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06EAD" w14:textId="63B72668" w:rsidR="00573403" w:rsidRDefault="00540734" w:rsidP="00C00475">
      <w:pPr>
        <w:sectPr w:rsidR="00573403" w:rsidSect="004B759E">
          <w:headerReference w:type="default" r:id="rId8"/>
          <w:footerReference w:type="default" r:id="rId9"/>
          <w:headerReference w:type="first" r:id="rId10"/>
          <w:pgSz w:w="12240" w:h="15840"/>
          <w:pgMar w:top="720" w:right="720" w:bottom="720" w:left="720" w:header="288" w:footer="288" w:gutter="0"/>
          <w:cols w:space="720"/>
          <w:titlePg/>
          <w:docGrid w:linePitch="360"/>
        </w:sectPr>
      </w:pPr>
      <w:r w:rsidRPr="00540734">
        <w:rPr>
          <w:noProof/>
        </w:rPr>
        <w:drawing>
          <wp:anchor distT="0" distB="0" distL="114300" distR="114300" simplePos="0" relativeHeight="251656704" behindDoc="1" locked="0" layoutInCell="1" allowOverlap="1" wp14:anchorId="601DF24F" wp14:editId="391B45F8">
            <wp:simplePos x="0" y="0"/>
            <wp:positionH relativeFrom="column">
              <wp:posOffset>3657600</wp:posOffset>
            </wp:positionH>
            <wp:positionV relativeFrom="paragraph">
              <wp:posOffset>370107</wp:posOffset>
            </wp:positionV>
            <wp:extent cx="3200400" cy="2028825"/>
            <wp:effectExtent l="0" t="0" r="0" b="0"/>
            <wp:wrapTight wrapText="bothSides">
              <wp:wrapPolygon edited="0">
                <wp:start x="0" y="0"/>
                <wp:lineTo x="0" y="21499"/>
                <wp:lineTo x="21471" y="21499"/>
                <wp:lineTo x="21471" y="0"/>
                <wp:lineTo x="0" y="0"/>
              </wp:wrapPolygon>
            </wp:wrapTight>
            <wp:docPr id="64662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20978"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2028825"/>
                    </a:xfrm>
                    <a:prstGeom prst="rect">
                      <a:avLst/>
                    </a:prstGeom>
                  </pic:spPr>
                </pic:pic>
              </a:graphicData>
            </a:graphic>
          </wp:anchor>
        </w:drawing>
      </w:r>
      <w:r w:rsidR="00B640DB">
        <w:rPr>
          <w:noProof/>
        </w:rPr>
        <w:pict w14:anchorId="07BC88C9">
          <v:shapetype id="_x0000_t202" coordsize="21600,21600" o:spt="202" path="m,l,21600r21600,l21600,xe">
            <v:stroke joinstyle="miter"/>
            <v:path gradientshapeok="t" o:connecttype="rect"/>
          </v:shapetype>
          <v:shape id="_x0000_s2050" type="#_x0000_t202" alt="" style="position:absolute;margin-left:1.2pt;margin-top:-44.25pt;width:250.2pt;height:70.4pt;z-index:251658240;mso-wrap-style:square;mso-wrap-edited:f;mso-width-percent:0;mso-height-percent:0;mso-position-horizontal-relative:text;mso-position-vertical-relative:text;mso-width-percent:0;mso-height-percent:0;v-text-anchor:top">
            <v:stroke opacity="0"/>
            <v:textbox style="mso-next-textbox:#_x0000_s2050">
              <w:txbxContent>
                <w:p w14:paraId="64C73075" w14:textId="0B2BF110" w:rsidR="00C00475" w:rsidRDefault="00C00475" w:rsidP="00E83C11">
                  <w:pPr>
                    <w:pStyle w:val="Title"/>
                    <w:shd w:val="clear" w:color="auto" w:fill="FFCC00"/>
                    <w:jc w:val="center"/>
                  </w:pPr>
                  <w:r w:rsidRPr="00E83C11">
                    <w:t>ADSBee 1090</w:t>
                  </w:r>
                </w:p>
                <w:p w14:paraId="782DFB01" w14:textId="37CEC1EE" w:rsidR="00C00475" w:rsidRPr="00C00475" w:rsidRDefault="00C00475" w:rsidP="00C611CC">
                  <w:pPr>
                    <w:pStyle w:val="Subtitle"/>
                    <w:jc w:val="distribute"/>
                  </w:pPr>
                  <w:r>
                    <w:t>Open Source Embedded ADS-B Receiver</w:t>
                  </w:r>
                </w:p>
              </w:txbxContent>
            </v:textbox>
          </v:shape>
        </w:pict>
      </w:r>
    </w:p>
    <w:p w14:paraId="336F885F" w14:textId="0ADDA9F1" w:rsidR="00216AC8" w:rsidRPr="00291F53" w:rsidRDefault="00540734" w:rsidP="00540734">
      <w:pPr>
        <w:pStyle w:val="IgnoredHeading"/>
      </w:pPr>
      <w:bookmarkStart w:id="0" w:name="_Toc183226027"/>
      <w:r w:rsidRPr="00540734">
        <w:rPr>
          <w:noProof/>
        </w:rPr>
        <w:drawing>
          <wp:anchor distT="0" distB="0" distL="114300" distR="114300" simplePos="0" relativeHeight="251658752" behindDoc="1" locked="0" layoutInCell="1" allowOverlap="1" wp14:anchorId="421E63F1" wp14:editId="107023D4">
            <wp:simplePos x="0" y="0"/>
            <wp:positionH relativeFrom="column">
              <wp:posOffset>0</wp:posOffset>
            </wp:positionH>
            <wp:positionV relativeFrom="paragraph">
              <wp:posOffset>-488</wp:posOffset>
            </wp:positionV>
            <wp:extent cx="3200400" cy="2084070"/>
            <wp:effectExtent l="0" t="0" r="0" b="0"/>
            <wp:wrapTight wrapText="bothSides">
              <wp:wrapPolygon edited="0">
                <wp:start x="0" y="0"/>
                <wp:lineTo x="0" y="21324"/>
                <wp:lineTo x="21471" y="21324"/>
                <wp:lineTo x="21471" y="0"/>
                <wp:lineTo x="0" y="0"/>
              </wp:wrapPolygon>
            </wp:wrapTight>
            <wp:docPr id="827120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2090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0400" cy="2084070"/>
                    </a:xfrm>
                    <a:prstGeom prst="rect">
                      <a:avLst/>
                    </a:prstGeom>
                  </pic:spPr>
                </pic:pic>
              </a:graphicData>
            </a:graphic>
          </wp:anchor>
        </w:drawing>
      </w:r>
      <w:r w:rsidR="00216AC8" w:rsidRPr="00291F53">
        <w:t>Features</w:t>
      </w:r>
      <w:bookmarkEnd w:id="0"/>
    </w:p>
    <w:p w14:paraId="3DBFD2B0" w14:textId="0158F2F4" w:rsidR="00216AC8" w:rsidRDefault="002A757F" w:rsidP="00216AC8">
      <w:pPr>
        <w:pStyle w:val="ListParagraph"/>
        <w:numPr>
          <w:ilvl w:val="0"/>
          <w:numId w:val="2"/>
        </w:numPr>
      </w:pPr>
      <w:r>
        <w:t>1090MHz Mode S and ADS-B packet decoding.</w:t>
      </w:r>
    </w:p>
    <w:p w14:paraId="24723BDB" w14:textId="559CCC42" w:rsidR="002A757F" w:rsidRDefault="002A757F" w:rsidP="002A757F">
      <w:pPr>
        <w:pStyle w:val="ListParagraph"/>
        <w:numPr>
          <w:ilvl w:val="0"/>
          <w:numId w:val="2"/>
        </w:numPr>
      </w:pPr>
      <w:r>
        <w:t>Adjustable receive gain and trigger levels for customized tuning in diverse RF environments.</w:t>
      </w:r>
    </w:p>
    <w:p w14:paraId="1A36312D" w14:textId="102E14C2" w:rsidR="00573403" w:rsidRDefault="00573403" w:rsidP="00216AC8">
      <w:pPr>
        <w:pStyle w:val="ListParagraph"/>
        <w:numPr>
          <w:ilvl w:val="0"/>
          <w:numId w:val="2"/>
        </w:numPr>
      </w:pPr>
      <w:r>
        <w:t>Multiple output formats over UART or USB:</w:t>
      </w:r>
    </w:p>
    <w:p w14:paraId="21EE88B3" w14:textId="53603885" w:rsidR="00E83C11" w:rsidRDefault="00E83C11" w:rsidP="00573403">
      <w:pPr>
        <w:pStyle w:val="ListParagraph"/>
        <w:numPr>
          <w:ilvl w:val="1"/>
          <w:numId w:val="2"/>
        </w:numPr>
      </w:pPr>
      <w:r>
        <w:t>Raw Packets</w:t>
      </w:r>
    </w:p>
    <w:p w14:paraId="01378A3F" w14:textId="270FBDBB" w:rsidR="00573403" w:rsidRDefault="00573403" w:rsidP="00573403">
      <w:pPr>
        <w:pStyle w:val="ListParagraph"/>
        <w:numPr>
          <w:ilvl w:val="1"/>
          <w:numId w:val="2"/>
        </w:numPr>
      </w:pPr>
      <w:proofErr w:type="spellStart"/>
      <w:r>
        <w:t>ADSBee</w:t>
      </w:r>
      <w:proofErr w:type="spellEnd"/>
      <w:r>
        <w:t xml:space="preserve"> CSV</w:t>
      </w:r>
    </w:p>
    <w:p w14:paraId="5922E1CD" w14:textId="0A959207" w:rsidR="00573403" w:rsidRDefault="00573403" w:rsidP="00573403">
      <w:pPr>
        <w:pStyle w:val="ListParagraph"/>
        <w:numPr>
          <w:ilvl w:val="1"/>
          <w:numId w:val="2"/>
        </w:numPr>
      </w:pPr>
      <w:r>
        <w:t>MAVLink</w:t>
      </w:r>
      <w:r w:rsidR="00E83C11">
        <w:t>1 / MAVLink2</w:t>
      </w:r>
    </w:p>
    <w:p w14:paraId="0D7C34DF" w14:textId="7120D759" w:rsidR="00573403" w:rsidRDefault="00573403" w:rsidP="00573403">
      <w:pPr>
        <w:pStyle w:val="ListParagraph"/>
        <w:numPr>
          <w:ilvl w:val="1"/>
          <w:numId w:val="2"/>
        </w:numPr>
      </w:pPr>
      <w:r>
        <w:t>GDL90</w:t>
      </w:r>
    </w:p>
    <w:p w14:paraId="1861BFC8" w14:textId="2EB683BC" w:rsidR="00E83C11" w:rsidRDefault="00E83C11" w:rsidP="00E83C11">
      <w:pPr>
        <w:pStyle w:val="ListParagraph"/>
        <w:numPr>
          <w:ilvl w:val="1"/>
          <w:numId w:val="2"/>
        </w:numPr>
      </w:pPr>
      <w:r>
        <w:t>Mode S Beast</w:t>
      </w:r>
    </w:p>
    <w:p w14:paraId="50948F20" w14:textId="020D3472" w:rsidR="0033229A" w:rsidRDefault="0033229A" w:rsidP="00573403">
      <w:pPr>
        <w:pStyle w:val="ListParagraph"/>
        <w:numPr>
          <w:ilvl w:val="0"/>
          <w:numId w:val="2"/>
        </w:numPr>
      </w:pPr>
      <w:r>
        <w:t>Built-in EEPROM for storing configuration parameters in non-volatile memory.</w:t>
      </w:r>
    </w:p>
    <w:p w14:paraId="152C4296" w14:textId="36B172F9" w:rsidR="00573403" w:rsidRDefault="00573403" w:rsidP="00573403">
      <w:pPr>
        <w:pStyle w:val="ListParagraph"/>
        <w:numPr>
          <w:ilvl w:val="0"/>
          <w:numId w:val="2"/>
        </w:numPr>
      </w:pPr>
      <w:r>
        <w:t>GNSS module input</w:t>
      </w:r>
      <w:r w:rsidR="0033229A">
        <w:t xml:space="preserve"> (UART + PPS)</w:t>
      </w:r>
      <w:r>
        <w:t xml:space="preserve"> for MLAT or Remote ID applications.</w:t>
      </w:r>
    </w:p>
    <w:p w14:paraId="51542B0D" w14:textId="28288CE2" w:rsidR="0033229A" w:rsidRDefault="00573403" w:rsidP="0033229A">
      <w:pPr>
        <w:pStyle w:val="ListParagraph"/>
        <w:numPr>
          <w:ilvl w:val="0"/>
          <w:numId w:val="2"/>
        </w:numPr>
      </w:pPr>
      <w:r>
        <w:t>2.4GHz 802.11 module for connecting</w:t>
      </w:r>
      <w:r w:rsidR="002A757F">
        <w:t xml:space="preserve"> directly</w:t>
      </w:r>
      <w:r>
        <w:t xml:space="preserve"> to ADS-B databases via </w:t>
      </w:r>
      <w:proofErr w:type="spellStart"/>
      <w:r>
        <w:t>WiFi</w:t>
      </w:r>
      <w:proofErr w:type="spellEnd"/>
      <w:r>
        <w:t xml:space="preserve"> or broadcasting Remote ID beacon frames in UAS applications (not yet implemented).</w:t>
      </w:r>
    </w:p>
    <w:p w14:paraId="07849483" w14:textId="61A492A0" w:rsidR="002A757F" w:rsidRDefault="002A757F" w:rsidP="002A757F">
      <w:pPr>
        <w:pStyle w:val="ListParagraph"/>
        <w:numPr>
          <w:ilvl w:val="0"/>
          <w:numId w:val="2"/>
        </w:numPr>
      </w:pPr>
      <w:r>
        <w:t>Integrated M</w:t>
      </w:r>
      <w:r w:rsidR="00797B10">
        <w:t>2.5</w:t>
      </w:r>
      <w:r>
        <w:t xml:space="preserve"> mounting holes.</w:t>
      </w:r>
    </w:p>
    <w:p w14:paraId="2A93E9FF" w14:textId="7CF91E6F" w:rsidR="00516292" w:rsidRDefault="002A757F" w:rsidP="002A757F">
      <w:pPr>
        <w:pStyle w:val="ListParagraph"/>
        <w:numPr>
          <w:ilvl w:val="0"/>
          <w:numId w:val="2"/>
        </w:numPr>
      </w:pPr>
      <w:r>
        <w:t>Firmware updates over USB.</w:t>
      </w:r>
    </w:p>
    <w:p w14:paraId="12B9F8A4" w14:textId="25853F36" w:rsidR="00216AC8" w:rsidRDefault="00516292" w:rsidP="00540734">
      <w:pPr>
        <w:pStyle w:val="IgnoredHeading"/>
      </w:pPr>
      <w:r>
        <w:br w:type="column"/>
      </w:r>
      <w:bookmarkStart w:id="1" w:name="_Toc183226028"/>
      <w:r w:rsidR="00291F53">
        <w:t>Applications</w:t>
      </w:r>
      <w:bookmarkEnd w:id="1"/>
    </w:p>
    <w:p w14:paraId="36CB8C5A" w14:textId="53DA12F6" w:rsidR="00216AC8" w:rsidRDefault="002A757F" w:rsidP="00216AC8">
      <w:pPr>
        <w:pStyle w:val="ListParagraph"/>
        <w:numPr>
          <w:ilvl w:val="0"/>
          <w:numId w:val="1"/>
        </w:numPr>
      </w:pPr>
      <w:r>
        <w:t xml:space="preserve">Standalone feeder device for online ADS-B databases. No external compute required, just add power and </w:t>
      </w:r>
      <w:proofErr w:type="spellStart"/>
      <w:r>
        <w:t>WiFi</w:t>
      </w:r>
      <w:proofErr w:type="spellEnd"/>
      <w:r>
        <w:t>!</w:t>
      </w:r>
    </w:p>
    <w:p w14:paraId="4EEAA5B5" w14:textId="435BD65B" w:rsidR="00216AC8" w:rsidRDefault="00216AC8" w:rsidP="00216AC8">
      <w:pPr>
        <w:pStyle w:val="ListParagraph"/>
        <w:numPr>
          <w:ilvl w:val="0"/>
          <w:numId w:val="1"/>
        </w:numPr>
      </w:pPr>
      <w:r>
        <w:t>Aircraft detection for robotics and embedded projects.</w:t>
      </w:r>
    </w:p>
    <w:p w14:paraId="3AA4F62B" w14:textId="263D3160" w:rsidR="00516292" w:rsidRDefault="00516292" w:rsidP="00291F53">
      <w:pPr>
        <w:pStyle w:val="IgnoredHeading"/>
      </w:pPr>
      <w:bookmarkStart w:id="2" w:name="_Toc183226029"/>
      <w:r>
        <w:t>Quick Specs</w:t>
      </w:r>
      <w:bookmarkEnd w:id="2"/>
    </w:p>
    <w:tbl>
      <w:tblPr>
        <w:tblStyle w:val="TableGrid"/>
        <w:tblW w:w="0" w:type="auto"/>
        <w:tblLook w:val="04A0" w:firstRow="1" w:lastRow="0" w:firstColumn="1" w:lastColumn="0" w:noHBand="0" w:noVBand="1"/>
      </w:tblPr>
      <w:tblGrid>
        <w:gridCol w:w="2178"/>
        <w:gridCol w:w="3078"/>
      </w:tblGrid>
      <w:tr w:rsidR="00551424" w14:paraId="5C2F0D46" w14:textId="77777777" w:rsidTr="0033229A">
        <w:tc>
          <w:tcPr>
            <w:tcW w:w="2178" w:type="dxa"/>
          </w:tcPr>
          <w:p w14:paraId="3F1C8683" w14:textId="2BCEF52C" w:rsidR="00516292" w:rsidRDefault="00516292" w:rsidP="00516292">
            <w:r>
              <w:t>Supply Voltage</w:t>
            </w:r>
          </w:p>
        </w:tc>
        <w:tc>
          <w:tcPr>
            <w:tcW w:w="3078" w:type="dxa"/>
          </w:tcPr>
          <w:p w14:paraId="446119FE" w14:textId="776247F9" w:rsidR="00516292" w:rsidRDefault="00516292" w:rsidP="00516292">
            <w:r>
              <w:t>5V (</w:t>
            </w:r>
            <w:r w:rsidR="00540734">
              <w:t>v</w:t>
            </w:r>
            <w:r>
              <w:t>ia USB or 5V pin)</w:t>
            </w:r>
          </w:p>
        </w:tc>
      </w:tr>
      <w:tr w:rsidR="00551424" w14:paraId="6AA5157D" w14:textId="77777777" w:rsidTr="0033229A">
        <w:tc>
          <w:tcPr>
            <w:tcW w:w="2178" w:type="dxa"/>
          </w:tcPr>
          <w:p w14:paraId="141D14C4" w14:textId="2D93410D" w:rsidR="00516292" w:rsidRDefault="00516292" w:rsidP="00516292">
            <w:r>
              <w:t>Supply Current</w:t>
            </w:r>
          </w:p>
        </w:tc>
        <w:tc>
          <w:tcPr>
            <w:tcW w:w="3078" w:type="dxa"/>
          </w:tcPr>
          <w:p w14:paraId="3A6DAA14" w14:textId="0FA21052" w:rsidR="00516292" w:rsidRDefault="0014639C" w:rsidP="00516292">
            <w:r>
              <w:t>1</w:t>
            </w:r>
            <w:r w:rsidR="008200D6">
              <w:t>20</w:t>
            </w:r>
            <w:r w:rsidR="00516292">
              <w:t>mA (</w:t>
            </w:r>
            <w:proofErr w:type="spellStart"/>
            <w:r w:rsidR="00516292">
              <w:t>WiFi</w:t>
            </w:r>
            <w:proofErr w:type="spellEnd"/>
            <w:r w:rsidR="00516292">
              <w:t xml:space="preserve"> disabled)</w:t>
            </w:r>
          </w:p>
          <w:p w14:paraId="3AB270FB" w14:textId="227ECCFE" w:rsidR="00516292" w:rsidRDefault="00516292" w:rsidP="00516292">
            <w:r>
              <w:t>~400mA (</w:t>
            </w:r>
            <w:proofErr w:type="spellStart"/>
            <w:r>
              <w:t>WiFi</w:t>
            </w:r>
            <w:proofErr w:type="spellEnd"/>
            <w:r>
              <w:t xml:space="preserve"> enabled)</w:t>
            </w:r>
          </w:p>
        </w:tc>
      </w:tr>
      <w:tr w:rsidR="00551424" w14:paraId="60145F45" w14:textId="77777777" w:rsidTr="0033229A">
        <w:tc>
          <w:tcPr>
            <w:tcW w:w="2178" w:type="dxa"/>
          </w:tcPr>
          <w:p w14:paraId="5A36411D" w14:textId="143BABD6" w:rsidR="00516292" w:rsidRDefault="00516292" w:rsidP="00516292">
            <w:r>
              <w:t>Minimum</w:t>
            </w:r>
            <w:r w:rsidR="00386258">
              <w:t xml:space="preserve"> RF Input Power Level</w:t>
            </w:r>
          </w:p>
        </w:tc>
        <w:tc>
          <w:tcPr>
            <w:tcW w:w="3078" w:type="dxa"/>
          </w:tcPr>
          <w:p w14:paraId="6E6CD42B" w14:textId="16EDD260" w:rsidR="00516292" w:rsidRDefault="00386258" w:rsidP="00516292">
            <w:r>
              <w:t>-70dBm</w:t>
            </w:r>
          </w:p>
        </w:tc>
      </w:tr>
      <w:tr w:rsidR="00551424" w14:paraId="7C2FA35C" w14:textId="77777777" w:rsidTr="0033229A">
        <w:tc>
          <w:tcPr>
            <w:tcW w:w="2178" w:type="dxa"/>
          </w:tcPr>
          <w:p w14:paraId="2E168253" w14:textId="74CDFE26" w:rsidR="00386258" w:rsidRDefault="00386258" w:rsidP="00516292">
            <w:r>
              <w:t>Simultaneous Aircraft Tracks Supported</w:t>
            </w:r>
          </w:p>
        </w:tc>
        <w:tc>
          <w:tcPr>
            <w:tcW w:w="3078" w:type="dxa"/>
          </w:tcPr>
          <w:p w14:paraId="30926B6B" w14:textId="72F10015" w:rsidR="00386258" w:rsidRDefault="0033229A" w:rsidP="00516292">
            <w:r>
              <w:rPr>
                <w:rFonts w:cstheme="minorHAnsi"/>
              </w:rPr>
              <w:t>≤</w:t>
            </w:r>
            <w:r w:rsidR="00386258">
              <w:t>100</w:t>
            </w:r>
          </w:p>
        </w:tc>
      </w:tr>
      <w:tr w:rsidR="00551424" w14:paraId="47E21F1F" w14:textId="77777777" w:rsidTr="0033229A">
        <w:tc>
          <w:tcPr>
            <w:tcW w:w="2178" w:type="dxa"/>
          </w:tcPr>
          <w:p w14:paraId="5FE843D0" w14:textId="6E3AEADB" w:rsidR="0033229A" w:rsidRDefault="0033229A" w:rsidP="00516292">
            <w:r>
              <w:t>Connectors</w:t>
            </w:r>
          </w:p>
        </w:tc>
        <w:tc>
          <w:tcPr>
            <w:tcW w:w="3078" w:type="dxa"/>
          </w:tcPr>
          <w:p w14:paraId="74EDBDF3" w14:textId="3C16C2FB" w:rsidR="0033229A" w:rsidRDefault="0033229A" w:rsidP="00516292">
            <w:pPr>
              <w:rPr>
                <w:rFonts w:cstheme="minorHAnsi"/>
              </w:rPr>
            </w:pPr>
            <w:r>
              <w:rPr>
                <w:rFonts w:cstheme="minorHAnsi"/>
              </w:rPr>
              <w:t xml:space="preserve">1090MHz RF In: </w:t>
            </w:r>
            <w:proofErr w:type="gramStart"/>
            <w:r>
              <w:rPr>
                <w:rFonts w:cstheme="minorHAnsi"/>
              </w:rPr>
              <w:t>U.FL</w:t>
            </w:r>
            <w:proofErr w:type="gramEnd"/>
            <w:r>
              <w:rPr>
                <w:rFonts w:cstheme="minorHAnsi"/>
              </w:rPr>
              <w:t xml:space="preserve"> / MHF1</w:t>
            </w:r>
          </w:p>
          <w:p w14:paraId="653DFB26" w14:textId="5A137889" w:rsidR="0033229A" w:rsidRDefault="0033229A" w:rsidP="00516292">
            <w:pPr>
              <w:rPr>
                <w:rFonts w:cstheme="minorHAnsi"/>
              </w:rPr>
            </w:pPr>
            <w:r>
              <w:rPr>
                <w:rFonts w:cstheme="minorHAnsi"/>
              </w:rPr>
              <w:t xml:space="preserve">802.11 RF Out: </w:t>
            </w:r>
            <w:proofErr w:type="gramStart"/>
            <w:r>
              <w:rPr>
                <w:rFonts w:cstheme="minorHAnsi"/>
              </w:rPr>
              <w:t>W.FL</w:t>
            </w:r>
            <w:proofErr w:type="gramEnd"/>
            <w:r>
              <w:rPr>
                <w:rFonts w:cstheme="minorHAnsi"/>
              </w:rPr>
              <w:t xml:space="preserve"> / MHF3</w:t>
            </w:r>
          </w:p>
          <w:p w14:paraId="0C439F12" w14:textId="2B947BFB" w:rsidR="0033229A" w:rsidRDefault="0033229A" w:rsidP="00516292">
            <w:pPr>
              <w:rPr>
                <w:rFonts w:cstheme="minorHAnsi"/>
              </w:rPr>
            </w:pPr>
            <w:r>
              <w:rPr>
                <w:rFonts w:cstheme="minorHAnsi"/>
              </w:rPr>
              <w:t>Power / Data: USB C</w:t>
            </w:r>
          </w:p>
          <w:p w14:paraId="6C7E647E" w14:textId="1C8515F6" w:rsidR="0033229A" w:rsidRDefault="0033229A" w:rsidP="00516292">
            <w:pPr>
              <w:rPr>
                <w:rFonts w:cstheme="minorHAnsi"/>
              </w:rPr>
            </w:pPr>
            <w:r>
              <w:rPr>
                <w:rFonts w:cstheme="minorHAnsi"/>
              </w:rPr>
              <w:t>GPIO / UART: 0.1” Pin Headers</w:t>
            </w:r>
          </w:p>
        </w:tc>
      </w:tr>
    </w:tbl>
    <w:p w14:paraId="7AEC1763" w14:textId="19B1DFD4" w:rsidR="002A757F" w:rsidRDefault="002A757F" w:rsidP="002A757F">
      <w:pPr>
        <w:sectPr w:rsidR="002A757F" w:rsidSect="00A04635">
          <w:type w:val="continuous"/>
          <w:pgSz w:w="12240" w:h="15840"/>
          <w:pgMar w:top="720" w:right="720" w:bottom="720" w:left="720" w:header="720" w:footer="720" w:gutter="0"/>
          <w:cols w:num="2" w:space="720"/>
          <w:docGrid w:linePitch="360"/>
        </w:sectPr>
      </w:pPr>
    </w:p>
    <w:p w14:paraId="5ADB6B5F" w14:textId="43D7109B" w:rsidR="00573403" w:rsidRDefault="00551424" w:rsidP="00291F53">
      <w:pPr>
        <w:pStyle w:val="IgnoredHeading"/>
      </w:pPr>
      <w:bookmarkStart w:id="3" w:name="_Toc183226030"/>
      <w:proofErr w:type="gramStart"/>
      <w:r>
        <w:t>Open Source</w:t>
      </w:r>
      <w:proofErr w:type="gramEnd"/>
      <w:r>
        <w:t xml:space="preserve"> Hardware + Software</w:t>
      </w:r>
      <w:bookmarkEnd w:id="3"/>
    </w:p>
    <w:p w14:paraId="7FFF771C" w14:textId="557A8A33" w:rsidR="00551424" w:rsidRPr="00551424" w:rsidRDefault="00551424" w:rsidP="00551424">
      <w:proofErr w:type="spellStart"/>
      <w:r>
        <w:t>Github</w:t>
      </w:r>
      <w:proofErr w:type="spellEnd"/>
      <w:r>
        <w:t xml:space="preserve"> Repository: </w:t>
      </w:r>
      <w:hyperlink r:id="rId13" w:history="1">
        <w:r w:rsidR="001A3262" w:rsidRPr="00F64017">
          <w:rPr>
            <w:rStyle w:val="Hyperlink"/>
          </w:rPr>
          <w:t>https://</w:t>
        </w:r>
        <w:r w:rsidRPr="00F64017">
          <w:rPr>
            <w:rStyle w:val="Hyperlink"/>
          </w:rPr>
          <w:t>github.com/coolnamesalltaken/ads-bee</w:t>
        </w:r>
      </w:hyperlink>
    </w:p>
    <w:p w14:paraId="0799C95A" w14:textId="105B525F" w:rsidR="00551424" w:rsidRDefault="00551424" w:rsidP="00551424">
      <w:r>
        <w:t xml:space="preserve">All hardware </w:t>
      </w:r>
      <w:r w:rsidR="00DF3482">
        <w:t>schematics</w:t>
      </w:r>
      <w:r>
        <w:t xml:space="preserve"> and source code files required to build </w:t>
      </w:r>
      <w:proofErr w:type="spellStart"/>
      <w:r>
        <w:t>ADSBee</w:t>
      </w:r>
      <w:proofErr w:type="spellEnd"/>
      <w:r>
        <w:t xml:space="preserve"> 1090 are available under a GNU GPL v3 license. This means that they can be freely incorporated into other open-source projects that utilize a compatible license. The hope is that by opening the design to contributions and feedback from a community of users, the functionality of the </w:t>
      </w:r>
      <w:proofErr w:type="spellStart"/>
      <w:r>
        <w:t>ADSBee</w:t>
      </w:r>
      <w:proofErr w:type="spellEnd"/>
      <w:r>
        <w:t xml:space="preserve"> 1090 will be enhanced over time.</w:t>
      </w:r>
    </w:p>
    <w:p w14:paraId="3C3D9D57" w14:textId="48E2E77A" w:rsidR="00551424" w:rsidRDefault="00551424" w:rsidP="00551424">
      <w:r>
        <w:t xml:space="preserve">Note that the GPL v3 license applies to design and source code files, and not devices. </w:t>
      </w:r>
      <w:proofErr w:type="spellStart"/>
      <w:r>
        <w:t>ADSBee</w:t>
      </w:r>
      <w:proofErr w:type="spellEnd"/>
      <w:r>
        <w:t xml:space="preserve"> 1090 units purchased from Pants for Birds may be used in commercial applications without any licensing restrictions.</w:t>
      </w:r>
    </w:p>
    <w:p w14:paraId="25BF378B" w14:textId="09756F83" w:rsidR="00291F53" w:rsidRDefault="00551424">
      <w:r>
        <w:t xml:space="preserve">For commercial licensing requests of </w:t>
      </w:r>
      <w:proofErr w:type="spellStart"/>
      <w:r>
        <w:t>ADSBee</w:t>
      </w:r>
      <w:proofErr w:type="spellEnd"/>
      <w:r>
        <w:t xml:space="preserve"> hardware or software design files, please contact </w:t>
      </w:r>
      <w:hyperlink r:id="rId14" w:history="1">
        <w:r w:rsidRPr="00F64017">
          <w:rPr>
            <w:rStyle w:val="Hyperlink"/>
          </w:rPr>
          <w:t>john@pantsforbirds.com</w:t>
        </w:r>
      </w:hyperlink>
      <w:r>
        <w:t>.</w:t>
      </w:r>
    </w:p>
    <w:sdt>
      <w:sdtPr>
        <w:rPr>
          <w:rFonts w:asciiTheme="minorHAnsi" w:eastAsiaTheme="minorHAnsi" w:hAnsiTheme="minorHAnsi" w:cstheme="minorBidi"/>
          <w:b w:val="0"/>
          <w:color w:val="auto"/>
          <w:kern w:val="2"/>
          <w:sz w:val="22"/>
          <w:szCs w:val="22"/>
        </w:rPr>
        <w:id w:val="-1667399278"/>
        <w:docPartObj>
          <w:docPartGallery w:val="Table of Contents"/>
          <w:docPartUnique/>
        </w:docPartObj>
      </w:sdtPr>
      <w:sdtEndPr>
        <w:rPr>
          <w:rFonts w:eastAsia="SimSun"/>
          <w:bCs/>
          <w:noProof/>
        </w:rPr>
      </w:sdtEndPr>
      <w:sdtContent>
        <w:p w14:paraId="373CCF2F" w14:textId="09C77E6A" w:rsidR="00291F53" w:rsidRPr="00AE0CA6" w:rsidRDefault="00291F53">
          <w:pPr>
            <w:pStyle w:val="TOCHeading"/>
            <w:rPr>
              <w:rStyle w:val="IgnoredHeadingChar"/>
            </w:rPr>
          </w:pPr>
          <w:r w:rsidRPr="00AE0CA6">
            <w:rPr>
              <w:rStyle w:val="IgnoredHeadingChar"/>
            </w:rPr>
            <w:t>Contents</w:t>
          </w:r>
        </w:p>
        <w:p w14:paraId="17F4BDE9" w14:textId="4707C502" w:rsidR="0097079A" w:rsidRDefault="00291F53">
          <w:pPr>
            <w:pStyle w:val="TOC1"/>
            <w:tabs>
              <w:tab w:val="right" w:leader="dot" w:pos="10790"/>
            </w:tabs>
            <w:rPr>
              <w:rFonts w:eastAsiaTheme="minorEastAsia"/>
              <w:noProof/>
              <w:lang w:eastAsia="zh-CN"/>
            </w:rPr>
          </w:pPr>
          <w:r>
            <w:fldChar w:fldCharType="begin"/>
          </w:r>
          <w:r>
            <w:instrText xml:space="preserve"> TOC \o "1-3" \h \z \u </w:instrText>
          </w:r>
          <w:r>
            <w:fldChar w:fldCharType="separate"/>
          </w:r>
          <w:hyperlink w:anchor="_Toc183226027" w:history="1">
            <w:r w:rsidR="0097079A" w:rsidRPr="00AD42B8">
              <w:rPr>
                <w:rStyle w:val="Hyperlink"/>
                <w:noProof/>
              </w:rPr>
              <w:t>Features</w:t>
            </w:r>
            <w:r w:rsidR="0097079A">
              <w:rPr>
                <w:noProof/>
                <w:webHidden/>
              </w:rPr>
              <w:tab/>
            </w:r>
            <w:r w:rsidR="0097079A">
              <w:rPr>
                <w:noProof/>
                <w:webHidden/>
              </w:rPr>
              <w:fldChar w:fldCharType="begin"/>
            </w:r>
            <w:r w:rsidR="0097079A">
              <w:rPr>
                <w:noProof/>
                <w:webHidden/>
              </w:rPr>
              <w:instrText xml:space="preserve"> PAGEREF _Toc183226027 \h </w:instrText>
            </w:r>
            <w:r w:rsidR="0097079A">
              <w:rPr>
                <w:noProof/>
                <w:webHidden/>
              </w:rPr>
            </w:r>
            <w:r w:rsidR="0097079A">
              <w:rPr>
                <w:noProof/>
                <w:webHidden/>
              </w:rPr>
              <w:fldChar w:fldCharType="separate"/>
            </w:r>
            <w:r w:rsidR="00F11EDA">
              <w:rPr>
                <w:noProof/>
                <w:webHidden/>
              </w:rPr>
              <w:t>1</w:t>
            </w:r>
            <w:r w:rsidR="0097079A">
              <w:rPr>
                <w:noProof/>
                <w:webHidden/>
              </w:rPr>
              <w:fldChar w:fldCharType="end"/>
            </w:r>
          </w:hyperlink>
        </w:p>
        <w:p w14:paraId="23265C2D" w14:textId="792D84E2" w:rsidR="0097079A" w:rsidRDefault="0097079A">
          <w:pPr>
            <w:pStyle w:val="TOC1"/>
            <w:tabs>
              <w:tab w:val="right" w:leader="dot" w:pos="10790"/>
            </w:tabs>
            <w:rPr>
              <w:rFonts w:eastAsiaTheme="minorEastAsia"/>
              <w:noProof/>
              <w:lang w:eastAsia="zh-CN"/>
            </w:rPr>
          </w:pPr>
          <w:hyperlink w:anchor="_Toc183226028" w:history="1">
            <w:r w:rsidRPr="00AD42B8">
              <w:rPr>
                <w:rStyle w:val="Hyperlink"/>
                <w:noProof/>
              </w:rPr>
              <w:t>Applications</w:t>
            </w:r>
            <w:r>
              <w:rPr>
                <w:noProof/>
                <w:webHidden/>
              </w:rPr>
              <w:tab/>
            </w:r>
            <w:r>
              <w:rPr>
                <w:noProof/>
                <w:webHidden/>
              </w:rPr>
              <w:fldChar w:fldCharType="begin"/>
            </w:r>
            <w:r>
              <w:rPr>
                <w:noProof/>
                <w:webHidden/>
              </w:rPr>
              <w:instrText xml:space="preserve"> PAGEREF _Toc183226028 \h </w:instrText>
            </w:r>
            <w:r>
              <w:rPr>
                <w:noProof/>
                <w:webHidden/>
              </w:rPr>
            </w:r>
            <w:r>
              <w:rPr>
                <w:noProof/>
                <w:webHidden/>
              </w:rPr>
              <w:fldChar w:fldCharType="separate"/>
            </w:r>
            <w:r w:rsidR="00F11EDA">
              <w:rPr>
                <w:noProof/>
                <w:webHidden/>
              </w:rPr>
              <w:t>1</w:t>
            </w:r>
            <w:r>
              <w:rPr>
                <w:noProof/>
                <w:webHidden/>
              </w:rPr>
              <w:fldChar w:fldCharType="end"/>
            </w:r>
          </w:hyperlink>
        </w:p>
        <w:p w14:paraId="11AAFD99" w14:textId="2BA587B0" w:rsidR="0097079A" w:rsidRDefault="0097079A">
          <w:pPr>
            <w:pStyle w:val="TOC1"/>
            <w:tabs>
              <w:tab w:val="right" w:leader="dot" w:pos="10790"/>
            </w:tabs>
            <w:rPr>
              <w:rFonts w:eastAsiaTheme="minorEastAsia"/>
              <w:noProof/>
              <w:lang w:eastAsia="zh-CN"/>
            </w:rPr>
          </w:pPr>
          <w:hyperlink w:anchor="_Toc183226029" w:history="1">
            <w:r w:rsidRPr="00AD42B8">
              <w:rPr>
                <w:rStyle w:val="Hyperlink"/>
                <w:noProof/>
              </w:rPr>
              <w:t>Quick Specs</w:t>
            </w:r>
            <w:r>
              <w:rPr>
                <w:noProof/>
                <w:webHidden/>
              </w:rPr>
              <w:tab/>
            </w:r>
            <w:r>
              <w:rPr>
                <w:noProof/>
                <w:webHidden/>
              </w:rPr>
              <w:fldChar w:fldCharType="begin"/>
            </w:r>
            <w:r>
              <w:rPr>
                <w:noProof/>
                <w:webHidden/>
              </w:rPr>
              <w:instrText xml:space="preserve"> PAGEREF _Toc183226029 \h </w:instrText>
            </w:r>
            <w:r>
              <w:rPr>
                <w:noProof/>
                <w:webHidden/>
              </w:rPr>
            </w:r>
            <w:r>
              <w:rPr>
                <w:noProof/>
                <w:webHidden/>
              </w:rPr>
              <w:fldChar w:fldCharType="separate"/>
            </w:r>
            <w:r w:rsidR="00F11EDA">
              <w:rPr>
                <w:noProof/>
                <w:webHidden/>
              </w:rPr>
              <w:t>1</w:t>
            </w:r>
            <w:r>
              <w:rPr>
                <w:noProof/>
                <w:webHidden/>
              </w:rPr>
              <w:fldChar w:fldCharType="end"/>
            </w:r>
          </w:hyperlink>
        </w:p>
        <w:p w14:paraId="67CF827D" w14:textId="7ABC57E8" w:rsidR="0097079A" w:rsidRDefault="0097079A">
          <w:pPr>
            <w:pStyle w:val="TOC1"/>
            <w:tabs>
              <w:tab w:val="right" w:leader="dot" w:pos="10790"/>
            </w:tabs>
            <w:rPr>
              <w:rFonts w:eastAsiaTheme="minorEastAsia"/>
              <w:noProof/>
              <w:lang w:eastAsia="zh-CN"/>
            </w:rPr>
          </w:pPr>
          <w:hyperlink w:anchor="_Toc183226030" w:history="1">
            <w:r w:rsidRPr="00AD42B8">
              <w:rPr>
                <w:rStyle w:val="Hyperlink"/>
                <w:noProof/>
              </w:rPr>
              <w:t>Open Source Hardware + Software</w:t>
            </w:r>
            <w:r>
              <w:rPr>
                <w:noProof/>
                <w:webHidden/>
              </w:rPr>
              <w:tab/>
            </w:r>
            <w:r>
              <w:rPr>
                <w:noProof/>
                <w:webHidden/>
              </w:rPr>
              <w:fldChar w:fldCharType="begin"/>
            </w:r>
            <w:r>
              <w:rPr>
                <w:noProof/>
                <w:webHidden/>
              </w:rPr>
              <w:instrText xml:space="preserve"> PAGEREF _Toc183226030 \h </w:instrText>
            </w:r>
            <w:r>
              <w:rPr>
                <w:noProof/>
                <w:webHidden/>
              </w:rPr>
            </w:r>
            <w:r>
              <w:rPr>
                <w:noProof/>
                <w:webHidden/>
              </w:rPr>
              <w:fldChar w:fldCharType="separate"/>
            </w:r>
            <w:r w:rsidR="00F11EDA">
              <w:rPr>
                <w:noProof/>
                <w:webHidden/>
              </w:rPr>
              <w:t>1</w:t>
            </w:r>
            <w:r>
              <w:rPr>
                <w:noProof/>
                <w:webHidden/>
              </w:rPr>
              <w:fldChar w:fldCharType="end"/>
            </w:r>
          </w:hyperlink>
        </w:p>
        <w:p w14:paraId="1ECDE02F" w14:textId="62ECA98D" w:rsidR="0097079A" w:rsidRDefault="0097079A">
          <w:pPr>
            <w:pStyle w:val="TOC1"/>
            <w:tabs>
              <w:tab w:val="left" w:pos="440"/>
              <w:tab w:val="right" w:leader="dot" w:pos="10790"/>
            </w:tabs>
            <w:rPr>
              <w:rFonts w:eastAsiaTheme="minorEastAsia"/>
              <w:noProof/>
              <w:lang w:eastAsia="zh-CN"/>
            </w:rPr>
          </w:pPr>
          <w:hyperlink w:anchor="_Toc183226031" w:history="1">
            <w:r w:rsidRPr="00AD42B8">
              <w:rPr>
                <w:rStyle w:val="Hyperlink"/>
                <w:noProof/>
              </w:rPr>
              <w:t>1</w:t>
            </w:r>
            <w:r>
              <w:rPr>
                <w:rFonts w:eastAsiaTheme="minorEastAsia"/>
                <w:noProof/>
                <w:lang w:eastAsia="zh-CN"/>
              </w:rPr>
              <w:tab/>
            </w:r>
            <w:r w:rsidRPr="00AD42B8">
              <w:rPr>
                <w:rStyle w:val="Hyperlink"/>
                <w:noProof/>
              </w:rPr>
              <w:t>Background</w:t>
            </w:r>
            <w:r>
              <w:rPr>
                <w:noProof/>
                <w:webHidden/>
              </w:rPr>
              <w:tab/>
            </w:r>
            <w:r>
              <w:rPr>
                <w:noProof/>
                <w:webHidden/>
              </w:rPr>
              <w:fldChar w:fldCharType="begin"/>
            </w:r>
            <w:r>
              <w:rPr>
                <w:noProof/>
                <w:webHidden/>
              </w:rPr>
              <w:instrText xml:space="preserve"> PAGEREF _Toc183226031 \h </w:instrText>
            </w:r>
            <w:r>
              <w:rPr>
                <w:noProof/>
                <w:webHidden/>
              </w:rPr>
            </w:r>
            <w:r>
              <w:rPr>
                <w:noProof/>
                <w:webHidden/>
              </w:rPr>
              <w:fldChar w:fldCharType="separate"/>
            </w:r>
            <w:r w:rsidR="00F11EDA">
              <w:rPr>
                <w:noProof/>
                <w:webHidden/>
              </w:rPr>
              <w:t>4</w:t>
            </w:r>
            <w:r>
              <w:rPr>
                <w:noProof/>
                <w:webHidden/>
              </w:rPr>
              <w:fldChar w:fldCharType="end"/>
            </w:r>
          </w:hyperlink>
        </w:p>
        <w:p w14:paraId="5B1E3EB1" w14:textId="01190B21" w:rsidR="0097079A" w:rsidRDefault="0097079A">
          <w:pPr>
            <w:pStyle w:val="TOC1"/>
            <w:tabs>
              <w:tab w:val="left" w:pos="440"/>
              <w:tab w:val="right" w:leader="dot" w:pos="10790"/>
            </w:tabs>
            <w:rPr>
              <w:rFonts w:eastAsiaTheme="minorEastAsia"/>
              <w:noProof/>
              <w:lang w:eastAsia="zh-CN"/>
            </w:rPr>
          </w:pPr>
          <w:hyperlink w:anchor="_Toc183226032" w:history="1">
            <w:r w:rsidRPr="00AD42B8">
              <w:rPr>
                <w:rStyle w:val="Hyperlink"/>
                <w:noProof/>
              </w:rPr>
              <w:t>2</w:t>
            </w:r>
            <w:r>
              <w:rPr>
                <w:rFonts w:eastAsiaTheme="minorEastAsia"/>
                <w:noProof/>
                <w:lang w:eastAsia="zh-CN"/>
              </w:rPr>
              <w:tab/>
            </w:r>
            <w:r w:rsidRPr="00AD42B8">
              <w:rPr>
                <w:rStyle w:val="Hyperlink"/>
                <w:noProof/>
              </w:rPr>
              <w:t>Communication Interfaces</w:t>
            </w:r>
            <w:r>
              <w:rPr>
                <w:noProof/>
                <w:webHidden/>
              </w:rPr>
              <w:tab/>
            </w:r>
            <w:r>
              <w:rPr>
                <w:noProof/>
                <w:webHidden/>
              </w:rPr>
              <w:fldChar w:fldCharType="begin"/>
            </w:r>
            <w:r>
              <w:rPr>
                <w:noProof/>
                <w:webHidden/>
              </w:rPr>
              <w:instrText xml:space="preserve"> PAGEREF _Toc183226032 \h </w:instrText>
            </w:r>
            <w:r>
              <w:rPr>
                <w:noProof/>
                <w:webHidden/>
              </w:rPr>
            </w:r>
            <w:r>
              <w:rPr>
                <w:noProof/>
                <w:webHidden/>
              </w:rPr>
              <w:fldChar w:fldCharType="separate"/>
            </w:r>
            <w:r w:rsidR="00F11EDA">
              <w:rPr>
                <w:noProof/>
                <w:webHidden/>
              </w:rPr>
              <w:t>4</w:t>
            </w:r>
            <w:r>
              <w:rPr>
                <w:noProof/>
                <w:webHidden/>
              </w:rPr>
              <w:fldChar w:fldCharType="end"/>
            </w:r>
          </w:hyperlink>
        </w:p>
        <w:p w14:paraId="3258016A" w14:textId="1EA01177" w:rsidR="0097079A" w:rsidRDefault="0097079A">
          <w:pPr>
            <w:pStyle w:val="TOC2"/>
            <w:tabs>
              <w:tab w:val="left" w:pos="880"/>
              <w:tab w:val="right" w:leader="dot" w:pos="10790"/>
            </w:tabs>
            <w:rPr>
              <w:rFonts w:eastAsiaTheme="minorEastAsia"/>
              <w:noProof/>
              <w:lang w:eastAsia="zh-CN"/>
            </w:rPr>
          </w:pPr>
          <w:hyperlink w:anchor="_Toc183226033" w:history="1">
            <w:r w:rsidRPr="00AD42B8">
              <w:rPr>
                <w:rStyle w:val="Hyperlink"/>
                <w:noProof/>
              </w:rPr>
              <w:t>2.1</w:t>
            </w:r>
            <w:r>
              <w:rPr>
                <w:rFonts w:eastAsiaTheme="minorEastAsia"/>
                <w:noProof/>
                <w:lang w:eastAsia="zh-CN"/>
              </w:rPr>
              <w:tab/>
            </w:r>
            <w:r w:rsidRPr="00AD42B8">
              <w:rPr>
                <w:rStyle w:val="Hyperlink"/>
                <w:noProof/>
              </w:rPr>
              <w:t>Console Interface</w:t>
            </w:r>
            <w:r>
              <w:rPr>
                <w:noProof/>
                <w:webHidden/>
              </w:rPr>
              <w:tab/>
            </w:r>
            <w:r>
              <w:rPr>
                <w:noProof/>
                <w:webHidden/>
              </w:rPr>
              <w:fldChar w:fldCharType="begin"/>
            </w:r>
            <w:r>
              <w:rPr>
                <w:noProof/>
                <w:webHidden/>
              </w:rPr>
              <w:instrText xml:space="preserve"> PAGEREF _Toc183226033 \h </w:instrText>
            </w:r>
            <w:r>
              <w:rPr>
                <w:noProof/>
                <w:webHidden/>
              </w:rPr>
            </w:r>
            <w:r>
              <w:rPr>
                <w:noProof/>
                <w:webHidden/>
              </w:rPr>
              <w:fldChar w:fldCharType="separate"/>
            </w:r>
            <w:r w:rsidR="00F11EDA">
              <w:rPr>
                <w:noProof/>
                <w:webHidden/>
              </w:rPr>
              <w:t>4</w:t>
            </w:r>
            <w:r>
              <w:rPr>
                <w:noProof/>
                <w:webHidden/>
              </w:rPr>
              <w:fldChar w:fldCharType="end"/>
            </w:r>
          </w:hyperlink>
        </w:p>
        <w:p w14:paraId="753B15AC" w14:textId="673914F0" w:rsidR="0097079A" w:rsidRDefault="0097079A">
          <w:pPr>
            <w:pStyle w:val="TOC2"/>
            <w:tabs>
              <w:tab w:val="left" w:pos="880"/>
              <w:tab w:val="right" w:leader="dot" w:pos="10790"/>
            </w:tabs>
            <w:rPr>
              <w:rFonts w:eastAsiaTheme="minorEastAsia"/>
              <w:noProof/>
              <w:lang w:eastAsia="zh-CN"/>
            </w:rPr>
          </w:pPr>
          <w:hyperlink w:anchor="_Toc183226034" w:history="1">
            <w:r w:rsidRPr="00AD42B8">
              <w:rPr>
                <w:rStyle w:val="Hyperlink"/>
                <w:noProof/>
              </w:rPr>
              <w:t>2.2</w:t>
            </w:r>
            <w:r>
              <w:rPr>
                <w:rFonts w:eastAsiaTheme="minorEastAsia"/>
                <w:noProof/>
                <w:lang w:eastAsia="zh-CN"/>
              </w:rPr>
              <w:tab/>
            </w:r>
            <w:r w:rsidRPr="00AD42B8">
              <w:rPr>
                <w:rStyle w:val="Hyperlink"/>
                <w:noProof/>
              </w:rPr>
              <w:t>COMMS_UART Interface</w:t>
            </w:r>
            <w:r>
              <w:rPr>
                <w:noProof/>
                <w:webHidden/>
              </w:rPr>
              <w:tab/>
            </w:r>
            <w:r>
              <w:rPr>
                <w:noProof/>
                <w:webHidden/>
              </w:rPr>
              <w:fldChar w:fldCharType="begin"/>
            </w:r>
            <w:r>
              <w:rPr>
                <w:noProof/>
                <w:webHidden/>
              </w:rPr>
              <w:instrText xml:space="preserve"> PAGEREF _Toc183226034 \h </w:instrText>
            </w:r>
            <w:r>
              <w:rPr>
                <w:noProof/>
                <w:webHidden/>
              </w:rPr>
            </w:r>
            <w:r>
              <w:rPr>
                <w:noProof/>
                <w:webHidden/>
              </w:rPr>
              <w:fldChar w:fldCharType="separate"/>
            </w:r>
            <w:r w:rsidR="00F11EDA">
              <w:rPr>
                <w:noProof/>
                <w:webHidden/>
              </w:rPr>
              <w:t>4</w:t>
            </w:r>
            <w:r>
              <w:rPr>
                <w:noProof/>
                <w:webHidden/>
              </w:rPr>
              <w:fldChar w:fldCharType="end"/>
            </w:r>
          </w:hyperlink>
        </w:p>
        <w:p w14:paraId="76BB6356" w14:textId="59445E1B" w:rsidR="0097079A" w:rsidRDefault="0097079A">
          <w:pPr>
            <w:pStyle w:val="TOC2"/>
            <w:tabs>
              <w:tab w:val="left" w:pos="880"/>
              <w:tab w:val="right" w:leader="dot" w:pos="10790"/>
            </w:tabs>
            <w:rPr>
              <w:rFonts w:eastAsiaTheme="minorEastAsia"/>
              <w:noProof/>
              <w:lang w:eastAsia="zh-CN"/>
            </w:rPr>
          </w:pPr>
          <w:hyperlink w:anchor="_Toc183226035" w:history="1">
            <w:r w:rsidRPr="00AD42B8">
              <w:rPr>
                <w:rStyle w:val="Hyperlink"/>
                <w:noProof/>
              </w:rPr>
              <w:t>2.3</w:t>
            </w:r>
            <w:r>
              <w:rPr>
                <w:rFonts w:eastAsiaTheme="minorEastAsia"/>
                <w:noProof/>
                <w:lang w:eastAsia="zh-CN"/>
              </w:rPr>
              <w:tab/>
            </w:r>
            <w:r w:rsidRPr="00AD42B8">
              <w:rPr>
                <w:rStyle w:val="Hyperlink"/>
                <w:noProof/>
              </w:rPr>
              <w:t>GNSS_UART Interface</w:t>
            </w:r>
            <w:r>
              <w:rPr>
                <w:noProof/>
                <w:webHidden/>
              </w:rPr>
              <w:tab/>
            </w:r>
            <w:r>
              <w:rPr>
                <w:noProof/>
                <w:webHidden/>
              </w:rPr>
              <w:fldChar w:fldCharType="begin"/>
            </w:r>
            <w:r>
              <w:rPr>
                <w:noProof/>
                <w:webHidden/>
              </w:rPr>
              <w:instrText xml:space="preserve"> PAGEREF _Toc183226035 \h </w:instrText>
            </w:r>
            <w:r>
              <w:rPr>
                <w:noProof/>
                <w:webHidden/>
              </w:rPr>
            </w:r>
            <w:r>
              <w:rPr>
                <w:noProof/>
                <w:webHidden/>
              </w:rPr>
              <w:fldChar w:fldCharType="separate"/>
            </w:r>
            <w:r w:rsidR="00F11EDA">
              <w:rPr>
                <w:noProof/>
                <w:webHidden/>
              </w:rPr>
              <w:t>4</w:t>
            </w:r>
            <w:r>
              <w:rPr>
                <w:noProof/>
                <w:webHidden/>
              </w:rPr>
              <w:fldChar w:fldCharType="end"/>
            </w:r>
          </w:hyperlink>
        </w:p>
        <w:p w14:paraId="0DDEE430" w14:textId="272950A6" w:rsidR="0097079A" w:rsidRDefault="0097079A">
          <w:pPr>
            <w:pStyle w:val="TOC1"/>
            <w:tabs>
              <w:tab w:val="left" w:pos="440"/>
              <w:tab w:val="right" w:leader="dot" w:pos="10790"/>
            </w:tabs>
            <w:rPr>
              <w:rFonts w:eastAsiaTheme="minorEastAsia"/>
              <w:noProof/>
              <w:lang w:eastAsia="zh-CN"/>
            </w:rPr>
          </w:pPr>
          <w:hyperlink w:anchor="_Toc183226036" w:history="1">
            <w:r w:rsidRPr="00AD42B8">
              <w:rPr>
                <w:rStyle w:val="Hyperlink"/>
                <w:noProof/>
              </w:rPr>
              <w:t>3</w:t>
            </w:r>
            <w:r>
              <w:rPr>
                <w:rFonts w:eastAsiaTheme="minorEastAsia"/>
                <w:noProof/>
                <w:lang w:eastAsia="zh-CN"/>
              </w:rPr>
              <w:tab/>
            </w:r>
            <w:r w:rsidRPr="00AD42B8">
              <w:rPr>
                <w:rStyle w:val="Hyperlink"/>
                <w:noProof/>
              </w:rPr>
              <w:t>AT Commands</w:t>
            </w:r>
            <w:r>
              <w:rPr>
                <w:noProof/>
                <w:webHidden/>
              </w:rPr>
              <w:tab/>
            </w:r>
            <w:r>
              <w:rPr>
                <w:noProof/>
                <w:webHidden/>
              </w:rPr>
              <w:fldChar w:fldCharType="begin"/>
            </w:r>
            <w:r>
              <w:rPr>
                <w:noProof/>
                <w:webHidden/>
              </w:rPr>
              <w:instrText xml:space="preserve"> PAGEREF _Toc183226036 \h </w:instrText>
            </w:r>
            <w:r>
              <w:rPr>
                <w:noProof/>
                <w:webHidden/>
              </w:rPr>
            </w:r>
            <w:r>
              <w:rPr>
                <w:noProof/>
                <w:webHidden/>
              </w:rPr>
              <w:fldChar w:fldCharType="separate"/>
            </w:r>
            <w:r w:rsidR="00F11EDA">
              <w:rPr>
                <w:noProof/>
                <w:webHidden/>
              </w:rPr>
              <w:t>5</w:t>
            </w:r>
            <w:r>
              <w:rPr>
                <w:noProof/>
                <w:webHidden/>
              </w:rPr>
              <w:fldChar w:fldCharType="end"/>
            </w:r>
          </w:hyperlink>
        </w:p>
        <w:p w14:paraId="3AE4C859" w14:textId="7BE67888" w:rsidR="0097079A" w:rsidRDefault="0097079A">
          <w:pPr>
            <w:pStyle w:val="TOC2"/>
            <w:tabs>
              <w:tab w:val="left" w:pos="880"/>
              <w:tab w:val="right" w:leader="dot" w:pos="10790"/>
            </w:tabs>
            <w:rPr>
              <w:rFonts w:eastAsiaTheme="minorEastAsia"/>
              <w:noProof/>
              <w:lang w:eastAsia="zh-CN"/>
            </w:rPr>
          </w:pPr>
          <w:hyperlink w:anchor="_Toc183226037" w:history="1">
            <w:r w:rsidRPr="00AD42B8">
              <w:rPr>
                <w:rStyle w:val="Hyperlink"/>
                <w:noProof/>
              </w:rPr>
              <w:t>3.1</w:t>
            </w:r>
            <w:r>
              <w:rPr>
                <w:rFonts w:eastAsiaTheme="minorEastAsia"/>
                <w:noProof/>
                <w:lang w:eastAsia="zh-CN"/>
              </w:rPr>
              <w:tab/>
            </w:r>
            <w:r w:rsidRPr="00AD42B8">
              <w:rPr>
                <w:rStyle w:val="Hyperlink"/>
                <w:noProof/>
              </w:rPr>
              <w:t>AT+BAUDRATE</w:t>
            </w:r>
            <w:r>
              <w:rPr>
                <w:noProof/>
                <w:webHidden/>
              </w:rPr>
              <w:tab/>
            </w:r>
            <w:r>
              <w:rPr>
                <w:noProof/>
                <w:webHidden/>
              </w:rPr>
              <w:fldChar w:fldCharType="begin"/>
            </w:r>
            <w:r>
              <w:rPr>
                <w:noProof/>
                <w:webHidden/>
              </w:rPr>
              <w:instrText xml:space="preserve"> PAGEREF _Toc183226037 \h </w:instrText>
            </w:r>
            <w:r>
              <w:rPr>
                <w:noProof/>
                <w:webHidden/>
              </w:rPr>
            </w:r>
            <w:r>
              <w:rPr>
                <w:noProof/>
                <w:webHidden/>
              </w:rPr>
              <w:fldChar w:fldCharType="separate"/>
            </w:r>
            <w:r w:rsidR="00F11EDA">
              <w:rPr>
                <w:noProof/>
                <w:webHidden/>
              </w:rPr>
              <w:t>5</w:t>
            </w:r>
            <w:r>
              <w:rPr>
                <w:noProof/>
                <w:webHidden/>
              </w:rPr>
              <w:fldChar w:fldCharType="end"/>
            </w:r>
          </w:hyperlink>
        </w:p>
        <w:p w14:paraId="75E6E009" w14:textId="5F6ABC1C" w:rsidR="0097079A" w:rsidRDefault="0097079A">
          <w:pPr>
            <w:pStyle w:val="TOC3"/>
            <w:tabs>
              <w:tab w:val="left" w:pos="1320"/>
              <w:tab w:val="right" w:leader="dot" w:pos="10790"/>
            </w:tabs>
            <w:rPr>
              <w:rFonts w:eastAsiaTheme="minorEastAsia"/>
              <w:noProof/>
              <w:lang w:eastAsia="zh-CN"/>
            </w:rPr>
          </w:pPr>
          <w:hyperlink w:anchor="_Toc183226038" w:history="1">
            <w:r w:rsidRPr="00AD42B8">
              <w:rPr>
                <w:rStyle w:val="Hyperlink"/>
                <w:noProof/>
              </w:rPr>
              <w:t>3.1.1</w:t>
            </w:r>
            <w:r>
              <w:rPr>
                <w:rFonts w:eastAsiaTheme="minorEastAsia"/>
                <w:noProof/>
                <w:lang w:eastAsia="zh-CN"/>
              </w:rPr>
              <w:tab/>
            </w:r>
            <w:r w:rsidRPr="00AD42B8">
              <w:rPr>
                <w:rStyle w:val="Hyperlink"/>
                <w:noProof/>
              </w:rPr>
              <w:t>Set Baudrate</w:t>
            </w:r>
            <w:r>
              <w:rPr>
                <w:noProof/>
                <w:webHidden/>
              </w:rPr>
              <w:tab/>
            </w:r>
            <w:r>
              <w:rPr>
                <w:noProof/>
                <w:webHidden/>
              </w:rPr>
              <w:fldChar w:fldCharType="begin"/>
            </w:r>
            <w:r>
              <w:rPr>
                <w:noProof/>
                <w:webHidden/>
              </w:rPr>
              <w:instrText xml:space="preserve"> PAGEREF _Toc183226038 \h </w:instrText>
            </w:r>
            <w:r>
              <w:rPr>
                <w:noProof/>
                <w:webHidden/>
              </w:rPr>
            </w:r>
            <w:r>
              <w:rPr>
                <w:noProof/>
                <w:webHidden/>
              </w:rPr>
              <w:fldChar w:fldCharType="separate"/>
            </w:r>
            <w:r w:rsidR="00F11EDA">
              <w:rPr>
                <w:noProof/>
                <w:webHidden/>
              </w:rPr>
              <w:t>5</w:t>
            </w:r>
            <w:r>
              <w:rPr>
                <w:noProof/>
                <w:webHidden/>
              </w:rPr>
              <w:fldChar w:fldCharType="end"/>
            </w:r>
          </w:hyperlink>
        </w:p>
        <w:p w14:paraId="352DB414" w14:textId="75AE4518" w:rsidR="0097079A" w:rsidRDefault="0097079A">
          <w:pPr>
            <w:pStyle w:val="TOC3"/>
            <w:tabs>
              <w:tab w:val="left" w:pos="1320"/>
              <w:tab w:val="right" w:leader="dot" w:pos="10790"/>
            </w:tabs>
            <w:rPr>
              <w:rFonts w:eastAsiaTheme="minorEastAsia"/>
              <w:noProof/>
              <w:lang w:eastAsia="zh-CN"/>
            </w:rPr>
          </w:pPr>
          <w:hyperlink w:anchor="_Toc183226039" w:history="1">
            <w:r w:rsidRPr="00AD42B8">
              <w:rPr>
                <w:rStyle w:val="Hyperlink"/>
                <w:noProof/>
              </w:rPr>
              <w:t>3.1.2</w:t>
            </w:r>
            <w:r>
              <w:rPr>
                <w:rFonts w:eastAsiaTheme="minorEastAsia"/>
                <w:noProof/>
                <w:lang w:eastAsia="zh-CN"/>
              </w:rPr>
              <w:tab/>
            </w:r>
            <w:r w:rsidRPr="00AD42B8">
              <w:rPr>
                <w:rStyle w:val="Hyperlink"/>
                <w:noProof/>
              </w:rPr>
              <w:t>Query Baudrate</w:t>
            </w:r>
            <w:r>
              <w:rPr>
                <w:noProof/>
                <w:webHidden/>
              </w:rPr>
              <w:tab/>
            </w:r>
            <w:r>
              <w:rPr>
                <w:noProof/>
                <w:webHidden/>
              </w:rPr>
              <w:fldChar w:fldCharType="begin"/>
            </w:r>
            <w:r>
              <w:rPr>
                <w:noProof/>
                <w:webHidden/>
              </w:rPr>
              <w:instrText xml:space="preserve"> PAGEREF _Toc183226039 \h </w:instrText>
            </w:r>
            <w:r>
              <w:rPr>
                <w:noProof/>
                <w:webHidden/>
              </w:rPr>
            </w:r>
            <w:r>
              <w:rPr>
                <w:noProof/>
                <w:webHidden/>
              </w:rPr>
              <w:fldChar w:fldCharType="separate"/>
            </w:r>
            <w:r w:rsidR="00F11EDA">
              <w:rPr>
                <w:noProof/>
                <w:webHidden/>
              </w:rPr>
              <w:t>5</w:t>
            </w:r>
            <w:r>
              <w:rPr>
                <w:noProof/>
                <w:webHidden/>
              </w:rPr>
              <w:fldChar w:fldCharType="end"/>
            </w:r>
          </w:hyperlink>
        </w:p>
        <w:p w14:paraId="35623204" w14:textId="6CB2A0C3" w:rsidR="0097079A" w:rsidRDefault="0097079A">
          <w:pPr>
            <w:pStyle w:val="TOC2"/>
            <w:tabs>
              <w:tab w:val="left" w:pos="880"/>
              <w:tab w:val="right" w:leader="dot" w:pos="10790"/>
            </w:tabs>
            <w:rPr>
              <w:rFonts w:eastAsiaTheme="minorEastAsia"/>
              <w:noProof/>
              <w:lang w:eastAsia="zh-CN"/>
            </w:rPr>
          </w:pPr>
          <w:hyperlink w:anchor="_Toc183226040" w:history="1">
            <w:r w:rsidRPr="00AD42B8">
              <w:rPr>
                <w:rStyle w:val="Hyperlink"/>
                <w:noProof/>
              </w:rPr>
              <w:t>3.2</w:t>
            </w:r>
            <w:r>
              <w:rPr>
                <w:rFonts w:eastAsiaTheme="minorEastAsia"/>
                <w:noProof/>
                <w:lang w:eastAsia="zh-CN"/>
              </w:rPr>
              <w:tab/>
            </w:r>
            <w:r w:rsidRPr="00AD42B8">
              <w:rPr>
                <w:rStyle w:val="Hyperlink"/>
                <w:noProof/>
              </w:rPr>
              <w:t>AT+BIAS_TEE_ENABLE</w:t>
            </w:r>
            <w:r>
              <w:rPr>
                <w:noProof/>
                <w:webHidden/>
              </w:rPr>
              <w:tab/>
            </w:r>
            <w:r>
              <w:rPr>
                <w:noProof/>
                <w:webHidden/>
              </w:rPr>
              <w:fldChar w:fldCharType="begin"/>
            </w:r>
            <w:r>
              <w:rPr>
                <w:noProof/>
                <w:webHidden/>
              </w:rPr>
              <w:instrText xml:space="preserve"> PAGEREF _Toc183226040 \h </w:instrText>
            </w:r>
            <w:r>
              <w:rPr>
                <w:noProof/>
                <w:webHidden/>
              </w:rPr>
            </w:r>
            <w:r>
              <w:rPr>
                <w:noProof/>
                <w:webHidden/>
              </w:rPr>
              <w:fldChar w:fldCharType="separate"/>
            </w:r>
            <w:r w:rsidR="00F11EDA">
              <w:rPr>
                <w:noProof/>
                <w:webHidden/>
              </w:rPr>
              <w:t>6</w:t>
            </w:r>
            <w:r>
              <w:rPr>
                <w:noProof/>
                <w:webHidden/>
              </w:rPr>
              <w:fldChar w:fldCharType="end"/>
            </w:r>
          </w:hyperlink>
        </w:p>
        <w:p w14:paraId="132599A0" w14:textId="554677CF" w:rsidR="0097079A" w:rsidRDefault="0097079A">
          <w:pPr>
            <w:pStyle w:val="TOC3"/>
            <w:tabs>
              <w:tab w:val="left" w:pos="1320"/>
              <w:tab w:val="right" w:leader="dot" w:pos="10790"/>
            </w:tabs>
            <w:rPr>
              <w:rFonts w:eastAsiaTheme="minorEastAsia"/>
              <w:noProof/>
              <w:lang w:eastAsia="zh-CN"/>
            </w:rPr>
          </w:pPr>
          <w:hyperlink w:anchor="_Toc183226041" w:history="1">
            <w:r w:rsidRPr="00AD42B8">
              <w:rPr>
                <w:rStyle w:val="Hyperlink"/>
                <w:noProof/>
              </w:rPr>
              <w:t>3.2.1</w:t>
            </w:r>
            <w:r>
              <w:rPr>
                <w:rFonts w:eastAsiaTheme="minorEastAsia"/>
                <w:noProof/>
                <w:lang w:eastAsia="zh-CN"/>
              </w:rPr>
              <w:tab/>
            </w:r>
            <w:r w:rsidRPr="00AD42B8">
              <w:rPr>
                <w:rStyle w:val="Hyperlink"/>
                <w:noProof/>
              </w:rPr>
              <w:t>Turn the Bias Tee On or Off</w:t>
            </w:r>
            <w:r>
              <w:rPr>
                <w:noProof/>
                <w:webHidden/>
              </w:rPr>
              <w:tab/>
            </w:r>
            <w:r>
              <w:rPr>
                <w:noProof/>
                <w:webHidden/>
              </w:rPr>
              <w:fldChar w:fldCharType="begin"/>
            </w:r>
            <w:r>
              <w:rPr>
                <w:noProof/>
                <w:webHidden/>
              </w:rPr>
              <w:instrText xml:space="preserve"> PAGEREF _Toc183226041 \h </w:instrText>
            </w:r>
            <w:r>
              <w:rPr>
                <w:noProof/>
                <w:webHidden/>
              </w:rPr>
            </w:r>
            <w:r>
              <w:rPr>
                <w:noProof/>
                <w:webHidden/>
              </w:rPr>
              <w:fldChar w:fldCharType="separate"/>
            </w:r>
            <w:r w:rsidR="00F11EDA">
              <w:rPr>
                <w:noProof/>
                <w:webHidden/>
              </w:rPr>
              <w:t>6</w:t>
            </w:r>
            <w:r>
              <w:rPr>
                <w:noProof/>
                <w:webHidden/>
              </w:rPr>
              <w:fldChar w:fldCharType="end"/>
            </w:r>
          </w:hyperlink>
        </w:p>
        <w:p w14:paraId="24833E42" w14:textId="430CC35C" w:rsidR="0097079A" w:rsidRDefault="0097079A">
          <w:pPr>
            <w:pStyle w:val="TOC3"/>
            <w:tabs>
              <w:tab w:val="left" w:pos="1320"/>
              <w:tab w:val="right" w:leader="dot" w:pos="10790"/>
            </w:tabs>
            <w:rPr>
              <w:rFonts w:eastAsiaTheme="minorEastAsia"/>
              <w:noProof/>
              <w:lang w:eastAsia="zh-CN"/>
            </w:rPr>
          </w:pPr>
          <w:hyperlink w:anchor="_Toc183226042" w:history="1">
            <w:r w:rsidRPr="00AD42B8">
              <w:rPr>
                <w:rStyle w:val="Hyperlink"/>
                <w:noProof/>
              </w:rPr>
              <w:t>3.2.2</w:t>
            </w:r>
            <w:r>
              <w:rPr>
                <w:rFonts w:eastAsiaTheme="minorEastAsia"/>
                <w:noProof/>
                <w:lang w:eastAsia="zh-CN"/>
              </w:rPr>
              <w:tab/>
            </w:r>
            <w:r w:rsidRPr="00AD42B8">
              <w:rPr>
                <w:rStyle w:val="Hyperlink"/>
                <w:noProof/>
              </w:rPr>
              <w:t>Query the Status of the Bias Tee</w:t>
            </w:r>
            <w:r>
              <w:rPr>
                <w:noProof/>
                <w:webHidden/>
              </w:rPr>
              <w:tab/>
            </w:r>
            <w:r>
              <w:rPr>
                <w:noProof/>
                <w:webHidden/>
              </w:rPr>
              <w:fldChar w:fldCharType="begin"/>
            </w:r>
            <w:r>
              <w:rPr>
                <w:noProof/>
                <w:webHidden/>
              </w:rPr>
              <w:instrText xml:space="preserve"> PAGEREF _Toc183226042 \h </w:instrText>
            </w:r>
            <w:r>
              <w:rPr>
                <w:noProof/>
                <w:webHidden/>
              </w:rPr>
            </w:r>
            <w:r>
              <w:rPr>
                <w:noProof/>
                <w:webHidden/>
              </w:rPr>
              <w:fldChar w:fldCharType="separate"/>
            </w:r>
            <w:r w:rsidR="00F11EDA">
              <w:rPr>
                <w:noProof/>
                <w:webHidden/>
              </w:rPr>
              <w:t>6</w:t>
            </w:r>
            <w:r>
              <w:rPr>
                <w:noProof/>
                <w:webHidden/>
              </w:rPr>
              <w:fldChar w:fldCharType="end"/>
            </w:r>
          </w:hyperlink>
        </w:p>
        <w:p w14:paraId="59F8271E" w14:textId="788FEFE0" w:rsidR="0097079A" w:rsidRDefault="0097079A">
          <w:pPr>
            <w:pStyle w:val="TOC2"/>
            <w:tabs>
              <w:tab w:val="left" w:pos="880"/>
              <w:tab w:val="right" w:leader="dot" w:pos="10790"/>
            </w:tabs>
            <w:rPr>
              <w:rFonts w:eastAsiaTheme="minorEastAsia"/>
              <w:noProof/>
              <w:lang w:eastAsia="zh-CN"/>
            </w:rPr>
          </w:pPr>
          <w:hyperlink w:anchor="_Toc183226043" w:history="1">
            <w:r w:rsidRPr="00AD42B8">
              <w:rPr>
                <w:rStyle w:val="Hyperlink"/>
                <w:noProof/>
              </w:rPr>
              <w:t>3.3</w:t>
            </w:r>
            <w:r>
              <w:rPr>
                <w:rFonts w:eastAsiaTheme="minorEastAsia"/>
                <w:noProof/>
                <w:lang w:eastAsia="zh-CN"/>
              </w:rPr>
              <w:tab/>
            </w:r>
            <w:r w:rsidRPr="00AD42B8">
              <w:rPr>
                <w:rStyle w:val="Hyperlink"/>
                <w:noProof/>
              </w:rPr>
              <w:t>AT+DEVICE_INFO</w:t>
            </w:r>
            <w:r>
              <w:rPr>
                <w:noProof/>
                <w:webHidden/>
              </w:rPr>
              <w:tab/>
            </w:r>
            <w:r>
              <w:rPr>
                <w:noProof/>
                <w:webHidden/>
              </w:rPr>
              <w:fldChar w:fldCharType="begin"/>
            </w:r>
            <w:r>
              <w:rPr>
                <w:noProof/>
                <w:webHidden/>
              </w:rPr>
              <w:instrText xml:space="preserve"> PAGEREF _Toc183226043 \h </w:instrText>
            </w:r>
            <w:r>
              <w:rPr>
                <w:noProof/>
                <w:webHidden/>
              </w:rPr>
            </w:r>
            <w:r>
              <w:rPr>
                <w:noProof/>
                <w:webHidden/>
              </w:rPr>
              <w:fldChar w:fldCharType="separate"/>
            </w:r>
            <w:r w:rsidR="00F11EDA">
              <w:rPr>
                <w:noProof/>
                <w:webHidden/>
              </w:rPr>
              <w:t>6</w:t>
            </w:r>
            <w:r>
              <w:rPr>
                <w:noProof/>
                <w:webHidden/>
              </w:rPr>
              <w:fldChar w:fldCharType="end"/>
            </w:r>
          </w:hyperlink>
        </w:p>
        <w:p w14:paraId="20018C22" w14:textId="21CCF64E" w:rsidR="0097079A" w:rsidRDefault="0097079A">
          <w:pPr>
            <w:pStyle w:val="TOC2"/>
            <w:tabs>
              <w:tab w:val="left" w:pos="880"/>
              <w:tab w:val="right" w:leader="dot" w:pos="10790"/>
            </w:tabs>
            <w:rPr>
              <w:rFonts w:eastAsiaTheme="minorEastAsia"/>
              <w:noProof/>
              <w:lang w:eastAsia="zh-CN"/>
            </w:rPr>
          </w:pPr>
          <w:hyperlink w:anchor="_Toc183226044" w:history="1">
            <w:r w:rsidRPr="00AD42B8">
              <w:rPr>
                <w:rStyle w:val="Hyperlink"/>
                <w:noProof/>
              </w:rPr>
              <w:t>3.4</w:t>
            </w:r>
            <w:r>
              <w:rPr>
                <w:rFonts w:eastAsiaTheme="minorEastAsia"/>
                <w:noProof/>
                <w:lang w:eastAsia="zh-CN"/>
              </w:rPr>
              <w:tab/>
            </w:r>
            <w:r w:rsidRPr="00AD42B8">
              <w:rPr>
                <w:rStyle w:val="Hyperlink"/>
                <w:noProof/>
              </w:rPr>
              <w:t>AT+ESP32_ENABLE</w:t>
            </w:r>
            <w:r>
              <w:rPr>
                <w:noProof/>
                <w:webHidden/>
              </w:rPr>
              <w:tab/>
            </w:r>
            <w:r>
              <w:rPr>
                <w:noProof/>
                <w:webHidden/>
              </w:rPr>
              <w:fldChar w:fldCharType="begin"/>
            </w:r>
            <w:r>
              <w:rPr>
                <w:noProof/>
                <w:webHidden/>
              </w:rPr>
              <w:instrText xml:space="preserve"> PAGEREF _Toc183226044 \h </w:instrText>
            </w:r>
            <w:r>
              <w:rPr>
                <w:noProof/>
                <w:webHidden/>
              </w:rPr>
            </w:r>
            <w:r>
              <w:rPr>
                <w:noProof/>
                <w:webHidden/>
              </w:rPr>
              <w:fldChar w:fldCharType="separate"/>
            </w:r>
            <w:r w:rsidR="00F11EDA">
              <w:rPr>
                <w:noProof/>
                <w:webHidden/>
              </w:rPr>
              <w:t>7</w:t>
            </w:r>
            <w:r>
              <w:rPr>
                <w:noProof/>
                <w:webHidden/>
              </w:rPr>
              <w:fldChar w:fldCharType="end"/>
            </w:r>
          </w:hyperlink>
        </w:p>
        <w:p w14:paraId="7669ACD8" w14:textId="7AC31203" w:rsidR="0097079A" w:rsidRDefault="0097079A">
          <w:pPr>
            <w:pStyle w:val="TOC3"/>
            <w:tabs>
              <w:tab w:val="left" w:pos="1320"/>
              <w:tab w:val="right" w:leader="dot" w:pos="10790"/>
            </w:tabs>
            <w:rPr>
              <w:rFonts w:eastAsiaTheme="minorEastAsia"/>
              <w:noProof/>
              <w:lang w:eastAsia="zh-CN"/>
            </w:rPr>
          </w:pPr>
          <w:hyperlink w:anchor="_Toc183226045" w:history="1">
            <w:r w:rsidRPr="00AD42B8">
              <w:rPr>
                <w:rStyle w:val="Hyperlink"/>
                <w:noProof/>
              </w:rPr>
              <w:t>3.4.1</w:t>
            </w:r>
            <w:r>
              <w:rPr>
                <w:rFonts w:eastAsiaTheme="minorEastAsia"/>
                <w:noProof/>
                <w:lang w:eastAsia="zh-CN"/>
              </w:rPr>
              <w:tab/>
            </w:r>
            <w:r w:rsidRPr="00AD42B8">
              <w:rPr>
                <w:rStyle w:val="Hyperlink"/>
                <w:noProof/>
              </w:rPr>
              <w:t>Turn the ESP32 On or Off</w:t>
            </w:r>
            <w:r>
              <w:rPr>
                <w:noProof/>
                <w:webHidden/>
              </w:rPr>
              <w:tab/>
            </w:r>
            <w:r>
              <w:rPr>
                <w:noProof/>
                <w:webHidden/>
              </w:rPr>
              <w:fldChar w:fldCharType="begin"/>
            </w:r>
            <w:r>
              <w:rPr>
                <w:noProof/>
                <w:webHidden/>
              </w:rPr>
              <w:instrText xml:space="preserve"> PAGEREF _Toc183226045 \h </w:instrText>
            </w:r>
            <w:r>
              <w:rPr>
                <w:noProof/>
                <w:webHidden/>
              </w:rPr>
            </w:r>
            <w:r>
              <w:rPr>
                <w:noProof/>
                <w:webHidden/>
              </w:rPr>
              <w:fldChar w:fldCharType="separate"/>
            </w:r>
            <w:r w:rsidR="00F11EDA">
              <w:rPr>
                <w:noProof/>
                <w:webHidden/>
              </w:rPr>
              <w:t>7</w:t>
            </w:r>
            <w:r>
              <w:rPr>
                <w:noProof/>
                <w:webHidden/>
              </w:rPr>
              <w:fldChar w:fldCharType="end"/>
            </w:r>
          </w:hyperlink>
        </w:p>
        <w:p w14:paraId="4F18D906" w14:textId="4115F3B9" w:rsidR="0097079A" w:rsidRDefault="0097079A">
          <w:pPr>
            <w:pStyle w:val="TOC3"/>
            <w:tabs>
              <w:tab w:val="left" w:pos="1320"/>
              <w:tab w:val="right" w:leader="dot" w:pos="10790"/>
            </w:tabs>
            <w:rPr>
              <w:rFonts w:eastAsiaTheme="minorEastAsia"/>
              <w:noProof/>
              <w:lang w:eastAsia="zh-CN"/>
            </w:rPr>
          </w:pPr>
          <w:hyperlink w:anchor="_Toc183226046" w:history="1">
            <w:r w:rsidRPr="00AD42B8">
              <w:rPr>
                <w:rStyle w:val="Hyperlink"/>
                <w:noProof/>
              </w:rPr>
              <w:t>3.4.2</w:t>
            </w:r>
            <w:r>
              <w:rPr>
                <w:rFonts w:eastAsiaTheme="minorEastAsia"/>
                <w:noProof/>
                <w:lang w:eastAsia="zh-CN"/>
              </w:rPr>
              <w:tab/>
            </w:r>
            <w:r w:rsidRPr="00AD42B8">
              <w:rPr>
                <w:rStyle w:val="Hyperlink"/>
                <w:noProof/>
              </w:rPr>
              <w:t>Query the Status of the ESP32</w:t>
            </w:r>
            <w:r>
              <w:rPr>
                <w:noProof/>
                <w:webHidden/>
              </w:rPr>
              <w:tab/>
            </w:r>
            <w:r>
              <w:rPr>
                <w:noProof/>
                <w:webHidden/>
              </w:rPr>
              <w:fldChar w:fldCharType="begin"/>
            </w:r>
            <w:r>
              <w:rPr>
                <w:noProof/>
                <w:webHidden/>
              </w:rPr>
              <w:instrText xml:space="preserve"> PAGEREF _Toc183226046 \h </w:instrText>
            </w:r>
            <w:r>
              <w:rPr>
                <w:noProof/>
                <w:webHidden/>
              </w:rPr>
            </w:r>
            <w:r>
              <w:rPr>
                <w:noProof/>
                <w:webHidden/>
              </w:rPr>
              <w:fldChar w:fldCharType="separate"/>
            </w:r>
            <w:r w:rsidR="00F11EDA">
              <w:rPr>
                <w:noProof/>
                <w:webHidden/>
              </w:rPr>
              <w:t>7</w:t>
            </w:r>
            <w:r>
              <w:rPr>
                <w:noProof/>
                <w:webHidden/>
              </w:rPr>
              <w:fldChar w:fldCharType="end"/>
            </w:r>
          </w:hyperlink>
        </w:p>
        <w:p w14:paraId="074A8D15" w14:textId="1ABC6A79" w:rsidR="0097079A" w:rsidRDefault="0097079A">
          <w:pPr>
            <w:pStyle w:val="TOC2"/>
            <w:tabs>
              <w:tab w:val="left" w:pos="880"/>
              <w:tab w:val="right" w:leader="dot" w:pos="10790"/>
            </w:tabs>
            <w:rPr>
              <w:rFonts w:eastAsiaTheme="minorEastAsia"/>
              <w:noProof/>
              <w:lang w:eastAsia="zh-CN"/>
            </w:rPr>
          </w:pPr>
          <w:hyperlink w:anchor="_Toc183226047" w:history="1">
            <w:r w:rsidRPr="00AD42B8">
              <w:rPr>
                <w:rStyle w:val="Hyperlink"/>
                <w:noProof/>
              </w:rPr>
              <w:t>3.5</w:t>
            </w:r>
            <w:r>
              <w:rPr>
                <w:rFonts w:eastAsiaTheme="minorEastAsia"/>
                <w:noProof/>
                <w:lang w:eastAsia="zh-CN"/>
              </w:rPr>
              <w:tab/>
            </w:r>
            <w:r w:rsidRPr="00AD42B8">
              <w:rPr>
                <w:rStyle w:val="Hyperlink"/>
                <w:noProof/>
              </w:rPr>
              <w:t>AT+FEED</w:t>
            </w:r>
            <w:r>
              <w:rPr>
                <w:noProof/>
                <w:webHidden/>
              </w:rPr>
              <w:tab/>
            </w:r>
            <w:r>
              <w:rPr>
                <w:noProof/>
                <w:webHidden/>
              </w:rPr>
              <w:fldChar w:fldCharType="begin"/>
            </w:r>
            <w:r>
              <w:rPr>
                <w:noProof/>
                <w:webHidden/>
              </w:rPr>
              <w:instrText xml:space="preserve"> PAGEREF _Toc183226047 \h </w:instrText>
            </w:r>
            <w:r>
              <w:rPr>
                <w:noProof/>
                <w:webHidden/>
              </w:rPr>
            </w:r>
            <w:r>
              <w:rPr>
                <w:noProof/>
                <w:webHidden/>
              </w:rPr>
              <w:fldChar w:fldCharType="separate"/>
            </w:r>
            <w:r w:rsidR="00F11EDA">
              <w:rPr>
                <w:noProof/>
                <w:webHidden/>
              </w:rPr>
              <w:t>7</w:t>
            </w:r>
            <w:r>
              <w:rPr>
                <w:noProof/>
                <w:webHidden/>
              </w:rPr>
              <w:fldChar w:fldCharType="end"/>
            </w:r>
          </w:hyperlink>
        </w:p>
        <w:p w14:paraId="52130032" w14:textId="393F6D8F" w:rsidR="0097079A" w:rsidRDefault="0097079A">
          <w:pPr>
            <w:pStyle w:val="TOC3"/>
            <w:tabs>
              <w:tab w:val="left" w:pos="1320"/>
              <w:tab w:val="right" w:leader="dot" w:pos="10790"/>
            </w:tabs>
            <w:rPr>
              <w:rFonts w:eastAsiaTheme="minorEastAsia"/>
              <w:noProof/>
              <w:lang w:eastAsia="zh-CN"/>
            </w:rPr>
          </w:pPr>
          <w:hyperlink w:anchor="_Toc183226048" w:history="1">
            <w:r w:rsidRPr="00AD42B8">
              <w:rPr>
                <w:rStyle w:val="Hyperlink"/>
                <w:noProof/>
              </w:rPr>
              <w:t>3.5.1</w:t>
            </w:r>
            <w:r>
              <w:rPr>
                <w:rFonts w:eastAsiaTheme="minorEastAsia"/>
                <w:noProof/>
                <w:lang w:eastAsia="zh-CN"/>
              </w:rPr>
              <w:tab/>
            </w:r>
            <w:r w:rsidRPr="00AD42B8">
              <w:rPr>
                <w:rStyle w:val="Hyperlink"/>
                <w:noProof/>
              </w:rPr>
              <w:t>Configure a Feed</w:t>
            </w:r>
            <w:r>
              <w:rPr>
                <w:noProof/>
                <w:webHidden/>
              </w:rPr>
              <w:tab/>
            </w:r>
            <w:r>
              <w:rPr>
                <w:noProof/>
                <w:webHidden/>
              </w:rPr>
              <w:fldChar w:fldCharType="begin"/>
            </w:r>
            <w:r>
              <w:rPr>
                <w:noProof/>
                <w:webHidden/>
              </w:rPr>
              <w:instrText xml:space="preserve"> PAGEREF _Toc183226048 \h </w:instrText>
            </w:r>
            <w:r>
              <w:rPr>
                <w:noProof/>
                <w:webHidden/>
              </w:rPr>
            </w:r>
            <w:r>
              <w:rPr>
                <w:noProof/>
                <w:webHidden/>
              </w:rPr>
              <w:fldChar w:fldCharType="separate"/>
            </w:r>
            <w:r w:rsidR="00F11EDA">
              <w:rPr>
                <w:noProof/>
                <w:webHidden/>
              </w:rPr>
              <w:t>7</w:t>
            </w:r>
            <w:r>
              <w:rPr>
                <w:noProof/>
                <w:webHidden/>
              </w:rPr>
              <w:fldChar w:fldCharType="end"/>
            </w:r>
          </w:hyperlink>
        </w:p>
        <w:p w14:paraId="3DFB6664" w14:textId="2343DB87" w:rsidR="0097079A" w:rsidRDefault="0097079A">
          <w:pPr>
            <w:pStyle w:val="TOC3"/>
            <w:tabs>
              <w:tab w:val="left" w:pos="1320"/>
              <w:tab w:val="right" w:leader="dot" w:pos="10790"/>
            </w:tabs>
            <w:rPr>
              <w:rFonts w:eastAsiaTheme="minorEastAsia"/>
              <w:noProof/>
              <w:lang w:eastAsia="zh-CN"/>
            </w:rPr>
          </w:pPr>
          <w:hyperlink w:anchor="_Toc183226049" w:history="1">
            <w:r w:rsidRPr="00AD42B8">
              <w:rPr>
                <w:rStyle w:val="Hyperlink"/>
                <w:noProof/>
              </w:rPr>
              <w:t>1.1.1</w:t>
            </w:r>
            <w:r>
              <w:rPr>
                <w:rFonts w:eastAsiaTheme="minorEastAsia"/>
                <w:noProof/>
                <w:lang w:eastAsia="zh-CN"/>
              </w:rPr>
              <w:tab/>
            </w:r>
            <w:r w:rsidRPr="00AD42B8">
              <w:rPr>
                <w:rStyle w:val="Hyperlink"/>
                <w:noProof/>
              </w:rPr>
              <w:t>Query Configuration of All Feeds</w:t>
            </w:r>
            <w:r>
              <w:rPr>
                <w:noProof/>
                <w:webHidden/>
              </w:rPr>
              <w:tab/>
            </w:r>
            <w:r>
              <w:rPr>
                <w:noProof/>
                <w:webHidden/>
              </w:rPr>
              <w:fldChar w:fldCharType="begin"/>
            </w:r>
            <w:r>
              <w:rPr>
                <w:noProof/>
                <w:webHidden/>
              </w:rPr>
              <w:instrText xml:space="preserve"> PAGEREF _Toc183226049 \h </w:instrText>
            </w:r>
            <w:r>
              <w:rPr>
                <w:noProof/>
                <w:webHidden/>
              </w:rPr>
            </w:r>
            <w:r>
              <w:rPr>
                <w:noProof/>
                <w:webHidden/>
              </w:rPr>
              <w:fldChar w:fldCharType="separate"/>
            </w:r>
            <w:r w:rsidR="00F11EDA">
              <w:rPr>
                <w:noProof/>
                <w:webHidden/>
              </w:rPr>
              <w:t>8</w:t>
            </w:r>
            <w:r>
              <w:rPr>
                <w:noProof/>
                <w:webHidden/>
              </w:rPr>
              <w:fldChar w:fldCharType="end"/>
            </w:r>
          </w:hyperlink>
        </w:p>
        <w:p w14:paraId="7093D734" w14:textId="08FF165E" w:rsidR="0097079A" w:rsidRDefault="0097079A">
          <w:pPr>
            <w:pStyle w:val="TOC3"/>
            <w:tabs>
              <w:tab w:val="left" w:pos="1320"/>
              <w:tab w:val="right" w:leader="dot" w:pos="10790"/>
            </w:tabs>
            <w:rPr>
              <w:rFonts w:eastAsiaTheme="minorEastAsia"/>
              <w:noProof/>
              <w:lang w:eastAsia="zh-CN"/>
            </w:rPr>
          </w:pPr>
          <w:hyperlink w:anchor="_Toc183226050" w:history="1">
            <w:r w:rsidRPr="00AD42B8">
              <w:rPr>
                <w:rStyle w:val="Hyperlink"/>
                <w:noProof/>
              </w:rPr>
              <w:t>1.1.2</w:t>
            </w:r>
            <w:r>
              <w:rPr>
                <w:rFonts w:eastAsiaTheme="minorEastAsia"/>
                <w:noProof/>
                <w:lang w:eastAsia="zh-CN"/>
              </w:rPr>
              <w:tab/>
            </w:r>
            <w:r w:rsidRPr="00AD42B8">
              <w:rPr>
                <w:rStyle w:val="Hyperlink"/>
                <w:noProof/>
              </w:rPr>
              <w:t>Query Configuration of a Single Feed</w:t>
            </w:r>
            <w:r>
              <w:rPr>
                <w:noProof/>
                <w:webHidden/>
              </w:rPr>
              <w:tab/>
            </w:r>
            <w:r>
              <w:rPr>
                <w:noProof/>
                <w:webHidden/>
              </w:rPr>
              <w:fldChar w:fldCharType="begin"/>
            </w:r>
            <w:r>
              <w:rPr>
                <w:noProof/>
                <w:webHidden/>
              </w:rPr>
              <w:instrText xml:space="preserve"> PAGEREF _Toc183226050 \h </w:instrText>
            </w:r>
            <w:r>
              <w:rPr>
                <w:noProof/>
                <w:webHidden/>
              </w:rPr>
            </w:r>
            <w:r>
              <w:rPr>
                <w:noProof/>
                <w:webHidden/>
              </w:rPr>
              <w:fldChar w:fldCharType="separate"/>
            </w:r>
            <w:r w:rsidR="00F11EDA">
              <w:rPr>
                <w:noProof/>
                <w:webHidden/>
              </w:rPr>
              <w:t>9</w:t>
            </w:r>
            <w:r>
              <w:rPr>
                <w:noProof/>
                <w:webHidden/>
              </w:rPr>
              <w:fldChar w:fldCharType="end"/>
            </w:r>
          </w:hyperlink>
        </w:p>
        <w:p w14:paraId="72B3CDAA" w14:textId="3E3E7423" w:rsidR="0097079A" w:rsidRDefault="0097079A">
          <w:pPr>
            <w:pStyle w:val="TOC2"/>
            <w:tabs>
              <w:tab w:val="left" w:pos="880"/>
              <w:tab w:val="right" w:leader="dot" w:pos="10790"/>
            </w:tabs>
            <w:rPr>
              <w:rFonts w:eastAsiaTheme="minorEastAsia"/>
              <w:noProof/>
              <w:lang w:eastAsia="zh-CN"/>
            </w:rPr>
          </w:pPr>
          <w:hyperlink w:anchor="_Toc183226051" w:history="1">
            <w:r w:rsidRPr="00AD42B8">
              <w:rPr>
                <w:rStyle w:val="Hyperlink"/>
                <w:noProof/>
              </w:rPr>
              <w:t>1.2</w:t>
            </w:r>
            <w:r>
              <w:rPr>
                <w:rFonts w:eastAsiaTheme="minorEastAsia"/>
                <w:noProof/>
                <w:lang w:eastAsia="zh-CN"/>
              </w:rPr>
              <w:tab/>
            </w:r>
            <w:r w:rsidRPr="00AD42B8">
              <w:rPr>
                <w:rStyle w:val="Hyperlink"/>
                <w:noProof/>
              </w:rPr>
              <w:t>AT+FLASH_ESP32</w:t>
            </w:r>
            <w:r>
              <w:rPr>
                <w:noProof/>
                <w:webHidden/>
              </w:rPr>
              <w:tab/>
            </w:r>
            <w:r>
              <w:rPr>
                <w:noProof/>
                <w:webHidden/>
              </w:rPr>
              <w:fldChar w:fldCharType="begin"/>
            </w:r>
            <w:r>
              <w:rPr>
                <w:noProof/>
                <w:webHidden/>
              </w:rPr>
              <w:instrText xml:space="preserve"> PAGEREF _Toc183226051 \h </w:instrText>
            </w:r>
            <w:r>
              <w:rPr>
                <w:noProof/>
                <w:webHidden/>
              </w:rPr>
            </w:r>
            <w:r>
              <w:rPr>
                <w:noProof/>
                <w:webHidden/>
              </w:rPr>
              <w:fldChar w:fldCharType="separate"/>
            </w:r>
            <w:r w:rsidR="00F11EDA">
              <w:rPr>
                <w:noProof/>
                <w:webHidden/>
              </w:rPr>
              <w:t>9</w:t>
            </w:r>
            <w:r>
              <w:rPr>
                <w:noProof/>
                <w:webHidden/>
              </w:rPr>
              <w:fldChar w:fldCharType="end"/>
            </w:r>
          </w:hyperlink>
        </w:p>
        <w:p w14:paraId="76E5E29F" w14:textId="28171811" w:rsidR="0097079A" w:rsidRDefault="0097079A">
          <w:pPr>
            <w:pStyle w:val="TOC2"/>
            <w:tabs>
              <w:tab w:val="left" w:pos="880"/>
              <w:tab w:val="right" w:leader="dot" w:pos="10790"/>
            </w:tabs>
            <w:rPr>
              <w:rFonts w:eastAsiaTheme="minorEastAsia"/>
              <w:noProof/>
              <w:lang w:eastAsia="zh-CN"/>
            </w:rPr>
          </w:pPr>
          <w:hyperlink w:anchor="_Toc183226052" w:history="1">
            <w:r w:rsidRPr="00AD42B8">
              <w:rPr>
                <w:rStyle w:val="Hyperlink"/>
                <w:noProof/>
              </w:rPr>
              <w:t>1.3</w:t>
            </w:r>
            <w:r>
              <w:rPr>
                <w:rFonts w:eastAsiaTheme="minorEastAsia"/>
                <w:noProof/>
                <w:lang w:eastAsia="zh-CN"/>
              </w:rPr>
              <w:tab/>
            </w:r>
            <w:r w:rsidRPr="00AD42B8">
              <w:rPr>
                <w:rStyle w:val="Hyperlink"/>
                <w:noProof/>
              </w:rPr>
              <w:t>AT+LOG_LEVEL</w:t>
            </w:r>
            <w:r>
              <w:rPr>
                <w:noProof/>
                <w:webHidden/>
              </w:rPr>
              <w:tab/>
            </w:r>
            <w:r>
              <w:rPr>
                <w:noProof/>
                <w:webHidden/>
              </w:rPr>
              <w:fldChar w:fldCharType="begin"/>
            </w:r>
            <w:r>
              <w:rPr>
                <w:noProof/>
                <w:webHidden/>
              </w:rPr>
              <w:instrText xml:space="preserve"> PAGEREF _Toc183226052 \h </w:instrText>
            </w:r>
            <w:r>
              <w:rPr>
                <w:noProof/>
                <w:webHidden/>
              </w:rPr>
            </w:r>
            <w:r>
              <w:rPr>
                <w:noProof/>
                <w:webHidden/>
              </w:rPr>
              <w:fldChar w:fldCharType="separate"/>
            </w:r>
            <w:r w:rsidR="00F11EDA">
              <w:rPr>
                <w:noProof/>
                <w:webHidden/>
              </w:rPr>
              <w:t>9</w:t>
            </w:r>
            <w:r>
              <w:rPr>
                <w:noProof/>
                <w:webHidden/>
              </w:rPr>
              <w:fldChar w:fldCharType="end"/>
            </w:r>
          </w:hyperlink>
        </w:p>
        <w:p w14:paraId="6C33F54E" w14:textId="27D14F0F" w:rsidR="0097079A" w:rsidRDefault="0097079A">
          <w:pPr>
            <w:pStyle w:val="TOC2"/>
            <w:tabs>
              <w:tab w:val="left" w:pos="880"/>
              <w:tab w:val="right" w:leader="dot" w:pos="10790"/>
            </w:tabs>
            <w:rPr>
              <w:rFonts w:eastAsiaTheme="minorEastAsia"/>
              <w:noProof/>
              <w:lang w:eastAsia="zh-CN"/>
            </w:rPr>
          </w:pPr>
          <w:hyperlink w:anchor="_Toc183226053" w:history="1">
            <w:r w:rsidRPr="00AD42B8">
              <w:rPr>
                <w:rStyle w:val="Hyperlink"/>
                <w:noProof/>
              </w:rPr>
              <w:t>1.4</w:t>
            </w:r>
            <w:r>
              <w:rPr>
                <w:rFonts w:eastAsiaTheme="minorEastAsia"/>
                <w:noProof/>
                <w:lang w:eastAsia="zh-CN"/>
              </w:rPr>
              <w:tab/>
            </w:r>
            <w:r w:rsidRPr="00AD42B8">
              <w:rPr>
                <w:rStyle w:val="Hyperlink"/>
                <w:noProof/>
              </w:rPr>
              <w:t>AT+PROTOCOL</w:t>
            </w:r>
            <w:r>
              <w:rPr>
                <w:noProof/>
                <w:webHidden/>
              </w:rPr>
              <w:tab/>
            </w:r>
            <w:r>
              <w:rPr>
                <w:noProof/>
                <w:webHidden/>
              </w:rPr>
              <w:fldChar w:fldCharType="begin"/>
            </w:r>
            <w:r>
              <w:rPr>
                <w:noProof/>
                <w:webHidden/>
              </w:rPr>
              <w:instrText xml:space="preserve"> PAGEREF _Toc183226053 \h </w:instrText>
            </w:r>
            <w:r>
              <w:rPr>
                <w:noProof/>
                <w:webHidden/>
              </w:rPr>
            </w:r>
            <w:r>
              <w:rPr>
                <w:noProof/>
                <w:webHidden/>
              </w:rPr>
              <w:fldChar w:fldCharType="separate"/>
            </w:r>
            <w:r w:rsidR="00F11EDA">
              <w:rPr>
                <w:noProof/>
                <w:webHidden/>
              </w:rPr>
              <w:t>11</w:t>
            </w:r>
            <w:r>
              <w:rPr>
                <w:noProof/>
                <w:webHidden/>
              </w:rPr>
              <w:fldChar w:fldCharType="end"/>
            </w:r>
          </w:hyperlink>
        </w:p>
        <w:p w14:paraId="2056A1CE" w14:textId="64C0F4EC" w:rsidR="0097079A" w:rsidRDefault="0097079A">
          <w:pPr>
            <w:pStyle w:val="TOC3"/>
            <w:tabs>
              <w:tab w:val="left" w:pos="1320"/>
              <w:tab w:val="right" w:leader="dot" w:pos="10790"/>
            </w:tabs>
            <w:rPr>
              <w:rFonts w:eastAsiaTheme="minorEastAsia"/>
              <w:noProof/>
              <w:lang w:eastAsia="zh-CN"/>
            </w:rPr>
          </w:pPr>
          <w:hyperlink w:anchor="_Toc183226054" w:history="1">
            <w:r w:rsidRPr="00AD42B8">
              <w:rPr>
                <w:rStyle w:val="Hyperlink"/>
                <w:noProof/>
              </w:rPr>
              <w:t>1.4.1</w:t>
            </w:r>
            <w:r>
              <w:rPr>
                <w:rFonts w:eastAsiaTheme="minorEastAsia"/>
                <w:noProof/>
                <w:lang w:eastAsia="zh-CN"/>
              </w:rPr>
              <w:tab/>
            </w:r>
            <w:r w:rsidRPr="00AD42B8">
              <w:rPr>
                <w:rStyle w:val="Hyperlink"/>
                <w:noProof/>
              </w:rPr>
              <w:t>Set the Reporting Protocol for a Serial Interface</w:t>
            </w:r>
            <w:r>
              <w:rPr>
                <w:noProof/>
                <w:webHidden/>
              </w:rPr>
              <w:tab/>
            </w:r>
            <w:r>
              <w:rPr>
                <w:noProof/>
                <w:webHidden/>
              </w:rPr>
              <w:fldChar w:fldCharType="begin"/>
            </w:r>
            <w:r>
              <w:rPr>
                <w:noProof/>
                <w:webHidden/>
              </w:rPr>
              <w:instrText xml:space="preserve"> PAGEREF _Toc183226054 \h </w:instrText>
            </w:r>
            <w:r>
              <w:rPr>
                <w:noProof/>
                <w:webHidden/>
              </w:rPr>
            </w:r>
            <w:r>
              <w:rPr>
                <w:noProof/>
                <w:webHidden/>
              </w:rPr>
              <w:fldChar w:fldCharType="separate"/>
            </w:r>
            <w:r w:rsidR="00F11EDA">
              <w:rPr>
                <w:noProof/>
                <w:webHidden/>
              </w:rPr>
              <w:t>11</w:t>
            </w:r>
            <w:r>
              <w:rPr>
                <w:noProof/>
                <w:webHidden/>
              </w:rPr>
              <w:fldChar w:fldCharType="end"/>
            </w:r>
          </w:hyperlink>
        </w:p>
        <w:p w14:paraId="368A280A" w14:textId="4065DD36" w:rsidR="0097079A" w:rsidRDefault="0097079A">
          <w:pPr>
            <w:pStyle w:val="TOC3"/>
            <w:tabs>
              <w:tab w:val="left" w:pos="1320"/>
              <w:tab w:val="right" w:leader="dot" w:pos="10790"/>
            </w:tabs>
            <w:rPr>
              <w:rFonts w:eastAsiaTheme="minorEastAsia"/>
              <w:noProof/>
              <w:lang w:eastAsia="zh-CN"/>
            </w:rPr>
          </w:pPr>
          <w:hyperlink w:anchor="_Toc183226055" w:history="1">
            <w:r w:rsidRPr="00AD42B8">
              <w:rPr>
                <w:rStyle w:val="Hyperlink"/>
                <w:noProof/>
              </w:rPr>
              <w:t>1.4.2</w:t>
            </w:r>
            <w:r>
              <w:rPr>
                <w:rFonts w:eastAsiaTheme="minorEastAsia"/>
                <w:noProof/>
                <w:lang w:eastAsia="zh-CN"/>
              </w:rPr>
              <w:tab/>
            </w:r>
            <w:r w:rsidRPr="00AD42B8">
              <w:rPr>
                <w:rStyle w:val="Hyperlink"/>
                <w:noProof/>
              </w:rPr>
              <w:t>Query the Reporting Protocol for All Serial Interfaces</w:t>
            </w:r>
            <w:r>
              <w:rPr>
                <w:noProof/>
                <w:webHidden/>
              </w:rPr>
              <w:tab/>
            </w:r>
            <w:r>
              <w:rPr>
                <w:noProof/>
                <w:webHidden/>
              </w:rPr>
              <w:fldChar w:fldCharType="begin"/>
            </w:r>
            <w:r>
              <w:rPr>
                <w:noProof/>
                <w:webHidden/>
              </w:rPr>
              <w:instrText xml:space="preserve"> PAGEREF _Toc183226055 \h </w:instrText>
            </w:r>
            <w:r>
              <w:rPr>
                <w:noProof/>
                <w:webHidden/>
              </w:rPr>
            </w:r>
            <w:r>
              <w:rPr>
                <w:noProof/>
                <w:webHidden/>
              </w:rPr>
              <w:fldChar w:fldCharType="separate"/>
            </w:r>
            <w:r w:rsidR="00F11EDA">
              <w:rPr>
                <w:noProof/>
                <w:webHidden/>
              </w:rPr>
              <w:t>11</w:t>
            </w:r>
            <w:r>
              <w:rPr>
                <w:noProof/>
                <w:webHidden/>
              </w:rPr>
              <w:fldChar w:fldCharType="end"/>
            </w:r>
          </w:hyperlink>
        </w:p>
        <w:p w14:paraId="6D2ED70E" w14:textId="346FAE81" w:rsidR="0097079A" w:rsidRDefault="0097079A">
          <w:pPr>
            <w:pStyle w:val="TOC2"/>
            <w:tabs>
              <w:tab w:val="left" w:pos="880"/>
              <w:tab w:val="right" w:leader="dot" w:pos="10790"/>
            </w:tabs>
            <w:rPr>
              <w:rFonts w:eastAsiaTheme="minorEastAsia"/>
              <w:noProof/>
              <w:lang w:eastAsia="zh-CN"/>
            </w:rPr>
          </w:pPr>
          <w:hyperlink w:anchor="_Toc183226056" w:history="1">
            <w:r w:rsidRPr="00AD42B8">
              <w:rPr>
                <w:rStyle w:val="Hyperlink"/>
                <w:noProof/>
              </w:rPr>
              <w:t>1.5</w:t>
            </w:r>
            <w:r>
              <w:rPr>
                <w:rFonts w:eastAsiaTheme="minorEastAsia"/>
                <w:noProof/>
                <w:lang w:eastAsia="zh-CN"/>
              </w:rPr>
              <w:tab/>
            </w:r>
            <w:r w:rsidRPr="00AD42B8">
              <w:rPr>
                <w:rStyle w:val="Hyperlink"/>
                <w:noProof/>
              </w:rPr>
              <w:t>AT+REBOOT</w:t>
            </w:r>
            <w:r>
              <w:rPr>
                <w:noProof/>
                <w:webHidden/>
              </w:rPr>
              <w:tab/>
            </w:r>
            <w:r>
              <w:rPr>
                <w:noProof/>
                <w:webHidden/>
              </w:rPr>
              <w:fldChar w:fldCharType="begin"/>
            </w:r>
            <w:r>
              <w:rPr>
                <w:noProof/>
                <w:webHidden/>
              </w:rPr>
              <w:instrText xml:space="preserve"> PAGEREF _Toc183226056 \h </w:instrText>
            </w:r>
            <w:r>
              <w:rPr>
                <w:noProof/>
                <w:webHidden/>
              </w:rPr>
            </w:r>
            <w:r>
              <w:rPr>
                <w:noProof/>
                <w:webHidden/>
              </w:rPr>
              <w:fldChar w:fldCharType="separate"/>
            </w:r>
            <w:r w:rsidR="00F11EDA">
              <w:rPr>
                <w:noProof/>
                <w:webHidden/>
              </w:rPr>
              <w:t>11</w:t>
            </w:r>
            <w:r>
              <w:rPr>
                <w:noProof/>
                <w:webHidden/>
              </w:rPr>
              <w:fldChar w:fldCharType="end"/>
            </w:r>
          </w:hyperlink>
        </w:p>
        <w:p w14:paraId="38FD229B" w14:textId="2D5F243D" w:rsidR="0097079A" w:rsidRDefault="0097079A">
          <w:pPr>
            <w:pStyle w:val="TOC2"/>
            <w:tabs>
              <w:tab w:val="left" w:pos="880"/>
              <w:tab w:val="right" w:leader="dot" w:pos="10790"/>
            </w:tabs>
            <w:rPr>
              <w:rFonts w:eastAsiaTheme="minorEastAsia"/>
              <w:noProof/>
              <w:lang w:eastAsia="zh-CN"/>
            </w:rPr>
          </w:pPr>
          <w:hyperlink w:anchor="_Toc183226057" w:history="1">
            <w:r w:rsidRPr="00AD42B8">
              <w:rPr>
                <w:rStyle w:val="Hyperlink"/>
                <w:noProof/>
              </w:rPr>
              <w:t>1.6</w:t>
            </w:r>
            <w:r>
              <w:rPr>
                <w:rFonts w:eastAsiaTheme="minorEastAsia"/>
                <w:noProof/>
                <w:lang w:eastAsia="zh-CN"/>
              </w:rPr>
              <w:tab/>
            </w:r>
            <w:r w:rsidRPr="00AD42B8">
              <w:rPr>
                <w:rStyle w:val="Hyperlink"/>
                <w:noProof/>
              </w:rPr>
              <w:t>AT+RX_ENABLE</w:t>
            </w:r>
            <w:r>
              <w:rPr>
                <w:noProof/>
                <w:webHidden/>
              </w:rPr>
              <w:tab/>
            </w:r>
            <w:r>
              <w:rPr>
                <w:noProof/>
                <w:webHidden/>
              </w:rPr>
              <w:fldChar w:fldCharType="begin"/>
            </w:r>
            <w:r>
              <w:rPr>
                <w:noProof/>
                <w:webHidden/>
              </w:rPr>
              <w:instrText xml:space="preserve"> PAGEREF _Toc183226057 \h </w:instrText>
            </w:r>
            <w:r>
              <w:rPr>
                <w:noProof/>
                <w:webHidden/>
              </w:rPr>
            </w:r>
            <w:r>
              <w:rPr>
                <w:noProof/>
                <w:webHidden/>
              </w:rPr>
              <w:fldChar w:fldCharType="separate"/>
            </w:r>
            <w:r w:rsidR="00F11EDA">
              <w:rPr>
                <w:noProof/>
                <w:webHidden/>
              </w:rPr>
              <w:t>12</w:t>
            </w:r>
            <w:r>
              <w:rPr>
                <w:noProof/>
                <w:webHidden/>
              </w:rPr>
              <w:fldChar w:fldCharType="end"/>
            </w:r>
          </w:hyperlink>
        </w:p>
        <w:p w14:paraId="62256B26" w14:textId="6AE94B01" w:rsidR="0097079A" w:rsidRDefault="0097079A">
          <w:pPr>
            <w:pStyle w:val="TOC3"/>
            <w:tabs>
              <w:tab w:val="left" w:pos="1320"/>
              <w:tab w:val="right" w:leader="dot" w:pos="10790"/>
            </w:tabs>
            <w:rPr>
              <w:rFonts w:eastAsiaTheme="minorEastAsia"/>
              <w:noProof/>
              <w:lang w:eastAsia="zh-CN"/>
            </w:rPr>
          </w:pPr>
          <w:hyperlink w:anchor="_Toc183226058" w:history="1">
            <w:r w:rsidRPr="00AD42B8">
              <w:rPr>
                <w:rStyle w:val="Hyperlink"/>
                <w:noProof/>
              </w:rPr>
              <w:t>1.6.1</w:t>
            </w:r>
            <w:r>
              <w:rPr>
                <w:rFonts w:eastAsiaTheme="minorEastAsia"/>
                <w:noProof/>
                <w:lang w:eastAsia="zh-CN"/>
              </w:rPr>
              <w:tab/>
            </w:r>
            <w:r w:rsidRPr="00AD42B8">
              <w:rPr>
                <w:rStyle w:val="Hyperlink"/>
                <w:noProof/>
              </w:rPr>
              <w:t>Enable or Disable the Receiver</w:t>
            </w:r>
            <w:r>
              <w:rPr>
                <w:noProof/>
                <w:webHidden/>
              </w:rPr>
              <w:tab/>
            </w:r>
            <w:r>
              <w:rPr>
                <w:noProof/>
                <w:webHidden/>
              </w:rPr>
              <w:fldChar w:fldCharType="begin"/>
            </w:r>
            <w:r>
              <w:rPr>
                <w:noProof/>
                <w:webHidden/>
              </w:rPr>
              <w:instrText xml:space="preserve"> PAGEREF _Toc183226058 \h </w:instrText>
            </w:r>
            <w:r>
              <w:rPr>
                <w:noProof/>
                <w:webHidden/>
              </w:rPr>
            </w:r>
            <w:r>
              <w:rPr>
                <w:noProof/>
                <w:webHidden/>
              </w:rPr>
              <w:fldChar w:fldCharType="separate"/>
            </w:r>
            <w:r w:rsidR="00F11EDA">
              <w:rPr>
                <w:noProof/>
                <w:webHidden/>
              </w:rPr>
              <w:t>12</w:t>
            </w:r>
            <w:r>
              <w:rPr>
                <w:noProof/>
                <w:webHidden/>
              </w:rPr>
              <w:fldChar w:fldCharType="end"/>
            </w:r>
          </w:hyperlink>
        </w:p>
        <w:p w14:paraId="508C7EA6" w14:textId="0118EB77" w:rsidR="0097079A" w:rsidRDefault="0097079A">
          <w:pPr>
            <w:pStyle w:val="TOC3"/>
            <w:tabs>
              <w:tab w:val="left" w:pos="1320"/>
              <w:tab w:val="right" w:leader="dot" w:pos="10790"/>
            </w:tabs>
            <w:rPr>
              <w:rFonts w:eastAsiaTheme="minorEastAsia"/>
              <w:noProof/>
              <w:lang w:eastAsia="zh-CN"/>
            </w:rPr>
          </w:pPr>
          <w:hyperlink w:anchor="_Toc183226059" w:history="1">
            <w:r w:rsidRPr="00AD42B8">
              <w:rPr>
                <w:rStyle w:val="Hyperlink"/>
                <w:noProof/>
              </w:rPr>
              <w:t>1.6.2</w:t>
            </w:r>
            <w:r>
              <w:rPr>
                <w:rFonts w:eastAsiaTheme="minorEastAsia"/>
                <w:noProof/>
                <w:lang w:eastAsia="zh-CN"/>
              </w:rPr>
              <w:tab/>
            </w:r>
            <w:r w:rsidRPr="00AD42B8">
              <w:rPr>
                <w:rStyle w:val="Hyperlink"/>
                <w:noProof/>
              </w:rPr>
              <w:t>Check Whether the Receiver is Currently Enabled</w:t>
            </w:r>
            <w:r>
              <w:rPr>
                <w:noProof/>
                <w:webHidden/>
              </w:rPr>
              <w:tab/>
            </w:r>
            <w:r>
              <w:rPr>
                <w:noProof/>
                <w:webHidden/>
              </w:rPr>
              <w:fldChar w:fldCharType="begin"/>
            </w:r>
            <w:r>
              <w:rPr>
                <w:noProof/>
                <w:webHidden/>
              </w:rPr>
              <w:instrText xml:space="preserve"> PAGEREF _Toc183226059 \h </w:instrText>
            </w:r>
            <w:r>
              <w:rPr>
                <w:noProof/>
                <w:webHidden/>
              </w:rPr>
            </w:r>
            <w:r>
              <w:rPr>
                <w:noProof/>
                <w:webHidden/>
              </w:rPr>
              <w:fldChar w:fldCharType="separate"/>
            </w:r>
            <w:r w:rsidR="00F11EDA">
              <w:rPr>
                <w:noProof/>
                <w:webHidden/>
              </w:rPr>
              <w:t>12</w:t>
            </w:r>
            <w:r>
              <w:rPr>
                <w:noProof/>
                <w:webHidden/>
              </w:rPr>
              <w:fldChar w:fldCharType="end"/>
            </w:r>
          </w:hyperlink>
        </w:p>
        <w:p w14:paraId="38E38B16" w14:textId="16DD6124" w:rsidR="0097079A" w:rsidRDefault="0097079A">
          <w:pPr>
            <w:pStyle w:val="TOC2"/>
            <w:tabs>
              <w:tab w:val="left" w:pos="880"/>
              <w:tab w:val="right" w:leader="dot" w:pos="10790"/>
            </w:tabs>
            <w:rPr>
              <w:rFonts w:eastAsiaTheme="minorEastAsia"/>
              <w:noProof/>
              <w:lang w:eastAsia="zh-CN"/>
            </w:rPr>
          </w:pPr>
          <w:hyperlink w:anchor="_Toc183226060" w:history="1">
            <w:r w:rsidRPr="00AD42B8">
              <w:rPr>
                <w:rStyle w:val="Hyperlink"/>
                <w:noProof/>
              </w:rPr>
              <w:t>1.7</w:t>
            </w:r>
            <w:r>
              <w:rPr>
                <w:rFonts w:eastAsiaTheme="minorEastAsia"/>
                <w:noProof/>
                <w:lang w:eastAsia="zh-CN"/>
              </w:rPr>
              <w:tab/>
            </w:r>
            <w:r w:rsidRPr="00AD42B8">
              <w:rPr>
                <w:rStyle w:val="Hyperlink"/>
                <w:noProof/>
              </w:rPr>
              <w:t>AT+SETTINGS</w:t>
            </w:r>
            <w:r>
              <w:rPr>
                <w:noProof/>
                <w:webHidden/>
              </w:rPr>
              <w:tab/>
            </w:r>
            <w:r>
              <w:rPr>
                <w:noProof/>
                <w:webHidden/>
              </w:rPr>
              <w:fldChar w:fldCharType="begin"/>
            </w:r>
            <w:r>
              <w:rPr>
                <w:noProof/>
                <w:webHidden/>
              </w:rPr>
              <w:instrText xml:space="preserve"> PAGEREF _Toc183226060 \h </w:instrText>
            </w:r>
            <w:r>
              <w:rPr>
                <w:noProof/>
                <w:webHidden/>
              </w:rPr>
            </w:r>
            <w:r>
              <w:rPr>
                <w:noProof/>
                <w:webHidden/>
              </w:rPr>
              <w:fldChar w:fldCharType="separate"/>
            </w:r>
            <w:r w:rsidR="00F11EDA">
              <w:rPr>
                <w:noProof/>
                <w:webHidden/>
              </w:rPr>
              <w:t>13</w:t>
            </w:r>
            <w:r>
              <w:rPr>
                <w:noProof/>
                <w:webHidden/>
              </w:rPr>
              <w:fldChar w:fldCharType="end"/>
            </w:r>
          </w:hyperlink>
        </w:p>
        <w:p w14:paraId="0C5B8A3C" w14:textId="67468111" w:rsidR="0097079A" w:rsidRDefault="0097079A">
          <w:pPr>
            <w:pStyle w:val="TOC3"/>
            <w:tabs>
              <w:tab w:val="left" w:pos="1320"/>
              <w:tab w:val="right" w:leader="dot" w:pos="10790"/>
            </w:tabs>
            <w:rPr>
              <w:rFonts w:eastAsiaTheme="minorEastAsia"/>
              <w:noProof/>
              <w:lang w:eastAsia="zh-CN"/>
            </w:rPr>
          </w:pPr>
          <w:hyperlink w:anchor="_Toc183226061" w:history="1">
            <w:r w:rsidRPr="00AD42B8">
              <w:rPr>
                <w:rStyle w:val="Hyperlink"/>
                <w:noProof/>
              </w:rPr>
              <w:t>1.7.1</w:t>
            </w:r>
            <w:r>
              <w:rPr>
                <w:rFonts w:eastAsiaTheme="minorEastAsia"/>
                <w:noProof/>
                <w:lang w:eastAsia="zh-CN"/>
              </w:rPr>
              <w:tab/>
            </w:r>
            <w:r w:rsidRPr="00AD42B8">
              <w:rPr>
                <w:rStyle w:val="Hyperlink"/>
                <w:noProof/>
              </w:rPr>
              <w:t>Query Current Settings</w:t>
            </w:r>
            <w:r>
              <w:rPr>
                <w:noProof/>
                <w:webHidden/>
              </w:rPr>
              <w:tab/>
            </w:r>
            <w:r>
              <w:rPr>
                <w:noProof/>
                <w:webHidden/>
              </w:rPr>
              <w:fldChar w:fldCharType="begin"/>
            </w:r>
            <w:r>
              <w:rPr>
                <w:noProof/>
                <w:webHidden/>
              </w:rPr>
              <w:instrText xml:space="preserve"> PAGEREF _Toc183226061 \h </w:instrText>
            </w:r>
            <w:r>
              <w:rPr>
                <w:noProof/>
                <w:webHidden/>
              </w:rPr>
            </w:r>
            <w:r>
              <w:rPr>
                <w:noProof/>
                <w:webHidden/>
              </w:rPr>
              <w:fldChar w:fldCharType="separate"/>
            </w:r>
            <w:r w:rsidR="00F11EDA">
              <w:rPr>
                <w:noProof/>
                <w:webHidden/>
              </w:rPr>
              <w:t>13</w:t>
            </w:r>
            <w:r>
              <w:rPr>
                <w:noProof/>
                <w:webHidden/>
              </w:rPr>
              <w:fldChar w:fldCharType="end"/>
            </w:r>
          </w:hyperlink>
        </w:p>
        <w:p w14:paraId="2ED2DEF6" w14:textId="1CF70FE4" w:rsidR="0097079A" w:rsidRDefault="0097079A">
          <w:pPr>
            <w:pStyle w:val="TOC3"/>
            <w:tabs>
              <w:tab w:val="left" w:pos="1320"/>
              <w:tab w:val="right" w:leader="dot" w:pos="10790"/>
            </w:tabs>
            <w:rPr>
              <w:rFonts w:eastAsiaTheme="minorEastAsia"/>
              <w:noProof/>
              <w:lang w:eastAsia="zh-CN"/>
            </w:rPr>
          </w:pPr>
          <w:hyperlink w:anchor="_Toc183226062" w:history="1">
            <w:r w:rsidRPr="00AD42B8">
              <w:rPr>
                <w:rStyle w:val="Hyperlink"/>
                <w:noProof/>
              </w:rPr>
              <w:t>1.7.2</w:t>
            </w:r>
            <w:r>
              <w:rPr>
                <w:rFonts w:eastAsiaTheme="minorEastAsia"/>
                <w:noProof/>
                <w:lang w:eastAsia="zh-CN"/>
              </w:rPr>
              <w:tab/>
            </w:r>
            <w:r w:rsidRPr="00AD42B8">
              <w:rPr>
                <w:rStyle w:val="Hyperlink"/>
                <w:noProof/>
              </w:rPr>
              <w:t>Load Settings from EEPROM</w:t>
            </w:r>
            <w:r>
              <w:rPr>
                <w:noProof/>
                <w:webHidden/>
              </w:rPr>
              <w:tab/>
            </w:r>
            <w:r>
              <w:rPr>
                <w:noProof/>
                <w:webHidden/>
              </w:rPr>
              <w:fldChar w:fldCharType="begin"/>
            </w:r>
            <w:r>
              <w:rPr>
                <w:noProof/>
                <w:webHidden/>
              </w:rPr>
              <w:instrText xml:space="preserve"> PAGEREF _Toc183226062 \h </w:instrText>
            </w:r>
            <w:r>
              <w:rPr>
                <w:noProof/>
                <w:webHidden/>
              </w:rPr>
            </w:r>
            <w:r>
              <w:rPr>
                <w:noProof/>
                <w:webHidden/>
              </w:rPr>
              <w:fldChar w:fldCharType="separate"/>
            </w:r>
            <w:r w:rsidR="00F11EDA">
              <w:rPr>
                <w:noProof/>
                <w:webHidden/>
              </w:rPr>
              <w:t>14</w:t>
            </w:r>
            <w:r>
              <w:rPr>
                <w:noProof/>
                <w:webHidden/>
              </w:rPr>
              <w:fldChar w:fldCharType="end"/>
            </w:r>
          </w:hyperlink>
        </w:p>
        <w:p w14:paraId="6AC061ED" w14:textId="49F7D745" w:rsidR="0097079A" w:rsidRDefault="0097079A">
          <w:pPr>
            <w:pStyle w:val="TOC3"/>
            <w:tabs>
              <w:tab w:val="left" w:pos="1320"/>
              <w:tab w:val="right" w:leader="dot" w:pos="10790"/>
            </w:tabs>
            <w:rPr>
              <w:rFonts w:eastAsiaTheme="minorEastAsia"/>
              <w:noProof/>
              <w:lang w:eastAsia="zh-CN"/>
            </w:rPr>
          </w:pPr>
          <w:hyperlink w:anchor="_Toc183226063" w:history="1">
            <w:r w:rsidRPr="00AD42B8">
              <w:rPr>
                <w:rStyle w:val="Hyperlink"/>
                <w:noProof/>
              </w:rPr>
              <w:t>1.7.3</w:t>
            </w:r>
            <w:r>
              <w:rPr>
                <w:rFonts w:eastAsiaTheme="minorEastAsia"/>
                <w:noProof/>
                <w:lang w:eastAsia="zh-CN"/>
              </w:rPr>
              <w:tab/>
            </w:r>
            <w:r w:rsidRPr="00AD42B8">
              <w:rPr>
                <w:rStyle w:val="Hyperlink"/>
                <w:noProof/>
              </w:rPr>
              <w:t>Save Settings to EEPROM</w:t>
            </w:r>
            <w:r>
              <w:rPr>
                <w:noProof/>
                <w:webHidden/>
              </w:rPr>
              <w:tab/>
            </w:r>
            <w:r>
              <w:rPr>
                <w:noProof/>
                <w:webHidden/>
              </w:rPr>
              <w:fldChar w:fldCharType="begin"/>
            </w:r>
            <w:r>
              <w:rPr>
                <w:noProof/>
                <w:webHidden/>
              </w:rPr>
              <w:instrText xml:space="preserve"> PAGEREF _Toc183226063 \h </w:instrText>
            </w:r>
            <w:r>
              <w:rPr>
                <w:noProof/>
                <w:webHidden/>
              </w:rPr>
            </w:r>
            <w:r>
              <w:rPr>
                <w:noProof/>
                <w:webHidden/>
              </w:rPr>
              <w:fldChar w:fldCharType="separate"/>
            </w:r>
            <w:r w:rsidR="00F11EDA">
              <w:rPr>
                <w:noProof/>
                <w:webHidden/>
              </w:rPr>
              <w:t>14</w:t>
            </w:r>
            <w:r>
              <w:rPr>
                <w:noProof/>
                <w:webHidden/>
              </w:rPr>
              <w:fldChar w:fldCharType="end"/>
            </w:r>
          </w:hyperlink>
        </w:p>
        <w:p w14:paraId="7179A3C7" w14:textId="5845C984" w:rsidR="0097079A" w:rsidRDefault="0097079A">
          <w:pPr>
            <w:pStyle w:val="TOC3"/>
            <w:tabs>
              <w:tab w:val="left" w:pos="1320"/>
              <w:tab w:val="right" w:leader="dot" w:pos="10790"/>
            </w:tabs>
            <w:rPr>
              <w:rFonts w:eastAsiaTheme="minorEastAsia"/>
              <w:noProof/>
              <w:lang w:eastAsia="zh-CN"/>
            </w:rPr>
          </w:pPr>
          <w:hyperlink w:anchor="_Toc183226064" w:history="1">
            <w:r w:rsidRPr="00AD42B8">
              <w:rPr>
                <w:rStyle w:val="Hyperlink"/>
                <w:noProof/>
              </w:rPr>
              <w:t>1.7.4</w:t>
            </w:r>
            <w:r>
              <w:rPr>
                <w:rFonts w:eastAsiaTheme="minorEastAsia"/>
                <w:noProof/>
                <w:lang w:eastAsia="zh-CN"/>
              </w:rPr>
              <w:tab/>
            </w:r>
            <w:r w:rsidRPr="00AD42B8">
              <w:rPr>
                <w:rStyle w:val="Hyperlink"/>
                <w:noProof/>
              </w:rPr>
              <w:t>Reset Settings to Factory Default</w:t>
            </w:r>
            <w:r>
              <w:rPr>
                <w:noProof/>
                <w:webHidden/>
              </w:rPr>
              <w:tab/>
            </w:r>
            <w:r>
              <w:rPr>
                <w:noProof/>
                <w:webHidden/>
              </w:rPr>
              <w:fldChar w:fldCharType="begin"/>
            </w:r>
            <w:r>
              <w:rPr>
                <w:noProof/>
                <w:webHidden/>
              </w:rPr>
              <w:instrText xml:space="preserve"> PAGEREF _Toc183226064 \h </w:instrText>
            </w:r>
            <w:r>
              <w:rPr>
                <w:noProof/>
                <w:webHidden/>
              </w:rPr>
            </w:r>
            <w:r>
              <w:rPr>
                <w:noProof/>
                <w:webHidden/>
              </w:rPr>
              <w:fldChar w:fldCharType="separate"/>
            </w:r>
            <w:r w:rsidR="00F11EDA">
              <w:rPr>
                <w:noProof/>
                <w:webHidden/>
              </w:rPr>
              <w:t>14</w:t>
            </w:r>
            <w:r>
              <w:rPr>
                <w:noProof/>
                <w:webHidden/>
              </w:rPr>
              <w:fldChar w:fldCharType="end"/>
            </w:r>
          </w:hyperlink>
        </w:p>
        <w:p w14:paraId="628CEB99" w14:textId="198026E5" w:rsidR="0097079A" w:rsidRDefault="0097079A">
          <w:pPr>
            <w:pStyle w:val="TOC2"/>
            <w:tabs>
              <w:tab w:val="left" w:pos="880"/>
              <w:tab w:val="right" w:leader="dot" w:pos="10790"/>
            </w:tabs>
            <w:rPr>
              <w:rFonts w:eastAsiaTheme="minorEastAsia"/>
              <w:noProof/>
              <w:lang w:eastAsia="zh-CN"/>
            </w:rPr>
          </w:pPr>
          <w:hyperlink w:anchor="_Toc183226065" w:history="1">
            <w:r w:rsidRPr="00AD42B8">
              <w:rPr>
                <w:rStyle w:val="Hyperlink"/>
                <w:noProof/>
              </w:rPr>
              <w:t>1.8</w:t>
            </w:r>
            <w:r>
              <w:rPr>
                <w:rFonts w:eastAsiaTheme="minorEastAsia"/>
                <w:noProof/>
                <w:lang w:eastAsia="zh-CN"/>
              </w:rPr>
              <w:tab/>
            </w:r>
            <w:r w:rsidRPr="00AD42B8">
              <w:rPr>
                <w:rStyle w:val="Hyperlink"/>
                <w:noProof/>
              </w:rPr>
              <w:t>AT+TEST</w:t>
            </w:r>
            <w:r>
              <w:rPr>
                <w:noProof/>
                <w:webHidden/>
              </w:rPr>
              <w:tab/>
            </w:r>
            <w:r>
              <w:rPr>
                <w:noProof/>
                <w:webHidden/>
              </w:rPr>
              <w:fldChar w:fldCharType="begin"/>
            </w:r>
            <w:r>
              <w:rPr>
                <w:noProof/>
                <w:webHidden/>
              </w:rPr>
              <w:instrText xml:space="preserve"> PAGEREF _Toc183226065 \h </w:instrText>
            </w:r>
            <w:r>
              <w:rPr>
                <w:noProof/>
                <w:webHidden/>
              </w:rPr>
            </w:r>
            <w:r>
              <w:rPr>
                <w:noProof/>
                <w:webHidden/>
              </w:rPr>
              <w:fldChar w:fldCharType="separate"/>
            </w:r>
            <w:r w:rsidR="00F11EDA">
              <w:rPr>
                <w:noProof/>
                <w:webHidden/>
              </w:rPr>
              <w:t>15</w:t>
            </w:r>
            <w:r>
              <w:rPr>
                <w:noProof/>
                <w:webHidden/>
              </w:rPr>
              <w:fldChar w:fldCharType="end"/>
            </w:r>
          </w:hyperlink>
        </w:p>
        <w:p w14:paraId="53373269" w14:textId="72CF0CA9" w:rsidR="0097079A" w:rsidRDefault="0097079A">
          <w:pPr>
            <w:pStyle w:val="TOC2"/>
            <w:tabs>
              <w:tab w:val="left" w:pos="880"/>
              <w:tab w:val="right" w:leader="dot" w:pos="10790"/>
            </w:tabs>
            <w:rPr>
              <w:rFonts w:eastAsiaTheme="minorEastAsia"/>
              <w:noProof/>
              <w:lang w:eastAsia="zh-CN"/>
            </w:rPr>
          </w:pPr>
          <w:hyperlink w:anchor="_Toc183226066" w:history="1">
            <w:r w:rsidRPr="00AD42B8">
              <w:rPr>
                <w:rStyle w:val="Hyperlink"/>
                <w:noProof/>
              </w:rPr>
              <w:t>1.9</w:t>
            </w:r>
            <w:r>
              <w:rPr>
                <w:rFonts w:eastAsiaTheme="minorEastAsia"/>
                <w:noProof/>
                <w:lang w:eastAsia="zh-CN"/>
              </w:rPr>
              <w:tab/>
            </w:r>
            <w:r w:rsidRPr="00AD42B8">
              <w:rPr>
                <w:rStyle w:val="Hyperlink"/>
                <w:noProof/>
              </w:rPr>
              <w:t>AT+TL_READ</w:t>
            </w:r>
            <w:r>
              <w:rPr>
                <w:noProof/>
                <w:webHidden/>
              </w:rPr>
              <w:tab/>
            </w:r>
            <w:r>
              <w:rPr>
                <w:noProof/>
                <w:webHidden/>
              </w:rPr>
              <w:fldChar w:fldCharType="begin"/>
            </w:r>
            <w:r>
              <w:rPr>
                <w:noProof/>
                <w:webHidden/>
              </w:rPr>
              <w:instrText xml:space="preserve"> PAGEREF _Toc183226066 \h </w:instrText>
            </w:r>
            <w:r>
              <w:rPr>
                <w:noProof/>
                <w:webHidden/>
              </w:rPr>
            </w:r>
            <w:r>
              <w:rPr>
                <w:noProof/>
                <w:webHidden/>
              </w:rPr>
              <w:fldChar w:fldCharType="separate"/>
            </w:r>
            <w:r w:rsidR="00F11EDA">
              <w:rPr>
                <w:noProof/>
                <w:webHidden/>
              </w:rPr>
              <w:t>16</w:t>
            </w:r>
            <w:r>
              <w:rPr>
                <w:noProof/>
                <w:webHidden/>
              </w:rPr>
              <w:fldChar w:fldCharType="end"/>
            </w:r>
          </w:hyperlink>
        </w:p>
        <w:p w14:paraId="0795BA38" w14:textId="197898D1" w:rsidR="0097079A" w:rsidRDefault="0097079A">
          <w:pPr>
            <w:pStyle w:val="TOC2"/>
            <w:tabs>
              <w:tab w:val="left" w:pos="880"/>
              <w:tab w:val="right" w:leader="dot" w:pos="10790"/>
            </w:tabs>
            <w:rPr>
              <w:rFonts w:eastAsiaTheme="minorEastAsia"/>
              <w:noProof/>
              <w:lang w:eastAsia="zh-CN"/>
            </w:rPr>
          </w:pPr>
          <w:hyperlink w:anchor="_Toc183226067" w:history="1">
            <w:r w:rsidRPr="00AD42B8">
              <w:rPr>
                <w:rStyle w:val="Hyperlink"/>
                <w:noProof/>
              </w:rPr>
              <w:t>1.10</w:t>
            </w:r>
            <w:r>
              <w:rPr>
                <w:rFonts w:eastAsiaTheme="minorEastAsia"/>
                <w:noProof/>
                <w:lang w:eastAsia="zh-CN"/>
              </w:rPr>
              <w:tab/>
            </w:r>
            <w:r w:rsidRPr="00AD42B8">
              <w:rPr>
                <w:rStyle w:val="Hyperlink"/>
                <w:noProof/>
              </w:rPr>
              <w:t>AT+TL_SET</w:t>
            </w:r>
            <w:r>
              <w:rPr>
                <w:noProof/>
                <w:webHidden/>
              </w:rPr>
              <w:tab/>
            </w:r>
            <w:r>
              <w:rPr>
                <w:noProof/>
                <w:webHidden/>
              </w:rPr>
              <w:fldChar w:fldCharType="begin"/>
            </w:r>
            <w:r>
              <w:rPr>
                <w:noProof/>
                <w:webHidden/>
              </w:rPr>
              <w:instrText xml:space="preserve"> PAGEREF _Toc183226067 \h </w:instrText>
            </w:r>
            <w:r>
              <w:rPr>
                <w:noProof/>
                <w:webHidden/>
              </w:rPr>
            </w:r>
            <w:r>
              <w:rPr>
                <w:noProof/>
                <w:webHidden/>
              </w:rPr>
              <w:fldChar w:fldCharType="separate"/>
            </w:r>
            <w:r w:rsidR="00F11EDA">
              <w:rPr>
                <w:noProof/>
                <w:webHidden/>
              </w:rPr>
              <w:t>16</w:t>
            </w:r>
            <w:r>
              <w:rPr>
                <w:noProof/>
                <w:webHidden/>
              </w:rPr>
              <w:fldChar w:fldCharType="end"/>
            </w:r>
          </w:hyperlink>
        </w:p>
        <w:p w14:paraId="1615A22E" w14:textId="7437F925" w:rsidR="0097079A" w:rsidRDefault="0097079A">
          <w:pPr>
            <w:pStyle w:val="TOC3"/>
            <w:tabs>
              <w:tab w:val="left" w:pos="1320"/>
              <w:tab w:val="right" w:leader="dot" w:pos="10790"/>
            </w:tabs>
            <w:rPr>
              <w:rFonts w:eastAsiaTheme="minorEastAsia"/>
              <w:noProof/>
              <w:lang w:eastAsia="zh-CN"/>
            </w:rPr>
          </w:pPr>
          <w:hyperlink w:anchor="_Toc183226068" w:history="1">
            <w:r w:rsidRPr="00AD42B8">
              <w:rPr>
                <w:rStyle w:val="Hyperlink"/>
                <w:noProof/>
              </w:rPr>
              <w:t>1.10.1</w:t>
            </w:r>
            <w:r>
              <w:rPr>
                <w:rFonts w:eastAsiaTheme="minorEastAsia"/>
                <w:noProof/>
                <w:lang w:eastAsia="zh-CN"/>
              </w:rPr>
              <w:tab/>
            </w:r>
            <w:r w:rsidRPr="00AD42B8">
              <w:rPr>
                <w:rStyle w:val="Hyperlink"/>
                <w:noProof/>
              </w:rPr>
              <w:t>Set Trigger Level</w:t>
            </w:r>
            <w:r>
              <w:rPr>
                <w:noProof/>
                <w:webHidden/>
              </w:rPr>
              <w:tab/>
            </w:r>
            <w:r>
              <w:rPr>
                <w:noProof/>
                <w:webHidden/>
              </w:rPr>
              <w:fldChar w:fldCharType="begin"/>
            </w:r>
            <w:r>
              <w:rPr>
                <w:noProof/>
                <w:webHidden/>
              </w:rPr>
              <w:instrText xml:space="preserve"> PAGEREF _Toc183226068 \h </w:instrText>
            </w:r>
            <w:r>
              <w:rPr>
                <w:noProof/>
                <w:webHidden/>
              </w:rPr>
            </w:r>
            <w:r>
              <w:rPr>
                <w:noProof/>
                <w:webHidden/>
              </w:rPr>
              <w:fldChar w:fldCharType="separate"/>
            </w:r>
            <w:r w:rsidR="00F11EDA">
              <w:rPr>
                <w:noProof/>
                <w:webHidden/>
              </w:rPr>
              <w:t>16</w:t>
            </w:r>
            <w:r>
              <w:rPr>
                <w:noProof/>
                <w:webHidden/>
              </w:rPr>
              <w:fldChar w:fldCharType="end"/>
            </w:r>
          </w:hyperlink>
        </w:p>
        <w:p w14:paraId="56FB7C27" w14:textId="0ACFF12E" w:rsidR="0097079A" w:rsidRDefault="0097079A">
          <w:pPr>
            <w:pStyle w:val="TOC3"/>
            <w:tabs>
              <w:tab w:val="left" w:pos="1320"/>
              <w:tab w:val="right" w:leader="dot" w:pos="10790"/>
            </w:tabs>
            <w:rPr>
              <w:rFonts w:eastAsiaTheme="minorEastAsia"/>
              <w:noProof/>
              <w:lang w:eastAsia="zh-CN"/>
            </w:rPr>
          </w:pPr>
          <w:hyperlink w:anchor="_Toc183226069" w:history="1">
            <w:r w:rsidRPr="00AD42B8">
              <w:rPr>
                <w:rStyle w:val="Hyperlink"/>
                <w:noProof/>
              </w:rPr>
              <w:t>1.10.2</w:t>
            </w:r>
            <w:r>
              <w:rPr>
                <w:rFonts w:eastAsiaTheme="minorEastAsia"/>
                <w:noProof/>
                <w:lang w:eastAsia="zh-CN"/>
              </w:rPr>
              <w:tab/>
            </w:r>
            <w:r w:rsidRPr="00AD42B8">
              <w:rPr>
                <w:rStyle w:val="Hyperlink"/>
                <w:noProof/>
              </w:rPr>
              <w:t>Query Trigger Level</w:t>
            </w:r>
            <w:r>
              <w:rPr>
                <w:noProof/>
                <w:webHidden/>
              </w:rPr>
              <w:tab/>
            </w:r>
            <w:r>
              <w:rPr>
                <w:noProof/>
                <w:webHidden/>
              </w:rPr>
              <w:fldChar w:fldCharType="begin"/>
            </w:r>
            <w:r>
              <w:rPr>
                <w:noProof/>
                <w:webHidden/>
              </w:rPr>
              <w:instrText xml:space="preserve"> PAGEREF _Toc183226069 \h </w:instrText>
            </w:r>
            <w:r>
              <w:rPr>
                <w:noProof/>
                <w:webHidden/>
              </w:rPr>
            </w:r>
            <w:r>
              <w:rPr>
                <w:noProof/>
                <w:webHidden/>
              </w:rPr>
              <w:fldChar w:fldCharType="separate"/>
            </w:r>
            <w:r w:rsidR="00F11EDA">
              <w:rPr>
                <w:noProof/>
                <w:webHidden/>
              </w:rPr>
              <w:t>16</w:t>
            </w:r>
            <w:r>
              <w:rPr>
                <w:noProof/>
                <w:webHidden/>
              </w:rPr>
              <w:fldChar w:fldCharType="end"/>
            </w:r>
          </w:hyperlink>
        </w:p>
        <w:p w14:paraId="08D6BBEA" w14:textId="28B1AE1B" w:rsidR="0097079A" w:rsidRDefault="0097079A">
          <w:pPr>
            <w:pStyle w:val="TOC2"/>
            <w:tabs>
              <w:tab w:val="left" w:pos="880"/>
              <w:tab w:val="right" w:leader="dot" w:pos="10790"/>
            </w:tabs>
            <w:rPr>
              <w:rFonts w:eastAsiaTheme="minorEastAsia"/>
              <w:noProof/>
              <w:lang w:eastAsia="zh-CN"/>
            </w:rPr>
          </w:pPr>
          <w:hyperlink w:anchor="_Toc183226070" w:history="1">
            <w:r w:rsidRPr="00AD42B8">
              <w:rPr>
                <w:rStyle w:val="Hyperlink"/>
                <w:noProof/>
              </w:rPr>
              <w:t>1.11</w:t>
            </w:r>
            <w:r>
              <w:rPr>
                <w:rFonts w:eastAsiaTheme="minorEastAsia"/>
                <w:noProof/>
                <w:lang w:eastAsia="zh-CN"/>
              </w:rPr>
              <w:tab/>
            </w:r>
            <w:r w:rsidRPr="00AD42B8">
              <w:rPr>
                <w:rStyle w:val="Hyperlink"/>
                <w:noProof/>
              </w:rPr>
              <w:t>AT+WATCHDOG</w:t>
            </w:r>
            <w:r>
              <w:rPr>
                <w:noProof/>
                <w:webHidden/>
              </w:rPr>
              <w:tab/>
            </w:r>
            <w:r>
              <w:rPr>
                <w:noProof/>
                <w:webHidden/>
              </w:rPr>
              <w:fldChar w:fldCharType="begin"/>
            </w:r>
            <w:r>
              <w:rPr>
                <w:noProof/>
                <w:webHidden/>
              </w:rPr>
              <w:instrText xml:space="preserve"> PAGEREF _Toc183226070 \h </w:instrText>
            </w:r>
            <w:r>
              <w:rPr>
                <w:noProof/>
                <w:webHidden/>
              </w:rPr>
            </w:r>
            <w:r>
              <w:rPr>
                <w:noProof/>
                <w:webHidden/>
              </w:rPr>
              <w:fldChar w:fldCharType="separate"/>
            </w:r>
            <w:r w:rsidR="00F11EDA">
              <w:rPr>
                <w:noProof/>
                <w:webHidden/>
              </w:rPr>
              <w:t>17</w:t>
            </w:r>
            <w:r>
              <w:rPr>
                <w:noProof/>
                <w:webHidden/>
              </w:rPr>
              <w:fldChar w:fldCharType="end"/>
            </w:r>
          </w:hyperlink>
        </w:p>
        <w:p w14:paraId="30F3A805" w14:textId="62D47CC8" w:rsidR="0097079A" w:rsidRDefault="0097079A">
          <w:pPr>
            <w:pStyle w:val="TOC3"/>
            <w:tabs>
              <w:tab w:val="left" w:pos="1320"/>
              <w:tab w:val="right" w:leader="dot" w:pos="10790"/>
            </w:tabs>
            <w:rPr>
              <w:rFonts w:eastAsiaTheme="minorEastAsia"/>
              <w:noProof/>
              <w:lang w:eastAsia="zh-CN"/>
            </w:rPr>
          </w:pPr>
          <w:hyperlink w:anchor="_Toc183226071" w:history="1">
            <w:r w:rsidRPr="00AD42B8">
              <w:rPr>
                <w:rStyle w:val="Hyperlink"/>
                <w:noProof/>
              </w:rPr>
              <w:t>1.11.1</w:t>
            </w:r>
            <w:r>
              <w:rPr>
                <w:rFonts w:eastAsiaTheme="minorEastAsia"/>
                <w:noProof/>
                <w:lang w:eastAsia="zh-CN"/>
              </w:rPr>
              <w:tab/>
            </w:r>
            <w:r w:rsidRPr="00AD42B8">
              <w:rPr>
                <w:rStyle w:val="Hyperlink"/>
                <w:noProof/>
              </w:rPr>
              <w:t>Configure the Watchdog Timer</w:t>
            </w:r>
            <w:r>
              <w:rPr>
                <w:noProof/>
                <w:webHidden/>
              </w:rPr>
              <w:tab/>
            </w:r>
            <w:r>
              <w:rPr>
                <w:noProof/>
                <w:webHidden/>
              </w:rPr>
              <w:fldChar w:fldCharType="begin"/>
            </w:r>
            <w:r>
              <w:rPr>
                <w:noProof/>
                <w:webHidden/>
              </w:rPr>
              <w:instrText xml:space="preserve"> PAGEREF _Toc183226071 \h </w:instrText>
            </w:r>
            <w:r>
              <w:rPr>
                <w:noProof/>
                <w:webHidden/>
              </w:rPr>
            </w:r>
            <w:r>
              <w:rPr>
                <w:noProof/>
                <w:webHidden/>
              </w:rPr>
              <w:fldChar w:fldCharType="separate"/>
            </w:r>
            <w:r w:rsidR="00F11EDA">
              <w:rPr>
                <w:noProof/>
                <w:webHidden/>
              </w:rPr>
              <w:t>17</w:t>
            </w:r>
            <w:r>
              <w:rPr>
                <w:noProof/>
                <w:webHidden/>
              </w:rPr>
              <w:fldChar w:fldCharType="end"/>
            </w:r>
          </w:hyperlink>
        </w:p>
        <w:p w14:paraId="0E81A182" w14:textId="51B71A3F" w:rsidR="0097079A" w:rsidRDefault="0097079A">
          <w:pPr>
            <w:pStyle w:val="TOC3"/>
            <w:tabs>
              <w:tab w:val="left" w:pos="1320"/>
              <w:tab w:val="right" w:leader="dot" w:pos="10790"/>
            </w:tabs>
            <w:rPr>
              <w:rFonts w:eastAsiaTheme="minorEastAsia"/>
              <w:noProof/>
              <w:lang w:eastAsia="zh-CN"/>
            </w:rPr>
          </w:pPr>
          <w:hyperlink w:anchor="_Toc183226072" w:history="1">
            <w:r w:rsidRPr="00AD42B8">
              <w:rPr>
                <w:rStyle w:val="Hyperlink"/>
                <w:noProof/>
              </w:rPr>
              <w:t>1.11.2</w:t>
            </w:r>
            <w:r>
              <w:rPr>
                <w:rFonts w:eastAsiaTheme="minorEastAsia"/>
                <w:noProof/>
                <w:lang w:eastAsia="zh-CN"/>
              </w:rPr>
              <w:tab/>
            </w:r>
            <w:r w:rsidRPr="00AD42B8">
              <w:rPr>
                <w:rStyle w:val="Hyperlink"/>
                <w:noProof/>
              </w:rPr>
              <w:t>Query the Watchdog Timer</w:t>
            </w:r>
            <w:r>
              <w:rPr>
                <w:noProof/>
                <w:webHidden/>
              </w:rPr>
              <w:tab/>
            </w:r>
            <w:r>
              <w:rPr>
                <w:noProof/>
                <w:webHidden/>
              </w:rPr>
              <w:fldChar w:fldCharType="begin"/>
            </w:r>
            <w:r>
              <w:rPr>
                <w:noProof/>
                <w:webHidden/>
              </w:rPr>
              <w:instrText xml:space="preserve"> PAGEREF _Toc183226072 \h </w:instrText>
            </w:r>
            <w:r>
              <w:rPr>
                <w:noProof/>
                <w:webHidden/>
              </w:rPr>
            </w:r>
            <w:r>
              <w:rPr>
                <w:noProof/>
                <w:webHidden/>
              </w:rPr>
              <w:fldChar w:fldCharType="separate"/>
            </w:r>
            <w:r w:rsidR="00F11EDA">
              <w:rPr>
                <w:noProof/>
                <w:webHidden/>
              </w:rPr>
              <w:t>17</w:t>
            </w:r>
            <w:r>
              <w:rPr>
                <w:noProof/>
                <w:webHidden/>
              </w:rPr>
              <w:fldChar w:fldCharType="end"/>
            </w:r>
          </w:hyperlink>
        </w:p>
        <w:p w14:paraId="1E1DBBF7" w14:textId="005244CE" w:rsidR="0097079A" w:rsidRDefault="0097079A">
          <w:pPr>
            <w:pStyle w:val="TOC3"/>
            <w:tabs>
              <w:tab w:val="left" w:pos="1320"/>
              <w:tab w:val="right" w:leader="dot" w:pos="10790"/>
            </w:tabs>
            <w:rPr>
              <w:rFonts w:eastAsiaTheme="minorEastAsia"/>
              <w:noProof/>
              <w:lang w:eastAsia="zh-CN"/>
            </w:rPr>
          </w:pPr>
          <w:hyperlink w:anchor="_Toc183226073" w:history="1">
            <w:r w:rsidRPr="00AD42B8">
              <w:rPr>
                <w:rStyle w:val="Hyperlink"/>
                <w:noProof/>
              </w:rPr>
              <w:t>1.11.3</w:t>
            </w:r>
            <w:r>
              <w:rPr>
                <w:rFonts w:eastAsiaTheme="minorEastAsia"/>
                <w:noProof/>
                <w:lang w:eastAsia="zh-CN"/>
              </w:rPr>
              <w:tab/>
            </w:r>
            <w:r w:rsidRPr="00AD42B8">
              <w:rPr>
                <w:rStyle w:val="Hyperlink"/>
                <w:noProof/>
              </w:rPr>
              <w:t>Test the Watchdog Timer</w:t>
            </w:r>
            <w:r>
              <w:rPr>
                <w:noProof/>
                <w:webHidden/>
              </w:rPr>
              <w:tab/>
            </w:r>
            <w:r>
              <w:rPr>
                <w:noProof/>
                <w:webHidden/>
              </w:rPr>
              <w:fldChar w:fldCharType="begin"/>
            </w:r>
            <w:r>
              <w:rPr>
                <w:noProof/>
                <w:webHidden/>
              </w:rPr>
              <w:instrText xml:space="preserve"> PAGEREF _Toc183226073 \h </w:instrText>
            </w:r>
            <w:r>
              <w:rPr>
                <w:noProof/>
                <w:webHidden/>
              </w:rPr>
            </w:r>
            <w:r>
              <w:rPr>
                <w:noProof/>
                <w:webHidden/>
              </w:rPr>
              <w:fldChar w:fldCharType="separate"/>
            </w:r>
            <w:r w:rsidR="00F11EDA">
              <w:rPr>
                <w:noProof/>
                <w:webHidden/>
              </w:rPr>
              <w:t>17</w:t>
            </w:r>
            <w:r>
              <w:rPr>
                <w:noProof/>
                <w:webHidden/>
              </w:rPr>
              <w:fldChar w:fldCharType="end"/>
            </w:r>
          </w:hyperlink>
        </w:p>
        <w:p w14:paraId="75C0ADFF" w14:textId="2898516E" w:rsidR="0097079A" w:rsidRDefault="0097079A">
          <w:pPr>
            <w:pStyle w:val="TOC2"/>
            <w:tabs>
              <w:tab w:val="left" w:pos="880"/>
              <w:tab w:val="right" w:leader="dot" w:pos="10790"/>
            </w:tabs>
            <w:rPr>
              <w:rFonts w:eastAsiaTheme="minorEastAsia"/>
              <w:noProof/>
              <w:lang w:eastAsia="zh-CN"/>
            </w:rPr>
          </w:pPr>
          <w:hyperlink w:anchor="_Toc183226074" w:history="1">
            <w:r w:rsidRPr="00AD42B8">
              <w:rPr>
                <w:rStyle w:val="Hyperlink"/>
                <w:noProof/>
              </w:rPr>
              <w:t>1.12</w:t>
            </w:r>
            <w:r>
              <w:rPr>
                <w:rFonts w:eastAsiaTheme="minorEastAsia"/>
                <w:noProof/>
                <w:lang w:eastAsia="zh-CN"/>
              </w:rPr>
              <w:tab/>
            </w:r>
            <w:r w:rsidRPr="00AD42B8">
              <w:rPr>
                <w:rStyle w:val="Hyperlink"/>
                <w:noProof/>
              </w:rPr>
              <w:t>AT+WIFI_AP</w:t>
            </w:r>
            <w:r>
              <w:rPr>
                <w:noProof/>
                <w:webHidden/>
              </w:rPr>
              <w:tab/>
            </w:r>
            <w:r>
              <w:rPr>
                <w:noProof/>
                <w:webHidden/>
              </w:rPr>
              <w:fldChar w:fldCharType="begin"/>
            </w:r>
            <w:r>
              <w:rPr>
                <w:noProof/>
                <w:webHidden/>
              </w:rPr>
              <w:instrText xml:space="preserve"> PAGEREF _Toc183226074 \h </w:instrText>
            </w:r>
            <w:r>
              <w:rPr>
                <w:noProof/>
                <w:webHidden/>
              </w:rPr>
            </w:r>
            <w:r>
              <w:rPr>
                <w:noProof/>
                <w:webHidden/>
              </w:rPr>
              <w:fldChar w:fldCharType="separate"/>
            </w:r>
            <w:r w:rsidR="00F11EDA">
              <w:rPr>
                <w:noProof/>
                <w:webHidden/>
              </w:rPr>
              <w:t>18</w:t>
            </w:r>
            <w:r>
              <w:rPr>
                <w:noProof/>
                <w:webHidden/>
              </w:rPr>
              <w:fldChar w:fldCharType="end"/>
            </w:r>
          </w:hyperlink>
        </w:p>
        <w:p w14:paraId="7BE00379" w14:textId="0F40E1E5" w:rsidR="0097079A" w:rsidRDefault="0097079A">
          <w:pPr>
            <w:pStyle w:val="TOC3"/>
            <w:tabs>
              <w:tab w:val="left" w:pos="1320"/>
              <w:tab w:val="right" w:leader="dot" w:pos="10790"/>
            </w:tabs>
            <w:rPr>
              <w:rFonts w:eastAsiaTheme="minorEastAsia"/>
              <w:noProof/>
              <w:lang w:eastAsia="zh-CN"/>
            </w:rPr>
          </w:pPr>
          <w:hyperlink w:anchor="_Toc183226075" w:history="1">
            <w:r w:rsidRPr="00AD42B8">
              <w:rPr>
                <w:rStyle w:val="Hyperlink"/>
                <w:noProof/>
              </w:rPr>
              <w:t>1.12.1</w:t>
            </w:r>
            <w:r>
              <w:rPr>
                <w:rFonts w:eastAsiaTheme="minorEastAsia"/>
                <w:noProof/>
                <w:lang w:eastAsia="zh-CN"/>
              </w:rPr>
              <w:tab/>
            </w:r>
            <w:r w:rsidRPr="00AD42B8">
              <w:rPr>
                <w:rStyle w:val="Hyperlink"/>
                <w:noProof/>
              </w:rPr>
              <w:t>Configure the WiFi Access Point</w:t>
            </w:r>
            <w:r>
              <w:rPr>
                <w:noProof/>
                <w:webHidden/>
              </w:rPr>
              <w:tab/>
            </w:r>
            <w:r>
              <w:rPr>
                <w:noProof/>
                <w:webHidden/>
              </w:rPr>
              <w:fldChar w:fldCharType="begin"/>
            </w:r>
            <w:r>
              <w:rPr>
                <w:noProof/>
                <w:webHidden/>
              </w:rPr>
              <w:instrText xml:space="preserve"> PAGEREF _Toc183226075 \h </w:instrText>
            </w:r>
            <w:r>
              <w:rPr>
                <w:noProof/>
                <w:webHidden/>
              </w:rPr>
            </w:r>
            <w:r>
              <w:rPr>
                <w:noProof/>
                <w:webHidden/>
              </w:rPr>
              <w:fldChar w:fldCharType="separate"/>
            </w:r>
            <w:r w:rsidR="00F11EDA">
              <w:rPr>
                <w:noProof/>
                <w:webHidden/>
              </w:rPr>
              <w:t>18</w:t>
            </w:r>
            <w:r>
              <w:rPr>
                <w:noProof/>
                <w:webHidden/>
              </w:rPr>
              <w:fldChar w:fldCharType="end"/>
            </w:r>
          </w:hyperlink>
        </w:p>
        <w:p w14:paraId="5BF23244" w14:textId="332022F8" w:rsidR="0097079A" w:rsidRDefault="0097079A">
          <w:pPr>
            <w:pStyle w:val="TOC3"/>
            <w:tabs>
              <w:tab w:val="left" w:pos="1320"/>
              <w:tab w:val="right" w:leader="dot" w:pos="10790"/>
            </w:tabs>
            <w:rPr>
              <w:rFonts w:eastAsiaTheme="minorEastAsia"/>
              <w:noProof/>
              <w:lang w:eastAsia="zh-CN"/>
            </w:rPr>
          </w:pPr>
          <w:hyperlink w:anchor="_Toc183226076" w:history="1">
            <w:r w:rsidRPr="00AD42B8">
              <w:rPr>
                <w:rStyle w:val="Hyperlink"/>
                <w:noProof/>
              </w:rPr>
              <w:t>1.12.2</w:t>
            </w:r>
            <w:r>
              <w:rPr>
                <w:rFonts w:eastAsiaTheme="minorEastAsia"/>
                <w:noProof/>
                <w:lang w:eastAsia="zh-CN"/>
              </w:rPr>
              <w:tab/>
            </w:r>
            <w:r w:rsidRPr="00AD42B8">
              <w:rPr>
                <w:rStyle w:val="Hyperlink"/>
                <w:noProof/>
              </w:rPr>
              <w:t>Query the WiFi Access Point Configuration</w:t>
            </w:r>
            <w:r>
              <w:rPr>
                <w:noProof/>
                <w:webHidden/>
              </w:rPr>
              <w:tab/>
            </w:r>
            <w:r>
              <w:rPr>
                <w:noProof/>
                <w:webHidden/>
              </w:rPr>
              <w:fldChar w:fldCharType="begin"/>
            </w:r>
            <w:r>
              <w:rPr>
                <w:noProof/>
                <w:webHidden/>
              </w:rPr>
              <w:instrText xml:space="preserve"> PAGEREF _Toc183226076 \h </w:instrText>
            </w:r>
            <w:r>
              <w:rPr>
                <w:noProof/>
                <w:webHidden/>
              </w:rPr>
            </w:r>
            <w:r>
              <w:rPr>
                <w:noProof/>
                <w:webHidden/>
              </w:rPr>
              <w:fldChar w:fldCharType="separate"/>
            </w:r>
            <w:r w:rsidR="00F11EDA">
              <w:rPr>
                <w:noProof/>
                <w:webHidden/>
              </w:rPr>
              <w:t>18</w:t>
            </w:r>
            <w:r>
              <w:rPr>
                <w:noProof/>
                <w:webHidden/>
              </w:rPr>
              <w:fldChar w:fldCharType="end"/>
            </w:r>
          </w:hyperlink>
        </w:p>
        <w:p w14:paraId="757F3789" w14:textId="22ACBC4F" w:rsidR="0097079A" w:rsidRDefault="0097079A">
          <w:pPr>
            <w:pStyle w:val="TOC2"/>
            <w:tabs>
              <w:tab w:val="left" w:pos="880"/>
              <w:tab w:val="right" w:leader="dot" w:pos="10790"/>
            </w:tabs>
            <w:rPr>
              <w:rFonts w:eastAsiaTheme="minorEastAsia"/>
              <w:noProof/>
              <w:lang w:eastAsia="zh-CN"/>
            </w:rPr>
          </w:pPr>
          <w:hyperlink w:anchor="_Toc183226077" w:history="1">
            <w:r w:rsidRPr="00AD42B8">
              <w:rPr>
                <w:rStyle w:val="Hyperlink"/>
                <w:noProof/>
              </w:rPr>
              <w:t>1.13</w:t>
            </w:r>
            <w:r>
              <w:rPr>
                <w:rFonts w:eastAsiaTheme="minorEastAsia"/>
                <w:noProof/>
                <w:lang w:eastAsia="zh-CN"/>
              </w:rPr>
              <w:tab/>
            </w:r>
            <w:r w:rsidRPr="00AD42B8">
              <w:rPr>
                <w:rStyle w:val="Hyperlink"/>
                <w:noProof/>
              </w:rPr>
              <w:t>AT+WIFI_STA</w:t>
            </w:r>
            <w:r>
              <w:rPr>
                <w:noProof/>
                <w:webHidden/>
              </w:rPr>
              <w:tab/>
            </w:r>
            <w:r>
              <w:rPr>
                <w:noProof/>
                <w:webHidden/>
              </w:rPr>
              <w:fldChar w:fldCharType="begin"/>
            </w:r>
            <w:r>
              <w:rPr>
                <w:noProof/>
                <w:webHidden/>
              </w:rPr>
              <w:instrText xml:space="preserve"> PAGEREF _Toc183226077 \h </w:instrText>
            </w:r>
            <w:r>
              <w:rPr>
                <w:noProof/>
                <w:webHidden/>
              </w:rPr>
            </w:r>
            <w:r>
              <w:rPr>
                <w:noProof/>
                <w:webHidden/>
              </w:rPr>
              <w:fldChar w:fldCharType="separate"/>
            </w:r>
            <w:r w:rsidR="00F11EDA">
              <w:rPr>
                <w:noProof/>
                <w:webHidden/>
              </w:rPr>
              <w:t>19</w:t>
            </w:r>
            <w:r>
              <w:rPr>
                <w:noProof/>
                <w:webHidden/>
              </w:rPr>
              <w:fldChar w:fldCharType="end"/>
            </w:r>
          </w:hyperlink>
        </w:p>
        <w:p w14:paraId="2C8284FF" w14:textId="21600EE9" w:rsidR="0097079A" w:rsidRDefault="0097079A">
          <w:pPr>
            <w:pStyle w:val="TOC3"/>
            <w:tabs>
              <w:tab w:val="left" w:pos="1320"/>
              <w:tab w:val="right" w:leader="dot" w:pos="10790"/>
            </w:tabs>
            <w:rPr>
              <w:rFonts w:eastAsiaTheme="minorEastAsia"/>
              <w:noProof/>
              <w:lang w:eastAsia="zh-CN"/>
            </w:rPr>
          </w:pPr>
          <w:hyperlink w:anchor="_Toc183226078" w:history="1">
            <w:r w:rsidRPr="00AD42B8">
              <w:rPr>
                <w:rStyle w:val="Hyperlink"/>
                <w:noProof/>
              </w:rPr>
              <w:t>1.13.1</w:t>
            </w:r>
            <w:r>
              <w:rPr>
                <w:rFonts w:eastAsiaTheme="minorEastAsia"/>
                <w:noProof/>
                <w:lang w:eastAsia="zh-CN"/>
              </w:rPr>
              <w:tab/>
            </w:r>
            <w:r w:rsidRPr="00AD42B8">
              <w:rPr>
                <w:rStyle w:val="Hyperlink"/>
                <w:noProof/>
              </w:rPr>
              <w:t>Configure the WiFi Station</w:t>
            </w:r>
            <w:r>
              <w:rPr>
                <w:noProof/>
                <w:webHidden/>
              </w:rPr>
              <w:tab/>
            </w:r>
            <w:r>
              <w:rPr>
                <w:noProof/>
                <w:webHidden/>
              </w:rPr>
              <w:fldChar w:fldCharType="begin"/>
            </w:r>
            <w:r>
              <w:rPr>
                <w:noProof/>
                <w:webHidden/>
              </w:rPr>
              <w:instrText xml:space="preserve"> PAGEREF _Toc183226078 \h </w:instrText>
            </w:r>
            <w:r>
              <w:rPr>
                <w:noProof/>
                <w:webHidden/>
              </w:rPr>
            </w:r>
            <w:r>
              <w:rPr>
                <w:noProof/>
                <w:webHidden/>
              </w:rPr>
              <w:fldChar w:fldCharType="separate"/>
            </w:r>
            <w:r w:rsidR="00F11EDA">
              <w:rPr>
                <w:noProof/>
                <w:webHidden/>
              </w:rPr>
              <w:t>19</w:t>
            </w:r>
            <w:r>
              <w:rPr>
                <w:noProof/>
                <w:webHidden/>
              </w:rPr>
              <w:fldChar w:fldCharType="end"/>
            </w:r>
          </w:hyperlink>
        </w:p>
        <w:p w14:paraId="2634F8CA" w14:textId="20D4756E" w:rsidR="0097079A" w:rsidRDefault="0097079A">
          <w:pPr>
            <w:pStyle w:val="TOC3"/>
            <w:tabs>
              <w:tab w:val="left" w:pos="1320"/>
              <w:tab w:val="right" w:leader="dot" w:pos="10790"/>
            </w:tabs>
            <w:rPr>
              <w:rFonts w:eastAsiaTheme="minorEastAsia"/>
              <w:noProof/>
              <w:lang w:eastAsia="zh-CN"/>
            </w:rPr>
          </w:pPr>
          <w:hyperlink w:anchor="_Toc183226079" w:history="1">
            <w:r w:rsidRPr="00AD42B8">
              <w:rPr>
                <w:rStyle w:val="Hyperlink"/>
                <w:noProof/>
              </w:rPr>
              <w:t>1.13.2</w:t>
            </w:r>
            <w:r>
              <w:rPr>
                <w:rFonts w:eastAsiaTheme="minorEastAsia"/>
                <w:noProof/>
                <w:lang w:eastAsia="zh-CN"/>
              </w:rPr>
              <w:tab/>
            </w:r>
            <w:r w:rsidRPr="00AD42B8">
              <w:rPr>
                <w:rStyle w:val="Hyperlink"/>
                <w:noProof/>
              </w:rPr>
              <w:t>Query the WiFi Station Configuration</w:t>
            </w:r>
            <w:r>
              <w:rPr>
                <w:noProof/>
                <w:webHidden/>
              </w:rPr>
              <w:tab/>
            </w:r>
            <w:r>
              <w:rPr>
                <w:noProof/>
                <w:webHidden/>
              </w:rPr>
              <w:fldChar w:fldCharType="begin"/>
            </w:r>
            <w:r>
              <w:rPr>
                <w:noProof/>
                <w:webHidden/>
              </w:rPr>
              <w:instrText xml:space="preserve"> PAGEREF _Toc183226079 \h </w:instrText>
            </w:r>
            <w:r>
              <w:rPr>
                <w:noProof/>
                <w:webHidden/>
              </w:rPr>
            </w:r>
            <w:r>
              <w:rPr>
                <w:noProof/>
                <w:webHidden/>
              </w:rPr>
              <w:fldChar w:fldCharType="separate"/>
            </w:r>
            <w:r w:rsidR="00F11EDA">
              <w:rPr>
                <w:noProof/>
                <w:webHidden/>
              </w:rPr>
              <w:t>19</w:t>
            </w:r>
            <w:r>
              <w:rPr>
                <w:noProof/>
                <w:webHidden/>
              </w:rPr>
              <w:fldChar w:fldCharType="end"/>
            </w:r>
          </w:hyperlink>
        </w:p>
        <w:p w14:paraId="5939222A" w14:textId="3AB0D302" w:rsidR="0097079A" w:rsidRDefault="0097079A">
          <w:pPr>
            <w:pStyle w:val="TOC1"/>
            <w:tabs>
              <w:tab w:val="left" w:pos="440"/>
              <w:tab w:val="right" w:leader="dot" w:pos="10790"/>
            </w:tabs>
            <w:rPr>
              <w:rFonts w:eastAsiaTheme="minorEastAsia"/>
              <w:noProof/>
              <w:lang w:eastAsia="zh-CN"/>
            </w:rPr>
          </w:pPr>
          <w:hyperlink w:anchor="_Toc183226080" w:history="1">
            <w:r w:rsidRPr="00AD42B8">
              <w:rPr>
                <w:rStyle w:val="Hyperlink"/>
                <w:noProof/>
              </w:rPr>
              <w:t>2</w:t>
            </w:r>
            <w:r>
              <w:rPr>
                <w:rFonts w:eastAsiaTheme="minorEastAsia"/>
                <w:noProof/>
                <w:lang w:eastAsia="zh-CN"/>
              </w:rPr>
              <w:tab/>
            </w:r>
            <w:r w:rsidRPr="00AD42B8">
              <w:rPr>
                <w:rStyle w:val="Hyperlink"/>
                <w:noProof/>
              </w:rPr>
              <w:t>Reporting Protocols</w:t>
            </w:r>
            <w:r>
              <w:rPr>
                <w:noProof/>
                <w:webHidden/>
              </w:rPr>
              <w:tab/>
            </w:r>
            <w:r>
              <w:rPr>
                <w:noProof/>
                <w:webHidden/>
              </w:rPr>
              <w:fldChar w:fldCharType="begin"/>
            </w:r>
            <w:r>
              <w:rPr>
                <w:noProof/>
                <w:webHidden/>
              </w:rPr>
              <w:instrText xml:space="preserve"> PAGEREF _Toc183226080 \h </w:instrText>
            </w:r>
            <w:r>
              <w:rPr>
                <w:noProof/>
                <w:webHidden/>
              </w:rPr>
            </w:r>
            <w:r>
              <w:rPr>
                <w:noProof/>
                <w:webHidden/>
              </w:rPr>
              <w:fldChar w:fldCharType="separate"/>
            </w:r>
            <w:r w:rsidR="00F11EDA">
              <w:rPr>
                <w:noProof/>
                <w:webHidden/>
              </w:rPr>
              <w:t>20</w:t>
            </w:r>
            <w:r>
              <w:rPr>
                <w:noProof/>
                <w:webHidden/>
              </w:rPr>
              <w:fldChar w:fldCharType="end"/>
            </w:r>
          </w:hyperlink>
        </w:p>
        <w:p w14:paraId="7FE09BB7" w14:textId="703B4492" w:rsidR="0097079A" w:rsidRDefault="0097079A">
          <w:pPr>
            <w:pStyle w:val="TOC2"/>
            <w:tabs>
              <w:tab w:val="left" w:pos="880"/>
              <w:tab w:val="right" w:leader="dot" w:pos="10790"/>
            </w:tabs>
            <w:rPr>
              <w:rFonts w:eastAsiaTheme="minorEastAsia"/>
              <w:noProof/>
              <w:lang w:eastAsia="zh-CN"/>
            </w:rPr>
          </w:pPr>
          <w:hyperlink w:anchor="_Toc183226081" w:history="1">
            <w:r w:rsidRPr="00AD42B8">
              <w:rPr>
                <w:rStyle w:val="Hyperlink"/>
                <w:noProof/>
              </w:rPr>
              <w:t>2.1</w:t>
            </w:r>
            <w:r>
              <w:rPr>
                <w:rFonts w:eastAsiaTheme="minorEastAsia"/>
                <w:noProof/>
                <w:lang w:eastAsia="zh-CN"/>
              </w:rPr>
              <w:tab/>
            </w:r>
            <w:r w:rsidRPr="00AD42B8">
              <w:rPr>
                <w:rStyle w:val="Hyperlink"/>
                <w:noProof/>
              </w:rPr>
              <w:t>CSBee</w:t>
            </w:r>
            <w:r>
              <w:rPr>
                <w:noProof/>
                <w:webHidden/>
              </w:rPr>
              <w:tab/>
            </w:r>
            <w:r>
              <w:rPr>
                <w:noProof/>
                <w:webHidden/>
              </w:rPr>
              <w:fldChar w:fldCharType="begin"/>
            </w:r>
            <w:r>
              <w:rPr>
                <w:noProof/>
                <w:webHidden/>
              </w:rPr>
              <w:instrText xml:space="preserve"> PAGEREF _Toc183226081 \h </w:instrText>
            </w:r>
            <w:r>
              <w:rPr>
                <w:noProof/>
                <w:webHidden/>
              </w:rPr>
            </w:r>
            <w:r>
              <w:rPr>
                <w:noProof/>
                <w:webHidden/>
              </w:rPr>
              <w:fldChar w:fldCharType="separate"/>
            </w:r>
            <w:r w:rsidR="00F11EDA">
              <w:rPr>
                <w:noProof/>
                <w:webHidden/>
              </w:rPr>
              <w:t>21</w:t>
            </w:r>
            <w:r>
              <w:rPr>
                <w:noProof/>
                <w:webHidden/>
              </w:rPr>
              <w:fldChar w:fldCharType="end"/>
            </w:r>
          </w:hyperlink>
        </w:p>
        <w:p w14:paraId="66C2C259" w14:textId="3C1E68B9" w:rsidR="0097079A" w:rsidRDefault="0097079A">
          <w:pPr>
            <w:pStyle w:val="TOC3"/>
            <w:tabs>
              <w:tab w:val="left" w:pos="1320"/>
              <w:tab w:val="right" w:leader="dot" w:pos="10790"/>
            </w:tabs>
            <w:rPr>
              <w:rFonts w:eastAsiaTheme="minorEastAsia"/>
              <w:noProof/>
              <w:lang w:eastAsia="zh-CN"/>
            </w:rPr>
          </w:pPr>
          <w:hyperlink w:anchor="_Toc183226082" w:history="1">
            <w:r w:rsidRPr="00AD42B8">
              <w:rPr>
                <w:rStyle w:val="Hyperlink"/>
                <w:noProof/>
              </w:rPr>
              <w:t>2.1.1</w:t>
            </w:r>
            <w:r>
              <w:rPr>
                <w:rFonts w:eastAsiaTheme="minorEastAsia"/>
                <w:noProof/>
                <w:lang w:eastAsia="zh-CN"/>
              </w:rPr>
              <w:tab/>
            </w:r>
            <w:r w:rsidRPr="00AD42B8">
              <w:rPr>
                <w:rStyle w:val="Hyperlink"/>
                <w:noProof/>
              </w:rPr>
              <w:t>Aircraft Message</w:t>
            </w:r>
            <w:r>
              <w:rPr>
                <w:noProof/>
                <w:webHidden/>
              </w:rPr>
              <w:tab/>
            </w:r>
            <w:r>
              <w:rPr>
                <w:noProof/>
                <w:webHidden/>
              </w:rPr>
              <w:fldChar w:fldCharType="begin"/>
            </w:r>
            <w:r>
              <w:rPr>
                <w:noProof/>
                <w:webHidden/>
              </w:rPr>
              <w:instrText xml:space="preserve"> PAGEREF _Toc183226082 \h </w:instrText>
            </w:r>
            <w:r>
              <w:rPr>
                <w:noProof/>
                <w:webHidden/>
              </w:rPr>
            </w:r>
            <w:r>
              <w:rPr>
                <w:noProof/>
                <w:webHidden/>
              </w:rPr>
              <w:fldChar w:fldCharType="separate"/>
            </w:r>
            <w:r w:rsidR="00F11EDA">
              <w:rPr>
                <w:noProof/>
                <w:webHidden/>
              </w:rPr>
              <w:t>21</w:t>
            </w:r>
            <w:r>
              <w:rPr>
                <w:noProof/>
                <w:webHidden/>
              </w:rPr>
              <w:fldChar w:fldCharType="end"/>
            </w:r>
          </w:hyperlink>
        </w:p>
        <w:p w14:paraId="58A6CEBC" w14:textId="3EC9BB93" w:rsidR="0097079A" w:rsidRDefault="0097079A">
          <w:pPr>
            <w:pStyle w:val="TOC3"/>
            <w:tabs>
              <w:tab w:val="left" w:pos="1320"/>
              <w:tab w:val="right" w:leader="dot" w:pos="10790"/>
            </w:tabs>
            <w:rPr>
              <w:rFonts w:eastAsiaTheme="minorEastAsia"/>
              <w:noProof/>
              <w:lang w:eastAsia="zh-CN"/>
            </w:rPr>
          </w:pPr>
          <w:hyperlink w:anchor="_Toc183226083" w:history="1">
            <w:r w:rsidRPr="00AD42B8">
              <w:rPr>
                <w:rStyle w:val="Hyperlink"/>
                <w:noProof/>
              </w:rPr>
              <w:t>2.1.2</w:t>
            </w:r>
            <w:r>
              <w:rPr>
                <w:rFonts w:eastAsiaTheme="minorEastAsia"/>
                <w:noProof/>
                <w:lang w:eastAsia="zh-CN"/>
              </w:rPr>
              <w:tab/>
            </w:r>
            <w:r w:rsidRPr="00AD42B8">
              <w:rPr>
                <w:rStyle w:val="Hyperlink"/>
                <w:noProof/>
              </w:rPr>
              <w:t>Statistics Message</w:t>
            </w:r>
            <w:r>
              <w:rPr>
                <w:noProof/>
                <w:webHidden/>
              </w:rPr>
              <w:tab/>
            </w:r>
            <w:r>
              <w:rPr>
                <w:noProof/>
                <w:webHidden/>
              </w:rPr>
              <w:fldChar w:fldCharType="begin"/>
            </w:r>
            <w:r>
              <w:rPr>
                <w:noProof/>
                <w:webHidden/>
              </w:rPr>
              <w:instrText xml:space="preserve"> PAGEREF _Toc183226083 \h </w:instrText>
            </w:r>
            <w:r>
              <w:rPr>
                <w:noProof/>
                <w:webHidden/>
              </w:rPr>
            </w:r>
            <w:r>
              <w:rPr>
                <w:noProof/>
                <w:webHidden/>
              </w:rPr>
              <w:fldChar w:fldCharType="separate"/>
            </w:r>
            <w:r w:rsidR="00F11EDA">
              <w:rPr>
                <w:noProof/>
                <w:webHidden/>
              </w:rPr>
              <w:t>28</w:t>
            </w:r>
            <w:r>
              <w:rPr>
                <w:noProof/>
                <w:webHidden/>
              </w:rPr>
              <w:fldChar w:fldCharType="end"/>
            </w:r>
          </w:hyperlink>
        </w:p>
        <w:p w14:paraId="1255EC8C" w14:textId="61A98E14" w:rsidR="0097079A" w:rsidRDefault="0097079A">
          <w:pPr>
            <w:pStyle w:val="TOC2"/>
            <w:tabs>
              <w:tab w:val="left" w:pos="880"/>
              <w:tab w:val="right" w:leader="dot" w:pos="10790"/>
            </w:tabs>
            <w:rPr>
              <w:rFonts w:eastAsiaTheme="minorEastAsia"/>
              <w:noProof/>
              <w:lang w:eastAsia="zh-CN"/>
            </w:rPr>
          </w:pPr>
          <w:hyperlink w:anchor="_Toc183226084" w:history="1">
            <w:r w:rsidRPr="00AD42B8">
              <w:rPr>
                <w:rStyle w:val="Hyperlink"/>
                <w:noProof/>
              </w:rPr>
              <w:t>2.2</w:t>
            </w:r>
            <w:r>
              <w:rPr>
                <w:rFonts w:eastAsiaTheme="minorEastAsia"/>
                <w:noProof/>
                <w:lang w:eastAsia="zh-CN"/>
              </w:rPr>
              <w:tab/>
            </w:r>
            <w:r w:rsidRPr="00AD42B8">
              <w:rPr>
                <w:rStyle w:val="Hyperlink"/>
                <w:noProof/>
              </w:rPr>
              <w:t>GDL90</w:t>
            </w:r>
            <w:r>
              <w:rPr>
                <w:noProof/>
                <w:webHidden/>
              </w:rPr>
              <w:tab/>
            </w:r>
            <w:r>
              <w:rPr>
                <w:noProof/>
                <w:webHidden/>
              </w:rPr>
              <w:fldChar w:fldCharType="begin"/>
            </w:r>
            <w:r>
              <w:rPr>
                <w:noProof/>
                <w:webHidden/>
              </w:rPr>
              <w:instrText xml:space="preserve"> PAGEREF _Toc183226084 \h </w:instrText>
            </w:r>
            <w:r>
              <w:rPr>
                <w:noProof/>
                <w:webHidden/>
              </w:rPr>
            </w:r>
            <w:r>
              <w:rPr>
                <w:noProof/>
                <w:webHidden/>
              </w:rPr>
              <w:fldChar w:fldCharType="separate"/>
            </w:r>
            <w:r w:rsidR="00F11EDA">
              <w:rPr>
                <w:noProof/>
                <w:webHidden/>
              </w:rPr>
              <w:t>29</w:t>
            </w:r>
            <w:r>
              <w:rPr>
                <w:noProof/>
                <w:webHidden/>
              </w:rPr>
              <w:fldChar w:fldCharType="end"/>
            </w:r>
          </w:hyperlink>
        </w:p>
        <w:p w14:paraId="05608011" w14:textId="18C2A7B0" w:rsidR="0097079A" w:rsidRDefault="0097079A">
          <w:pPr>
            <w:pStyle w:val="TOC2"/>
            <w:tabs>
              <w:tab w:val="left" w:pos="880"/>
              <w:tab w:val="right" w:leader="dot" w:pos="10790"/>
            </w:tabs>
            <w:rPr>
              <w:rFonts w:eastAsiaTheme="minorEastAsia"/>
              <w:noProof/>
              <w:lang w:eastAsia="zh-CN"/>
            </w:rPr>
          </w:pPr>
          <w:hyperlink w:anchor="_Toc183226085" w:history="1">
            <w:r w:rsidRPr="00AD42B8">
              <w:rPr>
                <w:rStyle w:val="Hyperlink"/>
                <w:noProof/>
              </w:rPr>
              <w:t>2.3</w:t>
            </w:r>
            <w:r>
              <w:rPr>
                <w:rFonts w:eastAsiaTheme="minorEastAsia"/>
                <w:noProof/>
                <w:lang w:eastAsia="zh-CN"/>
              </w:rPr>
              <w:tab/>
            </w:r>
            <w:r w:rsidRPr="00AD42B8">
              <w:rPr>
                <w:rStyle w:val="Hyperlink"/>
                <w:noProof/>
              </w:rPr>
              <w:t>MAVLINK</w:t>
            </w:r>
            <w:r>
              <w:rPr>
                <w:noProof/>
                <w:webHidden/>
              </w:rPr>
              <w:tab/>
            </w:r>
            <w:r>
              <w:rPr>
                <w:noProof/>
                <w:webHidden/>
              </w:rPr>
              <w:fldChar w:fldCharType="begin"/>
            </w:r>
            <w:r>
              <w:rPr>
                <w:noProof/>
                <w:webHidden/>
              </w:rPr>
              <w:instrText xml:space="preserve"> PAGEREF _Toc183226085 \h </w:instrText>
            </w:r>
            <w:r>
              <w:rPr>
                <w:noProof/>
                <w:webHidden/>
              </w:rPr>
            </w:r>
            <w:r>
              <w:rPr>
                <w:noProof/>
                <w:webHidden/>
              </w:rPr>
              <w:fldChar w:fldCharType="separate"/>
            </w:r>
            <w:r w:rsidR="00F11EDA">
              <w:rPr>
                <w:noProof/>
                <w:webHidden/>
              </w:rPr>
              <w:t>30</w:t>
            </w:r>
            <w:r>
              <w:rPr>
                <w:noProof/>
                <w:webHidden/>
              </w:rPr>
              <w:fldChar w:fldCharType="end"/>
            </w:r>
          </w:hyperlink>
        </w:p>
        <w:p w14:paraId="621DD168" w14:textId="082ECCEB" w:rsidR="0097079A" w:rsidRDefault="0097079A">
          <w:pPr>
            <w:pStyle w:val="TOC3"/>
            <w:tabs>
              <w:tab w:val="left" w:pos="1320"/>
              <w:tab w:val="right" w:leader="dot" w:pos="10790"/>
            </w:tabs>
            <w:rPr>
              <w:rFonts w:eastAsiaTheme="minorEastAsia"/>
              <w:noProof/>
              <w:lang w:eastAsia="zh-CN"/>
            </w:rPr>
          </w:pPr>
          <w:hyperlink w:anchor="_Toc183226086" w:history="1">
            <w:r w:rsidRPr="00AD42B8">
              <w:rPr>
                <w:rStyle w:val="Hyperlink"/>
                <w:noProof/>
              </w:rPr>
              <w:t>2.3.1</w:t>
            </w:r>
            <w:r>
              <w:rPr>
                <w:rFonts w:eastAsiaTheme="minorEastAsia"/>
                <w:noProof/>
                <w:lang w:eastAsia="zh-CN"/>
              </w:rPr>
              <w:tab/>
            </w:r>
            <w:r w:rsidRPr="00AD42B8">
              <w:rPr>
                <w:rStyle w:val="Hyperlink"/>
                <w:noProof/>
              </w:rPr>
              <w:t>MAVLINK ADSB_VEHICLE (Message ID 246) Packet Definition</w:t>
            </w:r>
            <w:r>
              <w:rPr>
                <w:noProof/>
                <w:webHidden/>
              </w:rPr>
              <w:tab/>
            </w:r>
            <w:r>
              <w:rPr>
                <w:noProof/>
                <w:webHidden/>
              </w:rPr>
              <w:fldChar w:fldCharType="begin"/>
            </w:r>
            <w:r>
              <w:rPr>
                <w:noProof/>
                <w:webHidden/>
              </w:rPr>
              <w:instrText xml:space="preserve"> PAGEREF _Toc183226086 \h </w:instrText>
            </w:r>
            <w:r>
              <w:rPr>
                <w:noProof/>
                <w:webHidden/>
              </w:rPr>
            </w:r>
            <w:r>
              <w:rPr>
                <w:noProof/>
                <w:webHidden/>
              </w:rPr>
              <w:fldChar w:fldCharType="separate"/>
            </w:r>
            <w:r w:rsidR="00F11EDA">
              <w:rPr>
                <w:noProof/>
                <w:webHidden/>
              </w:rPr>
              <w:t>30</w:t>
            </w:r>
            <w:r>
              <w:rPr>
                <w:noProof/>
                <w:webHidden/>
              </w:rPr>
              <w:fldChar w:fldCharType="end"/>
            </w:r>
          </w:hyperlink>
        </w:p>
        <w:p w14:paraId="2CF77CB1" w14:textId="47EA6AA3" w:rsidR="0097079A" w:rsidRDefault="0097079A">
          <w:pPr>
            <w:pStyle w:val="TOC3"/>
            <w:tabs>
              <w:tab w:val="left" w:pos="1320"/>
              <w:tab w:val="right" w:leader="dot" w:pos="10790"/>
            </w:tabs>
            <w:rPr>
              <w:rFonts w:eastAsiaTheme="minorEastAsia"/>
              <w:noProof/>
              <w:lang w:eastAsia="zh-CN"/>
            </w:rPr>
          </w:pPr>
          <w:hyperlink w:anchor="_Toc183226087" w:history="1">
            <w:r w:rsidRPr="00AD42B8">
              <w:rPr>
                <w:rStyle w:val="Hyperlink"/>
                <w:noProof/>
              </w:rPr>
              <w:t>2.3.2</w:t>
            </w:r>
            <w:r>
              <w:rPr>
                <w:rFonts w:eastAsiaTheme="minorEastAsia"/>
                <w:noProof/>
                <w:lang w:eastAsia="zh-CN"/>
              </w:rPr>
              <w:tab/>
            </w:r>
            <w:r w:rsidRPr="00AD42B8">
              <w:rPr>
                <w:rStyle w:val="Hyperlink"/>
                <w:noProof/>
              </w:rPr>
              <w:t>MAVLINK MESSAGE_INTERVAL (Message ID 244) Packet Definition</w:t>
            </w:r>
            <w:r>
              <w:rPr>
                <w:noProof/>
                <w:webHidden/>
              </w:rPr>
              <w:tab/>
            </w:r>
            <w:r>
              <w:rPr>
                <w:noProof/>
                <w:webHidden/>
              </w:rPr>
              <w:fldChar w:fldCharType="begin"/>
            </w:r>
            <w:r>
              <w:rPr>
                <w:noProof/>
                <w:webHidden/>
              </w:rPr>
              <w:instrText xml:space="preserve"> PAGEREF _Toc183226087 \h </w:instrText>
            </w:r>
            <w:r>
              <w:rPr>
                <w:noProof/>
                <w:webHidden/>
              </w:rPr>
            </w:r>
            <w:r>
              <w:rPr>
                <w:noProof/>
                <w:webHidden/>
              </w:rPr>
              <w:fldChar w:fldCharType="separate"/>
            </w:r>
            <w:r w:rsidR="00F11EDA">
              <w:rPr>
                <w:noProof/>
                <w:webHidden/>
              </w:rPr>
              <w:t>30</w:t>
            </w:r>
            <w:r>
              <w:rPr>
                <w:noProof/>
                <w:webHidden/>
              </w:rPr>
              <w:fldChar w:fldCharType="end"/>
            </w:r>
          </w:hyperlink>
        </w:p>
        <w:p w14:paraId="32E509C1" w14:textId="2D775A15" w:rsidR="00291F53" w:rsidRDefault="00291F53">
          <w:r>
            <w:rPr>
              <w:b/>
              <w:bCs/>
              <w:noProof/>
            </w:rPr>
            <w:fldChar w:fldCharType="end"/>
          </w:r>
        </w:p>
      </w:sdtContent>
    </w:sdt>
    <w:p w14:paraId="066B6044" w14:textId="57333BEC" w:rsidR="002A757F" w:rsidRPr="00551424" w:rsidRDefault="00291F53">
      <w:r>
        <w:br w:type="page"/>
      </w:r>
    </w:p>
    <w:p w14:paraId="22566EAB" w14:textId="6967B02F" w:rsidR="00867AD5" w:rsidRPr="00867AD5" w:rsidRDefault="00867AD5" w:rsidP="00867AD5">
      <w:pPr>
        <w:pStyle w:val="Heading1"/>
        <w:numPr>
          <w:ilvl w:val="0"/>
          <w:numId w:val="10"/>
        </w:numPr>
      </w:pPr>
      <w:bookmarkStart w:id="4" w:name="_Toc183226031"/>
      <w:r w:rsidRPr="00867AD5">
        <w:lastRenderedPageBreak/>
        <w:t>Background</w:t>
      </w:r>
      <w:bookmarkEnd w:id="4"/>
    </w:p>
    <w:p w14:paraId="12635CB0" w14:textId="67899A0D" w:rsidR="00E55DA3" w:rsidRDefault="00844B94" w:rsidP="00844B94">
      <w:proofErr w:type="spellStart"/>
      <w:r>
        <w:t>ADSBee</w:t>
      </w:r>
      <w:proofErr w:type="spellEnd"/>
      <w:r>
        <w:t xml:space="preserve"> 1090 was created as an attempt to build a low-cost ADS-B receiver without the use of an FPGA (found in most embedded ADS-B receivers on the market) and without the need for external compute (a requirement of most SDR-based ADS-B receivers). </w:t>
      </w:r>
      <w:proofErr w:type="spellStart"/>
      <w:r>
        <w:t>ADSBee</w:t>
      </w:r>
      <w:proofErr w:type="spellEnd"/>
      <w:r>
        <w:t xml:space="preserve"> 1090 accomplishes this through the use of a low-cost dual core microcontroller (RP2040) with flexible IO peripherals (PIO) that run a set of custom-written programs for preamble detection and packet decoding. By dedicating the RP2040’s PIO peripherals to the tasks required to find and decode ADS-B packets, </w:t>
      </w:r>
      <w:proofErr w:type="spellStart"/>
      <w:r>
        <w:t>ADSBee</w:t>
      </w:r>
      <w:proofErr w:type="spellEnd"/>
      <w:r>
        <w:t xml:space="preserve"> 1090 frees up its remaining cores to perform the logical functions required to validate checksums on decoded packets and decipher aircraft information (position, altitude, callsign, </w:t>
      </w:r>
      <w:proofErr w:type="spellStart"/>
      <w:r>
        <w:t>etc</w:t>
      </w:r>
      <w:proofErr w:type="spellEnd"/>
      <w:r>
        <w:t>).</w:t>
      </w:r>
    </w:p>
    <w:p w14:paraId="3860AE63" w14:textId="793B1D63" w:rsidR="000D57D9" w:rsidRDefault="000D57D9" w:rsidP="00844B94">
      <w:r>
        <w:t xml:space="preserve">The </w:t>
      </w:r>
      <w:proofErr w:type="spellStart"/>
      <w:r>
        <w:t>ADSBee</w:t>
      </w:r>
      <w:proofErr w:type="spellEnd"/>
      <w:r>
        <w:t xml:space="preserve"> 1090 reports decoded aircraft information over UART and USB interfaces in a variety of protocols, and can utilize its attached ESP32 S3 module to host </w:t>
      </w:r>
      <w:proofErr w:type="spellStart"/>
      <w:r>
        <w:t>WiFi</w:t>
      </w:r>
      <w:proofErr w:type="spellEnd"/>
      <w:r>
        <w:t xml:space="preserve"> networks for data streaming to other devices, or connect to existing </w:t>
      </w:r>
      <w:proofErr w:type="spellStart"/>
      <w:r>
        <w:t>WiFi</w:t>
      </w:r>
      <w:proofErr w:type="spellEnd"/>
      <w:r>
        <w:t xml:space="preserve"> networks in order to upload data to the internet or other devices on the network.</w:t>
      </w:r>
    </w:p>
    <w:p w14:paraId="08EFB29A" w14:textId="35394A89" w:rsidR="000D57D9" w:rsidRPr="00844B94" w:rsidRDefault="000D57D9" w:rsidP="00844B94">
      <w:r>
        <w:t xml:space="preserve">Provisions are included for connecting an external GNSS module and UAT radio receiver to the </w:t>
      </w:r>
      <w:proofErr w:type="spellStart"/>
      <w:r>
        <w:t>ADSBee</w:t>
      </w:r>
      <w:proofErr w:type="spellEnd"/>
      <w:r>
        <w:t xml:space="preserve"> 1090. These features will enter development in the near future.</w:t>
      </w:r>
    </w:p>
    <w:p w14:paraId="48839A3B" w14:textId="1A057AE4" w:rsidR="00956E9A" w:rsidRDefault="00956E9A" w:rsidP="00956E9A">
      <w:pPr>
        <w:pStyle w:val="Heading1"/>
        <w:numPr>
          <w:ilvl w:val="0"/>
          <w:numId w:val="10"/>
        </w:numPr>
      </w:pPr>
      <w:bookmarkStart w:id="5" w:name="_Toc183226032"/>
      <w:r>
        <w:t>C</w:t>
      </w:r>
      <w:r w:rsidRPr="00844B94">
        <w:t>ommunication</w:t>
      </w:r>
      <w:r>
        <w:t xml:space="preserve"> Interfaces</w:t>
      </w:r>
      <w:bookmarkEnd w:id="5"/>
    </w:p>
    <w:p w14:paraId="73ADA140" w14:textId="48FFC40F" w:rsidR="00956E9A" w:rsidRPr="00956E9A" w:rsidRDefault="00956E9A" w:rsidP="00956E9A">
      <w:pPr>
        <w:pStyle w:val="Heading2"/>
        <w:numPr>
          <w:ilvl w:val="1"/>
          <w:numId w:val="10"/>
        </w:numPr>
      </w:pPr>
      <w:bookmarkStart w:id="6" w:name="_Toc183226033"/>
      <w:r w:rsidRPr="00956E9A">
        <w:t>Console Interface</w:t>
      </w:r>
      <w:bookmarkEnd w:id="6"/>
    </w:p>
    <w:p w14:paraId="595D23BC" w14:textId="5D287716" w:rsidR="007074ED" w:rsidRDefault="007074ED" w:rsidP="007074ED">
      <w:r>
        <w:t xml:space="preserve">The CONSOLE interface (USB-C connector) on the </w:t>
      </w:r>
      <w:proofErr w:type="spellStart"/>
      <w:r>
        <w:t>ADSBee</w:t>
      </w:r>
      <w:proofErr w:type="spellEnd"/>
      <w:r>
        <w:t xml:space="preserve"> 1090 can be used to supply the device with power, configure the device’s internal parameters via AT commands, and receive data from the device.</w:t>
      </w:r>
    </w:p>
    <w:p w14:paraId="6DE788E6" w14:textId="786F06D9" w:rsidR="007074ED" w:rsidRPr="007074ED" w:rsidRDefault="007074ED" w:rsidP="007074ED">
      <w:r>
        <w:t>No baud rate configuration is necessary for the CONSOLE interface. Note that AT commands must be suffixed with CR+LF (“\r\n”) in order to be processed by the AT command parser.</w:t>
      </w:r>
    </w:p>
    <w:p w14:paraId="3F44C634" w14:textId="70D3EDBA" w:rsidR="00573403" w:rsidRDefault="00135062" w:rsidP="00956E9A">
      <w:pPr>
        <w:pStyle w:val="Heading2"/>
        <w:numPr>
          <w:ilvl w:val="1"/>
          <w:numId w:val="10"/>
        </w:numPr>
      </w:pPr>
      <w:bookmarkStart w:id="7" w:name="_Toc183226034"/>
      <w:r>
        <w:t>COMMS_</w:t>
      </w:r>
      <w:r w:rsidR="00573403">
        <w:t>UART</w:t>
      </w:r>
      <w:r w:rsidR="007074ED">
        <w:t xml:space="preserve"> Interface</w:t>
      </w:r>
      <w:bookmarkEnd w:id="7"/>
    </w:p>
    <w:p w14:paraId="780965CF" w14:textId="6DB7DA78" w:rsidR="004B759E" w:rsidRDefault="00135062" w:rsidP="00573403">
      <w:proofErr w:type="gramStart"/>
      <w:r>
        <w:t>The  COMMS</w:t>
      </w:r>
      <w:proofErr w:type="gramEnd"/>
      <w:r>
        <w:t xml:space="preserve">_UART interface is </w:t>
      </w:r>
      <w:r w:rsidR="007074ED">
        <w:t>used for data output, and can support a number of different protocols</w:t>
      </w:r>
      <w:r>
        <w:t>.</w:t>
      </w:r>
      <w:r w:rsidR="007074ED">
        <w:t xml:space="preserve"> Data can be streamed out of the CONSOLE and COMMS_UART interfaces simultaneously.</w:t>
      </w:r>
      <w:r>
        <w:t xml:space="preserve"> </w:t>
      </w:r>
      <w:r w:rsidR="007074ED">
        <w:t>The b</w:t>
      </w:r>
      <w:r>
        <w:t>aud rate</w:t>
      </w:r>
      <w:r w:rsidR="007074ED">
        <w:t xml:space="preserve"> of the COMMS_UART interface</w:t>
      </w:r>
      <w:r>
        <w:t xml:space="preserve"> can be adjusted via AT commands.</w:t>
      </w:r>
    </w:p>
    <w:p w14:paraId="1E9BE1CF" w14:textId="73730160" w:rsidR="004B759E" w:rsidRPr="004B759E" w:rsidRDefault="004B759E" w:rsidP="004B759E">
      <w:pPr>
        <w:pStyle w:val="NoSpacing"/>
        <w:rPr>
          <w:b/>
          <w:bCs/>
        </w:rPr>
      </w:pPr>
      <w:r w:rsidRPr="004B759E">
        <w:rPr>
          <w:b/>
          <w:bCs/>
        </w:rPr>
        <w:t>COMMS_UART Parameters</w:t>
      </w:r>
    </w:p>
    <w:tbl>
      <w:tblPr>
        <w:tblStyle w:val="TableGrid"/>
        <w:tblW w:w="0" w:type="auto"/>
        <w:tblLook w:val="04A0" w:firstRow="1" w:lastRow="0" w:firstColumn="1" w:lastColumn="0" w:noHBand="0" w:noVBand="1"/>
      </w:tblPr>
      <w:tblGrid>
        <w:gridCol w:w="5508"/>
        <w:gridCol w:w="5508"/>
      </w:tblGrid>
      <w:tr w:rsidR="004B759E" w:rsidRPr="00AC42C9" w14:paraId="2A162AAE" w14:textId="77777777" w:rsidTr="00F11EDA">
        <w:tc>
          <w:tcPr>
            <w:tcW w:w="5508" w:type="dxa"/>
          </w:tcPr>
          <w:p w14:paraId="1E141FE9" w14:textId="77777777" w:rsidR="004B759E" w:rsidRPr="00AC42C9" w:rsidRDefault="004B759E" w:rsidP="00F11EDA">
            <w:pPr>
              <w:rPr>
                <w:b/>
                <w:bCs/>
              </w:rPr>
            </w:pPr>
            <w:r w:rsidRPr="00AC42C9">
              <w:rPr>
                <w:b/>
                <w:bCs/>
              </w:rPr>
              <w:t>Parameter</w:t>
            </w:r>
          </w:p>
        </w:tc>
        <w:tc>
          <w:tcPr>
            <w:tcW w:w="5508" w:type="dxa"/>
          </w:tcPr>
          <w:p w14:paraId="0518F907" w14:textId="77777777" w:rsidR="004B759E" w:rsidRPr="00AC42C9" w:rsidRDefault="004B759E" w:rsidP="00F11EDA">
            <w:pPr>
              <w:rPr>
                <w:b/>
                <w:bCs/>
              </w:rPr>
            </w:pPr>
            <w:r w:rsidRPr="00AC42C9">
              <w:rPr>
                <w:b/>
                <w:bCs/>
              </w:rPr>
              <w:t>Value</w:t>
            </w:r>
          </w:p>
        </w:tc>
      </w:tr>
      <w:tr w:rsidR="004B759E" w14:paraId="2A03F0B8" w14:textId="77777777" w:rsidTr="00F11EDA">
        <w:tc>
          <w:tcPr>
            <w:tcW w:w="5508" w:type="dxa"/>
          </w:tcPr>
          <w:p w14:paraId="2F702456" w14:textId="77777777" w:rsidR="004B759E" w:rsidRDefault="004B759E" w:rsidP="00F11EDA">
            <w:r>
              <w:t>Baud Rate</w:t>
            </w:r>
          </w:p>
        </w:tc>
        <w:tc>
          <w:tcPr>
            <w:tcW w:w="5508" w:type="dxa"/>
          </w:tcPr>
          <w:p w14:paraId="7C2EC9E2" w14:textId="7F45F65C" w:rsidR="004B759E" w:rsidRDefault="004B759E" w:rsidP="00F11EDA">
            <w:r>
              <w:t>115200 baud (default)</w:t>
            </w:r>
          </w:p>
        </w:tc>
      </w:tr>
      <w:tr w:rsidR="004B759E" w14:paraId="5E088459" w14:textId="77777777" w:rsidTr="00F11EDA">
        <w:tc>
          <w:tcPr>
            <w:tcW w:w="5508" w:type="dxa"/>
          </w:tcPr>
          <w:p w14:paraId="74368201" w14:textId="77777777" w:rsidR="004B759E" w:rsidRDefault="004B759E" w:rsidP="00F11EDA">
            <w:r>
              <w:t>Data Bits</w:t>
            </w:r>
          </w:p>
        </w:tc>
        <w:tc>
          <w:tcPr>
            <w:tcW w:w="5508" w:type="dxa"/>
          </w:tcPr>
          <w:p w14:paraId="6A266549" w14:textId="77777777" w:rsidR="004B759E" w:rsidRDefault="004B759E" w:rsidP="00F11EDA">
            <w:r>
              <w:t>8</w:t>
            </w:r>
          </w:p>
        </w:tc>
      </w:tr>
      <w:tr w:rsidR="004B759E" w14:paraId="55511CBA" w14:textId="77777777" w:rsidTr="00F11EDA">
        <w:tc>
          <w:tcPr>
            <w:tcW w:w="5508" w:type="dxa"/>
          </w:tcPr>
          <w:p w14:paraId="07CA3A94" w14:textId="77777777" w:rsidR="004B759E" w:rsidRDefault="004B759E" w:rsidP="00F11EDA">
            <w:r>
              <w:t>Stop Bits</w:t>
            </w:r>
          </w:p>
        </w:tc>
        <w:tc>
          <w:tcPr>
            <w:tcW w:w="5508" w:type="dxa"/>
          </w:tcPr>
          <w:p w14:paraId="7435F6FC" w14:textId="77777777" w:rsidR="004B759E" w:rsidRDefault="004B759E" w:rsidP="00F11EDA">
            <w:r>
              <w:t>0 (N)</w:t>
            </w:r>
          </w:p>
        </w:tc>
      </w:tr>
      <w:tr w:rsidR="004B759E" w14:paraId="5767E6C4" w14:textId="77777777" w:rsidTr="00F11EDA">
        <w:tc>
          <w:tcPr>
            <w:tcW w:w="5508" w:type="dxa"/>
          </w:tcPr>
          <w:p w14:paraId="23C7FD17" w14:textId="77777777" w:rsidR="004B759E" w:rsidRDefault="004B759E" w:rsidP="00F11EDA">
            <w:r>
              <w:t>Parity Bits</w:t>
            </w:r>
          </w:p>
        </w:tc>
        <w:tc>
          <w:tcPr>
            <w:tcW w:w="5508" w:type="dxa"/>
          </w:tcPr>
          <w:p w14:paraId="4A4515F3" w14:textId="77777777" w:rsidR="004B759E" w:rsidRDefault="004B759E" w:rsidP="00F11EDA">
            <w:r>
              <w:t>1</w:t>
            </w:r>
          </w:p>
        </w:tc>
      </w:tr>
      <w:tr w:rsidR="004B759E" w14:paraId="3E7D09A6" w14:textId="77777777" w:rsidTr="00F11EDA">
        <w:tc>
          <w:tcPr>
            <w:tcW w:w="5508" w:type="dxa"/>
          </w:tcPr>
          <w:p w14:paraId="480CBEBA" w14:textId="77777777" w:rsidR="004B759E" w:rsidRDefault="004B759E" w:rsidP="00F11EDA">
            <w:r>
              <w:t>Logic Level</w:t>
            </w:r>
          </w:p>
        </w:tc>
        <w:tc>
          <w:tcPr>
            <w:tcW w:w="5508" w:type="dxa"/>
          </w:tcPr>
          <w:p w14:paraId="2BFDB106" w14:textId="77777777" w:rsidR="004B759E" w:rsidRDefault="004B759E" w:rsidP="00F11EDA">
            <w:r>
              <w:t>3.3V</w:t>
            </w:r>
          </w:p>
        </w:tc>
      </w:tr>
    </w:tbl>
    <w:p w14:paraId="0F828AD1" w14:textId="0B641832" w:rsidR="004B759E" w:rsidRDefault="00956E9A" w:rsidP="00956E9A">
      <w:pPr>
        <w:pStyle w:val="Heading2"/>
        <w:numPr>
          <w:ilvl w:val="1"/>
          <w:numId w:val="10"/>
        </w:numPr>
      </w:pPr>
      <w:bookmarkStart w:id="8" w:name="_Toc183226035"/>
      <w:r>
        <w:t>GNSS_UART Interface</w:t>
      </w:r>
      <w:bookmarkEnd w:id="8"/>
    </w:p>
    <w:p w14:paraId="7AE34B70" w14:textId="50E20507" w:rsidR="00135062" w:rsidRDefault="00135062" w:rsidP="00135062">
      <w:r>
        <w:t xml:space="preserve">The </w:t>
      </w:r>
      <w:proofErr w:type="spellStart"/>
      <w:r>
        <w:t>ADSBee</w:t>
      </w:r>
      <w:proofErr w:type="spellEnd"/>
      <w:r>
        <w:t xml:space="preserve"> 1090’s GNSS module connector includes a UART interface</w:t>
      </w:r>
      <w:r w:rsidR="004B759E">
        <w:t xml:space="preserve"> which can be used to receive NMEA sentences from a GNSS module. The baud rate of the GNSS_UART interface can be adjusted via AT commands.</w:t>
      </w:r>
    </w:p>
    <w:p w14:paraId="04EB3520" w14:textId="22F60DFC" w:rsidR="007074ED" w:rsidRPr="007074ED" w:rsidRDefault="007074ED" w:rsidP="007074ED">
      <w:pPr>
        <w:pStyle w:val="NoSpacing"/>
        <w:rPr>
          <w:b/>
          <w:bCs/>
        </w:rPr>
      </w:pPr>
      <w:r w:rsidRPr="007074ED">
        <w:rPr>
          <w:b/>
          <w:bCs/>
        </w:rPr>
        <w:t>GNSS_UART Parameters</w:t>
      </w:r>
    </w:p>
    <w:tbl>
      <w:tblPr>
        <w:tblStyle w:val="TableGrid"/>
        <w:tblW w:w="0" w:type="auto"/>
        <w:tblLook w:val="04A0" w:firstRow="1" w:lastRow="0" w:firstColumn="1" w:lastColumn="0" w:noHBand="0" w:noVBand="1"/>
      </w:tblPr>
      <w:tblGrid>
        <w:gridCol w:w="5508"/>
        <w:gridCol w:w="5508"/>
      </w:tblGrid>
      <w:tr w:rsidR="00AC42C9" w14:paraId="51C6BFE2" w14:textId="77777777" w:rsidTr="00AC42C9">
        <w:tc>
          <w:tcPr>
            <w:tcW w:w="5508" w:type="dxa"/>
          </w:tcPr>
          <w:p w14:paraId="017AA161" w14:textId="7DEA6A9E" w:rsidR="00AC42C9" w:rsidRPr="00AC42C9" w:rsidRDefault="00AC42C9" w:rsidP="00573403">
            <w:pPr>
              <w:rPr>
                <w:b/>
                <w:bCs/>
              </w:rPr>
            </w:pPr>
            <w:r w:rsidRPr="00AC42C9">
              <w:rPr>
                <w:b/>
                <w:bCs/>
              </w:rPr>
              <w:t>Parameter</w:t>
            </w:r>
          </w:p>
        </w:tc>
        <w:tc>
          <w:tcPr>
            <w:tcW w:w="5508" w:type="dxa"/>
          </w:tcPr>
          <w:p w14:paraId="588DC4E1" w14:textId="7E42A2CA" w:rsidR="00AC42C9" w:rsidRPr="00AC42C9" w:rsidRDefault="00AC42C9" w:rsidP="00573403">
            <w:pPr>
              <w:rPr>
                <w:b/>
                <w:bCs/>
              </w:rPr>
            </w:pPr>
            <w:r w:rsidRPr="00AC42C9">
              <w:rPr>
                <w:b/>
                <w:bCs/>
              </w:rPr>
              <w:t>Value</w:t>
            </w:r>
          </w:p>
        </w:tc>
      </w:tr>
      <w:tr w:rsidR="00AC42C9" w14:paraId="6FD43159" w14:textId="77777777" w:rsidTr="00AC42C9">
        <w:tc>
          <w:tcPr>
            <w:tcW w:w="5508" w:type="dxa"/>
          </w:tcPr>
          <w:p w14:paraId="50BC25BB" w14:textId="5E251137" w:rsidR="00AC42C9" w:rsidRDefault="00AC42C9" w:rsidP="00573403">
            <w:r>
              <w:t>Baud Rate</w:t>
            </w:r>
          </w:p>
        </w:tc>
        <w:tc>
          <w:tcPr>
            <w:tcW w:w="5508" w:type="dxa"/>
          </w:tcPr>
          <w:p w14:paraId="5D004E99" w14:textId="3AFECC4F" w:rsidR="00AC42C9" w:rsidRDefault="007074ED" w:rsidP="00573403">
            <w:r>
              <w:t>9600</w:t>
            </w:r>
            <w:r w:rsidR="00AC42C9">
              <w:t xml:space="preserve"> baud</w:t>
            </w:r>
            <w:r>
              <w:t xml:space="preserve"> (default)</w:t>
            </w:r>
          </w:p>
        </w:tc>
      </w:tr>
      <w:tr w:rsidR="00AC42C9" w14:paraId="799D84A4" w14:textId="77777777" w:rsidTr="00AC42C9">
        <w:tc>
          <w:tcPr>
            <w:tcW w:w="5508" w:type="dxa"/>
          </w:tcPr>
          <w:p w14:paraId="3A762782" w14:textId="0BF64493" w:rsidR="00AC42C9" w:rsidRDefault="00AC42C9" w:rsidP="00573403">
            <w:r>
              <w:t>Data Bits</w:t>
            </w:r>
          </w:p>
        </w:tc>
        <w:tc>
          <w:tcPr>
            <w:tcW w:w="5508" w:type="dxa"/>
          </w:tcPr>
          <w:p w14:paraId="61D66996" w14:textId="5A81DB74" w:rsidR="00AC42C9" w:rsidRDefault="00AC42C9" w:rsidP="00573403">
            <w:r>
              <w:t>8</w:t>
            </w:r>
          </w:p>
        </w:tc>
      </w:tr>
      <w:tr w:rsidR="00AC42C9" w14:paraId="2C2030C0" w14:textId="77777777" w:rsidTr="00AC42C9">
        <w:tc>
          <w:tcPr>
            <w:tcW w:w="5508" w:type="dxa"/>
          </w:tcPr>
          <w:p w14:paraId="2AF69006" w14:textId="136D299C" w:rsidR="00AC42C9" w:rsidRDefault="00AC42C9" w:rsidP="00573403">
            <w:r>
              <w:t>Stop Bits</w:t>
            </w:r>
          </w:p>
        </w:tc>
        <w:tc>
          <w:tcPr>
            <w:tcW w:w="5508" w:type="dxa"/>
          </w:tcPr>
          <w:p w14:paraId="5000072D" w14:textId="2BF10D2F" w:rsidR="00AC42C9" w:rsidRDefault="00AC42C9" w:rsidP="00573403">
            <w:r>
              <w:t>0 (N)</w:t>
            </w:r>
          </w:p>
        </w:tc>
      </w:tr>
      <w:tr w:rsidR="00AC42C9" w14:paraId="63D0203D" w14:textId="77777777" w:rsidTr="00AC42C9">
        <w:tc>
          <w:tcPr>
            <w:tcW w:w="5508" w:type="dxa"/>
          </w:tcPr>
          <w:p w14:paraId="69FB02B3" w14:textId="2EA5D7EE" w:rsidR="00AC42C9" w:rsidRDefault="00AC42C9" w:rsidP="00573403">
            <w:r>
              <w:t>Parity Bits</w:t>
            </w:r>
          </w:p>
        </w:tc>
        <w:tc>
          <w:tcPr>
            <w:tcW w:w="5508" w:type="dxa"/>
          </w:tcPr>
          <w:p w14:paraId="5DA37BC5" w14:textId="47291E9F" w:rsidR="00AC42C9" w:rsidRDefault="00AC42C9" w:rsidP="00573403">
            <w:r>
              <w:t>1</w:t>
            </w:r>
          </w:p>
        </w:tc>
      </w:tr>
      <w:tr w:rsidR="00AC42C9" w14:paraId="7D992E30" w14:textId="77777777" w:rsidTr="00AC42C9">
        <w:tc>
          <w:tcPr>
            <w:tcW w:w="5508" w:type="dxa"/>
          </w:tcPr>
          <w:p w14:paraId="698BB5E2" w14:textId="0B33A9A1" w:rsidR="00AC42C9" w:rsidRDefault="00AC42C9" w:rsidP="00573403">
            <w:r>
              <w:t>Logic Level</w:t>
            </w:r>
          </w:p>
        </w:tc>
        <w:tc>
          <w:tcPr>
            <w:tcW w:w="5508" w:type="dxa"/>
          </w:tcPr>
          <w:p w14:paraId="2FCD99FC" w14:textId="40971BFC" w:rsidR="00AC42C9" w:rsidRDefault="00AC42C9" w:rsidP="00573403">
            <w:r>
              <w:t>3.3V</w:t>
            </w:r>
          </w:p>
        </w:tc>
      </w:tr>
    </w:tbl>
    <w:p w14:paraId="2603C7F8" w14:textId="49DED9B5" w:rsidR="007074ED" w:rsidRDefault="007074ED">
      <w:pPr>
        <w:rPr>
          <w:rFonts w:asciiTheme="majorHAnsi" w:eastAsiaTheme="majorEastAsia" w:hAnsiTheme="majorHAnsi" w:cstheme="majorBidi"/>
          <w:color w:val="008139" w:themeColor="accent1" w:themeShade="BF"/>
          <w:sz w:val="26"/>
          <w:szCs w:val="26"/>
        </w:rPr>
      </w:pPr>
    </w:p>
    <w:p w14:paraId="68C48FEA" w14:textId="756C24FF" w:rsidR="00AC42C9" w:rsidRDefault="00956E9A" w:rsidP="00956E9A">
      <w:pPr>
        <w:pStyle w:val="Heading1"/>
        <w:numPr>
          <w:ilvl w:val="0"/>
          <w:numId w:val="10"/>
        </w:numPr>
      </w:pPr>
      <w:bookmarkStart w:id="9" w:name="_Toc183226036"/>
      <w:r>
        <w:t>AT Commands</w:t>
      </w:r>
      <w:bookmarkEnd w:id="9"/>
    </w:p>
    <w:p w14:paraId="1B112154" w14:textId="3450AE18" w:rsidR="00A35710" w:rsidRDefault="00AC42C9" w:rsidP="00AC42C9">
      <w:r>
        <w:t xml:space="preserve">AT Commands are used to configure the </w:t>
      </w:r>
      <w:proofErr w:type="spellStart"/>
      <w:r>
        <w:t>ADSBee</w:t>
      </w:r>
      <w:proofErr w:type="spellEnd"/>
      <w:r>
        <w:t xml:space="preserve"> 1090 receiver’s internal parameters </w:t>
      </w:r>
      <w:r w:rsidR="007074ED">
        <w:t>via the CONSOLE interface.</w:t>
      </w:r>
      <w:r w:rsidR="00A35710">
        <w:t xml:space="preserve"> AT commands can be used to set values (with the ‘=’ operator, e.g. “AT+BAUD</w:t>
      </w:r>
      <w:r w:rsidR="00251B73">
        <w:t>_</w:t>
      </w:r>
      <w:r w:rsidR="00A35710">
        <w:t>RATE=COMMS_UART,115200”) or query values (with the ‘?’ operator, e.g. “AT+BAUD</w:t>
      </w:r>
      <w:r w:rsidR="00251B73">
        <w:t>_</w:t>
      </w:r>
      <w:r w:rsidR="00A35710">
        <w:t>RATE?”).</w:t>
      </w:r>
    </w:p>
    <w:p w14:paraId="4A26F726" w14:textId="2E2A33C3" w:rsidR="00A44FAD" w:rsidRDefault="00A44FAD" w:rsidP="00AC42C9">
      <w:r>
        <w:t xml:space="preserve">AT commands and parameters must be all-caps. Whitespace is not ignored and should only be used intentionally (e.g. as part of a </w:t>
      </w:r>
      <w:proofErr w:type="spellStart"/>
      <w:r>
        <w:t>WiFi</w:t>
      </w:r>
      <w:proofErr w:type="spellEnd"/>
      <w:r>
        <w:t xml:space="preserve"> network SSID which contains spaces). Arguments are separated by a single comma and no spaces.</w:t>
      </w:r>
    </w:p>
    <w:p w14:paraId="7862448B" w14:textId="192C4ABB" w:rsidR="00416FA3" w:rsidRDefault="00416FA3" w:rsidP="00AC42C9">
      <w:r>
        <w:t xml:space="preserve">All AT command arguments are optional. Arguments will be ignored if left as </w:t>
      </w:r>
      <w:proofErr w:type="spellStart"/>
      <w:proofErr w:type="gramStart"/>
      <w:r>
        <w:t>blank</w:t>
      </w:r>
      <w:r w:rsidR="00A44FAD">
        <w:t>.</w:t>
      </w:r>
      <w:r>
        <w:t>For</w:t>
      </w:r>
      <w:proofErr w:type="spellEnd"/>
      <w:proofErr w:type="gramEnd"/>
      <w:r>
        <w:t xml:space="preserve"> instance, to set the second parameter of AT+TL</w:t>
      </w:r>
      <w:r w:rsidR="007074ED">
        <w:t>_</w:t>
      </w:r>
      <w:r>
        <w:t xml:space="preserve">SET to </w:t>
      </w:r>
      <w:r w:rsidR="007074ED">
        <w:t>3000</w:t>
      </w:r>
      <w:r>
        <w:t xml:space="preserve"> without changing the value of the first parameter, the command “AT+TL</w:t>
      </w:r>
      <w:r w:rsidR="007074ED">
        <w:t>_</w:t>
      </w:r>
      <w:r>
        <w:t>SET=,</w:t>
      </w:r>
      <w:r w:rsidR="007074ED">
        <w:t>3</w:t>
      </w:r>
      <w:r>
        <w:t>0</w:t>
      </w:r>
      <w:r w:rsidR="007074ED">
        <w:t>00</w:t>
      </w:r>
      <w:r>
        <w:t xml:space="preserve">” can be sent. Likewise, to change the first parameter to </w:t>
      </w:r>
      <w:r w:rsidR="007074ED">
        <w:t>2000</w:t>
      </w:r>
      <w:r>
        <w:t xml:space="preserve"> without changing the value of the second, the command “AT+TL</w:t>
      </w:r>
      <w:r w:rsidR="007074ED">
        <w:t>_</w:t>
      </w:r>
      <w:r>
        <w:t>SET=</w:t>
      </w:r>
      <w:r w:rsidR="007074ED">
        <w:t>2000</w:t>
      </w:r>
      <w:r>
        <w:t>,” can be sent.</w:t>
      </w:r>
    </w:p>
    <w:p w14:paraId="2B474113" w14:textId="5C506EE4" w:rsidR="00A35710" w:rsidRDefault="00A35710" w:rsidP="00AC42C9">
      <w:r>
        <w:t xml:space="preserve">Commands from the user to the </w:t>
      </w:r>
      <w:proofErr w:type="spellStart"/>
      <w:r>
        <w:t>ADSBee</w:t>
      </w:r>
      <w:proofErr w:type="spellEnd"/>
      <w:r>
        <w:t xml:space="preserve"> 1090 are prefixed with “AT+” (e.g. “AT+BAUD</w:t>
      </w:r>
      <w:r w:rsidR="00251B73">
        <w:t>_</w:t>
      </w:r>
      <w:r>
        <w:t>RATE…”). Replies may be prefixed with the relevant command (e.g. “+BAUD</w:t>
      </w:r>
      <w:r w:rsidR="00251B73">
        <w:t>_</w:t>
      </w:r>
      <w:r>
        <w:t>RATE=…”) or nothing (e.g. “OK”). Replies to AT command queries may include text enclosed by parentheses (e.g. “AT+BAUD</w:t>
      </w:r>
      <w:r w:rsidR="00251B73">
        <w:t>_</w:t>
      </w:r>
      <w:r>
        <w:t>RATE=115200(COMMS),</w:t>
      </w:r>
      <w:r w:rsidR="00B71C09">
        <w:t>9600(GNSS)</w:t>
      </w:r>
      <w:r>
        <w:t>. These text blobs are annotations to improve human readability of the reply.</w:t>
      </w:r>
    </w:p>
    <w:tbl>
      <w:tblPr>
        <w:tblStyle w:val="TableGrid"/>
        <w:tblW w:w="0" w:type="auto"/>
        <w:tblLook w:val="04A0" w:firstRow="1" w:lastRow="0" w:firstColumn="1" w:lastColumn="0" w:noHBand="0" w:noVBand="1"/>
      </w:tblPr>
      <w:tblGrid>
        <w:gridCol w:w="11016"/>
      </w:tblGrid>
      <w:tr w:rsidR="00C2560F" w14:paraId="0A776F01" w14:textId="77777777" w:rsidTr="00C2560F">
        <w:tc>
          <w:tcPr>
            <w:tcW w:w="11016" w:type="dxa"/>
            <w:shd w:val="clear" w:color="auto" w:fill="FFCB00"/>
          </w:tcPr>
          <w:p w14:paraId="33BD2302" w14:textId="79F4E13C" w:rsidR="00C2560F" w:rsidRDefault="00C2560F" w:rsidP="00C2560F">
            <w:pPr>
              <w:jc w:val="center"/>
              <w:rPr>
                <w:b/>
                <w:bCs/>
                <w:sz w:val="40"/>
                <w:szCs w:val="40"/>
              </w:rPr>
            </w:pPr>
            <w:r w:rsidRPr="00C2560F">
              <w:rPr>
                <w:b/>
                <w:bCs/>
                <w:sz w:val="40"/>
                <w:szCs w:val="40"/>
              </w:rPr>
              <w:t>IMPORTANT NOTE</w:t>
            </w:r>
          </w:p>
          <w:p w14:paraId="1E38F764" w14:textId="6A1F0849" w:rsidR="00C2560F" w:rsidRPr="00C2560F" w:rsidRDefault="00C2560F" w:rsidP="00C2560F">
            <w:pPr>
              <w:jc w:val="center"/>
              <w:rPr>
                <w:sz w:val="28"/>
                <w:szCs w:val="28"/>
              </w:rPr>
            </w:pPr>
            <w:r w:rsidRPr="00C2560F">
              <w:rPr>
                <w:sz w:val="28"/>
                <w:szCs w:val="28"/>
              </w:rPr>
              <w:t xml:space="preserve">No settings will be persisted after shutdown unless </w:t>
            </w:r>
            <w:r w:rsidRPr="00C2560F">
              <w:rPr>
                <w:rStyle w:val="codeChar"/>
                <w:sz w:val="28"/>
                <w:szCs w:val="28"/>
              </w:rPr>
              <w:t>AT+SETTINGS=SAVE</w:t>
            </w:r>
            <w:r w:rsidRPr="00893FCA">
              <w:rPr>
                <w:sz w:val="28"/>
                <w:szCs w:val="28"/>
              </w:rPr>
              <w:t xml:space="preserve"> </w:t>
            </w:r>
            <w:r w:rsidRPr="00C2560F">
              <w:rPr>
                <w:sz w:val="28"/>
                <w:szCs w:val="28"/>
              </w:rPr>
              <w:t>is executed in order to write new settings values to non-volatile storage.</w:t>
            </w:r>
          </w:p>
        </w:tc>
      </w:tr>
    </w:tbl>
    <w:p w14:paraId="60D75840" w14:textId="77777777" w:rsidR="00C2560F" w:rsidRDefault="00C2560F" w:rsidP="00AC42C9"/>
    <w:p w14:paraId="75F0C930" w14:textId="14BB1438" w:rsidR="00A44FAD" w:rsidRDefault="00A44FAD" w:rsidP="00A44FAD">
      <w:pPr>
        <w:pStyle w:val="Heading2"/>
        <w:numPr>
          <w:ilvl w:val="1"/>
          <w:numId w:val="10"/>
        </w:numPr>
      </w:pPr>
      <w:bookmarkStart w:id="10" w:name="_Toc183226037"/>
      <w:r>
        <w:t>AT+BAUD</w:t>
      </w:r>
      <w:r w:rsidR="00251B73">
        <w:t>_</w:t>
      </w:r>
      <w:r w:rsidR="008C0F22">
        <w:t>R</w:t>
      </w:r>
      <w:r>
        <w:t>ATE</w:t>
      </w:r>
      <w:bookmarkEnd w:id="10"/>
    </w:p>
    <w:p w14:paraId="498DA16E" w14:textId="55418E15" w:rsidR="00A35710" w:rsidRPr="00A35710" w:rsidRDefault="00A35710" w:rsidP="00A35710">
      <w:pPr>
        <w:pStyle w:val="Heading3"/>
        <w:numPr>
          <w:ilvl w:val="2"/>
          <w:numId w:val="10"/>
        </w:numPr>
      </w:pPr>
      <w:bookmarkStart w:id="11" w:name="_Ref177744376"/>
      <w:bookmarkStart w:id="12" w:name="_Toc183226038"/>
      <w:r>
        <w:t>Set Baud</w:t>
      </w:r>
      <w:r w:rsidR="00251B73">
        <w:t xml:space="preserve"> R</w:t>
      </w:r>
      <w:r>
        <w:t>ate</w:t>
      </w:r>
      <w:bookmarkEnd w:id="11"/>
      <w:bookmarkEnd w:id="12"/>
    </w:p>
    <w:p w14:paraId="24072DC9" w14:textId="5793E37F" w:rsidR="00A44FAD" w:rsidRDefault="00A44FAD" w:rsidP="00C96409">
      <w:pPr>
        <w:pStyle w:val="code"/>
      </w:pPr>
      <w:r w:rsidRPr="00D55262">
        <w:t>AT+BAUD</w:t>
      </w:r>
      <w:r w:rsidR="00251B73">
        <w:t>_</w:t>
      </w:r>
      <w:r w:rsidRPr="00D55262">
        <w:t>RATE=&lt;</w:t>
      </w:r>
      <w:proofErr w:type="spellStart"/>
      <w:r w:rsidRPr="00D55262">
        <w:t>iface</w:t>
      </w:r>
      <w:proofErr w:type="spellEnd"/>
      <w:proofErr w:type="gramStart"/>
      <w:r w:rsidRPr="00D55262">
        <w:t>&gt;,&lt;</w:t>
      </w:r>
      <w:proofErr w:type="spellStart"/>
      <w:proofErr w:type="gramEnd"/>
      <w:r w:rsidRPr="00D55262">
        <w:t>baud</w:t>
      </w:r>
      <w:r w:rsidR="00251B73">
        <w:t>_</w:t>
      </w:r>
      <w:r w:rsidRPr="00D55262">
        <w:t>rate</w:t>
      </w:r>
      <w:proofErr w:type="spellEnd"/>
      <w:r w:rsidRPr="00D55262">
        <w:t>&gt;</w:t>
      </w:r>
    </w:p>
    <w:p w14:paraId="016A2377" w14:textId="77777777" w:rsidR="00C96409" w:rsidRPr="00D55262" w:rsidRDefault="00C96409" w:rsidP="00C96409">
      <w:pPr>
        <w:pStyle w:val="code"/>
      </w:pPr>
    </w:p>
    <w:p w14:paraId="339D1C19" w14:textId="0F3B679E" w:rsidR="00A44FAD" w:rsidRDefault="00A44FAD" w:rsidP="00A44FAD">
      <w:r>
        <w:t>Set the baud</w:t>
      </w:r>
      <w:r w:rsidR="00251B73">
        <w:t xml:space="preserve"> </w:t>
      </w:r>
      <w:r>
        <w:t>rate for a particular serial interface. Note that the USB C port (CONSOLE interface) is a virtual COM port and does not have a baud</w:t>
      </w:r>
      <w:r w:rsidR="00251B73">
        <w:t xml:space="preserve"> </w:t>
      </w:r>
      <w:r>
        <w:t>rate that can be changed.</w:t>
      </w:r>
    </w:p>
    <w:tbl>
      <w:tblPr>
        <w:tblStyle w:val="TableGrid"/>
        <w:tblW w:w="0" w:type="auto"/>
        <w:tblLook w:val="04A0" w:firstRow="1" w:lastRow="0" w:firstColumn="1" w:lastColumn="0" w:noHBand="0" w:noVBand="1"/>
      </w:tblPr>
      <w:tblGrid>
        <w:gridCol w:w="1548"/>
        <w:gridCol w:w="5796"/>
        <w:gridCol w:w="3672"/>
      </w:tblGrid>
      <w:tr w:rsidR="00A44FAD" w14:paraId="6D2CF1DC" w14:textId="77777777" w:rsidTr="00A44FAD">
        <w:tc>
          <w:tcPr>
            <w:tcW w:w="1548" w:type="dxa"/>
          </w:tcPr>
          <w:p w14:paraId="4AFDB3D9" w14:textId="5A68F5F3" w:rsidR="00A44FAD" w:rsidRPr="00A44FAD" w:rsidRDefault="00A44FAD" w:rsidP="00A44FAD">
            <w:pPr>
              <w:rPr>
                <w:b/>
                <w:bCs/>
              </w:rPr>
            </w:pPr>
            <w:r w:rsidRPr="00A44FAD">
              <w:rPr>
                <w:b/>
                <w:bCs/>
              </w:rPr>
              <w:t>Parameter</w:t>
            </w:r>
          </w:p>
        </w:tc>
        <w:tc>
          <w:tcPr>
            <w:tcW w:w="5796" w:type="dxa"/>
          </w:tcPr>
          <w:p w14:paraId="01E967C6" w14:textId="782D8051" w:rsidR="00A44FAD" w:rsidRPr="00A44FAD" w:rsidRDefault="00A44FAD" w:rsidP="00A44FAD">
            <w:pPr>
              <w:rPr>
                <w:b/>
                <w:bCs/>
              </w:rPr>
            </w:pPr>
            <w:r w:rsidRPr="00A44FAD">
              <w:rPr>
                <w:b/>
                <w:bCs/>
              </w:rPr>
              <w:t>Description</w:t>
            </w:r>
          </w:p>
        </w:tc>
        <w:tc>
          <w:tcPr>
            <w:tcW w:w="3672" w:type="dxa"/>
          </w:tcPr>
          <w:p w14:paraId="723EC588" w14:textId="0FFCFB67" w:rsidR="00A44FAD" w:rsidRPr="00A44FAD" w:rsidRDefault="00A44FAD" w:rsidP="00A44FAD">
            <w:pPr>
              <w:rPr>
                <w:b/>
                <w:bCs/>
              </w:rPr>
            </w:pPr>
            <w:r w:rsidRPr="00A44FAD">
              <w:rPr>
                <w:b/>
                <w:bCs/>
              </w:rPr>
              <w:t>Values</w:t>
            </w:r>
          </w:p>
        </w:tc>
      </w:tr>
      <w:tr w:rsidR="00A44FAD" w14:paraId="3EC49FE4" w14:textId="77777777" w:rsidTr="00A44FAD">
        <w:tc>
          <w:tcPr>
            <w:tcW w:w="1548" w:type="dxa"/>
          </w:tcPr>
          <w:p w14:paraId="209F9436" w14:textId="545BB3D9" w:rsidR="00A44FAD" w:rsidRDefault="00A44FAD" w:rsidP="00A44FAD">
            <w:proofErr w:type="spellStart"/>
            <w:r>
              <w:t>iface</w:t>
            </w:r>
            <w:proofErr w:type="spellEnd"/>
          </w:p>
        </w:tc>
        <w:tc>
          <w:tcPr>
            <w:tcW w:w="5796" w:type="dxa"/>
          </w:tcPr>
          <w:p w14:paraId="25058CEC" w14:textId="7502D935" w:rsidR="00A44FAD" w:rsidRDefault="00A44FAD" w:rsidP="00A44FAD">
            <w:r>
              <w:t>Serial interface to set the baud</w:t>
            </w:r>
            <w:r w:rsidR="00251B73">
              <w:t xml:space="preserve"> </w:t>
            </w:r>
            <w:r>
              <w:t>rate for.</w:t>
            </w:r>
          </w:p>
        </w:tc>
        <w:tc>
          <w:tcPr>
            <w:tcW w:w="3672" w:type="dxa"/>
          </w:tcPr>
          <w:p w14:paraId="60FC0124" w14:textId="0D55B6C9" w:rsidR="00A44FAD" w:rsidRDefault="00A44FAD" w:rsidP="00A44FAD">
            <w:r>
              <w:t>COMMS</w:t>
            </w:r>
            <w:r w:rsidR="007F0693">
              <w:t>_UART</w:t>
            </w:r>
            <w:r>
              <w:t>, GNSS</w:t>
            </w:r>
          </w:p>
        </w:tc>
      </w:tr>
      <w:tr w:rsidR="00A44FAD" w14:paraId="53BFBD1C" w14:textId="77777777" w:rsidTr="00A44FAD">
        <w:tc>
          <w:tcPr>
            <w:tcW w:w="1548" w:type="dxa"/>
          </w:tcPr>
          <w:p w14:paraId="1836B131" w14:textId="6EA0A049" w:rsidR="00A44FAD" w:rsidRDefault="00A44FAD" w:rsidP="00A44FAD">
            <w:proofErr w:type="spellStart"/>
            <w:r>
              <w:t>baud</w:t>
            </w:r>
            <w:r w:rsidR="00251B73">
              <w:t>_</w:t>
            </w:r>
            <w:r>
              <w:t>rate</w:t>
            </w:r>
            <w:proofErr w:type="spellEnd"/>
          </w:p>
        </w:tc>
        <w:tc>
          <w:tcPr>
            <w:tcW w:w="5796" w:type="dxa"/>
          </w:tcPr>
          <w:p w14:paraId="05386398" w14:textId="0953CB08" w:rsidR="00A44FAD" w:rsidRDefault="00A44FAD" w:rsidP="00A44FAD">
            <w:r>
              <w:t>Baud</w:t>
            </w:r>
            <w:r w:rsidR="00251B73">
              <w:t xml:space="preserve"> </w:t>
            </w:r>
            <w:r>
              <w:t>rate, in characters per second.</w:t>
            </w:r>
          </w:p>
        </w:tc>
        <w:tc>
          <w:tcPr>
            <w:tcW w:w="3672" w:type="dxa"/>
          </w:tcPr>
          <w:p w14:paraId="5F5179EF" w14:textId="20354BA8" w:rsidR="00A44FAD" w:rsidRDefault="00A44FAD" w:rsidP="00A44FAD">
            <w:r>
              <w:t>9600-115200</w:t>
            </w:r>
          </w:p>
        </w:tc>
      </w:tr>
    </w:tbl>
    <w:p w14:paraId="659516F6" w14:textId="77777777" w:rsidR="00A44FAD" w:rsidRDefault="00A44FAD" w:rsidP="00A44FAD"/>
    <w:p w14:paraId="3C984514" w14:textId="080B7879" w:rsidR="00A35710" w:rsidRDefault="00A35710" w:rsidP="00A35710">
      <w:pPr>
        <w:pStyle w:val="Heading3"/>
        <w:numPr>
          <w:ilvl w:val="2"/>
          <w:numId w:val="10"/>
        </w:numPr>
      </w:pPr>
      <w:bookmarkStart w:id="13" w:name="_Toc183226039"/>
      <w:r>
        <w:t>Query Baud</w:t>
      </w:r>
      <w:r w:rsidR="00251B73">
        <w:t xml:space="preserve"> R</w:t>
      </w:r>
      <w:r>
        <w:t>ate</w:t>
      </w:r>
      <w:bookmarkEnd w:id="13"/>
    </w:p>
    <w:p w14:paraId="25B75BD3" w14:textId="3B196065" w:rsidR="00A35710" w:rsidRDefault="00A35710" w:rsidP="00C96409">
      <w:pPr>
        <w:pStyle w:val="code"/>
      </w:pPr>
      <w:r>
        <w:t>AT+BAUD</w:t>
      </w:r>
      <w:r w:rsidR="00251B73">
        <w:t>_</w:t>
      </w:r>
      <w:r>
        <w:t>RATE?</w:t>
      </w:r>
    </w:p>
    <w:p w14:paraId="343A3EB1" w14:textId="672BED1D" w:rsidR="00A35710" w:rsidRDefault="00A35710" w:rsidP="00C96409">
      <w:pPr>
        <w:pStyle w:val="code"/>
      </w:pPr>
      <w:r>
        <w:t>+BAUD</w:t>
      </w:r>
      <w:r w:rsidR="00251B73">
        <w:t>_</w:t>
      </w:r>
      <w:r>
        <w:t>RATE=&lt;comms_uart_baud</w:t>
      </w:r>
      <w:r w:rsidR="00251B73">
        <w:t>_</w:t>
      </w:r>
      <w:r w:rsidR="00B71C09">
        <w:t>rate</w:t>
      </w:r>
      <w:r>
        <w:t>&gt;(COMMS</w:t>
      </w:r>
      <w:r w:rsidR="00F118AB">
        <w:t>_UART</w:t>
      </w:r>
      <w:proofErr w:type="gramStart"/>
      <w:r>
        <w:t>),&lt;</w:t>
      </w:r>
      <w:proofErr w:type="gramEnd"/>
      <w:r>
        <w:t>gnss_uart_baud</w:t>
      </w:r>
      <w:r w:rsidR="00251B73">
        <w:t>_</w:t>
      </w:r>
      <w:r>
        <w:t>rate&gt;(GNSS</w:t>
      </w:r>
      <w:r w:rsidR="00F118AB">
        <w:t>_UART</w:t>
      </w:r>
      <w:r>
        <w:t>)</w:t>
      </w:r>
    </w:p>
    <w:p w14:paraId="0389D442" w14:textId="77777777" w:rsidR="00C96409" w:rsidRDefault="00C96409" w:rsidP="00C96409">
      <w:pPr>
        <w:pStyle w:val="code"/>
      </w:pPr>
    </w:p>
    <w:p w14:paraId="643CBBB0" w14:textId="27B4E7A3" w:rsidR="00B71C09" w:rsidRDefault="00A35710" w:rsidP="00A44FAD">
      <w:r>
        <w:t>Queries the baud</w:t>
      </w:r>
      <w:r w:rsidR="00251B73">
        <w:t xml:space="preserve"> </w:t>
      </w:r>
      <w:r>
        <w:t>rate for the COMMS</w:t>
      </w:r>
      <w:r w:rsidR="00F118AB">
        <w:t>_UART</w:t>
      </w:r>
      <w:r>
        <w:t xml:space="preserve"> and GNSS</w:t>
      </w:r>
      <w:r w:rsidR="00F118AB">
        <w:t>_</w:t>
      </w:r>
      <w:r w:rsidR="00B71C09">
        <w:t xml:space="preserve">UART </w:t>
      </w:r>
      <w:r>
        <w:t>interfaces. Note that the baud</w:t>
      </w:r>
      <w:r w:rsidR="00251B73">
        <w:t xml:space="preserve"> </w:t>
      </w:r>
      <w:r>
        <w:t>rates returned by this query are the actual system baud</w:t>
      </w:r>
      <w:r w:rsidR="00251B73">
        <w:t xml:space="preserve"> </w:t>
      </w:r>
      <w:r>
        <w:t>rates, which should be close to the baud</w:t>
      </w:r>
      <w:r w:rsidR="00251B73">
        <w:t xml:space="preserve"> </w:t>
      </w:r>
      <w:r>
        <w:t>rates that were requested with AT+BAUDRATE but may be slightly different due to the particulars of how baud</w:t>
      </w:r>
      <w:r w:rsidR="00251B73">
        <w:t xml:space="preserve"> </w:t>
      </w:r>
      <w:r>
        <w:t>rates are implemented inside the RP2040.</w:t>
      </w:r>
    </w:p>
    <w:tbl>
      <w:tblPr>
        <w:tblStyle w:val="TableGrid"/>
        <w:tblW w:w="0" w:type="auto"/>
        <w:tblLook w:val="04A0" w:firstRow="1" w:lastRow="0" w:firstColumn="1" w:lastColumn="0" w:noHBand="0" w:noVBand="1"/>
      </w:tblPr>
      <w:tblGrid>
        <w:gridCol w:w="2370"/>
        <w:gridCol w:w="5300"/>
        <w:gridCol w:w="3346"/>
      </w:tblGrid>
      <w:tr w:rsidR="00B71C09" w:rsidRPr="00A44FAD" w14:paraId="1C00B6A4" w14:textId="77777777" w:rsidTr="00F11EDA">
        <w:tc>
          <w:tcPr>
            <w:tcW w:w="1548" w:type="dxa"/>
          </w:tcPr>
          <w:p w14:paraId="08F93D29" w14:textId="77777777" w:rsidR="00B71C09" w:rsidRPr="00A44FAD" w:rsidRDefault="00B71C09" w:rsidP="00F11EDA">
            <w:pPr>
              <w:rPr>
                <w:b/>
                <w:bCs/>
              </w:rPr>
            </w:pPr>
            <w:r w:rsidRPr="00A44FAD">
              <w:rPr>
                <w:b/>
                <w:bCs/>
              </w:rPr>
              <w:t>Parameter</w:t>
            </w:r>
          </w:p>
        </w:tc>
        <w:tc>
          <w:tcPr>
            <w:tcW w:w="5796" w:type="dxa"/>
          </w:tcPr>
          <w:p w14:paraId="5CAC08C9" w14:textId="77777777" w:rsidR="00B71C09" w:rsidRPr="00A44FAD" w:rsidRDefault="00B71C09" w:rsidP="00F11EDA">
            <w:pPr>
              <w:rPr>
                <w:b/>
                <w:bCs/>
              </w:rPr>
            </w:pPr>
            <w:r w:rsidRPr="00A44FAD">
              <w:rPr>
                <w:b/>
                <w:bCs/>
              </w:rPr>
              <w:t>Description</w:t>
            </w:r>
          </w:p>
        </w:tc>
        <w:tc>
          <w:tcPr>
            <w:tcW w:w="3672" w:type="dxa"/>
          </w:tcPr>
          <w:p w14:paraId="4ED9FE61" w14:textId="77454634" w:rsidR="00B71C09" w:rsidRPr="00A44FAD" w:rsidRDefault="00B71C09" w:rsidP="00F11EDA">
            <w:pPr>
              <w:rPr>
                <w:b/>
                <w:bCs/>
              </w:rPr>
            </w:pPr>
            <w:r w:rsidRPr="00A44FAD">
              <w:rPr>
                <w:b/>
                <w:bCs/>
              </w:rPr>
              <w:t>Values</w:t>
            </w:r>
          </w:p>
        </w:tc>
      </w:tr>
      <w:tr w:rsidR="00B71C09" w14:paraId="7D1DA9D0" w14:textId="77777777" w:rsidTr="00F11EDA">
        <w:tc>
          <w:tcPr>
            <w:tcW w:w="1548" w:type="dxa"/>
          </w:tcPr>
          <w:p w14:paraId="626B7E87" w14:textId="07565783" w:rsidR="00B71C09" w:rsidRDefault="00B71C09" w:rsidP="00F11EDA">
            <w:proofErr w:type="spellStart"/>
            <w:r>
              <w:lastRenderedPageBreak/>
              <w:t>comms_uart_baud</w:t>
            </w:r>
            <w:r w:rsidR="00251B73">
              <w:t>_</w:t>
            </w:r>
            <w:r>
              <w:t>rate</w:t>
            </w:r>
            <w:proofErr w:type="spellEnd"/>
          </w:p>
        </w:tc>
        <w:tc>
          <w:tcPr>
            <w:tcW w:w="5796" w:type="dxa"/>
          </w:tcPr>
          <w:p w14:paraId="50E1EFC9" w14:textId="622719A0" w:rsidR="00B71C09" w:rsidRDefault="00B71C09" w:rsidP="00F11EDA">
            <w:r>
              <w:t>Baud</w:t>
            </w:r>
            <w:r w:rsidR="00251B73">
              <w:t xml:space="preserve"> </w:t>
            </w:r>
            <w:r>
              <w:t xml:space="preserve">rate on the </w:t>
            </w:r>
            <w:r w:rsidR="00F118AB">
              <w:t>COMMS_UART</w:t>
            </w:r>
            <w:r>
              <w:t xml:space="preserve"> interface.</w:t>
            </w:r>
          </w:p>
        </w:tc>
        <w:tc>
          <w:tcPr>
            <w:tcW w:w="3672" w:type="dxa"/>
          </w:tcPr>
          <w:p w14:paraId="06B8DDB2" w14:textId="1DC454FC" w:rsidR="00B71C09" w:rsidRDefault="00007779" w:rsidP="00F11EDA">
            <w:r>
              <w:t>9600-115200</w:t>
            </w:r>
          </w:p>
        </w:tc>
      </w:tr>
      <w:tr w:rsidR="00B71C09" w14:paraId="7509BD2B" w14:textId="77777777" w:rsidTr="00F11EDA">
        <w:tc>
          <w:tcPr>
            <w:tcW w:w="1548" w:type="dxa"/>
          </w:tcPr>
          <w:p w14:paraId="76087A95" w14:textId="166803C6" w:rsidR="00B71C09" w:rsidRDefault="00B71C09" w:rsidP="00F11EDA">
            <w:proofErr w:type="spellStart"/>
            <w:r>
              <w:t>gnss_uart_baud</w:t>
            </w:r>
            <w:r w:rsidR="00251B73">
              <w:t>_</w:t>
            </w:r>
            <w:r>
              <w:t>rate</w:t>
            </w:r>
            <w:proofErr w:type="spellEnd"/>
          </w:p>
        </w:tc>
        <w:tc>
          <w:tcPr>
            <w:tcW w:w="5796" w:type="dxa"/>
          </w:tcPr>
          <w:p w14:paraId="3E53A73B" w14:textId="110EFEEC" w:rsidR="00B71C09" w:rsidRDefault="00B71C09" w:rsidP="00F11EDA">
            <w:r>
              <w:t>Baud</w:t>
            </w:r>
            <w:r w:rsidR="00251B73">
              <w:t xml:space="preserve"> </w:t>
            </w:r>
            <w:r>
              <w:t>rate on the</w:t>
            </w:r>
            <w:r w:rsidR="00F118AB">
              <w:t xml:space="preserve"> GNSS_UART</w:t>
            </w:r>
            <w:r>
              <w:t xml:space="preserve"> interface.</w:t>
            </w:r>
          </w:p>
        </w:tc>
        <w:tc>
          <w:tcPr>
            <w:tcW w:w="3672" w:type="dxa"/>
          </w:tcPr>
          <w:p w14:paraId="2A435B13" w14:textId="77777777" w:rsidR="00B71C09" w:rsidRDefault="00B71C09" w:rsidP="00F11EDA">
            <w:r>
              <w:t>9600-115200</w:t>
            </w:r>
          </w:p>
        </w:tc>
      </w:tr>
    </w:tbl>
    <w:p w14:paraId="722CFCD2" w14:textId="55679492" w:rsidR="00DA3E92" w:rsidRDefault="00DA3E92">
      <w:pPr>
        <w:rPr>
          <w:rFonts w:ascii="Poppins SemiBold" w:eastAsiaTheme="majorEastAsia" w:hAnsi="Poppins SemiBold" w:cstheme="majorBidi"/>
          <w:b/>
          <w:color w:val="FFCB00"/>
          <w:sz w:val="26"/>
          <w:szCs w:val="26"/>
        </w:rPr>
      </w:pPr>
    </w:p>
    <w:p w14:paraId="535AE09C" w14:textId="4B936F98" w:rsidR="00A44FAD" w:rsidRDefault="00A44FAD" w:rsidP="00A44FAD">
      <w:pPr>
        <w:pStyle w:val="Heading2"/>
        <w:numPr>
          <w:ilvl w:val="1"/>
          <w:numId w:val="10"/>
        </w:numPr>
      </w:pPr>
      <w:bookmarkStart w:id="14" w:name="_Toc183226040"/>
      <w:r>
        <w:t>AT+BIAS_TEE_ENABLE</w:t>
      </w:r>
      <w:bookmarkEnd w:id="14"/>
    </w:p>
    <w:p w14:paraId="08AA63E2" w14:textId="7D84508D" w:rsidR="00007779" w:rsidRPr="00007779" w:rsidRDefault="00007779" w:rsidP="00007779">
      <w:pPr>
        <w:pStyle w:val="Heading3"/>
        <w:numPr>
          <w:ilvl w:val="2"/>
          <w:numId w:val="10"/>
        </w:numPr>
      </w:pPr>
      <w:bookmarkStart w:id="15" w:name="_Toc183226041"/>
      <w:r>
        <w:t xml:space="preserve">Turn the Bias Tee </w:t>
      </w:r>
      <w:proofErr w:type="gramStart"/>
      <w:r>
        <w:t>On</w:t>
      </w:r>
      <w:proofErr w:type="gramEnd"/>
      <w:r>
        <w:t xml:space="preserve"> or Off</w:t>
      </w:r>
      <w:bookmarkEnd w:id="15"/>
    </w:p>
    <w:p w14:paraId="639A66B6" w14:textId="58830FF0" w:rsidR="00A44FAD" w:rsidRDefault="00A44FAD" w:rsidP="00C96409">
      <w:pPr>
        <w:pStyle w:val="code"/>
      </w:pPr>
      <w:r>
        <w:t>AT+BIAS_TEE_ENABLE=&lt;enabled&gt;</w:t>
      </w:r>
    </w:p>
    <w:p w14:paraId="56511E72" w14:textId="77777777" w:rsidR="00CA38CF" w:rsidRDefault="00CA38CF" w:rsidP="00A44FAD"/>
    <w:p w14:paraId="5A1419DA" w14:textId="036F0CF7" w:rsidR="00A35710" w:rsidRDefault="00A35710" w:rsidP="00A44FAD">
      <w:r>
        <w:t>Enable or disable the bias tee to enable use of an external LNA.</w:t>
      </w:r>
    </w:p>
    <w:tbl>
      <w:tblPr>
        <w:tblStyle w:val="TableGrid"/>
        <w:tblW w:w="0" w:type="auto"/>
        <w:tblLook w:val="04A0" w:firstRow="1" w:lastRow="0" w:firstColumn="1" w:lastColumn="0" w:noHBand="0" w:noVBand="1"/>
      </w:tblPr>
      <w:tblGrid>
        <w:gridCol w:w="1548"/>
        <w:gridCol w:w="5796"/>
        <w:gridCol w:w="3672"/>
      </w:tblGrid>
      <w:tr w:rsidR="00A44FAD" w:rsidRPr="00A44FAD" w14:paraId="0D3B5197" w14:textId="77777777" w:rsidTr="00F11EDA">
        <w:tc>
          <w:tcPr>
            <w:tcW w:w="1548" w:type="dxa"/>
          </w:tcPr>
          <w:p w14:paraId="77AD5019" w14:textId="77777777" w:rsidR="00A44FAD" w:rsidRPr="00A44FAD" w:rsidRDefault="00A44FAD" w:rsidP="00F11EDA">
            <w:pPr>
              <w:rPr>
                <w:b/>
                <w:bCs/>
              </w:rPr>
            </w:pPr>
            <w:r w:rsidRPr="00A44FAD">
              <w:rPr>
                <w:b/>
                <w:bCs/>
              </w:rPr>
              <w:t>Parameter</w:t>
            </w:r>
          </w:p>
        </w:tc>
        <w:tc>
          <w:tcPr>
            <w:tcW w:w="5796" w:type="dxa"/>
          </w:tcPr>
          <w:p w14:paraId="4EE6D68D" w14:textId="77777777" w:rsidR="00A44FAD" w:rsidRPr="00A44FAD" w:rsidRDefault="00A44FAD" w:rsidP="00F11EDA">
            <w:pPr>
              <w:rPr>
                <w:b/>
                <w:bCs/>
              </w:rPr>
            </w:pPr>
            <w:r w:rsidRPr="00A44FAD">
              <w:rPr>
                <w:b/>
                <w:bCs/>
              </w:rPr>
              <w:t>Description</w:t>
            </w:r>
          </w:p>
        </w:tc>
        <w:tc>
          <w:tcPr>
            <w:tcW w:w="3672" w:type="dxa"/>
          </w:tcPr>
          <w:p w14:paraId="08C1C8A7" w14:textId="77777777" w:rsidR="00A44FAD" w:rsidRPr="00A44FAD" w:rsidRDefault="00A44FAD" w:rsidP="00F11EDA">
            <w:pPr>
              <w:rPr>
                <w:b/>
                <w:bCs/>
              </w:rPr>
            </w:pPr>
            <w:r w:rsidRPr="00A44FAD">
              <w:rPr>
                <w:b/>
                <w:bCs/>
              </w:rPr>
              <w:t>Acceptable Values</w:t>
            </w:r>
          </w:p>
        </w:tc>
      </w:tr>
      <w:tr w:rsidR="00A44FAD" w14:paraId="6892655B" w14:textId="77777777" w:rsidTr="00F11EDA">
        <w:tc>
          <w:tcPr>
            <w:tcW w:w="1548" w:type="dxa"/>
          </w:tcPr>
          <w:p w14:paraId="37B5B3B2" w14:textId="0419E5A3" w:rsidR="00A44FAD" w:rsidRDefault="00A44FAD" w:rsidP="00F11EDA">
            <w:r>
              <w:t>enabled</w:t>
            </w:r>
          </w:p>
        </w:tc>
        <w:tc>
          <w:tcPr>
            <w:tcW w:w="5796" w:type="dxa"/>
          </w:tcPr>
          <w:p w14:paraId="50BB8316" w14:textId="5C1A32C5" w:rsidR="00A44FAD" w:rsidRDefault="00A35710" w:rsidP="00F11EDA">
            <w:r>
              <w:t>Whether the bias tee is enabled (3.3VDC supplied to the RF IN connector) or disabled (no DC voltage supplied to the RF IN connector).</w:t>
            </w:r>
          </w:p>
        </w:tc>
        <w:tc>
          <w:tcPr>
            <w:tcW w:w="3672" w:type="dxa"/>
          </w:tcPr>
          <w:p w14:paraId="7CC3BCF7" w14:textId="77777777" w:rsidR="00007779" w:rsidRDefault="00A35710" w:rsidP="00F11EDA">
            <w:r>
              <w:t>0</w:t>
            </w:r>
            <w:r w:rsidR="00007779">
              <w:t xml:space="preserve"> – Bias tee is disabled.</w:t>
            </w:r>
          </w:p>
          <w:p w14:paraId="44A0D183" w14:textId="60D89F3E" w:rsidR="00007779" w:rsidRDefault="00007779" w:rsidP="00F11EDA">
            <w:r>
              <w:t>1 – Bias tee is enabled.</w:t>
            </w:r>
          </w:p>
        </w:tc>
      </w:tr>
    </w:tbl>
    <w:p w14:paraId="214BE56D" w14:textId="384C4213" w:rsidR="00A44FAD" w:rsidRDefault="00007779" w:rsidP="00007779">
      <w:pPr>
        <w:pStyle w:val="Heading3"/>
        <w:numPr>
          <w:ilvl w:val="2"/>
          <w:numId w:val="10"/>
        </w:numPr>
      </w:pPr>
      <w:bookmarkStart w:id="16" w:name="_Toc183226042"/>
      <w:r>
        <w:t>Query the Status of the Bias Tee</w:t>
      </w:r>
      <w:bookmarkEnd w:id="16"/>
    </w:p>
    <w:p w14:paraId="135B800E" w14:textId="3260B8A5" w:rsidR="00007779" w:rsidRDefault="00007779" w:rsidP="00C96409">
      <w:pPr>
        <w:pStyle w:val="code"/>
      </w:pPr>
      <w:r>
        <w:t>AT+BIAS_TEE_ENABLE?</w:t>
      </w:r>
    </w:p>
    <w:p w14:paraId="45C2937D" w14:textId="705D36DA" w:rsidR="00007779" w:rsidRDefault="00007779" w:rsidP="00C96409">
      <w:pPr>
        <w:pStyle w:val="code"/>
      </w:pPr>
      <w:r>
        <w:t>+BIAS_TEE_ENABLE=&lt;enabled&gt;</w:t>
      </w:r>
    </w:p>
    <w:p w14:paraId="3ACA7173" w14:textId="77777777" w:rsidR="00CA38CF" w:rsidRDefault="00CA38CF" w:rsidP="00007779">
      <w:pPr>
        <w:pStyle w:val="ListParagraph"/>
        <w:ind w:left="0"/>
      </w:pPr>
    </w:p>
    <w:p w14:paraId="1608C10B" w14:textId="26F25C44" w:rsidR="00007779" w:rsidRPr="00007779" w:rsidRDefault="00007779" w:rsidP="00007779">
      <w:pPr>
        <w:pStyle w:val="ListParagraph"/>
        <w:ind w:left="0"/>
      </w:pPr>
      <w:r>
        <w:t xml:space="preserve">Queries the status of the bias tee. See table </w:t>
      </w:r>
      <w:r w:rsidR="00DA3E92">
        <w:t xml:space="preserve">in </w:t>
      </w:r>
      <w:r w:rsidR="00DA3E92">
        <w:fldChar w:fldCharType="begin"/>
      </w:r>
      <w:r w:rsidR="00DA3E92">
        <w:instrText xml:space="preserve"> REF _Ref177744376 \r \h </w:instrText>
      </w:r>
      <w:r w:rsidR="00DA3E92">
        <w:fldChar w:fldCharType="separate"/>
      </w:r>
      <w:r w:rsidR="00F11EDA">
        <w:t xml:space="preserve">3.1.1  </w:t>
      </w:r>
      <w:r w:rsidR="00DA3E92">
        <w:fldChar w:fldCharType="end"/>
      </w:r>
      <w:r w:rsidR="00DA3E92">
        <w:t>for values and their meanings.</w:t>
      </w:r>
    </w:p>
    <w:p w14:paraId="1F74A018" w14:textId="1591BEE8" w:rsidR="0046060E" w:rsidRDefault="0046060E" w:rsidP="00A44FAD">
      <w:pPr>
        <w:pStyle w:val="Heading2"/>
        <w:numPr>
          <w:ilvl w:val="1"/>
          <w:numId w:val="10"/>
        </w:numPr>
      </w:pPr>
      <w:bookmarkStart w:id="17" w:name="_Toc183226043"/>
      <w:r>
        <w:t>AT+DEVICE_INFO</w:t>
      </w:r>
      <w:bookmarkEnd w:id="17"/>
    </w:p>
    <w:p w14:paraId="43C128D6" w14:textId="1976FD96" w:rsidR="0046060E" w:rsidRDefault="0046060E" w:rsidP="0046060E">
      <w:r>
        <w:t xml:space="preserve">Queries the device information of the </w:t>
      </w:r>
      <w:proofErr w:type="spellStart"/>
      <w:r>
        <w:t>ADSBee</w:t>
      </w:r>
      <w:proofErr w:type="spellEnd"/>
      <w:r>
        <w:t xml:space="preserve">. An example query and reply </w:t>
      </w:r>
      <w:proofErr w:type="gramStart"/>
      <w:r>
        <w:t>is</w:t>
      </w:r>
      <w:proofErr w:type="gramEnd"/>
      <w:r>
        <w:t xml:space="preserve"> shown below.</w:t>
      </w:r>
    </w:p>
    <w:tbl>
      <w:tblPr>
        <w:tblStyle w:val="TableGrid"/>
        <w:tblW w:w="0" w:type="auto"/>
        <w:tblLook w:val="04A0" w:firstRow="1" w:lastRow="0" w:firstColumn="1" w:lastColumn="0" w:noHBand="0" w:noVBand="1"/>
      </w:tblPr>
      <w:tblGrid>
        <w:gridCol w:w="11016"/>
      </w:tblGrid>
      <w:tr w:rsidR="0046060E" w14:paraId="26172B14" w14:textId="77777777" w:rsidTr="0046060E">
        <w:tc>
          <w:tcPr>
            <w:tcW w:w="11016" w:type="dxa"/>
          </w:tcPr>
          <w:p w14:paraId="44882D38" w14:textId="77777777" w:rsidR="0046060E" w:rsidRPr="0046060E" w:rsidRDefault="0046060E" w:rsidP="0046060E">
            <w:pPr>
              <w:rPr>
                <w:rFonts w:ascii="Courier New" w:hAnsi="Courier New" w:cs="Courier New"/>
              </w:rPr>
            </w:pPr>
            <w:r w:rsidRPr="0046060E">
              <w:rPr>
                <w:rFonts w:ascii="Courier New" w:hAnsi="Courier New" w:cs="Courier New"/>
              </w:rPr>
              <w:t>&gt; AT+DEVICE_INFO?</w:t>
            </w:r>
          </w:p>
          <w:p w14:paraId="373B9C47" w14:textId="77777777" w:rsidR="0046060E" w:rsidRPr="0046060E" w:rsidRDefault="0046060E" w:rsidP="0046060E">
            <w:pPr>
              <w:rPr>
                <w:rFonts w:ascii="Courier New" w:hAnsi="Courier New" w:cs="Courier New"/>
              </w:rPr>
            </w:pPr>
            <w:r w:rsidRPr="0046060E">
              <w:rPr>
                <w:rFonts w:ascii="Courier New" w:hAnsi="Courier New" w:cs="Courier New"/>
              </w:rPr>
              <w:t>Part Code: 010240002F-20240907-000001</w:t>
            </w:r>
          </w:p>
          <w:p w14:paraId="04E72EF5" w14:textId="77777777" w:rsidR="0046060E" w:rsidRPr="0046060E" w:rsidRDefault="0046060E" w:rsidP="0046060E">
            <w:pPr>
              <w:rPr>
                <w:rFonts w:ascii="Courier New" w:hAnsi="Courier New" w:cs="Courier New"/>
              </w:rPr>
            </w:pPr>
            <w:r w:rsidRPr="0046060E">
              <w:rPr>
                <w:rFonts w:ascii="Courier New" w:hAnsi="Courier New" w:cs="Courier New"/>
              </w:rPr>
              <w:t>RP2040 Firmware Version: 0.6.2</w:t>
            </w:r>
          </w:p>
          <w:p w14:paraId="34011458" w14:textId="77777777" w:rsidR="0046060E" w:rsidRPr="0046060E" w:rsidRDefault="0046060E" w:rsidP="0046060E">
            <w:pPr>
              <w:rPr>
                <w:rFonts w:ascii="Courier New" w:hAnsi="Courier New" w:cs="Courier New"/>
              </w:rPr>
            </w:pPr>
            <w:r w:rsidRPr="0046060E">
              <w:rPr>
                <w:rFonts w:ascii="Courier New" w:hAnsi="Courier New" w:cs="Courier New"/>
              </w:rPr>
              <w:t>OTA Key 0: cf737c4fce892fab44c6ec0d5d0f66dccf06c5630ac5b531f4067599df014d5ef213bb73205a9ce378318f259e3d01e3b99c089a75ac0735b204256b9371fbce</w:t>
            </w:r>
          </w:p>
          <w:p w14:paraId="2876354F" w14:textId="77777777" w:rsidR="0046060E" w:rsidRPr="0046060E" w:rsidRDefault="0046060E" w:rsidP="0046060E">
            <w:pPr>
              <w:rPr>
                <w:rFonts w:ascii="Courier New" w:hAnsi="Courier New" w:cs="Courier New"/>
              </w:rPr>
            </w:pPr>
            <w:r w:rsidRPr="0046060E">
              <w:rPr>
                <w:rFonts w:ascii="Courier New" w:hAnsi="Courier New" w:cs="Courier New"/>
              </w:rPr>
              <w:t>OTA Key 1: 1701a736dc40c837f318c9e7ae82557a39fe07588d3745602bb9269b13843b87ca7962daecc9897c6dfb0ac4ec77997e9cc34cd356e415fc46eb4ae3dd42b717</w:t>
            </w:r>
          </w:p>
          <w:p w14:paraId="59E7DA29" w14:textId="77777777" w:rsidR="0046060E" w:rsidRPr="0046060E" w:rsidRDefault="0046060E" w:rsidP="0046060E">
            <w:pPr>
              <w:rPr>
                <w:rFonts w:ascii="Courier New" w:hAnsi="Courier New" w:cs="Courier New"/>
              </w:rPr>
            </w:pPr>
            <w:r w:rsidRPr="0046060E">
              <w:rPr>
                <w:rFonts w:ascii="Courier New" w:hAnsi="Courier New" w:cs="Courier New"/>
              </w:rPr>
              <w:t>ESP32 Firmware Version: 0.6.2</w:t>
            </w:r>
          </w:p>
          <w:p w14:paraId="2EA9352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Base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2C690657"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Station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D:0B:C4</w:t>
            </w:r>
            <w:proofErr w:type="gramEnd"/>
          </w:p>
          <w:p w14:paraId="54250408"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w:t>
            </w:r>
            <w:proofErr w:type="spellStart"/>
            <w:r w:rsidRPr="0046060E">
              <w:rPr>
                <w:rFonts w:ascii="Courier New" w:hAnsi="Courier New" w:cs="Courier New"/>
              </w:rPr>
              <w:t>WiFi</w:t>
            </w:r>
            <w:proofErr w:type="spellEnd"/>
            <w:r w:rsidRPr="0046060E">
              <w:rPr>
                <w:rFonts w:ascii="Courier New" w:hAnsi="Courier New" w:cs="Courier New"/>
              </w:rPr>
              <w:t xml:space="preserve"> AP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D:0B:C5</w:t>
            </w:r>
            <w:proofErr w:type="gramEnd"/>
          </w:p>
          <w:p w14:paraId="2B188B3D" w14:textId="77777777" w:rsidR="0046060E" w:rsidRPr="0046060E" w:rsidRDefault="0046060E" w:rsidP="0046060E">
            <w:pPr>
              <w:rPr>
                <w:rFonts w:ascii="Courier New" w:hAnsi="Courier New" w:cs="Courier New"/>
              </w:rPr>
            </w:pPr>
            <w:r w:rsidRPr="0046060E">
              <w:rPr>
                <w:rFonts w:ascii="Courier New" w:hAnsi="Courier New" w:cs="Courier New"/>
              </w:rPr>
              <w:t xml:space="preserve">ESP32 Bluetooth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D:0B:C6</w:t>
            </w:r>
            <w:proofErr w:type="gramEnd"/>
          </w:p>
          <w:p w14:paraId="148AA636" w14:textId="67A25EF3" w:rsidR="0046060E" w:rsidRDefault="0046060E" w:rsidP="0046060E">
            <w:r w:rsidRPr="0046060E">
              <w:rPr>
                <w:rFonts w:ascii="Courier New" w:hAnsi="Courier New" w:cs="Courier New"/>
              </w:rPr>
              <w:t xml:space="preserve">ESP32 Ethernet MAC Address: </w:t>
            </w:r>
            <w:proofErr w:type="gramStart"/>
            <w:r w:rsidRPr="0046060E">
              <w:rPr>
                <w:rFonts w:ascii="Courier New" w:hAnsi="Courier New" w:cs="Courier New"/>
              </w:rPr>
              <w:t>64:E</w:t>
            </w:r>
            <w:proofErr w:type="gramEnd"/>
            <w:r w:rsidRPr="0046060E">
              <w:rPr>
                <w:rFonts w:ascii="Courier New" w:hAnsi="Courier New" w:cs="Courier New"/>
              </w:rPr>
              <w:t>8:33:5</w:t>
            </w:r>
            <w:proofErr w:type="gramStart"/>
            <w:r w:rsidRPr="0046060E">
              <w:rPr>
                <w:rFonts w:ascii="Courier New" w:hAnsi="Courier New" w:cs="Courier New"/>
              </w:rPr>
              <w:t>D:0B:C7</w:t>
            </w:r>
            <w:proofErr w:type="gramEnd"/>
          </w:p>
        </w:tc>
      </w:tr>
    </w:tbl>
    <w:p w14:paraId="5F873647" w14:textId="77777777" w:rsidR="0046060E" w:rsidRPr="0046060E" w:rsidRDefault="0046060E" w:rsidP="0046060E"/>
    <w:p w14:paraId="7E01EB55" w14:textId="77777777" w:rsidR="00E05529" w:rsidRDefault="00E05529">
      <w:pPr>
        <w:rPr>
          <w:rFonts w:ascii="Poppins SemiBold" w:eastAsiaTheme="majorEastAsia" w:hAnsi="Poppins SemiBold" w:cstheme="majorBidi"/>
          <w:b/>
          <w:color w:val="FFCB00"/>
          <w:sz w:val="26"/>
          <w:szCs w:val="26"/>
        </w:rPr>
      </w:pPr>
      <w:r>
        <w:br w:type="page"/>
      </w:r>
    </w:p>
    <w:p w14:paraId="7D6A5E45" w14:textId="1897436A" w:rsidR="00A44FAD" w:rsidRDefault="00A44FAD" w:rsidP="00A44FAD">
      <w:pPr>
        <w:pStyle w:val="Heading2"/>
        <w:numPr>
          <w:ilvl w:val="1"/>
          <w:numId w:val="10"/>
        </w:numPr>
      </w:pPr>
      <w:bookmarkStart w:id="18" w:name="_Toc183226044"/>
      <w:r>
        <w:lastRenderedPageBreak/>
        <w:t>AT+ESP32_ENABLE</w:t>
      </w:r>
      <w:bookmarkEnd w:id="18"/>
    </w:p>
    <w:p w14:paraId="2A82E3F6" w14:textId="6575303F" w:rsidR="00DA3E92" w:rsidRDefault="00DA3E92" w:rsidP="00DA3E92">
      <w:pPr>
        <w:pStyle w:val="Heading3"/>
        <w:numPr>
          <w:ilvl w:val="2"/>
          <w:numId w:val="10"/>
        </w:numPr>
      </w:pPr>
      <w:bookmarkStart w:id="19" w:name="_Ref177746298"/>
      <w:bookmarkStart w:id="20" w:name="_Toc183226045"/>
      <w:r>
        <w:t>Turn the ESP32 On or Off</w:t>
      </w:r>
      <w:bookmarkEnd w:id="19"/>
      <w:bookmarkEnd w:id="20"/>
    </w:p>
    <w:p w14:paraId="6F41C973" w14:textId="5612AFAC" w:rsidR="00C96409" w:rsidRPr="00D55262" w:rsidRDefault="00A35710" w:rsidP="00C96409">
      <w:pPr>
        <w:pStyle w:val="code"/>
      </w:pPr>
      <w:r w:rsidRPr="00D55262">
        <w:t>AT+ESP32_ENABLE=&lt;enabled&gt;</w:t>
      </w:r>
    </w:p>
    <w:p w14:paraId="31363CA3" w14:textId="25EA2DC8" w:rsidR="00DA3E92" w:rsidRDefault="00DA3E92" w:rsidP="00A35710">
      <w:r>
        <w:t xml:space="preserve">Turns the ESP32 on or off using </w:t>
      </w:r>
      <w:proofErr w:type="gramStart"/>
      <w:r>
        <w:t>its</w:t>
      </w:r>
      <w:proofErr w:type="gramEnd"/>
      <w:r>
        <w:t xml:space="preserve"> enable line. When the ESP32 is turned off, the </w:t>
      </w:r>
      <w:proofErr w:type="spellStart"/>
      <w:r>
        <w:t>ADSBee</w:t>
      </w:r>
      <w:proofErr w:type="spellEnd"/>
      <w:r>
        <w:t xml:space="preserve"> 1090 will draw less power, but the </w:t>
      </w:r>
      <w:proofErr w:type="spellStart"/>
      <w:r>
        <w:t>WiFi</w:t>
      </w:r>
      <w:proofErr w:type="spellEnd"/>
      <w:r>
        <w:t xml:space="preserve"> and network capabilities will be unavailable. This operational mode is useful for conserving energy in applications where the </w:t>
      </w:r>
      <w:proofErr w:type="spellStart"/>
      <w:r>
        <w:t>ADSBee</w:t>
      </w:r>
      <w:proofErr w:type="spellEnd"/>
      <w:r>
        <w:t xml:space="preserve"> is only being communicated with via its serial interfaces.</w:t>
      </w:r>
    </w:p>
    <w:tbl>
      <w:tblPr>
        <w:tblStyle w:val="TableGrid"/>
        <w:tblW w:w="0" w:type="auto"/>
        <w:tblLook w:val="04A0" w:firstRow="1" w:lastRow="0" w:firstColumn="1" w:lastColumn="0" w:noHBand="0" w:noVBand="1"/>
      </w:tblPr>
      <w:tblGrid>
        <w:gridCol w:w="1548"/>
        <w:gridCol w:w="5796"/>
        <w:gridCol w:w="3672"/>
      </w:tblGrid>
      <w:tr w:rsidR="00DA3E92" w:rsidRPr="00A44FAD" w14:paraId="2180733F" w14:textId="77777777" w:rsidTr="00F11EDA">
        <w:tc>
          <w:tcPr>
            <w:tcW w:w="1548" w:type="dxa"/>
          </w:tcPr>
          <w:p w14:paraId="4F7381C6" w14:textId="77777777" w:rsidR="00DA3E92" w:rsidRPr="00A44FAD" w:rsidRDefault="00DA3E92" w:rsidP="00F11EDA">
            <w:pPr>
              <w:rPr>
                <w:b/>
                <w:bCs/>
              </w:rPr>
            </w:pPr>
            <w:r w:rsidRPr="00A44FAD">
              <w:rPr>
                <w:b/>
                <w:bCs/>
              </w:rPr>
              <w:t>Parameter</w:t>
            </w:r>
          </w:p>
        </w:tc>
        <w:tc>
          <w:tcPr>
            <w:tcW w:w="5796" w:type="dxa"/>
          </w:tcPr>
          <w:p w14:paraId="1D466D43" w14:textId="77777777" w:rsidR="00DA3E92" w:rsidRPr="00A44FAD" w:rsidRDefault="00DA3E92" w:rsidP="00F11EDA">
            <w:pPr>
              <w:rPr>
                <w:b/>
                <w:bCs/>
              </w:rPr>
            </w:pPr>
            <w:r w:rsidRPr="00A44FAD">
              <w:rPr>
                <w:b/>
                <w:bCs/>
              </w:rPr>
              <w:t>Description</w:t>
            </w:r>
          </w:p>
        </w:tc>
        <w:tc>
          <w:tcPr>
            <w:tcW w:w="3672" w:type="dxa"/>
          </w:tcPr>
          <w:p w14:paraId="31DA5F22" w14:textId="77777777" w:rsidR="00DA3E92" w:rsidRPr="00A44FAD" w:rsidRDefault="00DA3E92" w:rsidP="00F11EDA">
            <w:pPr>
              <w:rPr>
                <w:b/>
                <w:bCs/>
              </w:rPr>
            </w:pPr>
            <w:r w:rsidRPr="00A44FAD">
              <w:rPr>
                <w:b/>
                <w:bCs/>
              </w:rPr>
              <w:t>Acceptable Values</w:t>
            </w:r>
          </w:p>
        </w:tc>
      </w:tr>
      <w:tr w:rsidR="00DA3E92" w14:paraId="7543A3CC" w14:textId="77777777" w:rsidTr="00F11EDA">
        <w:tc>
          <w:tcPr>
            <w:tcW w:w="1548" w:type="dxa"/>
          </w:tcPr>
          <w:p w14:paraId="57D1EDD5" w14:textId="77777777" w:rsidR="00DA3E92" w:rsidRDefault="00DA3E92" w:rsidP="00F11EDA">
            <w:r>
              <w:t>enabled</w:t>
            </w:r>
          </w:p>
        </w:tc>
        <w:tc>
          <w:tcPr>
            <w:tcW w:w="5796" w:type="dxa"/>
          </w:tcPr>
          <w:p w14:paraId="2B9DFC31" w14:textId="4A9D5B31" w:rsidR="00DA3E92" w:rsidRDefault="00DA3E92" w:rsidP="00F11EDA">
            <w:r>
              <w:t>Whether the ESP32 is turned on.</w:t>
            </w:r>
          </w:p>
        </w:tc>
        <w:tc>
          <w:tcPr>
            <w:tcW w:w="3672" w:type="dxa"/>
          </w:tcPr>
          <w:p w14:paraId="66E0A848" w14:textId="221B8CDA" w:rsidR="00DA3E92" w:rsidRDefault="00DA3E92" w:rsidP="00F11EDA">
            <w:r>
              <w:t>0 – ESP32 is turned on.</w:t>
            </w:r>
          </w:p>
          <w:p w14:paraId="53A4D31B" w14:textId="07139151" w:rsidR="00DA3E92" w:rsidRDefault="00DA3E92" w:rsidP="00F11EDA">
            <w:r>
              <w:t>1 – ESP32 is turned off.</w:t>
            </w:r>
          </w:p>
        </w:tc>
      </w:tr>
    </w:tbl>
    <w:p w14:paraId="165C4DE9" w14:textId="77777777" w:rsidR="00CA38CF" w:rsidRDefault="00CA38CF" w:rsidP="00CA38CF">
      <w:bookmarkStart w:id="21" w:name="_Toc183226046"/>
    </w:p>
    <w:p w14:paraId="687C7DD4" w14:textId="2C60BDC1" w:rsidR="00DA3E92" w:rsidRDefault="00DA3E92" w:rsidP="00DA3E92">
      <w:pPr>
        <w:pStyle w:val="Heading3"/>
        <w:numPr>
          <w:ilvl w:val="2"/>
          <w:numId w:val="10"/>
        </w:numPr>
      </w:pPr>
      <w:r>
        <w:t>Query the Status of the ESP32</w:t>
      </w:r>
      <w:bookmarkEnd w:id="21"/>
    </w:p>
    <w:p w14:paraId="44E19F78" w14:textId="49E84C7B" w:rsidR="00DA3E92" w:rsidRDefault="00DA3E92" w:rsidP="00C96409">
      <w:pPr>
        <w:pStyle w:val="code"/>
      </w:pPr>
      <w:r>
        <w:t>AT+ESP32</w:t>
      </w:r>
      <w:r w:rsidR="00F118AB">
        <w:t>_ENABLE?</w:t>
      </w:r>
    </w:p>
    <w:p w14:paraId="42733EB6" w14:textId="0C2D8423" w:rsidR="00C96409" w:rsidRDefault="00F118AB" w:rsidP="00C96409">
      <w:pPr>
        <w:pStyle w:val="code"/>
      </w:pPr>
      <w:r>
        <w:t>+ESP32_ENABLE=&lt;enabled&gt;</w:t>
      </w:r>
    </w:p>
    <w:p w14:paraId="73449123" w14:textId="158B29C2" w:rsidR="00E05529" w:rsidRDefault="00F118AB">
      <w:r>
        <w:t xml:space="preserve">Queries whether the ESP32 is turned on or off. See table in </w:t>
      </w:r>
      <w:r>
        <w:fldChar w:fldCharType="begin"/>
      </w:r>
      <w:r>
        <w:instrText xml:space="preserve"> REF _Ref177746298 \r \h </w:instrText>
      </w:r>
      <w:r>
        <w:fldChar w:fldCharType="separate"/>
      </w:r>
      <w:r w:rsidR="00F11EDA">
        <w:t xml:space="preserve">3.4.1  </w:t>
      </w:r>
      <w:r>
        <w:fldChar w:fldCharType="end"/>
      </w:r>
      <w:r>
        <w:t>for the values and their meanings.</w:t>
      </w:r>
    </w:p>
    <w:p w14:paraId="781F4E39" w14:textId="62F926DE" w:rsidR="00CA38CF" w:rsidRDefault="00CA38CF" w:rsidP="00CA38CF">
      <w:pPr>
        <w:pStyle w:val="Heading2"/>
        <w:numPr>
          <w:ilvl w:val="1"/>
          <w:numId w:val="10"/>
        </w:numPr>
      </w:pPr>
      <w:bookmarkStart w:id="22" w:name="_Toc183226047"/>
      <w:r>
        <w:t>AT+ETHERNET</w:t>
      </w:r>
    </w:p>
    <w:p w14:paraId="56B900C9" w14:textId="4BE13802" w:rsidR="00CA38CF" w:rsidRDefault="00CA38CF" w:rsidP="00CA38CF">
      <w:pPr>
        <w:pStyle w:val="Heading3"/>
        <w:numPr>
          <w:ilvl w:val="2"/>
          <w:numId w:val="10"/>
        </w:numPr>
      </w:pPr>
      <w:r>
        <w:t>Enable or Disable Ethernet</w:t>
      </w:r>
    </w:p>
    <w:p w14:paraId="50E6F0B5" w14:textId="4BD08D86" w:rsidR="00CA38CF" w:rsidRDefault="00CA38CF" w:rsidP="00CA38CF">
      <w:r>
        <w:t>Enables or disables Ethernet functionality on the ESP32. Must be connected to a W5500 Ethernet IC via SPI.</w:t>
      </w:r>
    </w:p>
    <w:p w14:paraId="548FF2AE" w14:textId="6598557E" w:rsidR="00CA38CF" w:rsidRDefault="00CA38CF" w:rsidP="00CA38CF">
      <w:pPr>
        <w:pStyle w:val="code"/>
      </w:pPr>
      <w:r>
        <w:t>AT+ETHERNET=&lt;enabled&gt;</w:t>
      </w:r>
    </w:p>
    <w:p w14:paraId="26AE71C8" w14:textId="77777777" w:rsidR="00CA38CF" w:rsidRDefault="00CA38CF" w:rsidP="00CA38CF"/>
    <w:tbl>
      <w:tblPr>
        <w:tblStyle w:val="TableGrid"/>
        <w:tblW w:w="0" w:type="auto"/>
        <w:tblLook w:val="04A0" w:firstRow="1" w:lastRow="0" w:firstColumn="1" w:lastColumn="0" w:noHBand="0" w:noVBand="1"/>
      </w:tblPr>
      <w:tblGrid>
        <w:gridCol w:w="1548"/>
        <w:gridCol w:w="5796"/>
        <w:gridCol w:w="3672"/>
      </w:tblGrid>
      <w:tr w:rsidR="00CA38CF" w:rsidRPr="00A44FAD" w14:paraId="4540CAC7" w14:textId="77777777" w:rsidTr="00433DF3">
        <w:tc>
          <w:tcPr>
            <w:tcW w:w="1548" w:type="dxa"/>
          </w:tcPr>
          <w:p w14:paraId="2C55791B" w14:textId="77777777" w:rsidR="00CA38CF" w:rsidRPr="00A44FAD" w:rsidRDefault="00CA38CF" w:rsidP="00433DF3">
            <w:pPr>
              <w:rPr>
                <w:b/>
                <w:bCs/>
              </w:rPr>
            </w:pPr>
            <w:r w:rsidRPr="00A44FAD">
              <w:rPr>
                <w:b/>
                <w:bCs/>
              </w:rPr>
              <w:t>Parameter</w:t>
            </w:r>
          </w:p>
        </w:tc>
        <w:tc>
          <w:tcPr>
            <w:tcW w:w="5796" w:type="dxa"/>
          </w:tcPr>
          <w:p w14:paraId="6613C3A5" w14:textId="77777777" w:rsidR="00CA38CF" w:rsidRPr="00A44FAD" w:rsidRDefault="00CA38CF" w:rsidP="00433DF3">
            <w:pPr>
              <w:rPr>
                <w:b/>
                <w:bCs/>
              </w:rPr>
            </w:pPr>
            <w:r w:rsidRPr="00A44FAD">
              <w:rPr>
                <w:b/>
                <w:bCs/>
              </w:rPr>
              <w:t>Description</w:t>
            </w:r>
          </w:p>
        </w:tc>
        <w:tc>
          <w:tcPr>
            <w:tcW w:w="3672" w:type="dxa"/>
          </w:tcPr>
          <w:p w14:paraId="1F456BAF" w14:textId="77777777" w:rsidR="00CA38CF" w:rsidRPr="00A44FAD" w:rsidRDefault="00CA38CF" w:rsidP="00433DF3">
            <w:pPr>
              <w:rPr>
                <w:b/>
                <w:bCs/>
              </w:rPr>
            </w:pPr>
            <w:r w:rsidRPr="00A44FAD">
              <w:rPr>
                <w:b/>
                <w:bCs/>
              </w:rPr>
              <w:t>Acceptable Values</w:t>
            </w:r>
          </w:p>
        </w:tc>
      </w:tr>
      <w:tr w:rsidR="00CA38CF" w14:paraId="3F3DF7A1" w14:textId="77777777" w:rsidTr="00433DF3">
        <w:tc>
          <w:tcPr>
            <w:tcW w:w="1548" w:type="dxa"/>
          </w:tcPr>
          <w:p w14:paraId="61B00297" w14:textId="77777777" w:rsidR="00CA38CF" w:rsidRDefault="00CA38CF" w:rsidP="00433DF3">
            <w:r>
              <w:t>enabled</w:t>
            </w:r>
          </w:p>
        </w:tc>
        <w:tc>
          <w:tcPr>
            <w:tcW w:w="5796" w:type="dxa"/>
          </w:tcPr>
          <w:p w14:paraId="386053F1" w14:textId="7D22AA83" w:rsidR="00CA38CF" w:rsidRDefault="00CA38CF" w:rsidP="00433DF3">
            <w:r>
              <w:t xml:space="preserve">Whether </w:t>
            </w:r>
            <w:r>
              <w:t>Ethernet connectivity is enabled via the ESP32 and a connected W5500 Ethernet IC.</w:t>
            </w:r>
          </w:p>
        </w:tc>
        <w:tc>
          <w:tcPr>
            <w:tcW w:w="3672" w:type="dxa"/>
          </w:tcPr>
          <w:p w14:paraId="62810C68" w14:textId="12DD9279" w:rsidR="00CA38CF" w:rsidRDefault="00CA38CF" w:rsidP="00433DF3">
            <w:r>
              <w:t>0 – E</w:t>
            </w:r>
            <w:r>
              <w:t>thernet is enabled.</w:t>
            </w:r>
          </w:p>
          <w:p w14:paraId="0BC5D30B" w14:textId="19B3F1A5" w:rsidR="00CA38CF" w:rsidRDefault="00CA38CF" w:rsidP="00433DF3">
            <w:r>
              <w:t>1 – E</w:t>
            </w:r>
            <w:r>
              <w:t>thernet is disabled.</w:t>
            </w:r>
          </w:p>
        </w:tc>
      </w:tr>
    </w:tbl>
    <w:p w14:paraId="16BE33EA" w14:textId="77777777" w:rsidR="00CA38CF" w:rsidRDefault="00CA38CF" w:rsidP="00CA38CF"/>
    <w:p w14:paraId="5286BC2C" w14:textId="64B852A2" w:rsidR="00CA38CF" w:rsidRDefault="00CA38CF" w:rsidP="00CA38CF">
      <w:pPr>
        <w:pStyle w:val="Heading3"/>
        <w:numPr>
          <w:ilvl w:val="2"/>
          <w:numId w:val="10"/>
        </w:numPr>
      </w:pPr>
      <w:r>
        <w:t>Query Ethernet Setting</w:t>
      </w:r>
      <w:r>
        <w:tab/>
      </w:r>
    </w:p>
    <w:p w14:paraId="6438252B" w14:textId="254C66CA" w:rsidR="00CA38CF" w:rsidRDefault="00CA38CF" w:rsidP="00CA38CF">
      <w:pPr>
        <w:pStyle w:val="code"/>
      </w:pPr>
      <w:r>
        <w:t>AT+ETHERNET?</w:t>
      </w:r>
    </w:p>
    <w:p w14:paraId="2822B238" w14:textId="56C746D0" w:rsidR="00CA38CF" w:rsidRPr="00CA38CF" w:rsidRDefault="00CA38CF" w:rsidP="00CA38CF">
      <w:pPr>
        <w:pStyle w:val="code"/>
      </w:pPr>
      <w:r>
        <w:t>+ETHERNET=1</w:t>
      </w:r>
    </w:p>
    <w:p w14:paraId="099C1580" w14:textId="5C8B9C4D" w:rsidR="00A44FAD" w:rsidRDefault="00A44FAD" w:rsidP="00A44FAD">
      <w:pPr>
        <w:pStyle w:val="Heading2"/>
        <w:numPr>
          <w:ilvl w:val="1"/>
          <w:numId w:val="10"/>
        </w:numPr>
      </w:pPr>
      <w:r>
        <w:t>AT+FEED</w:t>
      </w:r>
      <w:bookmarkEnd w:id="22"/>
    </w:p>
    <w:p w14:paraId="26CD8477" w14:textId="6B10C3C0" w:rsidR="003644D3" w:rsidRPr="003644D3" w:rsidRDefault="003644D3" w:rsidP="003644D3">
      <w:pPr>
        <w:pStyle w:val="Heading3"/>
        <w:numPr>
          <w:ilvl w:val="2"/>
          <w:numId w:val="10"/>
        </w:numPr>
      </w:pPr>
      <w:bookmarkStart w:id="23" w:name="_Toc183226048"/>
      <w:r>
        <w:t>Configure a Feed</w:t>
      </w:r>
      <w:bookmarkEnd w:id="23"/>
    </w:p>
    <w:p w14:paraId="0FC3B7D1" w14:textId="7C8B4697" w:rsidR="00D55262" w:rsidRDefault="00D55262" w:rsidP="00C96409">
      <w:pPr>
        <w:pStyle w:val="code"/>
      </w:pPr>
      <w:r>
        <w:t>AT+FEED=&lt;index</w:t>
      </w:r>
      <w:proofErr w:type="gramStart"/>
      <w:r>
        <w:t>&gt;,&lt;</w:t>
      </w:r>
      <w:proofErr w:type="spellStart"/>
      <w:proofErr w:type="gramEnd"/>
      <w:r>
        <w:t>uri</w:t>
      </w:r>
      <w:proofErr w:type="spellEnd"/>
      <w:proofErr w:type="gramStart"/>
      <w:r>
        <w:t>&gt;,&lt;</w:t>
      </w:r>
      <w:proofErr w:type="gramEnd"/>
      <w:r>
        <w:t>port</w:t>
      </w:r>
      <w:proofErr w:type="gramStart"/>
      <w:r>
        <w:t>&gt;,&lt;</w:t>
      </w:r>
      <w:proofErr w:type="gramEnd"/>
      <w:r>
        <w:t>active</w:t>
      </w:r>
      <w:proofErr w:type="gramStart"/>
      <w:r>
        <w:t>&gt;,&lt;</w:t>
      </w:r>
      <w:proofErr w:type="gramEnd"/>
      <w:r>
        <w:t>protocol&gt;</w:t>
      </w:r>
    </w:p>
    <w:p w14:paraId="6384EFEB" w14:textId="77777777" w:rsidR="00E758A2" w:rsidRDefault="00E758A2" w:rsidP="003644D3"/>
    <w:p w14:paraId="27E07C5F" w14:textId="7CB915C4" w:rsidR="003644D3" w:rsidRDefault="003644D3" w:rsidP="003644D3">
      <w:r>
        <w:t xml:space="preserve">Example command for configuring feed 0 to send data to </w:t>
      </w:r>
      <w:proofErr w:type="spellStart"/>
      <w:proofErr w:type="gramStart"/>
      <w:r>
        <w:t>airplanes.live</w:t>
      </w:r>
      <w:proofErr w:type="spellEnd"/>
      <w:proofErr w:type="gramEnd"/>
      <w:r>
        <w:t>, which accepts Mode S Beast protocol on port 30004 at the static IP 78.46.234.18:</w:t>
      </w:r>
    </w:p>
    <w:p w14:paraId="31849264" w14:textId="7DF503FA" w:rsidR="00C96409" w:rsidRDefault="003644D3" w:rsidP="00C96409">
      <w:pPr>
        <w:pStyle w:val="code"/>
      </w:pPr>
      <w:r>
        <w:t>AT+FEED=0,78.46.234.18,30004,</w:t>
      </w:r>
      <w:proofErr w:type="gramStart"/>
      <w:r>
        <w:t>1,BEAST</w:t>
      </w:r>
      <w:proofErr w:type="gramEnd"/>
    </w:p>
    <w:p w14:paraId="7E80FB0F" w14:textId="77777777" w:rsidR="00E758A2" w:rsidRDefault="00E758A2" w:rsidP="00E758A2"/>
    <w:tbl>
      <w:tblPr>
        <w:tblStyle w:val="TableGrid"/>
        <w:tblW w:w="0" w:type="auto"/>
        <w:tblLook w:val="04A0" w:firstRow="1" w:lastRow="0" w:firstColumn="1" w:lastColumn="0" w:noHBand="0" w:noVBand="1"/>
      </w:tblPr>
      <w:tblGrid>
        <w:gridCol w:w="1548"/>
        <w:gridCol w:w="5796"/>
        <w:gridCol w:w="3672"/>
      </w:tblGrid>
      <w:tr w:rsidR="00D55262" w:rsidRPr="00A44FAD" w14:paraId="009718D9" w14:textId="77777777" w:rsidTr="00F11EDA">
        <w:tc>
          <w:tcPr>
            <w:tcW w:w="1548" w:type="dxa"/>
          </w:tcPr>
          <w:p w14:paraId="6EFBF857" w14:textId="77777777" w:rsidR="00D55262" w:rsidRPr="00A44FAD" w:rsidRDefault="00D55262" w:rsidP="00F11EDA">
            <w:pPr>
              <w:rPr>
                <w:b/>
                <w:bCs/>
              </w:rPr>
            </w:pPr>
            <w:r w:rsidRPr="00A44FAD">
              <w:rPr>
                <w:b/>
                <w:bCs/>
              </w:rPr>
              <w:t>Parameter</w:t>
            </w:r>
          </w:p>
        </w:tc>
        <w:tc>
          <w:tcPr>
            <w:tcW w:w="5796" w:type="dxa"/>
          </w:tcPr>
          <w:p w14:paraId="53730F00" w14:textId="77777777" w:rsidR="00D55262" w:rsidRPr="00A44FAD" w:rsidRDefault="00D55262" w:rsidP="00F11EDA">
            <w:pPr>
              <w:rPr>
                <w:b/>
                <w:bCs/>
              </w:rPr>
            </w:pPr>
            <w:r w:rsidRPr="00A44FAD">
              <w:rPr>
                <w:b/>
                <w:bCs/>
              </w:rPr>
              <w:t>Description</w:t>
            </w:r>
          </w:p>
        </w:tc>
        <w:tc>
          <w:tcPr>
            <w:tcW w:w="3672" w:type="dxa"/>
          </w:tcPr>
          <w:p w14:paraId="00135456" w14:textId="77777777" w:rsidR="00D55262" w:rsidRPr="00A44FAD" w:rsidRDefault="00D55262" w:rsidP="00F11EDA">
            <w:pPr>
              <w:rPr>
                <w:b/>
                <w:bCs/>
              </w:rPr>
            </w:pPr>
            <w:r w:rsidRPr="00A44FAD">
              <w:rPr>
                <w:b/>
                <w:bCs/>
              </w:rPr>
              <w:t>Acceptable Values</w:t>
            </w:r>
          </w:p>
        </w:tc>
      </w:tr>
      <w:tr w:rsidR="00D55262" w14:paraId="508D577A" w14:textId="77777777" w:rsidTr="00F11EDA">
        <w:tc>
          <w:tcPr>
            <w:tcW w:w="1548" w:type="dxa"/>
          </w:tcPr>
          <w:p w14:paraId="3FA0F9C0" w14:textId="445C988D" w:rsidR="003644D3" w:rsidRDefault="003644D3" w:rsidP="00F11EDA">
            <w:r>
              <w:t>index</w:t>
            </w:r>
          </w:p>
        </w:tc>
        <w:tc>
          <w:tcPr>
            <w:tcW w:w="5796" w:type="dxa"/>
          </w:tcPr>
          <w:p w14:paraId="1D9A15BC" w14:textId="0429F914" w:rsidR="00D55262" w:rsidRDefault="003644D3" w:rsidP="00F11EDA">
            <w:r>
              <w:t>Which feed slot to configure.</w:t>
            </w:r>
          </w:p>
        </w:tc>
        <w:tc>
          <w:tcPr>
            <w:tcW w:w="3672" w:type="dxa"/>
          </w:tcPr>
          <w:p w14:paraId="3581D321" w14:textId="2AC7F217" w:rsidR="00D55262" w:rsidRDefault="003644D3" w:rsidP="00F11EDA">
            <w:r>
              <w:t>0-5</w:t>
            </w:r>
          </w:p>
        </w:tc>
      </w:tr>
      <w:tr w:rsidR="00D55262" w14:paraId="2B437E00" w14:textId="77777777" w:rsidTr="00F11EDA">
        <w:tc>
          <w:tcPr>
            <w:tcW w:w="1548" w:type="dxa"/>
          </w:tcPr>
          <w:p w14:paraId="41222119" w14:textId="00DA8BBF" w:rsidR="00D55262" w:rsidRDefault="003644D3" w:rsidP="00F11EDA">
            <w:proofErr w:type="spellStart"/>
            <w:r>
              <w:t>uri</w:t>
            </w:r>
            <w:proofErr w:type="spellEnd"/>
          </w:p>
        </w:tc>
        <w:tc>
          <w:tcPr>
            <w:tcW w:w="5796" w:type="dxa"/>
          </w:tcPr>
          <w:p w14:paraId="555C9818" w14:textId="1C061BF2" w:rsidR="00D55262" w:rsidRDefault="003644D3" w:rsidP="00F11EDA">
            <w:r>
              <w:t xml:space="preserve">Static IP address or hostname of the feed destination. If the </w:t>
            </w:r>
            <w:r>
              <w:lastRenderedPageBreak/>
              <w:t>field is given as a hostname, a DNS lookup will be performed in order to convert the hostname to an IP address.</w:t>
            </w:r>
          </w:p>
        </w:tc>
        <w:tc>
          <w:tcPr>
            <w:tcW w:w="3672" w:type="dxa"/>
          </w:tcPr>
          <w:p w14:paraId="6482FDB5" w14:textId="77777777" w:rsidR="00D55262" w:rsidRDefault="003644D3" w:rsidP="00F11EDA">
            <w:r>
              <w:lastRenderedPageBreak/>
              <w:t>Public IP address, e.g. 78.46.234.18</w:t>
            </w:r>
          </w:p>
          <w:p w14:paraId="6C3ED7B3" w14:textId="77777777" w:rsidR="003644D3" w:rsidRDefault="003644D3" w:rsidP="00F11EDA">
            <w:r>
              <w:lastRenderedPageBreak/>
              <w:t xml:space="preserve">Hostname, e.g. </w:t>
            </w:r>
            <w:proofErr w:type="spellStart"/>
            <w:r>
              <w:t>feed.whereplane.xyz</w:t>
            </w:r>
            <w:proofErr w:type="spellEnd"/>
          </w:p>
          <w:p w14:paraId="5C43ACA8" w14:textId="53B7D86A" w:rsidR="003644D3" w:rsidRDefault="003644D3" w:rsidP="00F11EDA">
            <w:r>
              <w:t>Maximum length 64 characters.</w:t>
            </w:r>
          </w:p>
        </w:tc>
      </w:tr>
      <w:tr w:rsidR="00D55262" w14:paraId="5361D2B2" w14:textId="77777777" w:rsidTr="00F11EDA">
        <w:tc>
          <w:tcPr>
            <w:tcW w:w="1548" w:type="dxa"/>
          </w:tcPr>
          <w:p w14:paraId="20A330C6" w14:textId="019D0B9B" w:rsidR="00D55262" w:rsidRDefault="003644D3" w:rsidP="00F11EDA">
            <w:r>
              <w:lastRenderedPageBreak/>
              <w:t>port</w:t>
            </w:r>
          </w:p>
        </w:tc>
        <w:tc>
          <w:tcPr>
            <w:tcW w:w="5796" w:type="dxa"/>
          </w:tcPr>
          <w:p w14:paraId="2F92E489" w14:textId="24191D8D" w:rsidR="00D55262" w:rsidRDefault="003644D3" w:rsidP="00F11EDA">
            <w:r>
              <w:t>Port number to feed to.</w:t>
            </w:r>
          </w:p>
        </w:tc>
        <w:tc>
          <w:tcPr>
            <w:tcW w:w="3672" w:type="dxa"/>
          </w:tcPr>
          <w:p w14:paraId="315635FC" w14:textId="13F587A1" w:rsidR="00D55262" w:rsidRDefault="003644D3" w:rsidP="00F11EDA">
            <w:r>
              <w:t>0-65535</w:t>
            </w:r>
          </w:p>
        </w:tc>
      </w:tr>
      <w:tr w:rsidR="00D55262" w14:paraId="3A2B6FE4" w14:textId="77777777" w:rsidTr="00F11EDA">
        <w:tc>
          <w:tcPr>
            <w:tcW w:w="1548" w:type="dxa"/>
          </w:tcPr>
          <w:p w14:paraId="4F9454D4" w14:textId="6075D265" w:rsidR="00D55262" w:rsidRDefault="003644D3" w:rsidP="00F11EDA">
            <w:r>
              <w:t>active</w:t>
            </w:r>
          </w:p>
        </w:tc>
        <w:tc>
          <w:tcPr>
            <w:tcW w:w="5796" w:type="dxa"/>
          </w:tcPr>
          <w:p w14:paraId="08872F26" w14:textId="504595C0" w:rsidR="00D55262" w:rsidRDefault="003644D3" w:rsidP="00F11EDA">
            <w:r>
              <w:t>Whether the feed should be activated. This can be used to temporarily disable a feed while still keeping its configuration information intact.</w:t>
            </w:r>
          </w:p>
        </w:tc>
        <w:tc>
          <w:tcPr>
            <w:tcW w:w="3672" w:type="dxa"/>
          </w:tcPr>
          <w:p w14:paraId="525A5041" w14:textId="77777777" w:rsidR="00D55262" w:rsidRDefault="003644D3" w:rsidP="00F11EDA">
            <w:r>
              <w:t>0 – Feed is active.</w:t>
            </w:r>
          </w:p>
          <w:p w14:paraId="45286805" w14:textId="3D1FBC8C" w:rsidR="003644D3" w:rsidRDefault="003644D3" w:rsidP="00F11EDA">
            <w:r>
              <w:t>1 – Feed is disabled.</w:t>
            </w:r>
          </w:p>
        </w:tc>
      </w:tr>
      <w:tr w:rsidR="00D55262" w14:paraId="74445F93" w14:textId="77777777" w:rsidTr="00F11EDA">
        <w:tc>
          <w:tcPr>
            <w:tcW w:w="1548" w:type="dxa"/>
          </w:tcPr>
          <w:p w14:paraId="466978F7" w14:textId="6659441B" w:rsidR="00D55262" w:rsidRDefault="003644D3" w:rsidP="00F11EDA">
            <w:r>
              <w:t>protocol</w:t>
            </w:r>
          </w:p>
        </w:tc>
        <w:tc>
          <w:tcPr>
            <w:tcW w:w="5796" w:type="dxa"/>
          </w:tcPr>
          <w:p w14:paraId="575265C2" w14:textId="62177DD9" w:rsidR="00D55262" w:rsidRDefault="003644D3" w:rsidP="00F11EDA">
            <w:r>
              <w:t>Which protocol to use when feeding.</w:t>
            </w:r>
          </w:p>
        </w:tc>
        <w:tc>
          <w:tcPr>
            <w:tcW w:w="3672" w:type="dxa"/>
          </w:tcPr>
          <w:p w14:paraId="6C040956" w14:textId="77777777" w:rsidR="00D55262" w:rsidRDefault="003644D3" w:rsidP="00F11EDA">
            <w:r>
              <w:t>BEAST – Send validated packets in Mode S Beast format.</w:t>
            </w:r>
          </w:p>
          <w:p w14:paraId="0F16AF01" w14:textId="1027B56E" w:rsidR="003644D3" w:rsidRDefault="003644D3" w:rsidP="00F11EDA">
            <w:r>
              <w:t>BEAST_RAW – Send both validated and invalid (bad checksum) packets in Mode S Beast format.</w:t>
            </w:r>
          </w:p>
        </w:tc>
      </w:tr>
    </w:tbl>
    <w:p w14:paraId="7B6DF219" w14:textId="77777777" w:rsidR="00E05529" w:rsidRDefault="00E05529">
      <w:pPr>
        <w:rPr>
          <w:rFonts w:ascii="Poppins" w:eastAsiaTheme="majorEastAsia" w:hAnsi="Poppins" w:cstheme="majorBidi"/>
          <w:color w:val="00AD4D"/>
          <w:sz w:val="24"/>
          <w:szCs w:val="24"/>
        </w:rPr>
      </w:pPr>
      <w:r>
        <w:br w:type="page"/>
      </w:r>
    </w:p>
    <w:p w14:paraId="1D92EBC0" w14:textId="6AD7FF67" w:rsidR="003644D3" w:rsidRDefault="003644D3" w:rsidP="003644D3">
      <w:pPr>
        <w:pStyle w:val="Heading3"/>
        <w:numPr>
          <w:ilvl w:val="2"/>
          <w:numId w:val="19"/>
        </w:numPr>
      </w:pPr>
      <w:bookmarkStart w:id="24" w:name="_Toc183226049"/>
      <w:r>
        <w:lastRenderedPageBreak/>
        <w:t xml:space="preserve">Query </w:t>
      </w:r>
      <w:r w:rsidR="00E05529">
        <w:t xml:space="preserve">Configuration </w:t>
      </w:r>
      <w:r>
        <w:t>of All Feeds</w:t>
      </w:r>
      <w:bookmarkEnd w:id="24"/>
    </w:p>
    <w:p w14:paraId="21DFA403" w14:textId="71FBC570" w:rsidR="003644D3" w:rsidRDefault="003644D3" w:rsidP="00C96409">
      <w:pPr>
        <w:pStyle w:val="code"/>
      </w:pPr>
      <w:r>
        <w:t>AT+FEED?</w:t>
      </w:r>
    </w:p>
    <w:p w14:paraId="7975EDF5" w14:textId="597DAF17" w:rsidR="003644D3" w:rsidRDefault="003644D3"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3C36B741" w14:textId="7C7215A7" w:rsidR="003644D3" w:rsidRDefault="003644D3" w:rsidP="00C96409">
      <w:pPr>
        <w:pStyle w:val="code"/>
      </w:pPr>
      <w:r>
        <w:t>+FEED=1(INDEX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1A211E25" w14:textId="677BE725" w:rsidR="003644D3" w:rsidRDefault="003644D3" w:rsidP="00C96409">
      <w:pPr>
        <w:pStyle w:val="code"/>
      </w:pPr>
      <w:r>
        <w:t>+FEED=2(INDEX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038E29A4" w14:textId="1A37D6F3" w:rsidR="003644D3" w:rsidRDefault="003644D3" w:rsidP="00C96409">
      <w:pPr>
        <w:pStyle w:val="code"/>
      </w:pPr>
      <w:r>
        <w:t>+FEED=3(INDEX</w:t>
      </w:r>
      <w:proofErr w:type="gramStart"/>
      <w:r>
        <w:t>),(</w:t>
      </w:r>
      <w:proofErr w:type="gramEnd"/>
      <w:r>
        <w:t>URI),0(PORT),0(ACTIVE</w:t>
      </w:r>
      <w:proofErr w:type="gramStart"/>
      <w:r>
        <w:t>),NONE</w:t>
      </w:r>
      <w:proofErr w:type="gramEnd"/>
      <w:r>
        <w:t>(PROTOCOL</w:t>
      </w:r>
      <w:proofErr w:type="gramStart"/>
      <w:r>
        <w:t>),bee</w:t>
      </w:r>
      <w:proofErr w:type="gramEnd"/>
      <w:r>
        <w:t>00038172d18c(RECEIVER_ID)</w:t>
      </w:r>
    </w:p>
    <w:p w14:paraId="7FE034E4" w14:textId="49296718" w:rsidR="003644D3" w:rsidRDefault="003644D3" w:rsidP="00C96409">
      <w:pPr>
        <w:pStyle w:val="code"/>
      </w:pPr>
      <w:r>
        <w:t>+FEED=4(INDEX),78.46.234.18(URI),30004(PORT),1(ACTIVE</w:t>
      </w:r>
      <w:proofErr w:type="gramStart"/>
      <w:r>
        <w:t>),BEAST</w:t>
      </w:r>
      <w:proofErr w:type="gramEnd"/>
      <w:r>
        <w:t>(PROTOCOL</w:t>
      </w:r>
      <w:proofErr w:type="gramStart"/>
      <w:r>
        <w:t>),bee</w:t>
      </w:r>
      <w:proofErr w:type="gramEnd"/>
      <w:r>
        <w:t>00038172d18c(RECEIVER_ID)</w:t>
      </w:r>
    </w:p>
    <w:p w14:paraId="36826308" w14:textId="38DE8CFC" w:rsidR="003644D3" w:rsidRPr="003644D3" w:rsidRDefault="003644D3" w:rsidP="00C96409">
      <w:pPr>
        <w:pStyle w:val="code"/>
      </w:pPr>
      <w:r>
        <w:t>+FEED=5(INDEX</w:t>
      </w:r>
      <w:proofErr w:type="gramStart"/>
      <w:r>
        <w:t>),feed.whereplane.xyz</w:t>
      </w:r>
      <w:proofErr w:type="gramEnd"/>
      <w:r>
        <w:t>(URI),30004(PORT),0(ACTIVE</w:t>
      </w:r>
      <w:proofErr w:type="gramStart"/>
      <w:r>
        <w:t>),BEAST</w:t>
      </w:r>
      <w:proofErr w:type="gramEnd"/>
      <w:r>
        <w:t>(PROTOCOL</w:t>
      </w:r>
      <w:proofErr w:type="gramStart"/>
      <w:r>
        <w:t>),bee</w:t>
      </w:r>
      <w:proofErr w:type="gramEnd"/>
      <w:r>
        <w:t>00038172d18c(RECEIVER_ID)</w:t>
      </w:r>
    </w:p>
    <w:p w14:paraId="44762FB1" w14:textId="77777777" w:rsidR="00E05529" w:rsidRDefault="00E05529">
      <w:pPr>
        <w:rPr>
          <w:rFonts w:ascii="Poppins" w:eastAsiaTheme="majorEastAsia" w:hAnsi="Poppins" w:cstheme="majorBidi"/>
          <w:color w:val="00AD4D"/>
          <w:sz w:val="24"/>
          <w:szCs w:val="24"/>
        </w:rPr>
      </w:pPr>
      <w:r>
        <w:br w:type="page"/>
      </w:r>
    </w:p>
    <w:p w14:paraId="71B45A73" w14:textId="1A1F791E" w:rsidR="00D55262" w:rsidRDefault="00D55262" w:rsidP="003644D3">
      <w:pPr>
        <w:pStyle w:val="Heading3"/>
        <w:numPr>
          <w:ilvl w:val="2"/>
          <w:numId w:val="19"/>
        </w:numPr>
      </w:pPr>
      <w:bookmarkStart w:id="25" w:name="_Toc183226050"/>
      <w:r>
        <w:lastRenderedPageBreak/>
        <w:t xml:space="preserve">Query </w:t>
      </w:r>
      <w:r w:rsidR="00E05529">
        <w:t>Configuration</w:t>
      </w:r>
      <w:r>
        <w:t xml:space="preserve"> of a Single Feed</w:t>
      </w:r>
      <w:bookmarkEnd w:id="25"/>
    </w:p>
    <w:p w14:paraId="655B75AF" w14:textId="318D3699" w:rsidR="00D55262" w:rsidRDefault="00D55262" w:rsidP="00C96409">
      <w:pPr>
        <w:pStyle w:val="code"/>
      </w:pPr>
      <w:r>
        <w:t>AT+</w:t>
      </w:r>
      <w:proofErr w:type="gramStart"/>
      <w:r>
        <w:t>FEED?&lt;</w:t>
      </w:r>
      <w:proofErr w:type="gramEnd"/>
      <w:r>
        <w:t>index&gt;</w:t>
      </w:r>
    </w:p>
    <w:p w14:paraId="7177CE15" w14:textId="77777777" w:rsidR="00CA38CF" w:rsidRDefault="00CA38CF" w:rsidP="00E05529"/>
    <w:p w14:paraId="595EE851" w14:textId="0109D688" w:rsidR="00E05529" w:rsidRDefault="00E05529" w:rsidP="00E05529">
      <w:r>
        <w:t>Example query for configuration of feed 0 only:</w:t>
      </w:r>
    </w:p>
    <w:p w14:paraId="3FEC4DB3" w14:textId="16E2E95E" w:rsidR="00E05529" w:rsidRDefault="00E05529" w:rsidP="00C96409">
      <w:pPr>
        <w:pStyle w:val="code"/>
      </w:pPr>
      <w:r>
        <w:t>AT+FEED?0</w:t>
      </w:r>
    </w:p>
    <w:p w14:paraId="6F5FF158" w14:textId="27A60500" w:rsidR="00C96409" w:rsidRDefault="00E05529" w:rsidP="00C96409">
      <w:pPr>
        <w:pStyle w:val="code"/>
      </w:pPr>
      <w:r>
        <w:t>+FEED=0(INDEX),192.168.1.103(URI),30004(PORT),1(ACTIVE</w:t>
      </w:r>
      <w:proofErr w:type="gramStart"/>
      <w:r>
        <w:t>),BEAST</w:t>
      </w:r>
      <w:proofErr w:type="gramEnd"/>
      <w:r>
        <w:t>(PROTOCOL</w:t>
      </w:r>
      <w:proofErr w:type="gramStart"/>
      <w:r>
        <w:t>),bee</w:t>
      </w:r>
      <w:proofErr w:type="gramEnd"/>
      <w:r>
        <w:t>00038172d18c(RECEIVER_ID)</w:t>
      </w:r>
    </w:p>
    <w:p w14:paraId="42A3481A" w14:textId="77777777" w:rsidR="00E758A2" w:rsidRPr="00E758A2" w:rsidRDefault="00E758A2" w:rsidP="00E758A2"/>
    <w:p w14:paraId="455A9D31" w14:textId="2880D810" w:rsidR="00A44FAD" w:rsidRDefault="00A44FAD" w:rsidP="003644D3">
      <w:pPr>
        <w:pStyle w:val="Heading2"/>
        <w:numPr>
          <w:ilvl w:val="1"/>
          <w:numId w:val="19"/>
        </w:numPr>
      </w:pPr>
      <w:bookmarkStart w:id="26" w:name="_Toc183226051"/>
      <w:r>
        <w:t>AT+FLASH_ESP32</w:t>
      </w:r>
      <w:bookmarkEnd w:id="26"/>
    </w:p>
    <w:p w14:paraId="0F44EA1D" w14:textId="5EBC2306" w:rsidR="00E05529" w:rsidRDefault="00E05529" w:rsidP="00C96409">
      <w:pPr>
        <w:pStyle w:val="code"/>
      </w:pPr>
      <w:r>
        <w:t>AT+FLASH_ESP32</w:t>
      </w:r>
    </w:p>
    <w:p w14:paraId="5D75C6FB" w14:textId="1C2A020E" w:rsidR="00E05529" w:rsidRPr="00E05529" w:rsidRDefault="00E05529" w:rsidP="00E05529">
      <w:r>
        <w:t>Flashes the ESP32 with the firmware image stored on the RP2040. This should never be needed, since the RP2040 does a firmware version check of the ESP32 on startup and automatically reflashes he firmware if it is out of date. The AT+FLASH_ESP32 command is only used in weird debugging scenarios where the version number of the firmware on the ESP32 matches the version of the firmware stored on the RP2040, but the firmware stored on the RP2040 is different and needs to be flashed onto the ESP32.</w:t>
      </w:r>
    </w:p>
    <w:p w14:paraId="0D9E510C" w14:textId="0DDC24F3" w:rsidR="005F2066" w:rsidRPr="005F2066" w:rsidRDefault="005F2066" w:rsidP="005F2066">
      <w:pPr>
        <w:pStyle w:val="Heading2"/>
        <w:numPr>
          <w:ilvl w:val="1"/>
          <w:numId w:val="19"/>
        </w:numPr>
      </w:pPr>
      <w:bookmarkStart w:id="27" w:name="_Toc183226052"/>
      <w:r>
        <w:t>AT+HELP</w:t>
      </w:r>
    </w:p>
    <w:p w14:paraId="15620836" w14:textId="22D97A0C" w:rsidR="005F2066" w:rsidRDefault="005F2066" w:rsidP="005F2066">
      <w:pPr>
        <w:pStyle w:val="code"/>
      </w:pPr>
      <w:r>
        <w:t>AT+HELP</w:t>
      </w:r>
    </w:p>
    <w:p w14:paraId="305EC941" w14:textId="77777777" w:rsidR="005F2066" w:rsidRDefault="005F2066" w:rsidP="005F2066">
      <w:pPr>
        <w:pStyle w:val="code"/>
      </w:pPr>
      <w:r>
        <w:t>AT Command Help Menu:</w:t>
      </w:r>
    </w:p>
    <w:p w14:paraId="3F5B8872" w14:textId="77777777" w:rsidR="005F2066" w:rsidRDefault="005F2066" w:rsidP="005F2066">
      <w:pPr>
        <w:pStyle w:val="code"/>
      </w:pPr>
      <w:r>
        <w:t xml:space="preserve">+BAUDRATE: </w:t>
      </w:r>
    </w:p>
    <w:p w14:paraId="358E6258" w14:textId="77777777" w:rsidR="005F2066" w:rsidRDefault="005F2066" w:rsidP="005F2066">
      <w:pPr>
        <w:pStyle w:val="code"/>
      </w:pPr>
      <w:r>
        <w:t xml:space="preserve">        AT+BAUDRATE=&lt;</w:t>
      </w:r>
      <w:proofErr w:type="spellStart"/>
      <w:r>
        <w:t>iface</w:t>
      </w:r>
      <w:proofErr w:type="spellEnd"/>
      <w:proofErr w:type="gramStart"/>
      <w:r>
        <w:t>&gt;,&lt;</w:t>
      </w:r>
      <w:proofErr w:type="spellStart"/>
      <w:proofErr w:type="gramEnd"/>
      <w:r>
        <w:t>baudrate</w:t>
      </w:r>
      <w:proofErr w:type="spellEnd"/>
      <w:r>
        <w:t>&gt;</w:t>
      </w:r>
    </w:p>
    <w:p w14:paraId="325F9725" w14:textId="77777777" w:rsidR="005F2066" w:rsidRDefault="005F2066" w:rsidP="005F2066">
      <w:pPr>
        <w:pStyle w:val="code"/>
      </w:pPr>
      <w:r>
        <w:t xml:space="preserve">        Set the baud rate of a serial interface.</w:t>
      </w:r>
    </w:p>
    <w:p w14:paraId="183643BB" w14:textId="77777777" w:rsidR="005F2066" w:rsidRDefault="005F2066" w:rsidP="005F2066">
      <w:pPr>
        <w:pStyle w:val="code"/>
      </w:pPr>
      <w:r>
        <w:t xml:space="preserve">        AT_BAUDRATE?</w:t>
      </w:r>
    </w:p>
    <w:p w14:paraId="74D115E0" w14:textId="77777777" w:rsidR="005F2066" w:rsidRDefault="005F2066" w:rsidP="005F2066">
      <w:pPr>
        <w:pStyle w:val="code"/>
      </w:pPr>
      <w:r>
        <w:t xml:space="preserve">        Query the baud rate of all serial interfaces.</w:t>
      </w:r>
    </w:p>
    <w:p w14:paraId="14413461" w14:textId="77777777" w:rsidR="005F2066" w:rsidRDefault="005F2066" w:rsidP="005F2066">
      <w:pPr>
        <w:pStyle w:val="code"/>
      </w:pPr>
      <w:r>
        <w:t xml:space="preserve">+BIAS_TEE_ENABLE: </w:t>
      </w:r>
    </w:p>
    <w:p w14:paraId="24832669" w14:textId="77777777" w:rsidR="005F2066" w:rsidRDefault="005F2066" w:rsidP="005F2066">
      <w:pPr>
        <w:pStyle w:val="code"/>
      </w:pPr>
      <w:r>
        <w:t xml:space="preserve">        AT+BIAS_TEE_ENABLE=&lt;enabled&gt;</w:t>
      </w:r>
    </w:p>
    <w:p w14:paraId="56655453" w14:textId="77777777" w:rsidR="005F2066" w:rsidRDefault="005F2066" w:rsidP="005F2066">
      <w:pPr>
        <w:pStyle w:val="code"/>
      </w:pPr>
      <w:r>
        <w:t xml:space="preserve">        Enable or disable the bias tee.</w:t>
      </w:r>
    </w:p>
    <w:p w14:paraId="0860C740" w14:textId="77777777" w:rsidR="005F2066" w:rsidRDefault="005F2066" w:rsidP="005F2066">
      <w:pPr>
        <w:pStyle w:val="code"/>
      </w:pPr>
      <w:r>
        <w:t xml:space="preserve">        BIAS_TEE_ENABLE?</w:t>
      </w:r>
    </w:p>
    <w:p w14:paraId="03C8A697" w14:textId="77777777" w:rsidR="005F2066" w:rsidRDefault="005F2066" w:rsidP="005F2066">
      <w:pPr>
        <w:pStyle w:val="code"/>
      </w:pPr>
      <w:r>
        <w:t xml:space="preserve">        Query the status of the bias tee.</w:t>
      </w:r>
    </w:p>
    <w:p w14:paraId="78C92618" w14:textId="3AC6119C" w:rsidR="005F2066" w:rsidRDefault="005F2066" w:rsidP="005F2066">
      <w:pPr>
        <w:pStyle w:val="code"/>
      </w:pPr>
      <w:r>
        <w:t>...</w:t>
      </w:r>
    </w:p>
    <w:p w14:paraId="4E9436EB" w14:textId="4131891F" w:rsidR="005F2066" w:rsidRPr="005F2066" w:rsidRDefault="005F2066" w:rsidP="005F2066">
      <w:r>
        <w:t>Prints the available AT commands as well as how to use them. The list of commands in the preview above is abridged</w:t>
      </w:r>
      <w:r w:rsidR="00DD7054">
        <w:t>.</w:t>
      </w:r>
    </w:p>
    <w:p w14:paraId="1A7DECCE" w14:textId="4FD76685" w:rsidR="005F2066" w:rsidRPr="005F2066" w:rsidRDefault="005F2066" w:rsidP="005F2066">
      <w:pPr>
        <w:pStyle w:val="Heading2"/>
        <w:numPr>
          <w:ilvl w:val="1"/>
          <w:numId w:val="19"/>
        </w:numPr>
      </w:pPr>
      <w:r>
        <w:t>AT+HOSTNAME</w:t>
      </w:r>
    </w:p>
    <w:p w14:paraId="348E1827" w14:textId="7D0A91B5" w:rsidR="005F2066" w:rsidRPr="005F2066" w:rsidRDefault="005F2066" w:rsidP="005F2066">
      <w:pPr>
        <w:pStyle w:val="Heading3"/>
        <w:numPr>
          <w:ilvl w:val="2"/>
          <w:numId w:val="19"/>
        </w:numPr>
      </w:pPr>
      <w:r>
        <w:t>Set the Device Hostname</w:t>
      </w:r>
    </w:p>
    <w:p w14:paraId="6F34A623" w14:textId="2D3BD846" w:rsidR="005F2066" w:rsidRDefault="005F2066" w:rsidP="005F2066">
      <w:pPr>
        <w:pStyle w:val="code"/>
      </w:pPr>
      <w:r>
        <w:t>AT+HOSTNAME=&lt;hostname&gt;</w:t>
      </w:r>
    </w:p>
    <w:p w14:paraId="71DF0D7D" w14:textId="0C40E8CA" w:rsidR="005F2066" w:rsidRDefault="005F2066" w:rsidP="005F2066">
      <w:r>
        <w:t xml:space="preserve">Sets the device hostname, which can make things easier when configuring a local network. Hostname is also used for </w:t>
      </w:r>
      <w:proofErr w:type="spellStart"/>
      <w:r>
        <w:t>mDNS</w:t>
      </w:r>
      <w:proofErr w:type="spellEnd"/>
      <w:r>
        <w:t>, allowing you to visit the device’s webpage at &lt;hostname</w:t>
      </w:r>
      <w:proofErr w:type="gramStart"/>
      <w:r>
        <w:t>&gt;.local</w:t>
      </w:r>
      <w:proofErr w:type="gramEnd"/>
      <w:r>
        <w:t>.</w:t>
      </w:r>
    </w:p>
    <w:p w14:paraId="04C20951" w14:textId="13BA098B" w:rsidR="005F2066" w:rsidRDefault="005F2066" w:rsidP="005F2066">
      <w:pPr>
        <w:pStyle w:val="Heading3"/>
        <w:numPr>
          <w:ilvl w:val="2"/>
          <w:numId w:val="19"/>
        </w:numPr>
      </w:pPr>
      <w:r>
        <w:lastRenderedPageBreak/>
        <w:t>Query the Device Hostname</w:t>
      </w:r>
    </w:p>
    <w:p w14:paraId="7DA7580C" w14:textId="79AE073F" w:rsidR="005F2066" w:rsidRDefault="005F2066" w:rsidP="005F2066">
      <w:pPr>
        <w:pStyle w:val="code"/>
      </w:pPr>
      <w:r>
        <w:t>AT+HOSTNAME?</w:t>
      </w:r>
    </w:p>
    <w:p w14:paraId="048C92F4" w14:textId="595751B9" w:rsidR="005F2066" w:rsidRDefault="005F2066" w:rsidP="005F2066">
      <w:pPr>
        <w:pStyle w:val="code"/>
      </w:pPr>
      <w:r w:rsidRPr="005F2066">
        <w:t>+HOSTNAME=ADSBee1090-0240907000001</w:t>
      </w:r>
    </w:p>
    <w:p w14:paraId="0D43D824" w14:textId="77777777" w:rsidR="005F2066" w:rsidRPr="005F2066" w:rsidRDefault="005F2066" w:rsidP="005F2066"/>
    <w:p w14:paraId="0A2E0AB0" w14:textId="6CE1B74A" w:rsidR="00A44FAD" w:rsidRDefault="00A44FAD" w:rsidP="003644D3">
      <w:pPr>
        <w:pStyle w:val="Heading2"/>
        <w:numPr>
          <w:ilvl w:val="1"/>
          <w:numId w:val="19"/>
        </w:numPr>
      </w:pPr>
      <w:r>
        <w:t>AT+LOG_LEVEL</w:t>
      </w:r>
      <w:bookmarkEnd w:id="27"/>
    </w:p>
    <w:p w14:paraId="6070B196" w14:textId="59114281" w:rsidR="00E05529" w:rsidRDefault="00E05529" w:rsidP="00C96409">
      <w:pPr>
        <w:pStyle w:val="code"/>
      </w:pPr>
      <w:r>
        <w:t>AT+LOG_LEVEL=&lt;</w:t>
      </w:r>
      <w:proofErr w:type="spellStart"/>
      <w:r>
        <w:t>log_level</w:t>
      </w:r>
      <w:proofErr w:type="spellEnd"/>
      <w:r>
        <w:t>&gt;</w:t>
      </w:r>
    </w:p>
    <w:p w14:paraId="6B7CA3CD" w14:textId="77777777" w:rsidR="00C96409" w:rsidRDefault="00C96409" w:rsidP="00E758A2"/>
    <w:tbl>
      <w:tblPr>
        <w:tblStyle w:val="TableGrid"/>
        <w:tblW w:w="0" w:type="auto"/>
        <w:tblLook w:val="04A0" w:firstRow="1" w:lastRow="0" w:firstColumn="1" w:lastColumn="0" w:noHBand="0" w:noVBand="1"/>
      </w:tblPr>
      <w:tblGrid>
        <w:gridCol w:w="1548"/>
        <w:gridCol w:w="3960"/>
        <w:gridCol w:w="5508"/>
      </w:tblGrid>
      <w:tr w:rsidR="00E05529" w:rsidRPr="00A44FAD" w14:paraId="6AEE46C7" w14:textId="77777777" w:rsidTr="004A7425">
        <w:tc>
          <w:tcPr>
            <w:tcW w:w="1548" w:type="dxa"/>
          </w:tcPr>
          <w:p w14:paraId="48BD683A" w14:textId="77777777" w:rsidR="00E05529" w:rsidRPr="00A44FAD" w:rsidRDefault="00E05529" w:rsidP="00F11EDA">
            <w:pPr>
              <w:rPr>
                <w:b/>
                <w:bCs/>
              </w:rPr>
            </w:pPr>
            <w:r w:rsidRPr="00A44FAD">
              <w:rPr>
                <w:b/>
                <w:bCs/>
              </w:rPr>
              <w:t>Parameter</w:t>
            </w:r>
          </w:p>
        </w:tc>
        <w:tc>
          <w:tcPr>
            <w:tcW w:w="3960" w:type="dxa"/>
          </w:tcPr>
          <w:p w14:paraId="255447F9" w14:textId="77777777" w:rsidR="00E05529" w:rsidRPr="00A44FAD" w:rsidRDefault="00E05529" w:rsidP="00F11EDA">
            <w:pPr>
              <w:rPr>
                <w:b/>
                <w:bCs/>
              </w:rPr>
            </w:pPr>
            <w:r w:rsidRPr="00A44FAD">
              <w:rPr>
                <w:b/>
                <w:bCs/>
              </w:rPr>
              <w:t>Description</w:t>
            </w:r>
          </w:p>
        </w:tc>
        <w:tc>
          <w:tcPr>
            <w:tcW w:w="5508" w:type="dxa"/>
          </w:tcPr>
          <w:p w14:paraId="2D59D933" w14:textId="77777777" w:rsidR="00E05529" w:rsidRPr="00A44FAD" w:rsidRDefault="00E05529" w:rsidP="00F11EDA">
            <w:pPr>
              <w:rPr>
                <w:b/>
                <w:bCs/>
              </w:rPr>
            </w:pPr>
            <w:r w:rsidRPr="00A44FAD">
              <w:rPr>
                <w:b/>
                <w:bCs/>
              </w:rPr>
              <w:t>Acceptable Values</w:t>
            </w:r>
          </w:p>
        </w:tc>
      </w:tr>
      <w:tr w:rsidR="00E05529" w14:paraId="3E30AE3B" w14:textId="77777777" w:rsidTr="004A7425">
        <w:tc>
          <w:tcPr>
            <w:tcW w:w="1548" w:type="dxa"/>
          </w:tcPr>
          <w:p w14:paraId="521E248C" w14:textId="0A77D59D" w:rsidR="00E05529" w:rsidRDefault="00E05529" w:rsidP="00F11EDA">
            <w:proofErr w:type="spellStart"/>
            <w:r>
              <w:t>log_level</w:t>
            </w:r>
            <w:proofErr w:type="spellEnd"/>
          </w:p>
        </w:tc>
        <w:tc>
          <w:tcPr>
            <w:tcW w:w="3960" w:type="dxa"/>
          </w:tcPr>
          <w:p w14:paraId="79CC676A" w14:textId="76A55E5B" w:rsidR="00E05529" w:rsidRDefault="004A7425" w:rsidP="00F11EDA">
            <w:r>
              <w:t>Log v</w:t>
            </w:r>
            <w:r w:rsidR="00E05529">
              <w:t>erbosity level for the console. Anything being printed with a lower verbosity than the specified level will be suppressed. A verbosity level of AT+LOG_LEVEL=WARNINGS is recommended.</w:t>
            </w:r>
          </w:p>
          <w:p w14:paraId="1DEB7133" w14:textId="77777777" w:rsidR="00E05529" w:rsidRDefault="00E05529" w:rsidP="00F11EDA"/>
          <w:p w14:paraId="696CEA32" w14:textId="1BE5EBD7" w:rsidR="00E05529" w:rsidRDefault="004A7425" w:rsidP="00F11EDA">
            <w:r>
              <w:t xml:space="preserve">Terminal prints are color coded on the Serial CLI (but not on the Web CLI). Errors are printed in </w:t>
            </w:r>
            <w:proofErr w:type="gramStart"/>
            <w:r>
              <w:t>red,</w:t>
            </w:r>
            <w:proofErr w:type="gramEnd"/>
            <w:r>
              <w:t xml:space="preserve"> warnings are printed in yellow, and other prints have no color coding.</w:t>
            </w:r>
          </w:p>
        </w:tc>
        <w:tc>
          <w:tcPr>
            <w:tcW w:w="5508" w:type="dxa"/>
          </w:tcPr>
          <w:p w14:paraId="537DCCDF" w14:textId="68A1EBFC" w:rsidR="00E05529" w:rsidRDefault="00E05529" w:rsidP="00F11EDA">
            <w:r>
              <w:t>INFO – Informational</w:t>
            </w:r>
            <w:r w:rsidR="004A7425">
              <w:t xml:space="preserve"> logs</w:t>
            </w:r>
            <w:r>
              <w:t xml:space="preserve">. Details every packet received by the </w:t>
            </w:r>
            <w:proofErr w:type="spellStart"/>
            <w:r>
              <w:t>ADSBee</w:t>
            </w:r>
            <w:proofErr w:type="spellEnd"/>
            <w:r>
              <w:t xml:space="preserve"> and whether it passed checksum.</w:t>
            </w:r>
            <w:r w:rsidR="004A7425">
              <w:t xml:space="preserve"> Also prints all warnings and errors.</w:t>
            </w:r>
          </w:p>
          <w:p w14:paraId="5A8FC3C9" w14:textId="77777777" w:rsidR="004A7425" w:rsidRDefault="004A7425" w:rsidP="00F11EDA"/>
          <w:p w14:paraId="61C53816" w14:textId="4367D6A0" w:rsidR="00E05529" w:rsidRDefault="00E05529" w:rsidP="00F11EDA">
            <w:r>
              <w:t xml:space="preserve">WARNINGS – </w:t>
            </w:r>
            <w:r w:rsidR="004A7425">
              <w:t xml:space="preserve">Warning logs. </w:t>
            </w:r>
            <w:r>
              <w:t>Prints out every time something unexpected happens.</w:t>
            </w:r>
            <w:r w:rsidR="004A7425">
              <w:t xml:space="preserve"> Warnings include recoverable errors and unexpected values encountered within ADS-B packets being decoded. Also prints all errors.</w:t>
            </w:r>
          </w:p>
          <w:p w14:paraId="158DBB4E" w14:textId="77777777" w:rsidR="004A7425" w:rsidRDefault="004A7425" w:rsidP="00F11EDA"/>
          <w:p w14:paraId="2497C5F1" w14:textId="3DEFED56" w:rsidR="00E05529" w:rsidRDefault="00E05529" w:rsidP="00F11EDA">
            <w:r>
              <w:t>ERRORS</w:t>
            </w:r>
            <w:r w:rsidR="004A7425">
              <w:t xml:space="preserve"> – Error logs. Prints every time there is a severe error, such as packets being lost in communication between the RP2040 and ESP32, a peripheral failing to communicate properly, or fatal errors in code.</w:t>
            </w:r>
          </w:p>
          <w:p w14:paraId="25924CED" w14:textId="77777777" w:rsidR="004A7425" w:rsidRDefault="004A7425" w:rsidP="00F11EDA"/>
          <w:p w14:paraId="12616A1E" w14:textId="5E7A5652" w:rsidR="00E05529" w:rsidRDefault="00E05529" w:rsidP="00F11EDA">
            <w:r>
              <w:t>SILENT</w:t>
            </w:r>
            <w:r w:rsidR="004A7425">
              <w:t xml:space="preserve"> – No logs. Only AT command replies and console protocols will be printed. Use this setting to avoid having log messages injected into the console text stream if it is being used to report a protocol to another device.</w:t>
            </w:r>
          </w:p>
        </w:tc>
      </w:tr>
    </w:tbl>
    <w:p w14:paraId="597CBE38" w14:textId="77777777" w:rsidR="004A7425" w:rsidRDefault="004A7425">
      <w:pPr>
        <w:rPr>
          <w:rFonts w:ascii="Poppins SemiBold" w:eastAsiaTheme="majorEastAsia" w:hAnsi="Poppins SemiBold" w:cstheme="majorBidi"/>
          <w:b/>
          <w:color w:val="FFCB00"/>
          <w:sz w:val="26"/>
          <w:szCs w:val="26"/>
        </w:rPr>
      </w:pPr>
      <w:r>
        <w:br w:type="page"/>
      </w:r>
    </w:p>
    <w:p w14:paraId="3CCE090D" w14:textId="164E6B72" w:rsidR="00A44FAD" w:rsidRDefault="00A44FAD" w:rsidP="003644D3">
      <w:pPr>
        <w:pStyle w:val="Heading2"/>
        <w:numPr>
          <w:ilvl w:val="1"/>
          <w:numId w:val="19"/>
        </w:numPr>
      </w:pPr>
      <w:bookmarkStart w:id="28" w:name="_Toc183226053"/>
      <w:r>
        <w:lastRenderedPageBreak/>
        <w:t>AT+PROTOCOL</w:t>
      </w:r>
      <w:bookmarkEnd w:id="28"/>
    </w:p>
    <w:p w14:paraId="7105AA1F" w14:textId="1CBA14DC" w:rsidR="00F118AB" w:rsidRDefault="00F118AB" w:rsidP="003644D3">
      <w:pPr>
        <w:pStyle w:val="Heading3"/>
        <w:numPr>
          <w:ilvl w:val="2"/>
          <w:numId w:val="19"/>
        </w:numPr>
      </w:pPr>
      <w:bookmarkStart w:id="29" w:name="_Ref177747132"/>
      <w:bookmarkStart w:id="30" w:name="_Toc183226054"/>
      <w:r>
        <w:t>Set the Reporting Protocol for a Serial Interface</w:t>
      </w:r>
      <w:bookmarkEnd w:id="29"/>
      <w:bookmarkEnd w:id="30"/>
    </w:p>
    <w:p w14:paraId="2CF9C402" w14:textId="60FAC477" w:rsidR="00F118AB" w:rsidRDefault="00F118AB" w:rsidP="00C96409">
      <w:pPr>
        <w:pStyle w:val="code"/>
      </w:pPr>
      <w:r>
        <w:t>AT+PROTOCOL=&lt;</w:t>
      </w:r>
      <w:proofErr w:type="spellStart"/>
      <w:r>
        <w:t>iface</w:t>
      </w:r>
      <w:proofErr w:type="spellEnd"/>
      <w:proofErr w:type="gramStart"/>
      <w:r>
        <w:t>&gt;,&lt;</w:t>
      </w:r>
      <w:proofErr w:type="gramEnd"/>
      <w:r>
        <w:t>protocol&gt;</w:t>
      </w:r>
    </w:p>
    <w:p w14:paraId="7ADB28B1"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F118AB" w:rsidRPr="00A44FAD" w14:paraId="6AE0DE65" w14:textId="77777777" w:rsidTr="00410EBE">
        <w:tc>
          <w:tcPr>
            <w:tcW w:w="1548" w:type="dxa"/>
          </w:tcPr>
          <w:p w14:paraId="688758F2" w14:textId="77777777" w:rsidR="00F118AB" w:rsidRPr="00A44FAD" w:rsidRDefault="00F118AB" w:rsidP="00F11EDA">
            <w:pPr>
              <w:rPr>
                <w:b/>
                <w:bCs/>
              </w:rPr>
            </w:pPr>
            <w:r w:rsidRPr="00A44FAD">
              <w:rPr>
                <w:b/>
                <w:bCs/>
              </w:rPr>
              <w:t>Parameter</w:t>
            </w:r>
          </w:p>
        </w:tc>
        <w:tc>
          <w:tcPr>
            <w:tcW w:w="4860" w:type="dxa"/>
          </w:tcPr>
          <w:p w14:paraId="2B6C19E0" w14:textId="77777777" w:rsidR="00F118AB" w:rsidRPr="00A44FAD" w:rsidRDefault="00F118AB" w:rsidP="00F11EDA">
            <w:pPr>
              <w:rPr>
                <w:b/>
                <w:bCs/>
              </w:rPr>
            </w:pPr>
            <w:r w:rsidRPr="00A44FAD">
              <w:rPr>
                <w:b/>
                <w:bCs/>
              </w:rPr>
              <w:t>Description</w:t>
            </w:r>
          </w:p>
        </w:tc>
        <w:tc>
          <w:tcPr>
            <w:tcW w:w="4608" w:type="dxa"/>
          </w:tcPr>
          <w:p w14:paraId="6D2977AB" w14:textId="77777777" w:rsidR="00F118AB" w:rsidRPr="00A44FAD" w:rsidRDefault="00F118AB" w:rsidP="00F11EDA">
            <w:pPr>
              <w:rPr>
                <w:b/>
                <w:bCs/>
              </w:rPr>
            </w:pPr>
            <w:r w:rsidRPr="00A44FAD">
              <w:rPr>
                <w:b/>
                <w:bCs/>
              </w:rPr>
              <w:t>Values</w:t>
            </w:r>
          </w:p>
        </w:tc>
      </w:tr>
      <w:tr w:rsidR="00F118AB" w14:paraId="340EAA7B" w14:textId="77777777" w:rsidTr="00410EBE">
        <w:tc>
          <w:tcPr>
            <w:tcW w:w="1548" w:type="dxa"/>
          </w:tcPr>
          <w:p w14:paraId="4FC0AB85" w14:textId="158B4385" w:rsidR="00F118AB" w:rsidRDefault="00F118AB" w:rsidP="00F11EDA">
            <w:proofErr w:type="spellStart"/>
            <w:r>
              <w:t>iface</w:t>
            </w:r>
            <w:proofErr w:type="spellEnd"/>
          </w:p>
        </w:tc>
        <w:tc>
          <w:tcPr>
            <w:tcW w:w="4860" w:type="dxa"/>
          </w:tcPr>
          <w:p w14:paraId="2D80FDA3" w14:textId="77777777" w:rsidR="00F118AB" w:rsidRDefault="00F118AB" w:rsidP="00F11EDA">
            <w:r>
              <w:t xml:space="preserve">Serial interface to set the </w:t>
            </w:r>
            <w:proofErr w:type="spellStart"/>
            <w:r>
              <w:t>baudrate</w:t>
            </w:r>
            <w:proofErr w:type="spellEnd"/>
            <w:r>
              <w:t xml:space="preserve"> for.</w:t>
            </w:r>
          </w:p>
        </w:tc>
        <w:tc>
          <w:tcPr>
            <w:tcW w:w="4608" w:type="dxa"/>
          </w:tcPr>
          <w:p w14:paraId="488F1468" w14:textId="219A40F7" w:rsidR="00F118AB" w:rsidRDefault="00F118AB" w:rsidP="00F11EDA">
            <w:r>
              <w:t>CONSOLE,</w:t>
            </w:r>
            <w:r w:rsidR="004A7425">
              <w:t xml:space="preserve"> </w:t>
            </w:r>
            <w:r>
              <w:t>COMMS_UART</w:t>
            </w:r>
          </w:p>
        </w:tc>
      </w:tr>
      <w:tr w:rsidR="00F118AB" w14:paraId="0D53497E" w14:textId="77777777" w:rsidTr="00410EBE">
        <w:tc>
          <w:tcPr>
            <w:tcW w:w="1548" w:type="dxa"/>
          </w:tcPr>
          <w:p w14:paraId="31AEFC36" w14:textId="6CB00A4C" w:rsidR="00F118AB" w:rsidRDefault="00F118AB" w:rsidP="00F11EDA">
            <w:r>
              <w:t>protocol</w:t>
            </w:r>
          </w:p>
        </w:tc>
        <w:tc>
          <w:tcPr>
            <w:tcW w:w="4860" w:type="dxa"/>
          </w:tcPr>
          <w:p w14:paraId="210E810E" w14:textId="2039365E" w:rsidR="00F118AB" w:rsidRDefault="00F118AB" w:rsidP="00F11EDA">
            <w:r>
              <w:t>Reporting protocol for the specified serial interface</w:t>
            </w:r>
          </w:p>
        </w:tc>
        <w:tc>
          <w:tcPr>
            <w:tcW w:w="4608" w:type="dxa"/>
          </w:tcPr>
          <w:p w14:paraId="3FB722C8" w14:textId="77777777" w:rsidR="00F118AB" w:rsidRDefault="00F118AB" w:rsidP="00F11EDA">
            <w:r>
              <w:t>NONE – No data reported.</w:t>
            </w:r>
          </w:p>
          <w:p w14:paraId="34D00505" w14:textId="14660EC4" w:rsidR="00F118AB" w:rsidRDefault="00410EBE" w:rsidP="00F11EDA">
            <w:r>
              <w:t>RAW – Raw plain text reporting protocol.</w:t>
            </w:r>
          </w:p>
          <w:p w14:paraId="6087FF7A" w14:textId="16C64397" w:rsidR="004A7425" w:rsidRDefault="00410EBE" w:rsidP="00F11EDA">
            <w:r>
              <w:t>BEAST – Mode S Beast binary reporting protocol.</w:t>
            </w:r>
          </w:p>
          <w:p w14:paraId="5A5C7646" w14:textId="3AC960B0" w:rsidR="00410EBE" w:rsidRDefault="00410EBE" w:rsidP="00F11EDA">
            <w:r>
              <w:t>CSBEE – CSBEE plain text reporting protocol.</w:t>
            </w:r>
          </w:p>
          <w:p w14:paraId="3E611E87" w14:textId="3922C5B9" w:rsidR="00410EBE" w:rsidRDefault="00410EBE" w:rsidP="00F11EDA">
            <w:r>
              <w:t>MAVLINK1 – MAVLINK 1 binary reporting protocol.</w:t>
            </w:r>
            <w:r>
              <w:br/>
              <w:t>MAVLINK2 – MAVLINK 2 binary reporting protocol.</w:t>
            </w:r>
          </w:p>
          <w:p w14:paraId="4479BCF8" w14:textId="226A547B" w:rsidR="00410EBE" w:rsidRDefault="00410EBE" w:rsidP="00F11EDA">
            <w:r>
              <w:t>GDL90 – Garmin GDL90 binary reporting protocol.</w:t>
            </w:r>
          </w:p>
        </w:tc>
      </w:tr>
    </w:tbl>
    <w:p w14:paraId="1ACD27FA" w14:textId="77777777" w:rsidR="00410EBE" w:rsidRDefault="00410EBE" w:rsidP="00410EBE">
      <w:pPr>
        <w:pStyle w:val="Heading3"/>
      </w:pPr>
    </w:p>
    <w:p w14:paraId="648F4CEF" w14:textId="39BF1169" w:rsidR="00F118AB" w:rsidRDefault="00410EBE" w:rsidP="003644D3">
      <w:pPr>
        <w:pStyle w:val="Heading3"/>
        <w:numPr>
          <w:ilvl w:val="2"/>
          <w:numId w:val="19"/>
        </w:numPr>
      </w:pPr>
      <w:bookmarkStart w:id="31" w:name="_Toc183226055"/>
      <w:r>
        <w:t>Query the Reporting Protocol for All Serial Interfaces</w:t>
      </w:r>
      <w:bookmarkEnd w:id="31"/>
    </w:p>
    <w:p w14:paraId="46DCBF62" w14:textId="69D8995D" w:rsidR="00410EBE" w:rsidRDefault="00410EBE" w:rsidP="00C96409">
      <w:pPr>
        <w:pStyle w:val="code"/>
      </w:pPr>
      <w:r>
        <w:t>AT+PROTOCOL?</w:t>
      </w:r>
    </w:p>
    <w:p w14:paraId="740707DD" w14:textId="7FBA02CF" w:rsidR="00410EBE" w:rsidRDefault="00410EBE" w:rsidP="00C96409">
      <w:pPr>
        <w:pStyle w:val="code"/>
      </w:pPr>
      <w:r>
        <w:t>+PROTOCOL=</w:t>
      </w:r>
      <w:proofErr w:type="gramStart"/>
      <w:r>
        <w:t>CONSOLE,&lt;</w:t>
      </w:r>
      <w:proofErr w:type="spellStart"/>
      <w:proofErr w:type="gramEnd"/>
      <w:r>
        <w:t>console_protocol</w:t>
      </w:r>
      <w:proofErr w:type="spellEnd"/>
      <w:r>
        <w:t>&gt;</w:t>
      </w:r>
    </w:p>
    <w:p w14:paraId="6D5849F8" w14:textId="37DF5390" w:rsidR="00410EBE" w:rsidRDefault="00410EBE" w:rsidP="00C96409">
      <w:pPr>
        <w:pStyle w:val="code"/>
      </w:pPr>
      <w:r>
        <w:t>+PROTOCOL=COMMS_</w:t>
      </w:r>
      <w:proofErr w:type="gramStart"/>
      <w:r>
        <w:t>UART,&lt;</w:t>
      </w:r>
      <w:proofErr w:type="spellStart"/>
      <w:proofErr w:type="gramEnd"/>
      <w:r>
        <w:t>comms_uart_protocol</w:t>
      </w:r>
      <w:proofErr w:type="spellEnd"/>
      <w:r>
        <w:t>&gt;</w:t>
      </w:r>
    </w:p>
    <w:p w14:paraId="07BDBED1" w14:textId="77777777" w:rsidR="00C96409" w:rsidRDefault="00C96409" w:rsidP="00E758A2"/>
    <w:p w14:paraId="3B60912F" w14:textId="6E713E4A" w:rsidR="00C2560F" w:rsidRDefault="00C2560F" w:rsidP="00C2560F">
      <w:pPr>
        <w:pStyle w:val="ListParagraph"/>
        <w:ind w:left="0"/>
      </w:pPr>
      <w:r>
        <w:t xml:space="preserve">Queries the reporting protocol set for each of the serial interfaces. See the table in </w:t>
      </w:r>
      <w:r>
        <w:fldChar w:fldCharType="begin"/>
      </w:r>
      <w:r>
        <w:instrText xml:space="preserve"> REF _Ref177747132 \r \h </w:instrText>
      </w:r>
      <w:r>
        <w:fldChar w:fldCharType="separate"/>
      </w:r>
      <w:r w:rsidR="00F11EDA">
        <w:t xml:space="preserve">1.6.1  </w:t>
      </w:r>
      <w:r>
        <w:fldChar w:fldCharType="end"/>
      </w:r>
      <w:r>
        <w:t>for protocol definitions.</w:t>
      </w:r>
    </w:p>
    <w:p w14:paraId="21B78A44" w14:textId="12B2FA5E" w:rsidR="00A44FAD" w:rsidRDefault="00A44FAD" w:rsidP="003644D3">
      <w:pPr>
        <w:pStyle w:val="Heading2"/>
        <w:numPr>
          <w:ilvl w:val="1"/>
          <w:numId w:val="19"/>
        </w:numPr>
      </w:pPr>
      <w:bookmarkStart w:id="32" w:name="_Toc183226056"/>
      <w:r>
        <w:t>AT+REBOOT</w:t>
      </w:r>
      <w:bookmarkEnd w:id="32"/>
    </w:p>
    <w:p w14:paraId="7F07AC90" w14:textId="409EFB7D" w:rsidR="00DA3E92" w:rsidRDefault="00DA3E92" w:rsidP="00C96409">
      <w:pPr>
        <w:pStyle w:val="code"/>
      </w:pPr>
      <w:r>
        <w:t>AT+REBOOT</w:t>
      </w:r>
    </w:p>
    <w:p w14:paraId="5AC662A9" w14:textId="77777777" w:rsidR="00E758A2" w:rsidRDefault="00E758A2" w:rsidP="00E758A2"/>
    <w:p w14:paraId="06CF9CED" w14:textId="5CBCA1AE" w:rsidR="00DA3E92" w:rsidRPr="00DA3E92" w:rsidRDefault="00DA3E92" w:rsidP="00DA3E92">
      <w:r>
        <w:t xml:space="preserve">Reboots the </w:t>
      </w:r>
      <w:proofErr w:type="spellStart"/>
      <w:r>
        <w:t>ADSBee</w:t>
      </w:r>
      <w:proofErr w:type="spellEnd"/>
      <w:r>
        <w:t xml:space="preserve"> 1090 immediately.</w:t>
      </w:r>
    </w:p>
    <w:p w14:paraId="512CC36F" w14:textId="77777777" w:rsidR="00B818C6" w:rsidRDefault="00B818C6">
      <w:pPr>
        <w:rPr>
          <w:rFonts w:ascii="Poppins SemiBold" w:eastAsiaTheme="majorEastAsia" w:hAnsi="Poppins SemiBold" w:cstheme="majorBidi"/>
          <w:b/>
          <w:color w:val="FFCB00"/>
          <w:sz w:val="26"/>
          <w:szCs w:val="26"/>
        </w:rPr>
      </w:pPr>
      <w:bookmarkStart w:id="33" w:name="_Toc183226057"/>
      <w:r>
        <w:br w:type="page"/>
      </w:r>
    </w:p>
    <w:p w14:paraId="4712C0AC" w14:textId="79A52FEE" w:rsidR="00A44FAD" w:rsidRDefault="00A44FAD" w:rsidP="003644D3">
      <w:pPr>
        <w:pStyle w:val="Heading2"/>
        <w:numPr>
          <w:ilvl w:val="1"/>
          <w:numId w:val="19"/>
        </w:numPr>
      </w:pPr>
      <w:r>
        <w:lastRenderedPageBreak/>
        <w:t>AT+RX_ENABLE</w:t>
      </w:r>
      <w:bookmarkEnd w:id="33"/>
    </w:p>
    <w:p w14:paraId="1AED88D3" w14:textId="002AF00F" w:rsidR="00C2560F" w:rsidRPr="00C2560F" w:rsidRDefault="00C2560F" w:rsidP="00C2560F">
      <w:pPr>
        <w:pStyle w:val="Heading3"/>
        <w:numPr>
          <w:ilvl w:val="2"/>
          <w:numId w:val="19"/>
        </w:numPr>
      </w:pPr>
      <w:bookmarkStart w:id="34" w:name="_Toc183226058"/>
      <w:r>
        <w:t>Enable or Disable the Receiver</w:t>
      </w:r>
      <w:bookmarkEnd w:id="34"/>
      <w:r w:rsidR="00536C9C">
        <w:t>(s)</w:t>
      </w:r>
    </w:p>
    <w:p w14:paraId="5A563937" w14:textId="11F5F81D" w:rsidR="004A7425" w:rsidRDefault="004A7425" w:rsidP="00C96409">
      <w:pPr>
        <w:pStyle w:val="code"/>
      </w:pPr>
      <w:r>
        <w:t>AT+RX_ENABLE=&lt;</w:t>
      </w:r>
      <w:r w:rsidR="00536C9C">
        <w:t>1090_</w:t>
      </w:r>
      <w:r>
        <w:t>enabled</w:t>
      </w:r>
      <w:proofErr w:type="gramStart"/>
      <w:r>
        <w:t>&gt;</w:t>
      </w:r>
      <w:r w:rsidR="00536C9C">
        <w:t>,&lt;</w:t>
      </w:r>
      <w:proofErr w:type="gramEnd"/>
      <w:r w:rsidR="00536C9C">
        <w:t>978_enabled&gt;</w:t>
      </w:r>
    </w:p>
    <w:p w14:paraId="21B40E43" w14:textId="77777777" w:rsidR="00E758A2" w:rsidRDefault="00E758A2" w:rsidP="00E758A2"/>
    <w:tbl>
      <w:tblPr>
        <w:tblStyle w:val="TableGrid"/>
        <w:tblW w:w="0" w:type="auto"/>
        <w:tblLook w:val="04A0" w:firstRow="1" w:lastRow="0" w:firstColumn="1" w:lastColumn="0" w:noHBand="0" w:noVBand="1"/>
      </w:tblPr>
      <w:tblGrid>
        <w:gridCol w:w="1548"/>
        <w:gridCol w:w="4860"/>
        <w:gridCol w:w="4608"/>
      </w:tblGrid>
      <w:tr w:rsidR="00C2560F" w:rsidRPr="00A44FAD" w14:paraId="676A66CD" w14:textId="77777777" w:rsidTr="00F11EDA">
        <w:tc>
          <w:tcPr>
            <w:tcW w:w="1548" w:type="dxa"/>
          </w:tcPr>
          <w:p w14:paraId="22860CAB" w14:textId="77777777" w:rsidR="00C2560F" w:rsidRPr="00A44FAD" w:rsidRDefault="00C2560F" w:rsidP="00F11EDA">
            <w:pPr>
              <w:rPr>
                <w:b/>
                <w:bCs/>
              </w:rPr>
            </w:pPr>
            <w:r w:rsidRPr="00A44FAD">
              <w:rPr>
                <w:b/>
                <w:bCs/>
              </w:rPr>
              <w:t>Parameter</w:t>
            </w:r>
          </w:p>
        </w:tc>
        <w:tc>
          <w:tcPr>
            <w:tcW w:w="4860" w:type="dxa"/>
          </w:tcPr>
          <w:p w14:paraId="0BA0B538" w14:textId="77777777" w:rsidR="00C2560F" w:rsidRPr="00A44FAD" w:rsidRDefault="00C2560F" w:rsidP="00F11EDA">
            <w:pPr>
              <w:rPr>
                <w:b/>
                <w:bCs/>
              </w:rPr>
            </w:pPr>
            <w:r w:rsidRPr="00A44FAD">
              <w:rPr>
                <w:b/>
                <w:bCs/>
              </w:rPr>
              <w:t>Description</w:t>
            </w:r>
          </w:p>
        </w:tc>
        <w:tc>
          <w:tcPr>
            <w:tcW w:w="4608" w:type="dxa"/>
          </w:tcPr>
          <w:p w14:paraId="2F54E88E" w14:textId="77777777" w:rsidR="00C2560F" w:rsidRPr="00A44FAD" w:rsidRDefault="00C2560F" w:rsidP="00F11EDA">
            <w:pPr>
              <w:rPr>
                <w:b/>
                <w:bCs/>
              </w:rPr>
            </w:pPr>
            <w:r w:rsidRPr="00A44FAD">
              <w:rPr>
                <w:b/>
                <w:bCs/>
              </w:rPr>
              <w:t>Values</w:t>
            </w:r>
          </w:p>
        </w:tc>
      </w:tr>
      <w:tr w:rsidR="00C2560F" w14:paraId="12C78984" w14:textId="77777777" w:rsidTr="00F11EDA">
        <w:tc>
          <w:tcPr>
            <w:tcW w:w="1548" w:type="dxa"/>
          </w:tcPr>
          <w:p w14:paraId="77F6B0CB" w14:textId="0B344B1F" w:rsidR="00C2560F" w:rsidRDefault="00536C9C" w:rsidP="00F11EDA">
            <w:r>
              <w:t>1090_</w:t>
            </w:r>
            <w:r w:rsidR="00C2560F">
              <w:t>enabled</w:t>
            </w:r>
          </w:p>
        </w:tc>
        <w:tc>
          <w:tcPr>
            <w:tcW w:w="4860" w:type="dxa"/>
          </w:tcPr>
          <w:p w14:paraId="70244D2A" w14:textId="7252B430" w:rsidR="00C2560F" w:rsidRDefault="00C2560F" w:rsidP="00F11EDA">
            <w:r>
              <w:t xml:space="preserve">Flag indicating whether the </w:t>
            </w:r>
            <w:r w:rsidR="00536C9C">
              <w:t xml:space="preserve">1090MHz </w:t>
            </w:r>
            <w:r>
              <w:t>receiver should be enabled or disabled.</w:t>
            </w:r>
          </w:p>
          <w:p w14:paraId="1646A689" w14:textId="77777777" w:rsidR="00C2560F" w:rsidRDefault="00C2560F" w:rsidP="00F11EDA"/>
          <w:p w14:paraId="4DE95248" w14:textId="17041CFC" w:rsidR="00C2560F" w:rsidRDefault="00C2560F" w:rsidP="00F11EDA">
            <w:r>
              <w:t xml:space="preserve">NOTE: Disabling the </w:t>
            </w:r>
            <w:r w:rsidR="00536C9C">
              <w:t xml:space="preserve">1090MHz </w:t>
            </w:r>
            <w:r>
              <w:t xml:space="preserve">receiver does not conserve any power, as the RF frontend is still active. This receiver disable flag simply disables an interrupt within the RP2040 that is used to check for incoming transponder messages. </w:t>
            </w:r>
          </w:p>
        </w:tc>
        <w:tc>
          <w:tcPr>
            <w:tcW w:w="4608" w:type="dxa"/>
          </w:tcPr>
          <w:p w14:paraId="589645DE" w14:textId="1C4C270C" w:rsidR="00C2560F" w:rsidRDefault="00C2560F" w:rsidP="00F11EDA">
            <w:r>
              <w:t xml:space="preserve">1 – </w:t>
            </w:r>
            <w:r w:rsidR="00536C9C">
              <w:t>1090MHz r</w:t>
            </w:r>
            <w:r>
              <w:t>eceiver is enabled.</w:t>
            </w:r>
          </w:p>
          <w:p w14:paraId="0B067BC9" w14:textId="536F45A0" w:rsidR="00C2560F" w:rsidRDefault="00C2560F" w:rsidP="00F11EDA">
            <w:r>
              <w:t xml:space="preserve">0 – </w:t>
            </w:r>
            <w:r w:rsidR="00536C9C">
              <w:t>1090MHz r</w:t>
            </w:r>
            <w:r>
              <w:t>eceiver is disabled.</w:t>
            </w:r>
          </w:p>
        </w:tc>
      </w:tr>
      <w:tr w:rsidR="00536C9C" w14:paraId="29E80A46" w14:textId="77777777" w:rsidTr="00F11EDA">
        <w:tc>
          <w:tcPr>
            <w:tcW w:w="1548" w:type="dxa"/>
          </w:tcPr>
          <w:p w14:paraId="1798C9F6" w14:textId="00B96004" w:rsidR="00536C9C" w:rsidRDefault="00536C9C" w:rsidP="00F11EDA">
            <w:r>
              <w:t>978_enabled</w:t>
            </w:r>
          </w:p>
        </w:tc>
        <w:tc>
          <w:tcPr>
            <w:tcW w:w="4860" w:type="dxa"/>
          </w:tcPr>
          <w:p w14:paraId="63A09138" w14:textId="77777777" w:rsidR="00536C9C" w:rsidRDefault="00536C9C" w:rsidP="00F11EDA">
            <w:r>
              <w:t>Flag indicating whether the 978Mhz receiver should be enabled or disabled (if equipped).</w:t>
            </w:r>
          </w:p>
          <w:p w14:paraId="0EA7DE86" w14:textId="77777777" w:rsidR="00536C9C" w:rsidRDefault="00536C9C" w:rsidP="00F11EDA"/>
          <w:p w14:paraId="5B88AA8F" w14:textId="0D080DAE" w:rsidR="00536C9C" w:rsidRDefault="00536C9C" w:rsidP="00F11EDA">
            <w:r>
              <w:t>Disabling the 978MHz receiver does save a small amount of power, as the onboard receiver chip will be powered down.</w:t>
            </w:r>
          </w:p>
        </w:tc>
        <w:tc>
          <w:tcPr>
            <w:tcW w:w="4608" w:type="dxa"/>
          </w:tcPr>
          <w:p w14:paraId="6EA5A95D" w14:textId="39471A59" w:rsidR="00536C9C" w:rsidRDefault="00536C9C" w:rsidP="00F11EDA">
            <w:r>
              <w:t>1 – 978MHz receiver is enabled.</w:t>
            </w:r>
          </w:p>
          <w:p w14:paraId="25041D62" w14:textId="2625291A" w:rsidR="00536C9C" w:rsidRDefault="00536C9C" w:rsidP="00F11EDA">
            <w:r>
              <w:t>0 – 978MHz receiver is disabled.</w:t>
            </w:r>
          </w:p>
        </w:tc>
      </w:tr>
    </w:tbl>
    <w:p w14:paraId="2275F6B4" w14:textId="77777777" w:rsidR="00C2560F" w:rsidRDefault="00C2560F" w:rsidP="00536C9C"/>
    <w:p w14:paraId="61DC14D0" w14:textId="4D2578D9" w:rsidR="004A7425" w:rsidRDefault="00C2560F" w:rsidP="00C2560F">
      <w:pPr>
        <w:pStyle w:val="Heading3"/>
        <w:numPr>
          <w:ilvl w:val="2"/>
          <w:numId w:val="19"/>
        </w:numPr>
      </w:pPr>
      <w:bookmarkStart w:id="35" w:name="_Toc183226059"/>
      <w:r>
        <w:t>Check Whether the Receiver</w:t>
      </w:r>
      <w:r w:rsidR="00536C9C">
        <w:t>(s)</w:t>
      </w:r>
      <w:r>
        <w:t xml:space="preserve"> </w:t>
      </w:r>
      <w:r w:rsidR="00536C9C">
        <w:t>are</w:t>
      </w:r>
      <w:r>
        <w:t xml:space="preserve"> Currently Enabled</w:t>
      </w:r>
      <w:bookmarkEnd w:id="35"/>
    </w:p>
    <w:p w14:paraId="25DC1777" w14:textId="388810B3" w:rsidR="004A7425" w:rsidRDefault="004A7425" w:rsidP="00C96409">
      <w:pPr>
        <w:pStyle w:val="code"/>
      </w:pPr>
      <w:r>
        <w:t>AT+RX_ENABLE?</w:t>
      </w:r>
    </w:p>
    <w:p w14:paraId="1EE18F12" w14:textId="0A7106CB" w:rsidR="004A7425" w:rsidRDefault="004A7425" w:rsidP="00C96409">
      <w:pPr>
        <w:pStyle w:val="code"/>
      </w:pPr>
      <w:r>
        <w:t>+RX_ENABLE=1</w:t>
      </w:r>
      <w:r w:rsidR="00536C9C">
        <w:t>,1</w:t>
      </w:r>
    </w:p>
    <w:p w14:paraId="10F98A19" w14:textId="77777777" w:rsidR="00E758A2" w:rsidRPr="004A7425" w:rsidRDefault="00E758A2" w:rsidP="00E758A2"/>
    <w:p w14:paraId="554CAA44" w14:textId="5FD2BEAB" w:rsidR="00A44FAD" w:rsidRDefault="00A44FAD" w:rsidP="003644D3">
      <w:pPr>
        <w:pStyle w:val="Heading2"/>
        <w:numPr>
          <w:ilvl w:val="1"/>
          <w:numId w:val="19"/>
        </w:numPr>
      </w:pPr>
      <w:bookmarkStart w:id="36" w:name="_Toc183226060"/>
      <w:r>
        <w:lastRenderedPageBreak/>
        <w:t>AT+SETTINGS</w:t>
      </w:r>
      <w:bookmarkEnd w:id="36"/>
    </w:p>
    <w:p w14:paraId="3CC0CFA7" w14:textId="5B9AC697" w:rsidR="00C96409" w:rsidRDefault="00C96409" w:rsidP="00C96409">
      <w:pPr>
        <w:pStyle w:val="Heading3"/>
        <w:numPr>
          <w:ilvl w:val="2"/>
          <w:numId w:val="19"/>
        </w:numPr>
      </w:pPr>
      <w:bookmarkStart w:id="37" w:name="_Toc183226061"/>
      <w:r>
        <w:t>Query Current Settings</w:t>
      </w:r>
      <w:bookmarkEnd w:id="37"/>
    </w:p>
    <w:p w14:paraId="06B4904F" w14:textId="46E56197" w:rsidR="00F75E1C" w:rsidRPr="00F75E1C" w:rsidRDefault="00F75E1C" w:rsidP="00F75E1C">
      <w:pPr>
        <w:pStyle w:val="code"/>
      </w:pPr>
      <w:r w:rsidRPr="00F75E1C">
        <w:t>AT+SETTINGS?</w:t>
      </w:r>
    </w:p>
    <w:p w14:paraId="00ABD730" w14:textId="77777777" w:rsidR="00F75E1C" w:rsidRPr="00F75E1C" w:rsidRDefault="00F75E1C" w:rsidP="00F75E1C">
      <w:pPr>
        <w:pStyle w:val="code"/>
      </w:pPr>
      <w:r w:rsidRPr="00F75E1C">
        <w:t>Settings Struct</w:t>
      </w:r>
    </w:p>
    <w:p w14:paraId="5B6B0681" w14:textId="77777777" w:rsidR="00F75E1C" w:rsidRPr="00F75E1C" w:rsidRDefault="00F75E1C" w:rsidP="00F75E1C">
      <w:pPr>
        <w:pStyle w:val="code"/>
      </w:pPr>
      <w:r w:rsidRPr="00F75E1C">
        <w:t xml:space="preserve">        Receiver: ENABLED</w:t>
      </w:r>
    </w:p>
    <w:p w14:paraId="33E57A4D" w14:textId="77777777" w:rsidR="00F75E1C" w:rsidRPr="00F75E1C" w:rsidRDefault="00F75E1C" w:rsidP="00F75E1C">
      <w:pPr>
        <w:pStyle w:val="code"/>
      </w:pPr>
      <w:r w:rsidRPr="00F75E1C">
        <w:t xml:space="preserve">        Trigger Level: 1300 </w:t>
      </w:r>
      <w:proofErr w:type="spellStart"/>
      <w:r w:rsidRPr="00F75E1C">
        <w:t>milliVolts</w:t>
      </w:r>
      <w:proofErr w:type="spellEnd"/>
      <w:r w:rsidRPr="00F75E1C">
        <w:t xml:space="preserve"> (-62 dBm)</w:t>
      </w:r>
    </w:p>
    <w:p w14:paraId="0591AF72" w14:textId="77777777" w:rsidR="00F75E1C" w:rsidRPr="00F75E1C" w:rsidRDefault="00F75E1C" w:rsidP="00F75E1C">
      <w:pPr>
        <w:pStyle w:val="code"/>
      </w:pPr>
      <w:r w:rsidRPr="00F75E1C">
        <w:t xml:space="preserve">        Bias Tee: DISABLED</w:t>
      </w:r>
    </w:p>
    <w:p w14:paraId="4104693A" w14:textId="77777777" w:rsidR="00F75E1C" w:rsidRPr="00F75E1C" w:rsidRDefault="00F75E1C" w:rsidP="00F75E1C">
      <w:pPr>
        <w:pStyle w:val="code"/>
      </w:pPr>
      <w:r w:rsidRPr="00F75E1C">
        <w:t xml:space="preserve">        Watchdog Timeout: 10 seconds</w:t>
      </w:r>
    </w:p>
    <w:p w14:paraId="6145B47A" w14:textId="77777777" w:rsidR="00F75E1C" w:rsidRPr="00F75E1C" w:rsidRDefault="00F75E1C" w:rsidP="00F75E1C">
      <w:pPr>
        <w:pStyle w:val="code"/>
      </w:pPr>
      <w:r w:rsidRPr="00F75E1C">
        <w:t xml:space="preserve">        Log Level: WARNINGS</w:t>
      </w:r>
    </w:p>
    <w:p w14:paraId="4A29A76D" w14:textId="77777777" w:rsidR="00F75E1C" w:rsidRPr="00F75E1C" w:rsidRDefault="00F75E1C" w:rsidP="00F75E1C">
      <w:pPr>
        <w:pStyle w:val="code"/>
      </w:pPr>
      <w:r w:rsidRPr="00F75E1C">
        <w:t xml:space="preserve">        Reporting Protocols:</w:t>
      </w:r>
    </w:p>
    <w:p w14:paraId="3B08EB25" w14:textId="77777777" w:rsidR="00F75E1C" w:rsidRPr="00F75E1C" w:rsidRDefault="00F75E1C" w:rsidP="00F75E1C">
      <w:pPr>
        <w:pStyle w:val="code"/>
      </w:pPr>
      <w:r w:rsidRPr="00F75E1C">
        <w:t xml:space="preserve">                CONSOLE: NONE</w:t>
      </w:r>
    </w:p>
    <w:p w14:paraId="6031CF85" w14:textId="77777777" w:rsidR="00F75E1C" w:rsidRPr="00F75E1C" w:rsidRDefault="00F75E1C" w:rsidP="00F75E1C">
      <w:pPr>
        <w:pStyle w:val="code"/>
      </w:pPr>
      <w:r w:rsidRPr="00F75E1C">
        <w:t xml:space="preserve">                COMMS_UART: CSBEE</w:t>
      </w:r>
    </w:p>
    <w:p w14:paraId="71F2FC6D" w14:textId="77777777" w:rsidR="00F75E1C" w:rsidRPr="00F75E1C" w:rsidRDefault="00F75E1C" w:rsidP="00F75E1C">
      <w:pPr>
        <w:pStyle w:val="code"/>
      </w:pPr>
      <w:r w:rsidRPr="00F75E1C">
        <w:t xml:space="preserve">        Comms UART Baud Rate: 115207 baud</w:t>
      </w:r>
    </w:p>
    <w:p w14:paraId="11CADD02" w14:textId="77777777" w:rsidR="00F75E1C" w:rsidRPr="00F75E1C" w:rsidRDefault="00F75E1C" w:rsidP="00F75E1C">
      <w:pPr>
        <w:pStyle w:val="code"/>
      </w:pPr>
      <w:r w:rsidRPr="00F75E1C">
        <w:t xml:space="preserve">        GNSS UART Baud Rate: 9600 baud</w:t>
      </w:r>
    </w:p>
    <w:p w14:paraId="2E8D4F7F" w14:textId="77777777" w:rsidR="00F75E1C" w:rsidRPr="00F75E1C" w:rsidRDefault="00F75E1C" w:rsidP="00F75E1C">
      <w:pPr>
        <w:pStyle w:val="code"/>
      </w:pPr>
      <w:r w:rsidRPr="00F75E1C">
        <w:t xml:space="preserve">        ESP32: ENABLED</w:t>
      </w:r>
    </w:p>
    <w:p w14:paraId="7E2F96B2"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AP: ENABLED</w:t>
      </w:r>
    </w:p>
    <w:p w14:paraId="02B52986" w14:textId="77777777" w:rsidR="00F75E1C" w:rsidRPr="00F75E1C" w:rsidRDefault="00F75E1C" w:rsidP="00F75E1C">
      <w:pPr>
        <w:pStyle w:val="code"/>
      </w:pPr>
      <w:r w:rsidRPr="00F75E1C">
        <w:t xml:space="preserve">                Channel: 3</w:t>
      </w:r>
    </w:p>
    <w:p w14:paraId="7B069AB8" w14:textId="77777777" w:rsidR="00F75E1C" w:rsidRPr="00F75E1C" w:rsidRDefault="00F75E1C" w:rsidP="00F75E1C">
      <w:pPr>
        <w:pStyle w:val="code"/>
      </w:pPr>
      <w:r w:rsidRPr="00F75E1C">
        <w:t xml:space="preserve">                SSID: ADSBee1090-0240907000001</w:t>
      </w:r>
    </w:p>
    <w:p w14:paraId="476A8905" w14:textId="77777777" w:rsidR="00F75E1C" w:rsidRPr="00F75E1C" w:rsidRDefault="00F75E1C" w:rsidP="00F75E1C">
      <w:pPr>
        <w:pStyle w:val="code"/>
      </w:pPr>
      <w:r w:rsidRPr="00F75E1C">
        <w:t xml:space="preserve">                Password: </w:t>
      </w:r>
      <w:proofErr w:type="spellStart"/>
      <w:r w:rsidRPr="00F75E1C">
        <w:t>yummyflowers</w:t>
      </w:r>
      <w:proofErr w:type="spellEnd"/>
    </w:p>
    <w:p w14:paraId="5D175F41" w14:textId="77777777" w:rsidR="00F75E1C" w:rsidRPr="00F75E1C" w:rsidRDefault="00F75E1C" w:rsidP="00F75E1C">
      <w:pPr>
        <w:pStyle w:val="code"/>
      </w:pPr>
      <w:r w:rsidRPr="00F75E1C">
        <w:t xml:space="preserve">        </w:t>
      </w:r>
      <w:proofErr w:type="spellStart"/>
      <w:r w:rsidRPr="00F75E1C">
        <w:t>WiFi</w:t>
      </w:r>
      <w:proofErr w:type="spellEnd"/>
      <w:r w:rsidRPr="00F75E1C">
        <w:t xml:space="preserve"> STA: ENABLED</w:t>
      </w:r>
    </w:p>
    <w:p w14:paraId="64AE23AB" w14:textId="77777777" w:rsidR="00F75E1C" w:rsidRPr="00F75E1C" w:rsidRDefault="00F75E1C" w:rsidP="00F75E1C">
      <w:pPr>
        <w:pStyle w:val="code"/>
      </w:pPr>
      <w:r w:rsidRPr="00F75E1C">
        <w:t xml:space="preserve">                SSID: Smart Bidet </w:t>
      </w:r>
      <w:proofErr w:type="spellStart"/>
      <w:r w:rsidRPr="00F75E1C">
        <w:t>Wifi</w:t>
      </w:r>
      <w:proofErr w:type="spellEnd"/>
    </w:p>
    <w:p w14:paraId="079B35E9" w14:textId="77777777" w:rsidR="00F75E1C" w:rsidRPr="00F75E1C" w:rsidRDefault="00F75E1C" w:rsidP="00F75E1C">
      <w:pPr>
        <w:pStyle w:val="code"/>
      </w:pPr>
      <w:r w:rsidRPr="00F75E1C">
        <w:t xml:space="preserve">                Password: ********</w:t>
      </w:r>
    </w:p>
    <w:p w14:paraId="686FD680" w14:textId="77777777" w:rsidR="00F75E1C" w:rsidRPr="00F75E1C" w:rsidRDefault="00F75E1C" w:rsidP="00F75E1C">
      <w:pPr>
        <w:pStyle w:val="code"/>
      </w:pPr>
      <w:r w:rsidRPr="00F75E1C">
        <w:t xml:space="preserve">        Feed URIs:</w:t>
      </w:r>
    </w:p>
    <w:p w14:paraId="2584E8CF" w14:textId="77777777" w:rsidR="00F75E1C" w:rsidRPr="00F75E1C" w:rsidRDefault="00F75E1C" w:rsidP="00F75E1C">
      <w:pPr>
        <w:pStyle w:val="code"/>
      </w:pPr>
      <w:r w:rsidRPr="00F75E1C">
        <w:t xml:space="preserve">                0 URI:192.168.1.103 Port:30004 ACTIVE </w:t>
      </w:r>
      <w:proofErr w:type="spellStart"/>
      <w:proofErr w:type="gramStart"/>
      <w:r w:rsidRPr="00F75E1C">
        <w:t>Protocol:BEAST</w:t>
      </w:r>
      <w:proofErr w:type="spellEnd"/>
      <w:proofErr w:type="gramEnd"/>
      <w:r w:rsidRPr="00F75E1C">
        <w:t xml:space="preserve"> ID:0xbee00038172d18c1</w:t>
      </w:r>
    </w:p>
    <w:p w14:paraId="76E40DC9" w14:textId="77777777" w:rsidR="00F75E1C" w:rsidRPr="00F75E1C" w:rsidRDefault="00F75E1C" w:rsidP="00F75E1C">
      <w:pPr>
        <w:pStyle w:val="code"/>
      </w:pPr>
      <w:r w:rsidRPr="00F75E1C">
        <w:t xml:space="preserve">                1 URI: Port:0 INACTIVE </w:t>
      </w:r>
      <w:proofErr w:type="spellStart"/>
      <w:proofErr w:type="gramStart"/>
      <w:r w:rsidRPr="00F75E1C">
        <w:t>Protocol:NONE</w:t>
      </w:r>
      <w:proofErr w:type="spellEnd"/>
      <w:proofErr w:type="gramEnd"/>
      <w:r w:rsidRPr="00F75E1C">
        <w:t xml:space="preserve"> ID:0xbee00038172d18c1</w:t>
      </w:r>
    </w:p>
    <w:p w14:paraId="25F1C7E4" w14:textId="77777777" w:rsidR="00F75E1C" w:rsidRPr="00F75E1C" w:rsidRDefault="00F75E1C" w:rsidP="00F75E1C">
      <w:pPr>
        <w:pStyle w:val="code"/>
      </w:pPr>
      <w:r w:rsidRPr="00F75E1C">
        <w:t xml:space="preserve">                2 URI: Port:0 INACTIVE </w:t>
      </w:r>
      <w:proofErr w:type="spellStart"/>
      <w:proofErr w:type="gramStart"/>
      <w:r w:rsidRPr="00F75E1C">
        <w:t>Protocol:NONE</w:t>
      </w:r>
      <w:proofErr w:type="spellEnd"/>
      <w:proofErr w:type="gramEnd"/>
      <w:r w:rsidRPr="00F75E1C">
        <w:t xml:space="preserve"> ID:0xbee00038172d18c1</w:t>
      </w:r>
    </w:p>
    <w:p w14:paraId="478E30A6" w14:textId="77777777" w:rsidR="00F75E1C" w:rsidRPr="00F75E1C" w:rsidRDefault="00F75E1C" w:rsidP="00F75E1C">
      <w:pPr>
        <w:pStyle w:val="code"/>
      </w:pPr>
      <w:r w:rsidRPr="00F75E1C">
        <w:t xml:space="preserve">                3 URI: Port:0 INACTIVE </w:t>
      </w:r>
      <w:proofErr w:type="spellStart"/>
      <w:proofErr w:type="gramStart"/>
      <w:r w:rsidRPr="00F75E1C">
        <w:t>Protocol:NONE</w:t>
      </w:r>
      <w:proofErr w:type="spellEnd"/>
      <w:proofErr w:type="gramEnd"/>
      <w:r w:rsidRPr="00F75E1C">
        <w:t xml:space="preserve"> ID:0xbee00038172d18c1</w:t>
      </w:r>
    </w:p>
    <w:p w14:paraId="34ED1A56" w14:textId="77777777" w:rsidR="00F75E1C" w:rsidRPr="00F75E1C" w:rsidRDefault="00F75E1C" w:rsidP="00F75E1C">
      <w:pPr>
        <w:pStyle w:val="code"/>
      </w:pPr>
      <w:r w:rsidRPr="00F75E1C">
        <w:t xml:space="preserve">                4 URI:78.46.234.18 Port:30004 ACTIVE </w:t>
      </w:r>
      <w:proofErr w:type="spellStart"/>
      <w:proofErr w:type="gramStart"/>
      <w:r w:rsidRPr="00F75E1C">
        <w:t>Protocol:BEAST</w:t>
      </w:r>
      <w:proofErr w:type="spellEnd"/>
      <w:proofErr w:type="gramEnd"/>
      <w:r w:rsidRPr="00F75E1C">
        <w:t xml:space="preserve"> ID:0xbee00038172d18c1</w:t>
      </w:r>
    </w:p>
    <w:p w14:paraId="07181A68" w14:textId="77777777" w:rsidR="00F75E1C" w:rsidRPr="00F75E1C" w:rsidRDefault="00F75E1C" w:rsidP="00F75E1C">
      <w:pPr>
        <w:pStyle w:val="code"/>
      </w:pPr>
      <w:r w:rsidRPr="00F75E1C">
        <w:t xml:space="preserve">                5 </w:t>
      </w:r>
      <w:proofErr w:type="spellStart"/>
      <w:proofErr w:type="gramStart"/>
      <w:r w:rsidRPr="00F75E1C">
        <w:t>URI:feed.whereplane.xyz</w:t>
      </w:r>
      <w:proofErr w:type="spellEnd"/>
      <w:proofErr w:type="gramEnd"/>
      <w:r w:rsidRPr="00F75E1C">
        <w:t xml:space="preserve"> Port:30004 INACTIVE </w:t>
      </w:r>
      <w:proofErr w:type="spellStart"/>
      <w:proofErr w:type="gramStart"/>
      <w:r w:rsidRPr="00F75E1C">
        <w:t>Protocol:BEAST</w:t>
      </w:r>
      <w:proofErr w:type="spellEnd"/>
      <w:proofErr w:type="gramEnd"/>
      <w:r w:rsidRPr="00F75E1C">
        <w:t xml:space="preserve"> ID:0xbee00038172d18c1</w:t>
      </w:r>
    </w:p>
    <w:p w14:paraId="2E4523FF" w14:textId="42B9ADFF" w:rsidR="00F75E1C" w:rsidRPr="00F75E1C" w:rsidRDefault="00F75E1C" w:rsidP="00F75E1C">
      <w:pPr>
        <w:pStyle w:val="code"/>
      </w:pPr>
      <w:r w:rsidRPr="00F75E1C">
        <w:t>OK</w:t>
      </w:r>
    </w:p>
    <w:p w14:paraId="0A1858A1" w14:textId="77777777" w:rsidR="00F75E1C" w:rsidRDefault="00F75E1C">
      <w:pPr>
        <w:rPr>
          <w:rFonts w:ascii="Poppins" w:eastAsiaTheme="majorEastAsia" w:hAnsi="Poppins" w:cstheme="majorBidi"/>
          <w:color w:val="00AD4D"/>
          <w:sz w:val="24"/>
          <w:szCs w:val="24"/>
        </w:rPr>
      </w:pPr>
      <w:r>
        <w:br w:type="page"/>
      </w:r>
    </w:p>
    <w:p w14:paraId="2C5327AB" w14:textId="605451C0" w:rsidR="00B818C6" w:rsidRDefault="00B818C6" w:rsidP="00F75E1C">
      <w:pPr>
        <w:pStyle w:val="Heading3"/>
        <w:numPr>
          <w:ilvl w:val="2"/>
          <w:numId w:val="19"/>
        </w:numPr>
      </w:pPr>
      <w:bookmarkStart w:id="38" w:name="_Toc183226062"/>
      <w:r>
        <w:lastRenderedPageBreak/>
        <w:t>Dump Settings in AT Format</w:t>
      </w:r>
    </w:p>
    <w:p w14:paraId="09294A80" w14:textId="5A8C96C9" w:rsidR="00B818C6" w:rsidRPr="00B818C6" w:rsidRDefault="00B818C6" w:rsidP="00B818C6">
      <w:r>
        <w:t>Sending AT+</w:t>
      </w:r>
      <w:proofErr w:type="gramStart"/>
      <w:r>
        <w:t>SETTINGS?DUMP</w:t>
      </w:r>
      <w:proofErr w:type="gramEnd"/>
      <w:r>
        <w:t xml:space="preserve"> outputs a dump of all nonvolatile settings in AT command format, allowing them to be easily re-entered when restoring the </w:t>
      </w:r>
      <w:proofErr w:type="spellStart"/>
      <w:r>
        <w:t>ADSBee</w:t>
      </w:r>
      <w:proofErr w:type="spellEnd"/>
      <w:r>
        <w:t xml:space="preserve"> settings after a firmware upgrade, or for moving setting between devices.</w:t>
      </w:r>
    </w:p>
    <w:p w14:paraId="795DFD32" w14:textId="0512DF83" w:rsidR="00B818C6" w:rsidRDefault="00B818C6" w:rsidP="00B818C6">
      <w:pPr>
        <w:pStyle w:val="code"/>
      </w:pPr>
      <w:r>
        <w:t>AT+</w:t>
      </w:r>
      <w:proofErr w:type="gramStart"/>
      <w:r>
        <w:t>SETTINGS?DUMP</w:t>
      </w:r>
      <w:proofErr w:type="gramEnd"/>
    </w:p>
    <w:p w14:paraId="43657015" w14:textId="77777777" w:rsidR="00B818C6" w:rsidRDefault="00B818C6" w:rsidP="00B818C6">
      <w:pPr>
        <w:pStyle w:val="code"/>
      </w:pPr>
      <w:r>
        <w:t>AT+SETTINGS=RESET</w:t>
      </w:r>
    </w:p>
    <w:p w14:paraId="2589A4D4" w14:textId="77777777" w:rsidR="00B818C6" w:rsidRDefault="00B818C6" w:rsidP="00B818C6">
      <w:pPr>
        <w:pStyle w:val="code"/>
      </w:pPr>
      <w:r>
        <w:t>AT+BAUD_RATE=CONSOLE,115200</w:t>
      </w:r>
    </w:p>
    <w:p w14:paraId="2C8532A2" w14:textId="77777777" w:rsidR="00B818C6" w:rsidRDefault="00B818C6" w:rsidP="00B818C6">
      <w:pPr>
        <w:pStyle w:val="code"/>
      </w:pPr>
      <w:r>
        <w:t>AT+BAUD_RATE=COMMS_UART,115200</w:t>
      </w:r>
    </w:p>
    <w:p w14:paraId="0CF42D9F" w14:textId="77777777" w:rsidR="00B818C6" w:rsidRDefault="00B818C6" w:rsidP="00B818C6">
      <w:pPr>
        <w:pStyle w:val="code"/>
      </w:pPr>
      <w:r>
        <w:t>AT+BAUD_RATE=GNSS_UART,115200</w:t>
      </w:r>
    </w:p>
    <w:p w14:paraId="0E86EC28" w14:textId="77777777" w:rsidR="00B818C6" w:rsidRDefault="00B818C6" w:rsidP="00B818C6">
      <w:pPr>
        <w:pStyle w:val="code"/>
      </w:pPr>
      <w:r>
        <w:t>AT+BIAS_TEE_ENABLE=0</w:t>
      </w:r>
    </w:p>
    <w:p w14:paraId="691E6144" w14:textId="77777777" w:rsidR="00B818C6" w:rsidRDefault="00B818C6" w:rsidP="00B818C6">
      <w:pPr>
        <w:pStyle w:val="code"/>
      </w:pPr>
      <w:r>
        <w:t>AT+ESP32_ENABLE=1</w:t>
      </w:r>
    </w:p>
    <w:p w14:paraId="4D866A62" w14:textId="77777777" w:rsidR="00B818C6" w:rsidRDefault="00B818C6" w:rsidP="00B818C6">
      <w:pPr>
        <w:pStyle w:val="code"/>
      </w:pPr>
      <w:r>
        <w:t>AT+FEED=</w:t>
      </w:r>
      <w:proofErr w:type="gramStart"/>
      <w:r>
        <w:t>0,,</w:t>
      </w:r>
      <w:proofErr w:type="gramEnd"/>
      <w:r>
        <w:t>0,</w:t>
      </w:r>
      <w:proofErr w:type="gramStart"/>
      <w:r>
        <w:t>0,NONE</w:t>
      </w:r>
      <w:proofErr w:type="gramEnd"/>
    </w:p>
    <w:p w14:paraId="38AC1508" w14:textId="77777777" w:rsidR="00B818C6" w:rsidRDefault="00B818C6" w:rsidP="00B818C6">
      <w:pPr>
        <w:pStyle w:val="code"/>
      </w:pPr>
      <w:r>
        <w:t>AT+FEED=</w:t>
      </w:r>
      <w:proofErr w:type="gramStart"/>
      <w:r>
        <w:t>1,,</w:t>
      </w:r>
      <w:proofErr w:type="gramEnd"/>
      <w:r>
        <w:t>0,</w:t>
      </w:r>
      <w:proofErr w:type="gramStart"/>
      <w:r>
        <w:t>0,NONE</w:t>
      </w:r>
      <w:proofErr w:type="gramEnd"/>
    </w:p>
    <w:p w14:paraId="3CAFAF2B" w14:textId="77777777" w:rsidR="00B818C6" w:rsidRDefault="00B818C6" w:rsidP="00B818C6">
      <w:pPr>
        <w:pStyle w:val="code"/>
      </w:pPr>
      <w:r>
        <w:t>AT+FEED=</w:t>
      </w:r>
      <w:proofErr w:type="gramStart"/>
      <w:r>
        <w:t>2,,</w:t>
      </w:r>
      <w:proofErr w:type="gramEnd"/>
      <w:r>
        <w:t>0,</w:t>
      </w:r>
      <w:proofErr w:type="gramStart"/>
      <w:r>
        <w:t>0,NONE</w:t>
      </w:r>
      <w:proofErr w:type="gramEnd"/>
    </w:p>
    <w:p w14:paraId="3ADFE79A" w14:textId="77777777" w:rsidR="00B818C6" w:rsidRDefault="00B818C6" w:rsidP="00B818C6">
      <w:pPr>
        <w:pStyle w:val="code"/>
      </w:pPr>
      <w:r>
        <w:t>AT+FEED=</w:t>
      </w:r>
      <w:proofErr w:type="gramStart"/>
      <w:r>
        <w:t>3,,</w:t>
      </w:r>
      <w:proofErr w:type="gramEnd"/>
      <w:r>
        <w:t>0,</w:t>
      </w:r>
      <w:proofErr w:type="gramStart"/>
      <w:r>
        <w:t>0,NONE</w:t>
      </w:r>
      <w:proofErr w:type="gramEnd"/>
    </w:p>
    <w:p w14:paraId="3AC4D6C3" w14:textId="77777777" w:rsidR="00B818C6" w:rsidRDefault="00B818C6" w:rsidP="00B818C6">
      <w:pPr>
        <w:pStyle w:val="code"/>
      </w:pPr>
      <w:r>
        <w:t>AT+FEED=</w:t>
      </w:r>
      <w:proofErr w:type="gramStart"/>
      <w:r>
        <w:t>4,feed</w:t>
      </w:r>
      <w:proofErr w:type="gramEnd"/>
      <w:r>
        <w:t>.</w:t>
      </w:r>
      <w:proofErr w:type="gramStart"/>
      <w:r>
        <w:t>airplanes.live</w:t>
      </w:r>
      <w:proofErr w:type="gramEnd"/>
      <w:r>
        <w:t>,30004,</w:t>
      </w:r>
      <w:proofErr w:type="gramStart"/>
      <w:r>
        <w:t>1,BEAST</w:t>
      </w:r>
      <w:proofErr w:type="gramEnd"/>
    </w:p>
    <w:p w14:paraId="2C6FCC2F" w14:textId="77777777" w:rsidR="00B818C6" w:rsidRDefault="00B818C6" w:rsidP="00B818C6">
      <w:pPr>
        <w:pStyle w:val="code"/>
      </w:pPr>
      <w:r>
        <w:t>AT+FEED=</w:t>
      </w:r>
      <w:proofErr w:type="gramStart"/>
      <w:r>
        <w:t>5,feed.adsb.fi</w:t>
      </w:r>
      <w:proofErr w:type="gramEnd"/>
      <w:r>
        <w:t>,30004,</w:t>
      </w:r>
      <w:proofErr w:type="gramStart"/>
      <w:r>
        <w:t>1,BEAST</w:t>
      </w:r>
      <w:proofErr w:type="gramEnd"/>
    </w:p>
    <w:p w14:paraId="57F8FCA4" w14:textId="77777777" w:rsidR="00B818C6" w:rsidRDefault="00B818C6" w:rsidP="00B818C6">
      <w:pPr>
        <w:pStyle w:val="code"/>
      </w:pPr>
      <w:r>
        <w:t>AT+LOG_LEVEL=WARNINGS</w:t>
      </w:r>
    </w:p>
    <w:p w14:paraId="06010A0E" w14:textId="77777777" w:rsidR="00B818C6" w:rsidRDefault="00B818C6" w:rsidP="00B818C6">
      <w:pPr>
        <w:pStyle w:val="code"/>
      </w:pPr>
      <w:r>
        <w:t>AT+PROTOCOL=</w:t>
      </w:r>
      <w:proofErr w:type="gramStart"/>
      <w:r>
        <w:t>CONSOLE,NONE</w:t>
      </w:r>
      <w:proofErr w:type="gramEnd"/>
    </w:p>
    <w:p w14:paraId="70EB72D4" w14:textId="77777777" w:rsidR="00B818C6" w:rsidRDefault="00B818C6" w:rsidP="00B818C6">
      <w:pPr>
        <w:pStyle w:val="code"/>
      </w:pPr>
      <w:r>
        <w:t>AT+PROTOCOL=COMMS_</w:t>
      </w:r>
      <w:proofErr w:type="gramStart"/>
      <w:r>
        <w:t>UART,MAVLINK</w:t>
      </w:r>
      <w:proofErr w:type="gramEnd"/>
      <w:r>
        <w:t>1</w:t>
      </w:r>
    </w:p>
    <w:p w14:paraId="13A1349E" w14:textId="77777777" w:rsidR="00B818C6" w:rsidRDefault="00B818C6" w:rsidP="00B818C6">
      <w:pPr>
        <w:pStyle w:val="code"/>
      </w:pPr>
      <w:r>
        <w:t>AT+RX_ENABLE=1</w:t>
      </w:r>
    </w:p>
    <w:p w14:paraId="2A6C3FC8" w14:textId="77777777" w:rsidR="00B818C6" w:rsidRDefault="00B818C6" w:rsidP="00B818C6">
      <w:pPr>
        <w:pStyle w:val="code"/>
      </w:pPr>
      <w:r>
        <w:t>AT+TL_SET=1300</w:t>
      </w:r>
    </w:p>
    <w:p w14:paraId="15D79FD8" w14:textId="77777777" w:rsidR="00B818C6" w:rsidRDefault="00B818C6" w:rsidP="00B818C6">
      <w:pPr>
        <w:pStyle w:val="code"/>
      </w:pPr>
      <w:r>
        <w:t>AT+WATCHDOG=10</w:t>
      </w:r>
    </w:p>
    <w:p w14:paraId="0C1BE030" w14:textId="77777777" w:rsidR="00B818C6" w:rsidRDefault="00B818C6" w:rsidP="00B818C6">
      <w:pPr>
        <w:pStyle w:val="code"/>
      </w:pPr>
      <w:r>
        <w:t>AT+WIFI_AP=</w:t>
      </w:r>
      <w:proofErr w:type="gramStart"/>
      <w:r>
        <w:t>1,ADSBee</w:t>
      </w:r>
      <w:proofErr w:type="gramEnd"/>
      <w:r>
        <w:t>1090-</w:t>
      </w:r>
      <w:proofErr w:type="gramStart"/>
      <w:r>
        <w:t>0240907000001,yummyflowers</w:t>
      </w:r>
      <w:proofErr w:type="gramEnd"/>
      <w:r>
        <w:t>,11</w:t>
      </w:r>
    </w:p>
    <w:p w14:paraId="24744630" w14:textId="77777777" w:rsidR="00B818C6" w:rsidRDefault="00B818C6" w:rsidP="00B818C6">
      <w:pPr>
        <w:pStyle w:val="code"/>
      </w:pPr>
      <w:r>
        <w:t>AT+WIFI_STA=</w:t>
      </w:r>
      <w:proofErr w:type="gramStart"/>
      <w:r>
        <w:t>0,,</w:t>
      </w:r>
      <w:proofErr w:type="gramEnd"/>
    </w:p>
    <w:p w14:paraId="5F38B79E" w14:textId="0C904EA1" w:rsidR="00B818C6" w:rsidRDefault="00B818C6" w:rsidP="00B818C6">
      <w:pPr>
        <w:pStyle w:val="code"/>
      </w:pPr>
      <w:r>
        <w:t>OK</w:t>
      </w:r>
    </w:p>
    <w:p w14:paraId="297FD329" w14:textId="77777777" w:rsidR="00B818C6" w:rsidRPr="00B818C6" w:rsidRDefault="00B818C6" w:rsidP="00B818C6"/>
    <w:p w14:paraId="3FD8726C" w14:textId="388DA080" w:rsidR="00F75E1C" w:rsidRDefault="00F75E1C" w:rsidP="00F75E1C">
      <w:pPr>
        <w:pStyle w:val="Heading3"/>
        <w:numPr>
          <w:ilvl w:val="2"/>
          <w:numId w:val="19"/>
        </w:numPr>
      </w:pPr>
      <w:r>
        <w:t>Load Settings from EEPROM</w:t>
      </w:r>
      <w:bookmarkEnd w:id="38"/>
    </w:p>
    <w:p w14:paraId="1E8B4BB1" w14:textId="2E0E10F3" w:rsidR="00F75E1C" w:rsidRDefault="00F75E1C" w:rsidP="00F75E1C">
      <w:pPr>
        <w:pStyle w:val="code"/>
      </w:pPr>
      <w:r>
        <w:t>AT+SETTINGS=LOAD</w:t>
      </w:r>
    </w:p>
    <w:p w14:paraId="51E0CA4B" w14:textId="77777777" w:rsidR="00E758A2" w:rsidRPr="00F75E1C" w:rsidRDefault="00E758A2" w:rsidP="00E758A2"/>
    <w:p w14:paraId="71E13A81" w14:textId="0B165C5E" w:rsidR="00F75E1C" w:rsidRDefault="00F75E1C" w:rsidP="00F75E1C">
      <w:pPr>
        <w:pStyle w:val="Heading3"/>
        <w:numPr>
          <w:ilvl w:val="2"/>
          <w:numId w:val="19"/>
        </w:numPr>
      </w:pPr>
      <w:bookmarkStart w:id="39" w:name="_Toc183226063"/>
      <w:r>
        <w:t>Save Settings to EEPROM</w:t>
      </w:r>
      <w:bookmarkEnd w:id="39"/>
    </w:p>
    <w:p w14:paraId="10B8DDBF" w14:textId="737446F9" w:rsidR="00F75E1C" w:rsidRDefault="00F75E1C" w:rsidP="00F75E1C">
      <w:pPr>
        <w:pStyle w:val="code"/>
      </w:pPr>
      <w:r>
        <w:t>AT+SETTINGS=SAVE</w:t>
      </w:r>
    </w:p>
    <w:p w14:paraId="7BA663A9" w14:textId="4F140A2E" w:rsidR="00F75E1C" w:rsidRPr="00F75E1C" w:rsidRDefault="00F75E1C" w:rsidP="00F75E1C">
      <w:r>
        <w:t xml:space="preserve">Note that this command is also used to synchronize settings between the RP2040 and ESP32. When changing parameters in the Serial CLI or Web CLI, run </w:t>
      </w:r>
      <w:r w:rsidRPr="00F75E1C">
        <w:rPr>
          <w:rStyle w:val="codeChar"/>
        </w:rPr>
        <w:t>AT+SETTINGS=SAVE</w:t>
      </w:r>
      <w:r>
        <w:rPr>
          <w:rStyle w:val="codeChar"/>
        </w:rPr>
        <w:t xml:space="preserve"> </w:t>
      </w:r>
      <w:r w:rsidRPr="00F75E1C">
        <w:t xml:space="preserve">or reboot the </w:t>
      </w:r>
      <w:r>
        <w:t>device to synchronize new settings (e.g. new feed parameters or network settings).</w:t>
      </w:r>
    </w:p>
    <w:p w14:paraId="4A123EE8" w14:textId="456CBE19" w:rsidR="00F75E1C" w:rsidRDefault="00F75E1C" w:rsidP="00F75E1C">
      <w:pPr>
        <w:pStyle w:val="Heading3"/>
        <w:numPr>
          <w:ilvl w:val="2"/>
          <w:numId w:val="19"/>
        </w:numPr>
      </w:pPr>
      <w:bookmarkStart w:id="40" w:name="_Toc183226064"/>
      <w:r>
        <w:t>Reset Settings to Factory Default</w:t>
      </w:r>
      <w:bookmarkEnd w:id="40"/>
    </w:p>
    <w:p w14:paraId="2A15A449" w14:textId="13603261" w:rsidR="00F75E1C" w:rsidRDefault="00F75E1C" w:rsidP="00F75E1C">
      <w:pPr>
        <w:pStyle w:val="code"/>
      </w:pPr>
      <w:r>
        <w:t>AT+SETTINGS=RESET</w:t>
      </w:r>
    </w:p>
    <w:p w14:paraId="3815AD98" w14:textId="6A6572E9" w:rsidR="00F75E1C" w:rsidRPr="00F75E1C" w:rsidRDefault="00F75E1C" w:rsidP="00F75E1C">
      <w:r>
        <w:t xml:space="preserve">Note that this command resets settings to factory defaults, but will not persist them to the next power on unless </w:t>
      </w:r>
      <w:r w:rsidRPr="00F75E1C">
        <w:rPr>
          <w:rStyle w:val="codeChar"/>
        </w:rPr>
        <w:t>AT+SETTINGS=SAVE</w:t>
      </w:r>
      <w:r>
        <w:t xml:space="preserve"> is run subsequently.</w:t>
      </w:r>
    </w:p>
    <w:p w14:paraId="3A2A34D5" w14:textId="77777777" w:rsidR="00B818C6" w:rsidRDefault="00B818C6">
      <w:pPr>
        <w:rPr>
          <w:rFonts w:ascii="Poppins SemiBold" w:eastAsiaTheme="majorEastAsia" w:hAnsi="Poppins SemiBold" w:cstheme="majorBidi"/>
          <w:b/>
          <w:color w:val="FFCB00"/>
          <w:sz w:val="26"/>
          <w:szCs w:val="26"/>
        </w:rPr>
      </w:pPr>
      <w:bookmarkStart w:id="41" w:name="_Toc183226065"/>
      <w:r>
        <w:br w:type="page"/>
      </w:r>
    </w:p>
    <w:p w14:paraId="719237CD" w14:textId="7D6341FE" w:rsidR="009A22A2" w:rsidRDefault="009A22A2" w:rsidP="003644D3">
      <w:pPr>
        <w:pStyle w:val="Heading2"/>
        <w:numPr>
          <w:ilvl w:val="1"/>
          <w:numId w:val="19"/>
        </w:numPr>
      </w:pPr>
      <w:r>
        <w:lastRenderedPageBreak/>
        <w:t>AT+SUBG_ENABLE</w:t>
      </w:r>
    </w:p>
    <w:p w14:paraId="1EC4F757" w14:textId="617257DA" w:rsidR="009A22A2" w:rsidRDefault="009A22A2" w:rsidP="009A22A2">
      <w:r>
        <w:t>Enable or disable the Sub-GHz receiver, if present. Can be used to drive the Sub-GHz receiver enable line HI or LO</w:t>
      </w:r>
      <w:r w:rsidR="00331279">
        <w:t>, or leave the corresponding GPIO in a high impedance state in order to allow external control (e.g. for using an external debugger).</w:t>
      </w:r>
    </w:p>
    <w:p w14:paraId="03FD64FE" w14:textId="02DB3897" w:rsidR="009A22A2" w:rsidRDefault="009A22A2" w:rsidP="009A22A2">
      <w:pPr>
        <w:pStyle w:val="Heading3"/>
        <w:numPr>
          <w:ilvl w:val="2"/>
          <w:numId w:val="34"/>
        </w:numPr>
      </w:pPr>
      <w:r>
        <w:t>Set Sub-GHz Receiver Enable Status and Line Drive Type</w:t>
      </w:r>
    </w:p>
    <w:p w14:paraId="61DF23FA" w14:textId="75C6B896" w:rsidR="009A22A2" w:rsidRDefault="009A22A2" w:rsidP="009A22A2">
      <w:pPr>
        <w:pStyle w:val="code"/>
      </w:pPr>
      <w:r>
        <w:t>AT+SUBG_ENABLE=&lt;enabled&gt;</w:t>
      </w:r>
    </w:p>
    <w:p w14:paraId="36127D8F" w14:textId="77777777" w:rsidR="009A22A2" w:rsidRPr="009A22A2" w:rsidRDefault="009A22A2" w:rsidP="009A22A2"/>
    <w:tbl>
      <w:tblPr>
        <w:tblStyle w:val="TableGrid"/>
        <w:tblW w:w="0" w:type="auto"/>
        <w:tblLook w:val="04A0" w:firstRow="1" w:lastRow="0" w:firstColumn="1" w:lastColumn="0" w:noHBand="0" w:noVBand="1"/>
      </w:tblPr>
      <w:tblGrid>
        <w:gridCol w:w="1548"/>
        <w:gridCol w:w="4860"/>
        <w:gridCol w:w="4608"/>
      </w:tblGrid>
      <w:tr w:rsidR="009A22A2" w:rsidRPr="00A44FAD" w14:paraId="435E7B94" w14:textId="77777777" w:rsidTr="00433DF3">
        <w:tc>
          <w:tcPr>
            <w:tcW w:w="1548" w:type="dxa"/>
          </w:tcPr>
          <w:p w14:paraId="128034E3" w14:textId="77777777" w:rsidR="009A22A2" w:rsidRPr="00A44FAD" w:rsidRDefault="009A22A2" w:rsidP="00433DF3">
            <w:pPr>
              <w:rPr>
                <w:b/>
                <w:bCs/>
              </w:rPr>
            </w:pPr>
            <w:r w:rsidRPr="00A44FAD">
              <w:rPr>
                <w:b/>
                <w:bCs/>
              </w:rPr>
              <w:t>Parameter</w:t>
            </w:r>
          </w:p>
        </w:tc>
        <w:tc>
          <w:tcPr>
            <w:tcW w:w="4860" w:type="dxa"/>
          </w:tcPr>
          <w:p w14:paraId="5B799412" w14:textId="77777777" w:rsidR="009A22A2" w:rsidRPr="00A44FAD" w:rsidRDefault="009A22A2" w:rsidP="00433DF3">
            <w:pPr>
              <w:rPr>
                <w:b/>
                <w:bCs/>
              </w:rPr>
            </w:pPr>
            <w:r w:rsidRPr="00A44FAD">
              <w:rPr>
                <w:b/>
                <w:bCs/>
              </w:rPr>
              <w:t>Description</w:t>
            </w:r>
          </w:p>
        </w:tc>
        <w:tc>
          <w:tcPr>
            <w:tcW w:w="4608" w:type="dxa"/>
          </w:tcPr>
          <w:p w14:paraId="62326BCD" w14:textId="77777777" w:rsidR="009A22A2" w:rsidRPr="00A44FAD" w:rsidRDefault="009A22A2" w:rsidP="00433DF3">
            <w:pPr>
              <w:rPr>
                <w:b/>
                <w:bCs/>
              </w:rPr>
            </w:pPr>
            <w:r w:rsidRPr="00A44FAD">
              <w:rPr>
                <w:b/>
                <w:bCs/>
              </w:rPr>
              <w:t>Values</w:t>
            </w:r>
          </w:p>
        </w:tc>
      </w:tr>
      <w:tr w:rsidR="009A22A2" w14:paraId="290D934E" w14:textId="77777777" w:rsidTr="00433DF3">
        <w:tc>
          <w:tcPr>
            <w:tcW w:w="1548" w:type="dxa"/>
          </w:tcPr>
          <w:p w14:paraId="1AB7AA05" w14:textId="3388103B" w:rsidR="009A22A2" w:rsidRDefault="009A22A2" w:rsidP="00433DF3">
            <w:r>
              <w:t>enabled</w:t>
            </w:r>
          </w:p>
        </w:tc>
        <w:tc>
          <w:tcPr>
            <w:tcW w:w="4860" w:type="dxa"/>
          </w:tcPr>
          <w:p w14:paraId="7E19428F" w14:textId="57BB3C65" w:rsidR="009A22A2" w:rsidRDefault="009A22A2" w:rsidP="00433DF3">
            <w:r>
              <w:t xml:space="preserve">Flag indicating whether the </w:t>
            </w:r>
            <w:r>
              <w:t>Sub-GHz receiver should be enabled or disabled.</w:t>
            </w:r>
          </w:p>
        </w:tc>
        <w:tc>
          <w:tcPr>
            <w:tcW w:w="4608" w:type="dxa"/>
          </w:tcPr>
          <w:p w14:paraId="6235A148" w14:textId="77777777" w:rsidR="009A22A2" w:rsidRDefault="009A22A2" w:rsidP="00433DF3">
            <w:r>
              <w:t>0 –</w:t>
            </w:r>
            <w:r>
              <w:t xml:space="preserve"> Sub-GHz</w:t>
            </w:r>
            <w:r>
              <w:t xml:space="preserve"> receiver is disabled.</w:t>
            </w:r>
          </w:p>
          <w:p w14:paraId="3E791F0C" w14:textId="77777777" w:rsidR="00331279" w:rsidRDefault="00331279" w:rsidP="00331279">
            <w:r>
              <w:t>1 – Sub-GHz receiver is enabled.</w:t>
            </w:r>
          </w:p>
          <w:p w14:paraId="78C7EE4A" w14:textId="2FCF7B5B" w:rsidR="00331279" w:rsidRDefault="00331279" w:rsidP="00433DF3">
            <w:r>
              <w:t>EXTERNAL – Sub-GHz receiver enable is pulled low by default, but can be overridden by an external device.</w:t>
            </w:r>
          </w:p>
        </w:tc>
      </w:tr>
    </w:tbl>
    <w:p w14:paraId="09516444" w14:textId="414D4E24" w:rsidR="009A22A2" w:rsidRDefault="009A22A2" w:rsidP="009A22A2">
      <w:pPr>
        <w:pStyle w:val="Heading3"/>
        <w:numPr>
          <w:ilvl w:val="2"/>
          <w:numId w:val="34"/>
        </w:numPr>
      </w:pPr>
      <w:r>
        <w:t>Query Sub-GHz Receiver Enable Status and Line Drive Type</w:t>
      </w:r>
    </w:p>
    <w:p w14:paraId="299AFAA8" w14:textId="044E50C1" w:rsidR="009A22A2" w:rsidRDefault="009A22A2" w:rsidP="009A22A2">
      <w:pPr>
        <w:pStyle w:val="code"/>
      </w:pPr>
      <w:r>
        <w:t>AT+SUBG_ENABLE?</w:t>
      </w:r>
    </w:p>
    <w:p w14:paraId="08243425" w14:textId="5D6BB98E" w:rsidR="009A22A2" w:rsidRPr="009A22A2" w:rsidRDefault="009A22A2" w:rsidP="009A22A2">
      <w:pPr>
        <w:pStyle w:val="code"/>
      </w:pPr>
      <w:r>
        <w:t>+SUBG_ENABLE=1</w:t>
      </w:r>
    </w:p>
    <w:p w14:paraId="44D01BAA" w14:textId="4DA9E209" w:rsidR="00A44FAD" w:rsidRDefault="00A44FAD" w:rsidP="003644D3">
      <w:pPr>
        <w:pStyle w:val="Heading2"/>
        <w:numPr>
          <w:ilvl w:val="1"/>
          <w:numId w:val="19"/>
        </w:numPr>
      </w:pPr>
      <w:r>
        <w:t>AT+TEST</w:t>
      </w:r>
      <w:bookmarkEnd w:id="41"/>
    </w:p>
    <w:p w14:paraId="053CF324" w14:textId="44971E8A" w:rsidR="00B9093D" w:rsidRDefault="00B9093D" w:rsidP="00B9093D">
      <w:r>
        <w:t>Used for running internal self-tests. Can only be run once per boot cycle.</w:t>
      </w:r>
    </w:p>
    <w:p w14:paraId="3F870C00" w14:textId="1AA767F1" w:rsidR="00B9093D" w:rsidRPr="00B9093D" w:rsidRDefault="00B9093D" w:rsidP="00B9093D">
      <w:pPr>
        <w:pStyle w:val="code"/>
      </w:pPr>
      <w:r>
        <w:t>AT+TEST</w:t>
      </w:r>
    </w:p>
    <w:p w14:paraId="547D3EC9" w14:textId="77777777" w:rsidR="00B9093D" w:rsidRPr="00B9093D" w:rsidRDefault="00B9093D" w:rsidP="00B9093D">
      <w:pPr>
        <w:pStyle w:val="code"/>
      </w:pPr>
      <w:r w:rsidRPr="00B9093D">
        <w:rPr>
          <w:color w:val="00AD4D"/>
        </w:rPr>
        <w:t>[==========]</w:t>
      </w:r>
      <w:r w:rsidRPr="00B9093D">
        <w:t xml:space="preserve"> Running 4 test cases.</w:t>
      </w:r>
    </w:p>
    <w:p w14:paraId="63DE7A83"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SpiCoprocessor.WriteReadScratchNoAck</w:t>
      </w:r>
      <w:proofErr w:type="spellEnd"/>
    </w:p>
    <w:p w14:paraId="690ED718"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SpiCoprocessor.WriteReadScratchNoAck</w:t>
      </w:r>
      <w:proofErr w:type="spellEnd"/>
      <w:r w:rsidRPr="00B9093D">
        <w:t xml:space="preserve"> (687000ns)</w:t>
      </w:r>
    </w:p>
    <w:p w14:paraId="795E95F2"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SpiCoprocessor.WriteReadScratchWithAck</w:t>
      </w:r>
      <w:proofErr w:type="spellEnd"/>
    </w:p>
    <w:p w14:paraId="3CAB6A23"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SpiCoprocessor.WriteReadScratchWithAck</w:t>
      </w:r>
      <w:proofErr w:type="spellEnd"/>
      <w:r w:rsidRPr="00B9093D">
        <w:t xml:space="preserve"> (751000ns)</w:t>
      </w:r>
    </w:p>
    <w:p w14:paraId="1713990F"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SPICoprocessor.ReadWriteReadRewriteRereadBigNoAck</w:t>
      </w:r>
      <w:proofErr w:type="spellEnd"/>
    </w:p>
    <w:p w14:paraId="65E38DD8" w14:textId="77777777" w:rsidR="00B9093D" w:rsidRPr="00B9093D" w:rsidRDefault="00B9093D" w:rsidP="00B9093D">
      <w:pPr>
        <w:pStyle w:val="code"/>
      </w:pPr>
      <w:r w:rsidRPr="00B9093D">
        <w:rPr>
          <w:color w:val="00AD4D"/>
        </w:rPr>
        <w:t xml:space="preserve">[       </w:t>
      </w:r>
      <w:proofErr w:type="gramStart"/>
      <w:r w:rsidRPr="00B9093D">
        <w:rPr>
          <w:color w:val="00AD4D"/>
        </w:rPr>
        <w:t>OK</w:t>
      </w:r>
      <w:r w:rsidRPr="00B9093D">
        <w:t xml:space="preserve"> </w:t>
      </w:r>
      <w:r w:rsidRPr="00B9093D">
        <w:rPr>
          <w:color w:val="00AD4D"/>
        </w:rPr>
        <w:t>]</w:t>
      </w:r>
      <w:proofErr w:type="gramEnd"/>
      <w:r w:rsidRPr="00B9093D">
        <w:t xml:space="preserve"> </w:t>
      </w:r>
      <w:proofErr w:type="spellStart"/>
      <w:r w:rsidRPr="00B9093D">
        <w:t>SPICoprocessor.ReadWriteReadRewriteRereadBigNoAck</w:t>
      </w:r>
      <w:proofErr w:type="spellEnd"/>
      <w:r w:rsidRPr="00B9093D">
        <w:t xml:space="preserve"> (25336000ns)</w:t>
      </w:r>
    </w:p>
    <w:p w14:paraId="65C5768D" w14:textId="77777777" w:rsidR="00B9093D" w:rsidRPr="00B9093D" w:rsidRDefault="00B9093D" w:rsidP="00B9093D">
      <w:pPr>
        <w:pStyle w:val="code"/>
      </w:pPr>
      <w:r w:rsidRPr="00B9093D">
        <w:rPr>
          <w:color w:val="00AD4D"/>
        </w:rPr>
        <w:t xml:space="preserve">[ RUN    </w:t>
      </w:r>
      <w:proofErr w:type="gramStart"/>
      <w:r w:rsidRPr="00B9093D">
        <w:rPr>
          <w:color w:val="00AD4D"/>
        </w:rPr>
        <w:t xml:space="preserve">  ]</w:t>
      </w:r>
      <w:proofErr w:type="gramEnd"/>
      <w:r w:rsidRPr="00B9093D">
        <w:t xml:space="preserve"> </w:t>
      </w:r>
      <w:proofErr w:type="spellStart"/>
      <w:r w:rsidRPr="00B9093D">
        <w:t>SPICoprocessor.ReadWriteReadRewriteRereadBigWithAck</w:t>
      </w:r>
      <w:proofErr w:type="spellEnd"/>
    </w:p>
    <w:p w14:paraId="6361EC51" w14:textId="77777777" w:rsidR="00B9093D" w:rsidRPr="00B9093D" w:rsidRDefault="00B9093D" w:rsidP="00B9093D">
      <w:pPr>
        <w:pStyle w:val="code"/>
      </w:pPr>
      <w:r w:rsidRPr="00B9093D">
        <w:rPr>
          <w:color w:val="00AD4D"/>
        </w:rPr>
        <w:t xml:space="preserve">[       </w:t>
      </w:r>
      <w:proofErr w:type="gramStart"/>
      <w:r w:rsidRPr="00B9093D">
        <w:rPr>
          <w:color w:val="00AD4D"/>
        </w:rPr>
        <w:t>OK ]</w:t>
      </w:r>
      <w:proofErr w:type="gramEnd"/>
      <w:r w:rsidRPr="00B9093D">
        <w:t xml:space="preserve"> </w:t>
      </w:r>
      <w:proofErr w:type="spellStart"/>
      <w:r w:rsidRPr="00B9093D">
        <w:t>SPICoprocessor.ReadWriteReadRewriteRereadBigWithAck</w:t>
      </w:r>
      <w:proofErr w:type="spellEnd"/>
      <w:r w:rsidRPr="00B9093D">
        <w:t xml:space="preserve"> (29287000ns)</w:t>
      </w:r>
    </w:p>
    <w:p w14:paraId="3EB3CB3F" w14:textId="77777777" w:rsidR="00B9093D" w:rsidRPr="00B9093D" w:rsidRDefault="00B9093D" w:rsidP="00B9093D">
      <w:pPr>
        <w:pStyle w:val="code"/>
        <w:rPr>
          <w:color w:val="00AD4D"/>
        </w:rPr>
      </w:pPr>
      <w:r w:rsidRPr="00B9093D">
        <w:rPr>
          <w:color w:val="00AD4D"/>
        </w:rPr>
        <w:t>[==========] 4 test cases ran.</w:t>
      </w:r>
    </w:p>
    <w:p w14:paraId="55814D95" w14:textId="12891857" w:rsidR="00F75E1C" w:rsidRDefault="00B9093D" w:rsidP="00B9093D">
      <w:pPr>
        <w:pStyle w:val="code"/>
        <w:rPr>
          <w:color w:val="00AD4D"/>
        </w:rPr>
      </w:pPr>
      <w:proofErr w:type="gramStart"/>
      <w:r w:rsidRPr="00B9093D">
        <w:rPr>
          <w:color w:val="00AD4D"/>
        </w:rPr>
        <w:t>[  PASSED  ]</w:t>
      </w:r>
      <w:proofErr w:type="gramEnd"/>
      <w:r w:rsidRPr="00B9093D">
        <w:rPr>
          <w:color w:val="00AD4D"/>
        </w:rPr>
        <w:t xml:space="preserve"> 4 tests.</w:t>
      </w:r>
    </w:p>
    <w:p w14:paraId="73AD0C79" w14:textId="77777777" w:rsidR="00B9093D" w:rsidRPr="00B9093D" w:rsidRDefault="00B9093D" w:rsidP="00B9093D"/>
    <w:p w14:paraId="73C8B9C2" w14:textId="77777777" w:rsidR="00996307" w:rsidRDefault="00996307">
      <w:pPr>
        <w:rPr>
          <w:rFonts w:ascii="Poppins SemiBold" w:eastAsiaTheme="majorEastAsia" w:hAnsi="Poppins SemiBold" w:cstheme="majorBidi"/>
          <w:b/>
          <w:color w:val="FFCB00"/>
          <w:sz w:val="26"/>
          <w:szCs w:val="26"/>
        </w:rPr>
      </w:pPr>
      <w:r>
        <w:br w:type="page"/>
      </w:r>
    </w:p>
    <w:p w14:paraId="6663DBBF" w14:textId="11F80AF3" w:rsidR="00A44FAD" w:rsidRDefault="00A44FAD" w:rsidP="003644D3">
      <w:pPr>
        <w:pStyle w:val="Heading2"/>
        <w:numPr>
          <w:ilvl w:val="1"/>
          <w:numId w:val="19"/>
        </w:numPr>
      </w:pPr>
      <w:bookmarkStart w:id="42" w:name="_Toc183226066"/>
      <w:r>
        <w:lastRenderedPageBreak/>
        <w:t>AT+TL_READ</w:t>
      </w:r>
      <w:bookmarkEnd w:id="42"/>
    </w:p>
    <w:p w14:paraId="1761D4B1" w14:textId="1C4C2B7F" w:rsidR="00B9093D" w:rsidRDefault="00B9093D" w:rsidP="00B9093D">
      <w:pPr>
        <w:pStyle w:val="code"/>
      </w:pPr>
      <w:r>
        <w:t>AT+TL_READ?</w:t>
      </w:r>
    </w:p>
    <w:p w14:paraId="3378B087" w14:textId="235DA9BF" w:rsidR="00B9093D" w:rsidRDefault="00B9093D" w:rsidP="00B9093D">
      <w:pPr>
        <w:pStyle w:val="code"/>
      </w:pPr>
      <w:r w:rsidRPr="00B9093D">
        <w:t>+TL_READ=1258mV (-64 dBm)</w:t>
      </w:r>
    </w:p>
    <w:p w14:paraId="5AF42129" w14:textId="77777777" w:rsidR="00E758A2" w:rsidRDefault="00E758A2" w:rsidP="00E758A2"/>
    <w:p w14:paraId="20ECD9F2" w14:textId="454A581C" w:rsidR="00B9093D" w:rsidRDefault="00B9093D" w:rsidP="00B9093D">
      <w:r>
        <w:t>Queries the current value of the internal trigger level of the RF frontend’s data slicer circuit. Signals peaking above this level will trigger a demodulation. This value should be set substantially above the noise floor in order to avoid false triggers.</w:t>
      </w:r>
    </w:p>
    <w:p w14:paraId="6AA2B5A8" w14:textId="6F9139CD" w:rsidR="00B9093D" w:rsidRPr="00B9093D" w:rsidRDefault="00B9093D" w:rsidP="00B9093D">
      <w:r>
        <w:t>Note that the value returned from TL_READ is different from querying TL_SET, since the value returned by TL_READ is read from the RP2040’s ADC, while the value returned from querying TL_SET is the setpoint for the PWM output that generates the trigger level signal. They should be roughly similar, but slightly offset.</w:t>
      </w:r>
    </w:p>
    <w:p w14:paraId="1C7D23DE" w14:textId="1E719603" w:rsidR="00A44FAD" w:rsidRDefault="00A44FAD" w:rsidP="003644D3">
      <w:pPr>
        <w:pStyle w:val="Heading2"/>
        <w:numPr>
          <w:ilvl w:val="1"/>
          <w:numId w:val="19"/>
        </w:numPr>
      </w:pPr>
      <w:bookmarkStart w:id="43" w:name="_Toc183226067"/>
      <w:r>
        <w:t>AT+TL_SET</w:t>
      </w:r>
      <w:bookmarkEnd w:id="43"/>
    </w:p>
    <w:p w14:paraId="0303DA4A" w14:textId="5A124218" w:rsidR="00996307" w:rsidRPr="00996307" w:rsidRDefault="00996307" w:rsidP="00996307">
      <w:pPr>
        <w:pStyle w:val="Heading3"/>
        <w:numPr>
          <w:ilvl w:val="2"/>
          <w:numId w:val="19"/>
        </w:numPr>
      </w:pPr>
      <w:bookmarkStart w:id="44" w:name="_Toc183226068"/>
      <w:r>
        <w:t>Set Trigger Level</w:t>
      </w:r>
      <w:bookmarkEnd w:id="44"/>
    </w:p>
    <w:p w14:paraId="36395998" w14:textId="161E8A6A" w:rsidR="00996307" w:rsidRDefault="00996307" w:rsidP="00996307">
      <w:pPr>
        <w:pStyle w:val="code"/>
      </w:pPr>
      <w:r>
        <w:t>AT+TL_SET=&lt;command&gt;</w:t>
      </w:r>
    </w:p>
    <w:p w14:paraId="56272EAC" w14:textId="77777777" w:rsidR="00996307" w:rsidRDefault="00996307" w:rsidP="00E758A2"/>
    <w:tbl>
      <w:tblPr>
        <w:tblStyle w:val="TableGrid"/>
        <w:tblW w:w="0" w:type="auto"/>
        <w:tblLook w:val="04A0" w:firstRow="1" w:lastRow="0" w:firstColumn="1" w:lastColumn="0" w:noHBand="0" w:noVBand="1"/>
      </w:tblPr>
      <w:tblGrid>
        <w:gridCol w:w="1548"/>
        <w:gridCol w:w="4860"/>
        <w:gridCol w:w="4608"/>
      </w:tblGrid>
      <w:tr w:rsidR="00996307" w:rsidRPr="00A44FAD" w14:paraId="2BE24AA6" w14:textId="77777777" w:rsidTr="00F11EDA">
        <w:tc>
          <w:tcPr>
            <w:tcW w:w="1548" w:type="dxa"/>
          </w:tcPr>
          <w:p w14:paraId="6A55A0A3" w14:textId="77777777" w:rsidR="00996307" w:rsidRPr="00A44FAD" w:rsidRDefault="00996307" w:rsidP="00F11EDA">
            <w:pPr>
              <w:rPr>
                <w:b/>
                <w:bCs/>
              </w:rPr>
            </w:pPr>
            <w:r w:rsidRPr="00A44FAD">
              <w:rPr>
                <w:b/>
                <w:bCs/>
              </w:rPr>
              <w:t>Parameter</w:t>
            </w:r>
          </w:p>
        </w:tc>
        <w:tc>
          <w:tcPr>
            <w:tcW w:w="4860" w:type="dxa"/>
          </w:tcPr>
          <w:p w14:paraId="720073A4" w14:textId="77777777" w:rsidR="00996307" w:rsidRPr="00A44FAD" w:rsidRDefault="00996307" w:rsidP="00F11EDA">
            <w:pPr>
              <w:rPr>
                <w:b/>
                <w:bCs/>
              </w:rPr>
            </w:pPr>
            <w:r w:rsidRPr="00A44FAD">
              <w:rPr>
                <w:b/>
                <w:bCs/>
              </w:rPr>
              <w:t>Description</w:t>
            </w:r>
          </w:p>
        </w:tc>
        <w:tc>
          <w:tcPr>
            <w:tcW w:w="4608" w:type="dxa"/>
          </w:tcPr>
          <w:p w14:paraId="16614009" w14:textId="77777777" w:rsidR="00996307" w:rsidRPr="00A44FAD" w:rsidRDefault="00996307" w:rsidP="00F11EDA">
            <w:pPr>
              <w:rPr>
                <w:b/>
                <w:bCs/>
              </w:rPr>
            </w:pPr>
            <w:r w:rsidRPr="00A44FAD">
              <w:rPr>
                <w:b/>
                <w:bCs/>
              </w:rPr>
              <w:t>Values</w:t>
            </w:r>
          </w:p>
        </w:tc>
      </w:tr>
      <w:tr w:rsidR="00996307" w14:paraId="26BE414D" w14:textId="77777777" w:rsidTr="00F11EDA">
        <w:tc>
          <w:tcPr>
            <w:tcW w:w="1548" w:type="dxa"/>
          </w:tcPr>
          <w:p w14:paraId="235690AF" w14:textId="3A1C2C29" w:rsidR="00996307" w:rsidRDefault="00996307" w:rsidP="00F11EDA">
            <w:r>
              <w:t>command</w:t>
            </w:r>
          </w:p>
        </w:tc>
        <w:tc>
          <w:tcPr>
            <w:tcW w:w="4860" w:type="dxa"/>
          </w:tcPr>
          <w:p w14:paraId="4AF93CE6" w14:textId="67ABBC6F" w:rsidR="00996307" w:rsidRDefault="00996307"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4E6584C9" w14:textId="77777777" w:rsidR="00996307" w:rsidRDefault="00996307" w:rsidP="00F11EDA">
            <w:r>
              <w:t>0-3300</w:t>
            </w:r>
          </w:p>
          <w:p w14:paraId="56A22DA7" w14:textId="38B700F5" w:rsidR="00996307" w:rsidRDefault="00996307" w:rsidP="00F11EDA">
            <w:r>
              <w:t>LEARN</w:t>
            </w:r>
          </w:p>
        </w:tc>
      </w:tr>
    </w:tbl>
    <w:p w14:paraId="529575B3" w14:textId="77777777" w:rsidR="00996307" w:rsidRDefault="00996307" w:rsidP="00E758A2"/>
    <w:p w14:paraId="77A1B70B" w14:textId="218B8354" w:rsidR="00996307" w:rsidRDefault="00996307" w:rsidP="00996307">
      <w:r>
        <w:t xml:space="preserve">The </w:t>
      </w:r>
      <w:r w:rsidRPr="00996307">
        <w:rPr>
          <w:rStyle w:val="codeChar"/>
        </w:rPr>
        <w:t xml:space="preserve">AT+TL_SET </w:t>
      </w:r>
      <w:r>
        <w:t>command sets the value of the internal trigger level of the RF frontend’s data slicer circuit. Signals peaking above this level will trigger a demodulation. This value should be set substantially above the noise floor in order to avoid false triggers.</w:t>
      </w:r>
    </w:p>
    <w:p w14:paraId="4B808DC4" w14:textId="64B50DCB" w:rsidR="00996307" w:rsidRDefault="00996307" w:rsidP="00996307">
      <w:r>
        <w:t>A higher trigger level makes the receiver less sensitive, while a lower trigger level makes the receiver more sensitive (and thus more likely to be triggered by unwanted noise).</w:t>
      </w:r>
    </w:p>
    <w:p w14:paraId="61826004" w14:textId="743DB721" w:rsidR="00996307" w:rsidRDefault="00996307" w:rsidP="00996307">
      <w:r>
        <w:t xml:space="preserve">A self-learning process can be activated by sending </w:t>
      </w:r>
      <w:r w:rsidRPr="00996307">
        <w:rPr>
          <w:rStyle w:val="codeChar"/>
        </w:rPr>
        <w:t>AT+TL_SET=LEARN</w:t>
      </w:r>
      <w:r>
        <w:rPr>
          <w:rStyle w:val="codeChar"/>
        </w:rPr>
        <w:t xml:space="preserve"> </w:t>
      </w:r>
      <w:r w:rsidRPr="00996307">
        <w:t>instead</w:t>
      </w:r>
      <w:r>
        <w:t xml:space="preserve"> of providing a trigger value in </w:t>
      </w:r>
      <w:proofErr w:type="spellStart"/>
      <w:r>
        <w:t>milliVolts</w:t>
      </w:r>
      <w:proofErr w:type="spellEnd"/>
      <w:r>
        <w:t>. The self-learning process uses simulated annealing, where a random trigger value is chosen, and then random neighbors are traversed to if their trigger levels seem to provide an improved number of valid packets within the learning window. The allowable traversal distance is gradually decreased over time until a final value is settled upon. The self-learning process takes approximately 20 minutes. Note that as of the current firmware revision, hand-tuning the trigger value (or using the provided default value) may outperform the self-learning routine.</w:t>
      </w:r>
    </w:p>
    <w:p w14:paraId="37EBA70D" w14:textId="2BA675E9" w:rsidR="00996307" w:rsidRDefault="00996307" w:rsidP="00996307">
      <w:pPr>
        <w:pStyle w:val="Heading3"/>
        <w:numPr>
          <w:ilvl w:val="2"/>
          <w:numId w:val="19"/>
        </w:numPr>
      </w:pPr>
      <w:bookmarkStart w:id="45" w:name="_Toc183226069"/>
      <w:r>
        <w:t>Query Trigger Level</w:t>
      </w:r>
      <w:bookmarkEnd w:id="45"/>
    </w:p>
    <w:p w14:paraId="19081E83" w14:textId="615DE686" w:rsidR="00996307" w:rsidRDefault="00996307" w:rsidP="00996307">
      <w:pPr>
        <w:pStyle w:val="code"/>
      </w:pPr>
      <w:r>
        <w:t>AT+TL_SET?</w:t>
      </w:r>
    </w:p>
    <w:p w14:paraId="765A1676" w14:textId="5A84B02B" w:rsidR="00996307" w:rsidRDefault="00996307" w:rsidP="00996307">
      <w:pPr>
        <w:pStyle w:val="code"/>
      </w:pPr>
      <w:r w:rsidRPr="00996307">
        <w:t>+TL_SET=1300mV (-62 dBm)</w:t>
      </w:r>
    </w:p>
    <w:p w14:paraId="3B7C9E5E" w14:textId="77777777" w:rsidR="00996307" w:rsidRDefault="00996307" w:rsidP="00996307"/>
    <w:p w14:paraId="21924D37" w14:textId="1AB9C6FE" w:rsidR="00996307" w:rsidRPr="00996307" w:rsidRDefault="00996307" w:rsidP="00996307">
      <w:r>
        <w:t>Queries the trigger level that is set internally. Note that this may differ from the actual value that is read using an ADC</w:t>
      </w:r>
      <w:r w:rsidR="00EB1F3C">
        <w:t xml:space="preserve">, as provided by </w:t>
      </w:r>
      <w:r w:rsidR="00EB1F3C" w:rsidRPr="00EB1F3C">
        <w:rPr>
          <w:rStyle w:val="codeChar"/>
        </w:rPr>
        <w:t>AT+TL_READ</w:t>
      </w:r>
      <w:r w:rsidR="00EB1F3C">
        <w:t>.</w:t>
      </w:r>
    </w:p>
    <w:p w14:paraId="554BB0FC" w14:textId="77777777" w:rsidR="00EB1F3C" w:rsidRDefault="00EB1F3C">
      <w:pPr>
        <w:rPr>
          <w:rFonts w:ascii="Poppins SemiBold" w:eastAsiaTheme="majorEastAsia" w:hAnsi="Poppins SemiBold" w:cstheme="majorBidi"/>
          <w:b/>
          <w:color w:val="FFCB00"/>
          <w:sz w:val="26"/>
          <w:szCs w:val="26"/>
        </w:rPr>
      </w:pPr>
      <w:r>
        <w:br w:type="page"/>
      </w:r>
    </w:p>
    <w:p w14:paraId="735409D3" w14:textId="06606595" w:rsidR="00090283" w:rsidRDefault="00090283" w:rsidP="003644D3">
      <w:pPr>
        <w:pStyle w:val="Heading2"/>
        <w:numPr>
          <w:ilvl w:val="1"/>
          <w:numId w:val="19"/>
        </w:numPr>
      </w:pPr>
      <w:bookmarkStart w:id="46" w:name="_Toc183226070"/>
      <w:r>
        <w:lastRenderedPageBreak/>
        <w:t>AT+UPTIME</w:t>
      </w:r>
    </w:p>
    <w:p w14:paraId="2E67A3AB" w14:textId="095809B5" w:rsidR="00090283" w:rsidRDefault="00090283" w:rsidP="00090283">
      <w:r>
        <w:t xml:space="preserve">Queries the uptime of the </w:t>
      </w:r>
      <w:proofErr w:type="spellStart"/>
      <w:r>
        <w:t>ADSBee</w:t>
      </w:r>
      <w:proofErr w:type="spellEnd"/>
      <w:r>
        <w:t>, in seconds.</w:t>
      </w:r>
    </w:p>
    <w:p w14:paraId="6B1C9E34" w14:textId="49316ACA" w:rsidR="00090283" w:rsidRDefault="00090283" w:rsidP="00090283">
      <w:pPr>
        <w:pStyle w:val="code"/>
      </w:pPr>
      <w:r>
        <w:t>AT+UPTIME?</w:t>
      </w:r>
    </w:p>
    <w:p w14:paraId="6998B72E" w14:textId="0ED74DAF" w:rsidR="00090283" w:rsidRDefault="00090283" w:rsidP="00090283">
      <w:pPr>
        <w:pStyle w:val="code"/>
      </w:pPr>
      <w:r>
        <w:t>+UPTIME=71</w:t>
      </w:r>
    </w:p>
    <w:p w14:paraId="2766C89C" w14:textId="77777777" w:rsidR="00090283" w:rsidRPr="00090283" w:rsidRDefault="00090283" w:rsidP="00090283"/>
    <w:p w14:paraId="0507FABE" w14:textId="0675E161" w:rsidR="00C96409" w:rsidRDefault="00C96409" w:rsidP="003644D3">
      <w:pPr>
        <w:pStyle w:val="Heading2"/>
        <w:numPr>
          <w:ilvl w:val="1"/>
          <w:numId w:val="19"/>
        </w:numPr>
      </w:pPr>
      <w:r>
        <w:t>AT+WATCHDOG</w:t>
      </w:r>
      <w:bookmarkEnd w:id="46"/>
    </w:p>
    <w:p w14:paraId="53DCD514" w14:textId="43B26F79" w:rsidR="00852525" w:rsidRPr="00852525" w:rsidRDefault="00852525" w:rsidP="00852525">
      <w:r>
        <w:t xml:space="preserve">The </w:t>
      </w:r>
      <w:proofErr w:type="spellStart"/>
      <w:r>
        <w:t>ADSBee</w:t>
      </w:r>
      <w:proofErr w:type="spellEnd"/>
      <w:r>
        <w:t xml:space="preserve"> features a watchdog timer on the RP2040, which will automatically reset all microcontrollers on the board if code executing on the RP2040 freezes up, or if SPI communication with the ESP32 breaks down. This is intended to provide a means of automatic recovery in case of a hard fault caused by firmware bugs (likely), power glitches (maybe), or cosmic rays (probably not). As the watchdog may not be wanted in some cases, like debugging </w:t>
      </w:r>
      <w:proofErr w:type="spellStart"/>
      <w:r>
        <w:t>hardfaults</w:t>
      </w:r>
      <w:proofErr w:type="spellEnd"/>
      <w:r>
        <w:t xml:space="preserve">, or during device programming / </w:t>
      </w:r>
      <w:proofErr w:type="spellStart"/>
      <w:r>
        <w:t>beakpoint</w:t>
      </w:r>
      <w:proofErr w:type="spellEnd"/>
      <w:r>
        <w:t xml:space="preserve"> debugging, it can be disabled. Additionally, means are provided for self-testing the watchdog via AT command in order to verify that it is still active.</w:t>
      </w:r>
    </w:p>
    <w:p w14:paraId="1647021B" w14:textId="2A5D1195" w:rsidR="00EB1F3C" w:rsidRDefault="00852525" w:rsidP="00906D79">
      <w:pPr>
        <w:pStyle w:val="Heading3"/>
        <w:numPr>
          <w:ilvl w:val="2"/>
          <w:numId w:val="19"/>
        </w:numPr>
      </w:pPr>
      <w:bookmarkStart w:id="47" w:name="_Toc183226071"/>
      <w:r>
        <w:t>Configure the Watchdog Timer</w:t>
      </w:r>
      <w:bookmarkEnd w:id="47"/>
    </w:p>
    <w:p w14:paraId="1981AF8A" w14:textId="472F7976" w:rsidR="00906D79" w:rsidRDefault="00906D79" w:rsidP="00333EA2">
      <w:pPr>
        <w:pStyle w:val="code"/>
      </w:pPr>
      <w:r>
        <w:t>AT+WATCHDOG=&lt;</w:t>
      </w:r>
      <w:proofErr w:type="spellStart"/>
      <w:r>
        <w:t>timeout_sec</w:t>
      </w:r>
      <w:proofErr w:type="spellEnd"/>
      <w:r>
        <w:t>&gt;</w:t>
      </w:r>
    </w:p>
    <w:p w14:paraId="74B6C5FC" w14:textId="77777777" w:rsidR="00333EA2" w:rsidRDefault="00333EA2" w:rsidP="00333EA2"/>
    <w:tbl>
      <w:tblPr>
        <w:tblStyle w:val="TableGrid"/>
        <w:tblW w:w="0" w:type="auto"/>
        <w:tblLook w:val="04A0" w:firstRow="1" w:lastRow="0" w:firstColumn="1" w:lastColumn="0" w:noHBand="0" w:noVBand="1"/>
      </w:tblPr>
      <w:tblGrid>
        <w:gridCol w:w="1548"/>
        <w:gridCol w:w="4860"/>
        <w:gridCol w:w="4608"/>
      </w:tblGrid>
      <w:tr w:rsidR="00906D79" w:rsidRPr="00A44FAD" w14:paraId="2BAEAFE0" w14:textId="77777777" w:rsidTr="00F11EDA">
        <w:tc>
          <w:tcPr>
            <w:tcW w:w="1548" w:type="dxa"/>
          </w:tcPr>
          <w:p w14:paraId="0A97106E" w14:textId="77777777" w:rsidR="00906D79" w:rsidRPr="00A44FAD" w:rsidRDefault="00906D79" w:rsidP="00F11EDA">
            <w:pPr>
              <w:rPr>
                <w:b/>
                <w:bCs/>
              </w:rPr>
            </w:pPr>
            <w:r w:rsidRPr="00A44FAD">
              <w:rPr>
                <w:b/>
                <w:bCs/>
              </w:rPr>
              <w:t>Parameter</w:t>
            </w:r>
          </w:p>
        </w:tc>
        <w:tc>
          <w:tcPr>
            <w:tcW w:w="4860" w:type="dxa"/>
          </w:tcPr>
          <w:p w14:paraId="605E0222" w14:textId="77777777" w:rsidR="00906D79" w:rsidRPr="00A44FAD" w:rsidRDefault="00906D79" w:rsidP="00F11EDA">
            <w:pPr>
              <w:rPr>
                <w:b/>
                <w:bCs/>
              </w:rPr>
            </w:pPr>
            <w:r w:rsidRPr="00A44FAD">
              <w:rPr>
                <w:b/>
                <w:bCs/>
              </w:rPr>
              <w:t>Description</w:t>
            </w:r>
          </w:p>
        </w:tc>
        <w:tc>
          <w:tcPr>
            <w:tcW w:w="4608" w:type="dxa"/>
          </w:tcPr>
          <w:p w14:paraId="1184B8B5" w14:textId="77777777" w:rsidR="00906D79" w:rsidRPr="00A44FAD" w:rsidRDefault="00906D79" w:rsidP="00F11EDA">
            <w:pPr>
              <w:rPr>
                <w:b/>
                <w:bCs/>
              </w:rPr>
            </w:pPr>
            <w:r w:rsidRPr="00A44FAD">
              <w:rPr>
                <w:b/>
                <w:bCs/>
              </w:rPr>
              <w:t>Values</w:t>
            </w:r>
          </w:p>
        </w:tc>
      </w:tr>
      <w:tr w:rsidR="00906D79" w14:paraId="79AE02D2" w14:textId="77777777" w:rsidTr="00F11EDA">
        <w:tc>
          <w:tcPr>
            <w:tcW w:w="1548" w:type="dxa"/>
          </w:tcPr>
          <w:p w14:paraId="679E0016" w14:textId="77777777" w:rsidR="00906D79" w:rsidRDefault="00906D79" w:rsidP="00F11EDA">
            <w:r>
              <w:t>command</w:t>
            </w:r>
          </w:p>
        </w:tc>
        <w:tc>
          <w:tcPr>
            <w:tcW w:w="4860" w:type="dxa"/>
          </w:tcPr>
          <w:p w14:paraId="3376326C" w14:textId="77777777" w:rsidR="00906D79" w:rsidRDefault="00906D79" w:rsidP="00F11EDA">
            <w:r>
              <w:t xml:space="preserve">Trigger level, in </w:t>
            </w:r>
            <w:proofErr w:type="spellStart"/>
            <w:r>
              <w:t>milliVolts</w:t>
            </w:r>
            <w:proofErr w:type="spellEnd"/>
            <w:r>
              <w:t>, or the activation word to begin a self-learning process for the trigger level using simulated annealing.</w:t>
            </w:r>
          </w:p>
        </w:tc>
        <w:tc>
          <w:tcPr>
            <w:tcW w:w="4608" w:type="dxa"/>
          </w:tcPr>
          <w:p w14:paraId="58791853" w14:textId="77777777" w:rsidR="00906D79" w:rsidRDefault="00906D79" w:rsidP="00F11EDA">
            <w:r>
              <w:t>0-3300</w:t>
            </w:r>
          </w:p>
          <w:p w14:paraId="38A6FFBF" w14:textId="77777777" w:rsidR="00906D79" w:rsidRDefault="00906D79" w:rsidP="00F11EDA">
            <w:r>
              <w:t>LEARN</w:t>
            </w:r>
          </w:p>
        </w:tc>
      </w:tr>
    </w:tbl>
    <w:p w14:paraId="36188E45" w14:textId="77777777" w:rsidR="00906D79" w:rsidRDefault="00906D79" w:rsidP="00906D79"/>
    <w:p w14:paraId="089E4099" w14:textId="048C2A3C" w:rsidR="00333EA2" w:rsidRDefault="00333EA2" w:rsidP="00333EA2">
      <w:pPr>
        <w:pStyle w:val="Heading3"/>
        <w:numPr>
          <w:ilvl w:val="2"/>
          <w:numId w:val="19"/>
        </w:numPr>
      </w:pPr>
      <w:bookmarkStart w:id="48" w:name="_Toc183226072"/>
      <w:r>
        <w:t>Query the Watchdog Timer</w:t>
      </w:r>
      <w:bookmarkEnd w:id="48"/>
    </w:p>
    <w:p w14:paraId="790BF236" w14:textId="0D3533C8" w:rsidR="00333EA2" w:rsidRDefault="00333EA2" w:rsidP="00333EA2">
      <w:pPr>
        <w:pStyle w:val="code"/>
      </w:pPr>
      <w:r>
        <w:t>AT+WATCHDOG?</w:t>
      </w:r>
    </w:p>
    <w:p w14:paraId="021BEA4D" w14:textId="48532D8C" w:rsidR="00333EA2" w:rsidRDefault="00333EA2" w:rsidP="00333EA2">
      <w:pPr>
        <w:pStyle w:val="code"/>
      </w:pPr>
      <w:r>
        <w:t>+WATCHDOG=10</w:t>
      </w:r>
    </w:p>
    <w:p w14:paraId="5AAFA785" w14:textId="77777777" w:rsidR="00333EA2" w:rsidRDefault="00333EA2" w:rsidP="00333EA2"/>
    <w:p w14:paraId="6BD3CF57" w14:textId="3092A60F" w:rsidR="00333EA2" w:rsidRPr="00333EA2" w:rsidRDefault="00333EA2" w:rsidP="00333EA2">
      <w:r>
        <w:t>Prints the value of the watchdog timer in seconds, or 0 if the watchdog timer is disabled.</w:t>
      </w:r>
    </w:p>
    <w:p w14:paraId="4427D19E" w14:textId="33A86049" w:rsidR="00E758A2" w:rsidRDefault="00E758A2" w:rsidP="00E758A2">
      <w:pPr>
        <w:pStyle w:val="Heading3"/>
        <w:numPr>
          <w:ilvl w:val="2"/>
          <w:numId w:val="19"/>
        </w:numPr>
      </w:pPr>
      <w:bookmarkStart w:id="49" w:name="_Toc183226073"/>
      <w:r>
        <w:t>Test the Watchdog Timer</w:t>
      </w:r>
      <w:bookmarkEnd w:id="49"/>
    </w:p>
    <w:p w14:paraId="45B7481A" w14:textId="079E05AC" w:rsidR="00E758A2" w:rsidRPr="00E758A2" w:rsidRDefault="00E758A2" w:rsidP="00E758A2">
      <w:pPr>
        <w:pStyle w:val="code"/>
      </w:pPr>
      <w:r>
        <w:t>AT+WATCHDOG=TEST</w:t>
      </w:r>
    </w:p>
    <w:p w14:paraId="6D9BD01C" w14:textId="0D8BA501" w:rsidR="00E758A2" w:rsidRDefault="00E758A2" w:rsidP="00E758A2">
      <w:pPr>
        <w:pStyle w:val="code"/>
      </w:pPr>
      <w:r>
        <w:t>Blocking for 11 seconds.</w:t>
      </w:r>
    </w:p>
    <w:p w14:paraId="78B108FC" w14:textId="24D1CA9A" w:rsidR="00E63276" w:rsidRDefault="00E758A2" w:rsidP="00906D79">
      <w:r>
        <w:t>(</w:t>
      </w:r>
      <w:proofErr w:type="spellStart"/>
      <w:r>
        <w:t>ADSBee</w:t>
      </w:r>
      <w:proofErr w:type="spellEnd"/>
      <w:r>
        <w:t xml:space="preserve"> Reboots here)</w:t>
      </w:r>
    </w:p>
    <w:p w14:paraId="48CCB511" w14:textId="1F562F0B" w:rsidR="00E758A2" w:rsidRPr="00906D79" w:rsidRDefault="00E63276" w:rsidP="00906D79">
      <w:r>
        <w:t>The AT+WATCHDOG=TEST command blocks the processor for the currently configured watchdog timeout plus one second. This should induce a device reboot, otherwise an error message will be displayed indicating that the watchdog failed to activate.</w:t>
      </w:r>
    </w:p>
    <w:p w14:paraId="7DD45255" w14:textId="77777777" w:rsidR="00333EA2" w:rsidRDefault="00333EA2">
      <w:pPr>
        <w:rPr>
          <w:rFonts w:ascii="Poppins SemiBold" w:eastAsiaTheme="majorEastAsia" w:hAnsi="Poppins SemiBold" w:cstheme="majorBidi"/>
          <w:b/>
          <w:color w:val="FFCB00"/>
          <w:sz w:val="26"/>
          <w:szCs w:val="26"/>
        </w:rPr>
      </w:pPr>
      <w:r>
        <w:br w:type="page"/>
      </w:r>
    </w:p>
    <w:p w14:paraId="3E9AD657" w14:textId="02E3F255" w:rsidR="00A44FAD" w:rsidRDefault="00A44FAD" w:rsidP="003644D3">
      <w:pPr>
        <w:pStyle w:val="Heading2"/>
        <w:numPr>
          <w:ilvl w:val="1"/>
          <w:numId w:val="19"/>
        </w:numPr>
      </w:pPr>
      <w:bookmarkStart w:id="50" w:name="_Toc183226074"/>
      <w:r>
        <w:lastRenderedPageBreak/>
        <w:t>AT+WIFI</w:t>
      </w:r>
      <w:r w:rsidR="00C96409">
        <w:t>_AP</w:t>
      </w:r>
      <w:bookmarkEnd w:id="50"/>
    </w:p>
    <w:p w14:paraId="22A65A2F" w14:textId="024B1217" w:rsidR="00333EA2" w:rsidRPr="00333EA2" w:rsidRDefault="00333EA2" w:rsidP="00333EA2">
      <w:r>
        <w:t xml:space="preserve">The </w:t>
      </w:r>
      <w:proofErr w:type="spellStart"/>
      <w:r>
        <w:t>ADSBee</w:t>
      </w:r>
      <w:proofErr w:type="spellEnd"/>
      <w:r>
        <w:t xml:space="preserve"> creates its own </w:t>
      </w:r>
      <w:proofErr w:type="spellStart"/>
      <w:r>
        <w:t>WiFi</w:t>
      </w:r>
      <w:proofErr w:type="spellEnd"/>
      <w:r>
        <w:t xml:space="preserve"> access point that allows other devices to join its network in order to access the Web CLI and receive aircraft data (e.g. GDL90 traffic info over UDP port 4000). The </w:t>
      </w:r>
      <w:proofErr w:type="spellStart"/>
      <w:r>
        <w:t>WiFi</w:t>
      </w:r>
      <w:proofErr w:type="spellEnd"/>
      <w:r>
        <w:t xml:space="preserve"> AP can be enabled/disabled and can have its SSID, password, and </w:t>
      </w:r>
      <w:proofErr w:type="spellStart"/>
      <w:r>
        <w:t>WiFi</w:t>
      </w:r>
      <w:proofErr w:type="spellEnd"/>
      <w:r>
        <w:t xml:space="preserve"> channel customized. Note that </w:t>
      </w:r>
      <w:proofErr w:type="spellStart"/>
      <w:r>
        <w:t>WiFi</w:t>
      </w:r>
      <w:proofErr w:type="spellEnd"/>
      <w:r>
        <w:t xml:space="preserve"> settings don’t have any </w:t>
      </w:r>
      <w:proofErr w:type="gramStart"/>
      <w:r>
        <w:t>affect</w:t>
      </w:r>
      <w:proofErr w:type="gramEnd"/>
      <w:r>
        <w:t xml:space="preserve"> unless the ESP32 is enabled, and are not propagated to the ESP32 unless settings are saved with </w:t>
      </w:r>
      <w:r w:rsidRPr="00333EA2">
        <w:rPr>
          <w:rStyle w:val="codeChar"/>
        </w:rPr>
        <w:t>AT+SETTINGS=SAVE</w:t>
      </w:r>
      <w:r>
        <w:t>.</w:t>
      </w:r>
    </w:p>
    <w:p w14:paraId="2D40CDC5" w14:textId="4498C3EF" w:rsidR="00333EA2" w:rsidRDefault="00333EA2" w:rsidP="00333EA2">
      <w:pPr>
        <w:pStyle w:val="Heading3"/>
        <w:numPr>
          <w:ilvl w:val="2"/>
          <w:numId w:val="19"/>
        </w:numPr>
      </w:pPr>
      <w:bookmarkStart w:id="51" w:name="_Toc183226075"/>
      <w:r>
        <w:t xml:space="preserve">Configure the </w:t>
      </w:r>
      <w:proofErr w:type="spellStart"/>
      <w:r>
        <w:t>WiFi</w:t>
      </w:r>
      <w:proofErr w:type="spellEnd"/>
      <w:r>
        <w:t xml:space="preserve"> Access Point</w:t>
      </w:r>
      <w:bookmarkEnd w:id="51"/>
    </w:p>
    <w:p w14:paraId="3DA43DB8" w14:textId="0009AF11" w:rsidR="00333EA2" w:rsidRDefault="00333EA2" w:rsidP="00333EA2">
      <w:pPr>
        <w:pStyle w:val="code"/>
      </w:pPr>
      <w:r>
        <w:t>AT+WIFI_AP=&lt;enabled</w:t>
      </w:r>
      <w:proofErr w:type="gramStart"/>
      <w:r>
        <w:t>&gt;,&lt;</w:t>
      </w:r>
      <w:proofErr w:type="spellStart"/>
      <w:proofErr w:type="gramEnd"/>
      <w:r>
        <w:t>ap_ssid</w:t>
      </w:r>
      <w:proofErr w:type="spellEnd"/>
      <w:proofErr w:type="gramStart"/>
      <w:r>
        <w:t>&gt;,&lt;</w:t>
      </w:r>
      <w:proofErr w:type="spellStart"/>
      <w:proofErr w:type="gramEnd"/>
      <w:r>
        <w:t>ap_pwd</w:t>
      </w:r>
      <w:proofErr w:type="spellEnd"/>
      <w:proofErr w:type="gramStart"/>
      <w:r>
        <w:t>&gt;,&lt;</w:t>
      </w:r>
      <w:proofErr w:type="spellStart"/>
      <w:proofErr w:type="gramEnd"/>
      <w:r>
        <w:t>ap_channel</w:t>
      </w:r>
      <w:proofErr w:type="spellEnd"/>
      <w:r>
        <w:t>&gt;</w:t>
      </w:r>
    </w:p>
    <w:p w14:paraId="3A94FF8B" w14:textId="77777777" w:rsidR="00333EA2" w:rsidRPr="00333EA2" w:rsidRDefault="00333EA2" w:rsidP="00333EA2"/>
    <w:tbl>
      <w:tblPr>
        <w:tblStyle w:val="TableGrid"/>
        <w:tblW w:w="0" w:type="auto"/>
        <w:tblLook w:val="04A0" w:firstRow="1" w:lastRow="0" w:firstColumn="1" w:lastColumn="0" w:noHBand="0" w:noVBand="1"/>
      </w:tblPr>
      <w:tblGrid>
        <w:gridCol w:w="1548"/>
        <w:gridCol w:w="4860"/>
        <w:gridCol w:w="4608"/>
      </w:tblGrid>
      <w:tr w:rsidR="00333EA2" w:rsidRPr="00A44FAD" w14:paraId="1B26E246" w14:textId="77777777" w:rsidTr="00F11EDA">
        <w:tc>
          <w:tcPr>
            <w:tcW w:w="1548" w:type="dxa"/>
          </w:tcPr>
          <w:p w14:paraId="5ADAB40B" w14:textId="77777777" w:rsidR="00333EA2" w:rsidRPr="00A44FAD" w:rsidRDefault="00333EA2" w:rsidP="00F11EDA">
            <w:pPr>
              <w:rPr>
                <w:b/>
                <w:bCs/>
              </w:rPr>
            </w:pPr>
            <w:r w:rsidRPr="00A44FAD">
              <w:rPr>
                <w:b/>
                <w:bCs/>
              </w:rPr>
              <w:t>Parameter</w:t>
            </w:r>
          </w:p>
        </w:tc>
        <w:tc>
          <w:tcPr>
            <w:tcW w:w="4860" w:type="dxa"/>
          </w:tcPr>
          <w:p w14:paraId="1339E0D7" w14:textId="77777777" w:rsidR="00333EA2" w:rsidRPr="00A44FAD" w:rsidRDefault="00333EA2" w:rsidP="00F11EDA">
            <w:pPr>
              <w:rPr>
                <w:b/>
                <w:bCs/>
              </w:rPr>
            </w:pPr>
            <w:r w:rsidRPr="00A44FAD">
              <w:rPr>
                <w:b/>
                <w:bCs/>
              </w:rPr>
              <w:t>Description</w:t>
            </w:r>
          </w:p>
        </w:tc>
        <w:tc>
          <w:tcPr>
            <w:tcW w:w="4608" w:type="dxa"/>
          </w:tcPr>
          <w:p w14:paraId="2E735F97" w14:textId="77777777" w:rsidR="00333EA2" w:rsidRPr="00A44FAD" w:rsidRDefault="00333EA2" w:rsidP="00F11EDA">
            <w:pPr>
              <w:rPr>
                <w:b/>
                <w:bCs/>
              </w:rPr>
            </w:pPr>
            <w:r w:rsidRPr="00A44FAD">
              <w:rPr>
                <w:b/>
                <w:bCs/>
              </w:rPr>
              <w:t>Values</w:t>
            </w:r>
          </w:p>
        </w:tc>
      </w:tr>
      <w:tr w:rsidR="00333EA2" w14:paraId="418BE309" w14:textId="77777777" w:rsidTr="00F11EDA">
        <w:tc>
          <w:tcPr>
            <w:tcW w:w="1548" w:type="dxa"/>
          </w:tcPr>
          <w:p w14:paraId="3DC356AB" w14:textId="0287A929" w:rsidR="00333EA2" w:rsidRDefault="00333EA2" w:rsidP="00F11EDA">
            <w:r>
              <w:t>enabled</w:t>
            </w:r>
          </w:p>
        </w:tc>
        <w:tc>
          <w:tcPr>
            <w:tcW w:w="4860" w:type="dxa"/>
          </w:tcPr>
          <w:p w14:paraId="09E0C3A7" w14:textId="163BA090" w:rsidR="00333EA2" w:rsidRDefault="00333EA2" w:rsidP="00F11EDA">
            <w:r>
              <w:t>Toggle whether the AP is enabled or disabled.</w:t>
            </w:r>
          </w:p>
        </w:tc>
        <w:tc>
          <w:tcPr>
            <w:tcW w:w="4608" w:type="dxa"/>
          </w:tcPr>
          <w:p w14:paraId="360894A7" w14:textId="77777777" w:rsidR="00333EA2" w:rsidRDefault="00333EA2" w:rsidP="00F11EDA">
            <w:r>
              <w:t>0 – Disable WiFi access point.</w:t>
            </w:r>
          </w:p>
          <w:p w14:paraId="408821F7" w14:textId="448CEABD" w:rsidR="00333EA2" w:rsidRDefault="00333EA2" w:rsidP="00F11EDA">
            <w:r>
              <w:t xml:space="preserve">1 – Enable </w:t>
            </w:r>
            <w:proofErr w:type="spellStart"/>
            <w:r>
              <w:t>WiFi</w:t>
            </w:r>
            <w:proofErr w:type="spellEnd"/>
            <w:r>
              <w:t xml:space="preserve"> access point.</w:t>
            </w:r>
          </w:p>
        </w:tc>
      </w:tr>
      <w:tr w:rsidR="00333EA2" w14:paraId="701A6787" w14:textId="77777777" w:rsidTr="00F11EDA">
        <w:tc>
          <w:tcPr>
            <w:tcW w:w="1548" w:type="dxa"/>
          </w:tcPr>
          <w:p w14:paraId="60FCDF8E" w14:textId="0B09F108" w:rsidR="00333EA2" w:rsidRDefault="00333EA2" w:rsidP="00F11EDA">
            <w:proofErr w:type="spellStart"/>
            <w:r>
              <w:t>ap_ssid</w:t>
            </w:r>
            <w:proofErr w:type="spellEnd"/>
          </w:p>
        </w:tc>
        <w:tc>
          <w:tcPr>
            <w:tcW w:w="4860" w:type="dxa"/>
          </w:tcPr>
          <w:p w14:paraId="60193A4D" w14:textId="09EB1FA8" w:rsidR="00333EA2" w:rsidRDefault="00333EA2" w:rsidP="00F11EDA">
            <w:r>
              <w:t>SSID for the access point. Defaults to a unique SSID with the format “ADSBee1090-0240907000001”. Can be set to a value up to 32 characters long.</w:t>
            </w:r>
          </w:p>
        </w:tc>
        <w:tc>
          <w:tcPr>
            <w:tcW w:w="4608" w:type="dxa"/>
          </w:tcPr>
          <w:p w14:paraId="42DE9582" w14:textId="3F4F7FE3" w:rsidR="00333EA2" w:rsidRDefault="00FB66E6" w:rsidP="00F11EDA">
            <w:r>
              <w:t>ASCII string up to 32 characters in length.</w:t>
            </w:r>
          </w:p>
        </w:tc>
      </w:tr>
      <w:tr w:rsidR="00333EA2" w14:paraId="162A10B9" w14:textId="77777777" w:rsidTr="00F11EDA">
        <w:tc>
          <w:tcPr>
            <w:tcW w:w="1548" w:type="dxa"/>
          </w:tcPr>
          <w:p w14:paraId="282C53FE" w14:textId="3CC3E657" w:rsidR="00333EA2" w:rsidRDefault="00333EA2" w:rsidP="00F11EDA">
            <w:proofErr w:type="spellStart"/>
            <w:r>
              <w:t>ap_pwd</w:t>
            </w:r>
            <w:proofErr w:type="spellEnd"/>
          </w:p>
        </w:tc>
        <w:tc>
          <w:tcPr>
            <w:tcW w:w="4860" w:type="dxa"/>
          </w:tcPr>
          <w:p w14:paraId="479F0AE5" w14:textId="6D38CA69" w:rsidR="00333EA2" w:rsidRDefault="00333EA2" w:rsidP="00F11EDA">
            <w:r>
              <w:t>Password for the access point. Defaults to “</w:t>
            </w:r>
            <w:proofErr w:type="spellStart"/>
            <w:r>
              <w:t>yummyflowers</w:t>
            </w:r>
            <w:proofErr w:type="spellEnd"/>
            <w:r>
              <w:t>”. Can be set to a value up to 64 characters long.</w:t>
            </w:r>
          </w:p>
        </w:tc>
        <w:tc>
          <w:tcPr>
            <w:tcW w:w="4608" w:type="dxa"/>
          </w:tcPr>
          <w:p w14:paraId="3B71C1F1" w14:textId="3657292B" w:rsidR="00333EA2" w:rsidRDefault="00FB66E6" w:rsidP="00F11EDA">
            <w:r>
              <w:t>ASCII string up to 64 characters in length.</w:t>
            </w:r>
          </w:p>
        </w:tc>
      </w:tr>
      <w:tr w:rsidR="00AB089E" w14:paraId="089651FF" w14:textId="77777777" w:rsidTr="00F11EDA">
        <w:tc>
          <w:tcPr>
            <w:tcW w:w="1548" w:type="dxa"/>
          </w:tcPr>
          <w:p w14:paraId="5A46B9F6" w14:textId="5C97DD48" w:rsidR="00AB089E" w:rsidRDefault="00AB089E" w:rsidP="00F11EDA">
            <w:proofErr w:type="spellStart"/>
            <w:r>
              <w:t>ap_channel</w:t>
            </w:r>
            <w:proofErr w:type="spellEnd"/>
          </w:p>
        </w:tc>
        <w:tc>
          <w:tcPr>
            <w:tcW w:w="4860" w:type="dxa"/>
          </w:tcPr>
          <w:p w14:paraId="6658F831" w14:textId="5F90C4F2" w:rsidR="00AB089E" w:rsidRDefault="00AB089E" w:rsidP="00F11EDA">
            <w:proofErr w:type="spellStart"/>
            <w:r>
              <w:t>WiFi</w:t>
            </w:r>
            <w:proofErr w:type="spellEnd"/>
            <w:r>
              <w:t xml:space="preserve"> channel number for the access point. Can be set to a value from 1-11. A random channel value is chosen by default during initial programming of the device. It is recommended to change the channel value to a frequency with low utilization in the installation location.</w:t>
            </w:r>
          </w:p>
        </w:tc>
        <w:tc>
          <w:tcPr>
            <w:tcW w:w="4608" w:type="dxa"/>
          </w:tcPr>
          <w:p w14:paraId="7E366A3B" w14:textId="4C9EE384" w:rsidR="00AB089E" w:rsidRDefault="00AB089E" w:rsidP="00F11EDA">
            <w:r>
              <w:t>1-11</w:t>
            </w:r>
          </w:p>
        </w:tc>
      </w:tr>
    </w:tbl>
    <w:p w14:paraId="5881CB33" w14:textId="77777777" w:rsidR="00333EA2" w:rsidRDefault="00333EA2" w:rsidP="00333EA2"/>
    <w:p w14:paraId="6D341932" w14:textId="0F2CB6DD" w:rsidR="00AB089E" w:rsidRDefault="00AB089E" w:rsidP="00AB089E">
      <w:pPr>
        <w:pStyle w:val="Heading3"/>
        <w:numPr>
          <w:ilvl w:val="2"/>
          <w:numId w:val="19"/>
        </w:numPr>
      </w:pPr>
      <w:bookmarkStart w:id="52" w:name="_Toc183226076"/>
      <w:r>
        <w:t xml:space="preserve">Query the </w:t>
      </w:r>
      <w:proofErr w:type="spellStart"/>
      <w:r>
        <w:t>WiFi</w:t>
      </w:r>
      <w:proofErr w:type="spellEnd"/>
      <w:r>
        <w:t xml:space="preserve"> Access Point Configuration</w:t>
      </w:r>
      <w:bookmarkEnd w:id="52"/>
    </w:p>
    <w:p w14:paraId="41518AEC" w14:textId="16191C9C" w:rsidR="00AB089E" w:rsidRDefault="00AB089E" w:rsidP="00AB089E">
      <w:pPr>
        <w:pStyle w:val="code"/>
      </w:pPr>
      <w:r>
        <w:t>AT+WIFI_AP?</w:t>
      </w:r>
    </w:p>
    <w:p w14:paraId="20CE2EBF" w14:textId="6C1476D5" w:rsidR="00AB089E" w:rsidRDefault="00AB089E" w:rsidP="00AB089E">
      <w:pPr>
        <w:pStyle w:val="code"/>
      </w:pPr>
      <w:r w:rsidRPr="00AB089E">
        <w:t>+WIFI_AP=</w:t>
      </w:r>
      <w:proofErr w:type="gramStart"/>
      <w:r w:rsidRPr="00AB089E">
        <w:t>1,ADSBee</w:t>
      </w:r>
      <w:proofErr w:type="gramEnd"/>
      <w:r w:rsidRPr="00AB089E">
        <w:t>1090-</w:t>
      </w:r>
      <w:proofErr w:type="gramStart"/>
      <w:r w:rsidRPr="00AB089E">
        <w:t>0240907000001,yummyflowers</w:t>
      </w:r>
      <w:proofErr w:type="gramEnd"/>
      <w:r w:rsidRPr="00AB089E">
        <w:t>,3</w:t>
      </w:r>
    </w:p>
    <w:p w14:paraId="21860481" w14:textId="77777777" w:rsidR="00AB089E" w:rsidRDefault="00AB089E" w:rsidP="00AB089E"/>
    <w:p w14:paraId="4733A334" w14:textId="36139C16" w:rsidR="00AB089E" w:rsidRPr="00AB089E" w:rsidRDefault="00AB089E" w:rsidP="00AB089E">
      <w:r>
        <w:t xml:space="preserve">Reply format matches argument values and ordering from </w:t>
      </w:r>
      <w:r w:rsidR="00816AAA">
        <w:t>the configuration command.</w:t>
      </w:r>
    </w:p>
    <w:p w14:paraId="0919B0C9" w14:textId="77777777" w:rsidR="00816AAA" w:rsidRDefault="00816AAA">
      <w:pPr>
        <w:rPr>
          <w:rFonts w:ascii="Poppins SemiBold" w:eastAsiaTheme="majorEastAsia" w:hAnsi="Poppins SemiBold" w:cstheme="majorBidi"/>
          <w:b/>
          <w:color w:val="FFCB00"/>
          <w:sz w:val="26"/>
          <w:szCs w:val="26"/>
        </w:rPr>
      </w:pPr>
      <w:r>
        <w:br w:type="page"/>
      </w:r>
    </w:p>
    <w:p w14:paraId="3597723F" w14:textId="6D9BB272" w:rsidR="00C96409" w:rsidRPr="00C96409" w:rsidRDefault="00C96409" w:rsidP="00C96409">
      <w:pPr>
        <w:pStyle w:val="Heading2"/>
        <w:numPr>
          <w:ilvl w:val="1"/>
          <w:numId w:val="19"/>
        </w:numPr>
      </w:pPr>
      <w:bookmarkStart w:id="53" w:name="_Toc183226077"/>
      <w:r>
        <w:lastRenderedPageBreak/>
        <w:t>AT+WIFI_STA</w:t>
      </w:r>
      <w:bookmarkEnd w:id="53"/>
    </w:p>
    <w:p w14:paraId="13E0FE57" w14:textId="77777777" w:rsidR="00816AAA" w:rsidRDefault="00816AAA">
      <w:r>
        <w:t xml:space="preserve">The </w:t>
      </w:r>
      <w:proofErr w:type="spellStart"/>
      <w:r>
        <w:t>ADSBee</w:t>
      </w:r>
      <w:proofErr w:type="spellEnd"/>
      <w:r>
        <w:t xml:space="preserve"> can join external </w:t>
      </w:r>
      <w:proofErr w:type="spellStart"/>
      <w:r>
        <w:t>WiFi</w:t>
      </w:r>
      <w:proofErr w:type="spellEnd"/>
      <w:r>
        <w:t xml:space="preserve"> networks as a </w:t>
      </w:r>
      <w:proofErr w:type="spellStart"/>
      <w:r>
        <w:t>WiFi</w:t>
      </w:r>
      <w:proofErr w:type="spellEnd"/>
      <w:r>
        <w:t xml:space="preserve"> station in order to allow connections from other devices on the existing network, or to connect to the internet in order to feed remote endpoints with air traffic data.</w:t>
      </w:r>
    </w:p>
    <w:p w14:paraId="758B822E" w14:textId="77777777" w:rsidR="00816AAA" w:rsidRDefault="00816AAA" w:rsidP="00816AAA">
      <w:pPr>
        <w:pStyle w:val="Heading3"/>
        <w:numPr>
          <w:ilvl w:val="2"/>
          <w:numId w:val="19"/>
        </w:numPr>
      </w:pPr>
      <w:bookmarkStart w:id="54" w:name="_Toc183226078"/>
      <w:r>
        <w:t xml:space="preserve">Configure the </w:t>
      </w:r>
      <w:proofErr w:type="spellStart"/>
      <w:r>
        <w:t>WiFi</w:t>
      </w:r>
      <w:proofErr w:type="spellEnd"/>
      <w:r>
        <w:t xml:space="preserve"> Station</w:t>
      </w:r>
      <w:bookmarkEnd w:id="54"/>
    </w:p>
    <w:p w14:paraId="4247DEBC" w14:textId="507A40B4" w:rsidR="00816AAA" w:rsidRDefault="00816AAA" w:rsidP="00816AAA">
      <w:pPr>
        <w:pStyle w:val="code"/>
      </w:pPr>
      <w:r w:rsidRPr="00816AAA">
        <w:t>AT+WIFI_STA=&lt;enabled</w:t>
      </w:r>
      <w:proofErr w:type="gramStart"/>
      <w:r w:rsidRPr="00816AAA">
        <w:t>&gt;,&lt;</w:t>
      </w:r>
      <w:proofErr w:type="spellStart"/>
      <w:proofErr w:type="gramEnd"/>
      <w:r w:rsidRPr="00816AAA">
        <w:t>sta_ssid</w:t>
      </w:r>
      <w:proofErr w:type="spellEnd"/>
      <w:proofErr w:type="gramStart"/>
      <w:r w:rsidRPr="00816AAA">
        <w:t>&gt;,&lt;</w:t>
      </w:r>
      <w:proofErr w:type="spellStart"/>
      <w:proofErr w:type="gramEnd"/>
      <w:r w:rsidRPr="00816AAA">
        <w:t>sta_pwd</w:t>
      </w:r>
      <w:proofErr w:type="spellEnd"/>
      <w:r w:rsidRPr="00816AAA">
        <w:t>&gt;</w:t>
      </w:r>
    </w:p>
    <w:p w14:paraId="484A65C8" w14:textId="77777777" w:rsidR="00816AAA" w:rsidRDefault="00816AAA" w:rsidP="00816AAA"/>
    <w:tbl>
      <w:tblPr>
        <w:tblStyle w:val="TableGrid"/>
        <w:tblW w:w="0" w:type="auto"/>
        <w:tblLook w:val="04A0" w:firstRow="1" w:lastRow="0" w:firstColumn="1" w:lastColumn="0" w:noHBand="0" w:noVBand="1"/>
      </w:tblPr>
      <w:tblGrid>
        <w:gridCol w:w="1548"/>
        <w:gridCol w:w="4860"/>
        <w:gridCol w:w="4608"/>
      </w:tblGrid>
      <w:tr w:rsidR="00816AAA" w:rsidRPr="00A44FAD" w14:paraId="5FD939F6" w14:textId="77777777" w:rsidTr="00F11EDA">
        <w:tc>
          <w:tcPr>
            <w:tcW w:w="1548" w:type="dxa"/>
          </w:tcPr>
          <w:p w14:paraId="2267FD18" w14:textId="77777777" w:rsidR="00816AAA" w:rsidRPr="00A44FAD" w:rsidRDefault="00816AAA" w:rsidP="00F11EDA">
            <w:pPr>
              <w:rPr>
                <w:b/>
                <w:bCs/>
              </w:rPr>
            </w:pPr>
            <w:r w:rsidRPr="00A44FAD">
              <w:rPr>
                <w:b/>
                <w:bCs/>
              </w:rPr>
              <w:t>Parameter</w:t>
            </w:r>
          </w:p>
        </w:tc>
        <w:tc>
          <w:tcPr>
            <w:tcW w:w="4860" w:type="dxa"/>
          </w:tcPr>
          <w:p w14:paraId="0A65375F" w14:textId="77777777" w:rsidR="00816AAA" w:rsidRPr="00A44FAD" w:rsidRDefault="00816AAA" w:rsidP="00F11EDA">
            <w:pPr>
              <w:rPr>
                <w:b/>
                <w:bCs/>
              </w:rPr>
            </w:pPr>
            <w:r w:rsidRPr="00A44FAD">
              <w:rPr>
                <w:b/>
                <w:bCs/>
              </w:rPr>
              <w:t>Description</w:t>
            </w:r>
          </w:p>
        </w:tc>
        <w:tc>
          <w:tcPr>
            <w:tcW w:w="4608" w:type="dxa"/>
          </w:tcPr>
          <w:p w14:paraId="6809ED15" w14:textId="77777777" w:rsidR="00816AAA" w:rsidRPr="00A44FAD" w:rsidRDefault="00816AAA" w:rsidP="00F11EDA">
            <w:pPr>
              <w:rPr>
                <w:b/>
                <w:bCs/>
              </w:rPr>
            </w:pPr>
            <w:r w:rsidRPr="00A44FAD">
              <w:rPr>
                <w:b/>
                <w:bCs/>
              </w:rPr>
              <w:t>Values</w:t>
            </w:r>
          </w:p>
        </w:tc>
      </w:tr>
      <w:tr w:rsidR="00816AAA" w14:paraId="0B6E8F48" w14:textId="77777777" w:rsidTr="00F11EDA">
        <w:tc>
          <w:tcPr>
            <w:tcW w:w="1548" w:type="dxa"/>
          </w:tcPr>
          <w:p w14:paraId="2B916B75" w14:textId="77777777" w:rsidR="00816AAA" w:rsidRDefault="00816AAA" w:rsidP="00F11EDA">
            <w:r>
              <w:t>enabled</w:t>
            </w:r>
          </w:p>
        </w:tc>
        <w:tc>
          <w:tcPr>
            <w:tcW w:w="4860" w:type="dxa"/>
          </w:tcPr>
          <w:p w14:paraId="04D44039" w14:textId="77777777" w:rsidR="00816AAA" w:rsidRDefault="00816AAA" w:rsidP="00F11EDA">
            <w:r>
              <w:t>Toggle whether the AP is enabled or disabled.</w:t>
            </w:r>
          </w:p>
        </w:tc>
        <w:tc>
          <w:tcPr>
            <w:tcW w:w="4608" w:type="dxa"/>
          </w:tcPr>
          <w:p w14:paraId="5DB08094" w14:textId="323D9ED0" w:rsidR="00816AAA" w:rsidRDefault="00816AAA" w:rsidP="00F11EDA">
            <w:r>
              <w:t xml:space="preserve">0 – Disable </w:t>
            </w:r>
            <w:proofErr w:type="spellStart"/>
            <w:r>
              <w:t>WiFi</w:t>
            </w:r>
            <w:proofErr w:type="spellEnd"/>
            <w:r>
              <w:t xml:space="preserve"> station.</w:t>
            </w:r>
          </w:p>
          <w:p w14:paraId="57419E9B" w14:textId="79C1C0BB" w:rsidR="00816AAA" w:rsidRDefault="00816AAA" w:rsidP="00F11EDA">
            <w:r>
              <w:t xml:space="preserve">1 – Enable </w:t>
            </w:r>
            <w:proofErr w:type="spellStart"/>
            <w:r>
              <w:t>WiFi</w:t>
            </w:r>
            <w:proofErr w:type="spellEnd"/>
            <w:r>
              <w:t xml:space="preserve"> station.</w:t>
            </w:r>
          </w:p>
        </w:tc>
      </w:tr>
      <w:tr w:rsidR="00816AAA" w14:paraId="1D988FC8" w14:textId="77777777" w:rsidTr="00F11EDA">
        <w:tc>
          <w:tcPr>
            <w:tcW w:w="1548" w:type="dxa"/>
          </w:tcPr>
          <w:p w14:paraId="2B7B7102" w14:textId="07986736" w:rsidR="00816AAA" w:rsidRDefault="00816AAA" w:rsidP="00F11EDA">
            <w:proofErr w:type="spellStart"/>
            <w:r>
              <w:t>sta_ssid</w:t>
            </w:r>
            <w:proofErr w:type="spellEnd"/>
          </w:p>
        </w:tc>
        <w:tc>
          <w:tcPr>
            <w:tcW w:w="4860" w:type="dxa"/>
          </w:tcPr>
          <w:p w14:paraId="39AB27E1" w14:textId="2357C015" w:rsidR="00816AAA" w:rsidRDefault="00816AAA" w:rsidP="00F11EDA">
            <w:r>
              <w:t>SSID for the access point to connect to. Can be set to a value up to 32 characters long.</w:t>
            </w:r>
          </w:p>
        </w:tc>
        <w:tc>
          <w:tcPr>
            <w:tcW w:w="4608" w:type="dxa"/>
          </w:tcPr>
          <w:p w14:paraId="7625A785" w14:textId="77777777" w:rsidR="00816AAA" w:rsidRDefault="00816AAA" w:rsidP="00F11EDA">
            <w:r>
              <w:t>ASCII string up to 32 characters in length.</w:t>
            </w:r>
          </w:p>
        </w:tc>
      </w:tr>
      <w:tr w:rsidR="00816AAA" w14:paraId="406D24FA" w14:textId="77777777" w:rsidTr="00F11EDA">
        <w:tc>
          <w:tcPr>
            <w:tcW w:w="1548" w:type="dxa"/>
          </w:tcPr>
          <w:p w14:paraId="00D0A5E1" w14:textId="30E05D87" w:rsidR="00816AAA" w:rsidRDefault="00816AAA" w:rsidP="00F11EDA">
            <w:proofErr w:type="spellStart"/>
            <w:r>
              <w:t>sta_pwd</w:t>
            </w:r>
            <w:proofErr w:type="spellEnd"/>
          </w:p>
        </w:tc>
        <w:tc>
          <w:tcPr>
            <w:tcW w:w="4860" w:type="dxa"/>
          </w:tcPr>
          <w:p w14:paraId="5F786162" w14:textId="3C4001B8" w:rsidR="00816AAA" w:rsidRDefault="00816AAA" w:rsidP="00F11EDA">
            <w:r>
              <w:t>Password for the access point to connect to. Can be set to a value up to 64 characters long.</w:t>
            </w:r>
          </w:p>
        </w:tc>
        <w:tc>
          <w:tcPr>
            <w:tcW w:w="4608" w:type="dxa"/>
          </w:tcPr>
          <w:p w14:paraId="283CD2BB" w14:textId="77777777" w:rsidR="00816AAA" w:rsidRDefault="00816AAA" w:rsidP="00F11EDA">
            <w:r>
              <w:t>ASCII string up to 64 characters in length.</w:t>
            </w:r>
          </w:p>
        </w:tc>
      </w:tr>
    </w:tbl>
    <w:p w14:paraId="131010A0" w14:textId="77777777" w:rsidR="00816AAA" w:rsidRPr="00816AAA" w:rsidRDefault="00816AAA" w:rsidP="00816AAA"/>
    <w:p w14:paraId="703F069B" w14:textId="77777777" w:rsidR="00816AAA" w:rsidRPr="00816AAA" w:rsidRDefault="00816AAA" w:rsidP="00816AAA">
      <w:pPr>
        <w:pStyle w:val="Heading3"/>
        <w:numPr>
          <w:ilvl w:val="2"/>
          <w:numId w:val="19"/>
        </w:numPr>
        <w:rPr>
          <w:rFonts w:ascii="Poppins SemiBold" w:hAnsi="Poppins SemiBold"/>
          <w:sz w:val="32"/>
          <w:szCs w:val="32"/>
        </w:rPr>
      </w:pPr>
      <w:bookmarkStart w:id="55" w:name="_Toc183226079"/>
      <w:r>
        <w:t xml:space="preserve">Query the </w:t>
      </w:r>
      <w:proofErr w:type="spellStart"/>
      <w:r>
        <w:t>WiFi</w:t>
      </w:r>
      <w:proofErr w:type="spellEnd"/>
      <w:r>
        <w:t xml:space="preserve"> Station Configuration</w:t>
      </w:r>
      <w:bookmarkEnd w:id="55"/>
    </w:p>
    <w:p w14:paraId="31C2CB0C" w14:textId="6C114547" w:rsidR="00816AAA" w:rsidRPr="00816AAA" w:rsidRDefault="00816AAA" w:rsidP="00816AAA">
      <w:pPr>
        <w:pStyle w:val="code"/>
      </w:pPr>
      <w:r w:rsidRPr="00816AAA">
        <w:t>+WIFI_STA=</w:t>
      </w:r>
      <w:proofErr w:type="gramStart"/>
      <w:r w:rsidRPr="00816AAA">
        <w:t>1,</w:t>
      </w:r>
      <w:r>
        <w:t>My</w:t>
      </w:r>
      <w:proofErr w:type="gramEnd"/>
      <w:r>
        <w:t xml:space="preserve"> Supercool </w:t>
      </w:r>
      <w:proofErr w:type="spellStart"/>
      <w:r>
        <w:t>WiFi</w:t>
      </w:r>
      <w:proofErr w:type="spellEnd"/>
      <w:r>
        <w:t xml:space="preserve"> </w:t>
      </w:r>
      <w:proofErr w:type="gramStart"/>
      <w:r>
        <w:t>Network</w:t>
      </w:r>
      <w:r w:rsidRPr="00816AAA">
        <w:t>,*</w:t>
      </w:r>
      <w:proofErr w:type="gramEnd"/>
      <w:r w:rsidRPr="00816AAA">
        <w:t>*******</w:t>
      </w:r>
      <w:r>
        <w:t>**</w:t>
      </w:r>
    </w:p>
    <w:p w14:paraId="22535E56" w14:textId="77777777" w:rsidR="00816AAA" w:rsidRDefault="00816AAA" w:rsidP="00816AAA"/>
    <w:p w14:paraId="173C8FFE" w14:textId="1628B289" w:rsidR="00996307" w:rsidRDefault="00816AAA" w:rsidP="00816AAA">
      <w:pPr>
        <w:rPr>
          <w:rFonts w:ascii="Poppins SemiBold" w:hAnsi="Poppins SemiBold"/>
          <w:sz w:val="32"/>
          <w:szCs w:val="32"/>
        </w:rPr>
      </w:pPr>
      <w:r>
        <w:t xml:space="preserve">Queries the configuration used by the </w:t>
      </w:r>
      <w:proofErr w:type="spellStart"/>
      <w:r>
        <w:t>ADSBee</w:t>
      </w:r>
      <w:proofErr w:type="spellEnd"/>
      <w:r>
        <w:t xml:space="preserve"> to join an external </w:t>
      </w:r>
      <w:proofErr w:type="spellStart"/>
      <w:r>
        <w:t>WiFi</w:t>
      </w:r>
      <w:proofErr w:type="spellEnd"/>
      <w:r>
        <w:t xml:space="preserve"> network. Note that the value and ordering of the arguments is identical to the configuration command, except the password is censored.</w:t>
      </w:r>
      <w:r w:rsidR="00996307">
        <w:br w:type="page"/>
      </w:r>
    </w:p>
    <w:p w14:paraId="6F30B892" w14:textId="327D97FD" w:rsidR="00AC42C9" w:rsidRDefault="00137C63" w:rsidP="003644D3">
      <w:pPr>
        <w:pStyle w:val="Heading1"/>
        <w:numPr>
          <w:ilvl w:val="0"/>
          <w:numId w:val="19"/>
        </w:numPr>
      </w:pPr>
      <w:bookmarkStart w:id="56" w:name="_Toc183226080"/>
      <w:r>
        <w:lastRenderedPageBreak/>
        <w:t>Reporting Protocols</w:t>
      </w:r>
      <w:bookmarkEnd w:id="56"/>
    </w:p>
    <w:p w14:paraId="62B87FFE" w14:textId="7E72013C" w:rsidR="00137C63" w:rsidRDefault="00137C63" w:rsidP="00137C63">
      <w:proofErr w:type="spellStart"/>
      <w:r>
        <w:t>ADSBee</w:t>
      </w:r>
      <w:proofErr w:type="spellEnd"/>
      <w:r>
        <w:t xml:space="preserve"> 1090 supports the following reporting protocols on CONSOLE and COMMS_UART.</w:t>
      </w:r>
    </w:p>
    <w:p w14:paraId="5471444A" w14:textId="5C762399" w:rsidR="00D84C1C" w:rsidRDefault="00D84C1C" w:rsidP="00D84C1C">
      <w:pPr>
        <w:pStyle w:val="ListParagraph"/>
        <w:numPr>
          <w:ilvl w:val="0"/>
          <w:numId w:val="4"/>
        </w:numPr>
      </w:pPr>
      <w:proofErr w:type="spellStart"/>
      <w:r>
        <w:t>CSBee</w:t>
      </w:r>
      <w:proofErr w:type="spellEnd"/>
    </w:p>
    <w:p w14:paraId="196C21D2" w14:textId="5BFBFD4D" w:rsidR="00D84C1C" w:rsidRDefault="00D84C1C" w:rsidP="00D84C1C">
      <w:pPr>
        <w:pStyle w:val="ListParagraph"/>
        <w:numPr>
          <w:ilvl w:val="0"/>
          <w:numId w:val="4"/>
        </w:numPr>
      </w:pPr>
      <w:r>
        <w:t>GDL90</w:t>
      </w:r>
    </w:p>
    <w:p w14:paraId="1364115F" w14:textId="3F4E6828" w:rsidR="00D84C1C" w:rsidRDefault="00D84C1C" w:rsidP="00D84C1C">
      <w:pPr>
        <w:pStyle w:val="ListParagraph"/>
        <w:numPr>
          <w:ilvl w:val="0"/>
          <w:numId w:val="4"/>
        </w:numPr>
      </w:pPr>
      <w:r>
        <w:t>MAVLINK 1</w:t>
      </w:r>
    </w:p>
    <w:p w14:paraId="62B9F7CB" w14:textId="0BE06E3E" w:rsidR="00D84C1C" w:rsidRDefault="00D84C1C" w:rsidP="00937483">
      <w:pPr>
        <w:pStyle w:val="ListParagraph"/>
        <w:numPr>
          <w:ilvl w:val="0"/>
          <w:numId w:val="4"/>
        </w:numPr>
      </w:pPr>
      <w:r>
        <w:t>MAVLINK 2</w:t>
      </w:r>
    </w:p>
    <w:p w14:paraId="4EFCE7AA" w14:textId="45D32809" w:rsidR="00937483" w:rsidRDefault="00937483" w:rsidP="00937483">
      <w:pPr>
        <w:pStyle w:val="ListParagraph"/>
        <w:numPr>
          <w:ilvl w:val="0"/>
          <w:numId w:val="4"/>
        </w:numPr>
      </w:pPr>
      <w:r>
        <w:t>Mode S Beast</w:t>
      </w:r>
    </w:p>
    <w:p w14:paraId="6D64EDB3" w14:textId="784BB481" w:rsidR="00D84C1C" w:rsidRDefault="00D84C1C" w:rsidP="00D84C1C">
      <w:pPr>
        <w:pStyle w:val="ListParagraph"/>
        <w:numPr>
          <w:ilvl w:val="0"/>
          <w:numId w:val="4"/>
        </w:numPr>
      </w:pPr>
      <w:r>
        <w:t>Raw Packets</w:t>
      </w:r>
    </w:p>
    <w:p w14:paraId="0F0DC908" w14:textId="2F799E03" w:rsidR="00EE3F68" w:rsidRDefault="00EE3F68" w:rsidP="00EE3F68">
      <w:r>
        <w:t xml:space="preserve">The CONSOLE interface reports debug messages and AT command responses in addition to the selected reporting protocol. If the CONSOLE interface is being used as a reporting interface, it is recommended to send AT+LOG_LEVEL=SILENT to silence any debug logs that might corrupt the reported data, and to avoid sending additional AT commands while reading reported data in order to avoid the reported data being interspersed with OK and other AT command responses from the </w:t>
      </w:r>
      <w:proofErr w:type="spellStart"/>
      <w:r>
        <w:t>ADSBee</w:t>
      </w:r>
      <w:proofErr w:type="spellEnd"/>
      <w:r>
        <w:t xml:space="preserve"> 1090.</w:t>
      </w:r>
    </w:p>
    <w:p w14:paraId="7881C8B0" w14:textId="77777777" w:rsidR="00926A91" w:rsidRDefault="00926A91">
      <w:pPr>
        <w:rPr>
          <w:rFonts w:ascii="Poppins" w:eastAsiaTheme="majorEastAsia" w:hAnsi="Poppins" w:cstheme="majorBidi"/>
          <w:color w:val="008139" w:themeColor="accent1" w:themeShade="BF"/>
          <w:sz w:val="26"/>
          <w:szCs w:val="26"/>
        </w:rPr>
      </w:pPr>
      <w:r>
        <w:br w:type="page"/>
      </w:r>
    </w:p>
    <w:p w14:paraId="0D8A4055" w14:textId="62808BD8" w:rsidR="00137C63" w:rsidRDefault="00137C63" w:rsidP="003644D3">
      <w:pPr>
        <w:pStyle w:val="Heading2"/>
        <w:numPr>
          <w:ilvl w:val="1"/>
          <w:numId w:val="19"/>
        </w:numPr>
      </w:pPr>
      <w:bookmarkStart w:id="57" w:name="_Toc183226081"/>
      <w:proofErr w:type="spellStart"/>
      <w:r>
        <w:lastRenderedPageBreak/>
        <w:t>CSB</w:t>
      </w:r>
      <w:r w:rsidR="00937483">
        <w:t>ee</w:t>
      </w:r>
      <w:bookmarkEnd w:id="57"/>
      <w:proofErr w:type="spellEnd"/>
    </w:p>
    <w:p w14:paraId="186D451C" w14:textId="0B803333" w:rsidR="00137C63" w:rsidRDefault="00137C63" w:rsidP="00137C63">
      <w:r>
        <w:t>Comma Separated Bee protocol containing information about tracked aircraft as plain text.</w:t>
      </w:r>
    </w:p>
    <w:p w14:paraId="2C957BDB" w14:textId="0B414A85" w:rsidR="00937483" w:rsidRDefault="00937483" w:rsidP="00137C63">
      <w:r>
        <w:t xml:space="preserve">The </w:t>
      </w:r>
      <w:proofErr w:type="spellStart"/>
      <w:r>
        <w:t>CSBee</w:t>
      </w:r>
      <w:proofErr w:type="spellEnd"/>
      <w:r>
        <w:t xml:space="preserve"> protocol is</w:t>
      </w:r>
      <w:r w:rsidR="00C95BEA">
        <w:t xml:space="preserve"> heavily</w:t>
      </w:r>
      <w:r>
        <w:t xml:space="preserve"> inspired by the </w:t>
      </w:r>
      <w:proofErr w:type="spellStart"/>
      <w:r>
        <w:t>Aerobits</w:t>
      </w:r>
      <w:proofErr w:type="spellEnd"/>
      <w:r>
        <w:t xml:space="preserve"> Aero CSV protocol.</w:t>
      </w:r>
    </w:p>
    <w:p w14:paraId="7F83ADFA" w14:textId="32605B59" w:rsidR="00C95BEA" w:rsidRPr="0099588D" w:rsidRDefault="00C95BEA" w:rsidP="003644D3">
      <w:pPr>
        <w:pStyle w:val="Heading3"/>
        <w:numPr>
          <w:ilvl w:val="2"/>
          <w:numId w:val="19"/>
        </w:numPr>
      </w:pPr>
      <w:bookmarkStart w:id="58" w:name="_Toc183226082"/>
      <w:r w:rsidRPr="0099588D">
        <w:t>Aircraft Message</w:t>
      </w:r>
      <w:bookmarkEnd w:id="58"/>
    </w:p>
    <w:p w14:paraId="760979E0" w14:textId="70012A04" w:rsidR="00C95BEA" w:rsidRDefault="00C95BEA" w:rsidP="00C95BEA">
      <w:r>
        <w:t>This message contains information about an aircraft being tracked via ADS-B (1090MHz). Aircraft reports are provided once per second, per aircraft, until contact with the aircraft has been lost for 60 seconds.</w:t>
      </w:r>
    </w:p>
    <w:p w14:paraId="1506813C" w14:textId="5E54A78E" w:rsidR="00C95BEA" w:rsidRPr="00C96409" w:rsidRDefault="00C95BEA" w:rsidP="00C96409">
      <w:pPr>
        <w:pStyle w:val="code"/>
      </w:pPr>
      <w:r w:rsidRPr="00C96409">
        <w:t>#</w:t>
      </w:r>
      <w:proofErr w:type="gramStart"/>
      <w:r w:rsidRPr="00C96409">
        <w:t>A:ICAO</w:t>
      </w:r>
      <w:proofErr w:type="gramEnd"/>
      <w:r w:rsidRPr="00C96409">
        <w:t>,</w:t>
      </w:r>
      <w:proofErr w:type="gramStart"/>
      <w:r w:rsidRPr="00C96409">
        <w:t>FLAGS,CALL</w:t>
      </w:r>
      <w:proofErr w:type="gramEnd"/>
      <w:r w:rsidRPr="00C96409">
        <w:t>,</w:t>
      </w:r>
      <w:proofErr w:type="gramStart"/>
      <w:r w:rsidRPr="00C96409">
        <w:t>SQ</w:t>
      </w:r>
      <w:r w:rsidR="00F74C29" w:rsidRPr="00C96409">
        <w:t>UAWK,ECAT</w:t>
      </w:r>
      <w:proofErr w:type="gramEnd"/>
      <w:r w:rsidRPr="00C96409">
        <w:t>,</w:t>
      </w:r>
      <w:proofErr w:type="gramStart"/>
      <w:r w:rsidRPr="00C96409">
        <w:t>LAT,LON</w:t>
      </w:r>
      <w:proofErr w:type="gramEnd"/>
      <w:r w:rsidRPr="00C96409">
        <w:t>,ALT_</w:t>
      </w:r>
      <w:proofErr w:type="gramStart"/>
      <w:r w:rsidRPr="00C96409">
        <w:t>BARO,</w:t>
      </w:r>
      <w:r w:rsidR="0089643D" w:rsidRPr="00C96409">
        <w:t>ALT</w:t>
      </w:r>
      <w:proofErr w:type="gramEnd"/>
      <w:r w:rsidR="0089643D" w:rsidRPr="00C96409">
        <w:t>_</w:t>
      </w:r>
      <w:proofErr w:type="gramStart"/>
      <w:r w:rsidR="0089643D" w:rsidRPr="00C96409">
        <w:t>GEO,</w:t>
      </w:r>
      <w:r w:rsidRPr="00C96409">
        <w:t>TRACK</w:t>
      </w:r>
      <w:proofErr w:type="gramEnd"/>
      <w:r w:rsidRPr="00C96409">
        <w:t>,</w:t>
      </w:r>
      <w:proofErr w:type="gramStart"/>
      <w:r w:rsidRPr="00C96409">
        <w:t>VELH,VELV</w:t>
      </w:r>
      <w:proofErr w:type="gramEnd"/>
      <w:r w:rsidRPr="00C96409">
        <w:t>,SIGS,</w:t>
      </w:r>
      <w:r w:rsidR="00F74C29" w:rsidRPr="00C96409">
        <w:t xml:space="preserve"> </w:t>
      </w:r>
      <w:proofErr w:type="gramStart"/>
      <w:r w:rsidRPr="00C96409">
        <w:t>SIGQ,</w:t>
      </w:r>
      <w:r w:rsidR="00F74C29" w:rsidRPr="00C96409">
        <w:t>AC</w:t>
      </w:r>
      <w:r w:rsidRPr="00C96409">
        <w:t>FPS</w:t>
      </w:r>
      <w:proofErr w:type="gramEnd"/>
      <w:r w:rsidRPr="00C96409">
        <w:t>,</w:t>
      </w:r>
      <w:proofErr w:type="gramStart"/>
      <w:r w:rsidR="00F74C29" w:rsidRPr="00C96409">
        <w:t>SFPS,</w:t>
      </w:r>
      <w:r w:rsidR="0089643D" w:rsidRPr="00C96409">
        <w:t>SYSINFO</w:t>
      </w:r>
      <w:proofErr w:type="gramEnd"/>
      <w:r w:rsidRPr="00C96409">
        <w:t>,CRC\r\n</w:t>
      </w:r>
    </w:p>
    <w:p w14:paraId="78CDC97D" w14:textId="77777777" w:rsidR="00C96409" w:rsidRPr="00C95BEA" w:rsidRDefault="00C96409"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88"/>
        <w:gridCol w:w="6300"/>
        <w:gridCol w:w="1530"/>
        <w:gridCol w:w="1926"/>
      </w:tblGrid>
      <w:tr w:rsidR="00914208" w:rsidRPr="00C95BEA" w14:paraId="6A3C0F69" w14:textId="77777777" w:rsidTr="00D06650">
        <w:tc>
          <w:tcPr>
            <w:tcW w:w="118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3E05C804" w14:textId="6EAD0355" w:rsidR="00914208" w:rsidRPr="00C95BEA" w:rsidRDefault="000D0F95" w:rsidP="00C95BEA">
            <w:pPr>
              <w:spacing w:after="0"/>
            </w:pPr>
            <w:r>
              <w:rPr>
                <w:b/>
                <w:bCs/>
              </w:rPr>
              <w:t>Field</w:t>
            </w:r>
          </w:p>
        </w:tc>
        <w:tc>
          <w:tcPr>
            <w:tcW w:w="630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ED7227B" w14:textId="6B9E2C3C" w:rsidR="00914208" w:rsidRPr="000D0F95" w:rsidRDefault="000D0F95" w:rsidP="00C95BEA">
            <w:pPr>
              <w:spacing w:after="0"/>
              <w:rPr>
                <w:b/>
                <w:bCs/>
              </w:rPr>
            </w:pPr>
            <w:r w:rsidRPr="000D0F95">
              <w:rPr>
                <w:b/>
                <w:bCs/>
              </w:rPr>
              <w:t>Description</w:t>
            </w:r>
          </w:p>
        </w:tc>
        <w:tc>
          <w:tcPr>
            <w:tcW w:w="153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D99684" w14:textId="04A12617" w:rsidR="00914208" w:rsidRPr="00C95BEA" w:rsidRDefault="00914208" w:rsidP="00C95BEA">
            <w:pPr>
              <w:spacing w:after="0"/>
              <w:rPr>
                <w:b/>
                <w:bCs/>
              </w:rPr>
            </w:pPr>
            <w:r>
              <w:rPr>
                <w:b/>
                <w:bCs/>
              </w:rPr>
              <w:t>Format</w:t>
            </w:r>
          </w:p>
        </w:tc>
        <w:tc>
          <w:tcPr>
            <w:tcW w:w="192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E52D181" w14:textId="7C5206BE" w:rsidR="00914208" w:rsidRPr="00C95BEA" w:rsidRDefault="00914208" w:rsidP="00C95BEA">
            <w:pPr>
              <w:spacing w:after="0"/>
            </w:pPr>
            <w:r w:rsidRPr="00C95BEA">
              <w:rPr>
                <w:b/>
                <w:bCs/>
              </w:rPr>
              <w:t>Example value</w:t>
            </w:r>
          </w:p>
        </w:tc>
      </w:tr>
      <w:tr w:rsidR="000D0F95" w:rsidRPr="00C95BEA" w14:paraId="10CDA69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5C294684" w14:textId="2BB33C76" w:rsidR="000D0F95" w:rsidRPr="00C95BEA" w:rsidRDefault="000D0F95" w:rsidP="00C95BEA">
            <w:pPr>
              <w:spacing w:after="0"/>
            </w:pPr>
            <w:r>
              <w:t>#A</w:t>
            </w:r>
          </w:p>
        </w:tc>
        <w:tc>
          <w:tcPr>
            <w:tcW w:w="6300" w:type="dxa"/>
            <w:tcBorders>
              <w:top w:val="single" w:sz="6" w:space="0" w:color="000000"/>
              <w:left w:val="single" w:sz="6" w:space="0" w:color="000000"/>
              <w:bottom w:val="single" w:sz="6" w:space="0" w:color="000000"/>
              <w:right w:val="single" w:sz="6" w:space="0" w:color="000000"/>
            </w:tcBorders>
            <w:vAlign w:val="center"/>
          </w:tcPr>
          <w:p w14:paraId="36830B5F" w14:textId="1CF0C608" w:rsidR="000D0F95" w:rsidRPr="00C95BEA" w:rsidRDefault="000D0F95" w:rsidP="00C95BEA">
            <w:pPr>
              <w:spacing w:after="0"/>
            </w:pPr>
            <w:r>
              <w:t>Aircraft message start indicator.</w:t>
            </w:r>
          </w:p>
        </w:tc>
        <w:tc>
          <w:tcPr>
            <w:tcW w:w="1530" w:type="dxa"/>
            <w:tcBorders>
              <w:top w:val="single" w:sz="6" w:space="0" w:color="000000"/>
              <w:left w:val="single" w:sz="6" w:space="0" w:color="000000"/>
              <w:bottom w:val="single" w:sz="6" w:space="0" w:color="000000"/>
              <w:right w:val="single" w:sz="6" w:space="0" w:color="000000"/>
            </w:tcBorders>
          </w:tcPr>
          <w:p w14:paraId="5C58180C" w14:textId="77777777" w:rsidR="000D0F95" w:rsidRDefault="000D0F95" w:rsidP="00C95BEA">
            <w:pPr>
              <w:spacing w:after="0"/>
            </w:pPr>
          </w:p>
        </w:tc>
        <w:tc>
          <w:tcPr>
            <w:tcW w:w="1926" w:type="dxa"/>
            <w:tcBorders>
              <w:top w:val="single" w:sz="6" w:space="0" w:color="000000"/>
              <w:left w:val="single" w:sz="6" w:space="0" w:color="000000"/>
              <w:bottom w:val="single" w:sz="6" w:space="0" w:color="000000"/>
              <w:right w:val="single" w:sz="6" w:space="0" w:color="000000"/>
            </w:tcBorders>
            <w:vAlign w:val="center"/>
          </w:tcPr>
          <w:p w14:paraId="3A9F6AB6" w14:textId="77777777" w:rsidR="000D0F95" w:rsidRPr="00C95BEA" w:rsidRDefault="000D0F95" w:rsidP="00C95BEA">
            <w:pPr>
              <w:spacing w:after="0"/>
            </w:pPr>
          </w:p>
        </w:tc>
      </w:tr>
      <w:tr w:rsidR="00914208" w:rsidRPr="00C95BEA" w14:paraId="7C02602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D282F46" w14:textId="77777777" w:rsidR="00914208" w:rsidRPr="00C95BEA" w:rsidRDefault="00914208" w:rsidP="00C95BEA">
            <w:pPr>
              <w:spacing w:after="0"/>
            </w:pPr>
            <w:r w:rsidRPr="00C95BEA">
              <w:t xml:space="preserve">ICAO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29AA5B23" w14:textId="17D23D84" w:rsidR="00914208" w:rsidRPr="00C95BEA" w:rsidRDefault="00914208" w:rsidP="00C95BEA">
            <w:pPr>
              <w:spacing w:after="0"/>
            </w:pPr>
            <w:r w:rsidRPr="00C95BEA">
              <w:t>ICAO number of aircraft (3 bytes)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1E6DDF" w14:textId="06CBA210"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77704DE" w14:textId="43702A95" w:rsidR="00914208" w:rsidRPr="00C95BEA" w:rsidRDefault="00914208" w:rsidP="00C95BEA">
            <w:pPr>
              <w:spacing w:after="0"/>
            </w:pPr>
            <w:r w:rsidRPr="00C95BEA">
              <w:t>3C65AC</w:t>
            </w:r>
          </w:p>
        </w:tc>
      </w:tr>
      <w:tr w:rsidR="00914208" w:rsidRPr="00C95BEA" w14:paraId="23D5C492"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22EEDFE" w14:textId="77777777" w:rsidR="00914208" w:rsidRPr="00C95BEA" w:rsidRDefault="00914208" w:rsidP="00C95BEA">
            <w:pPr>
              <w:spacing w:after="0"/>
            </w:pPr>
            <w:r w:rsidRPr="00C95BEA">
              <w:t xml:space="preserve">FLAGS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D6CE3A4" w14:textId="16804E0F" w:rsidR="00914208" w:rsidRPr="00C95BEA" w:rsidRDefault="00914208" w:rsidP="00C95BEA">
            <w:pPr>
              <w:spacing w:after="0"/>
            </w:pPr>
            <w:r w:rsidRPr="00C95BEA">
              <w:t xml:space="preserve">Flags bitfield, see table </w:t>
            </w:r>
            <w:r w:rsidR="004673CC">
              <w:fldChar w:fldCharType="begin"/>
            </w:r>
            <w:r w:rsidR="004673CC">
              <w:instrText xml:space="preserve"> REF _Ref176012741 \r \h </w:instrText>
            </w:r>
            <w:r w:rsidR="004673CC">
              <w:fldChar w:fldCharType="separate"/>
            </w:r>
            <w:r w:rsidR="00F11EDA">
              <w:t>2.1.1.1</w:t>
            </w:r>
            <w:r w:rsidR="004673CC">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41B8F9A7" w14:textId="20FA8275" w:rsidR="00914208" w:rsidRPr="00C95BEA" w:rsidRDefault="00914208" w:rsidP="00C95BEA">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565F787" w14:textId="2DAF1D88" w:rsidR="00914208" w:rsidRPr="00C95BEA" w:rsidRDefault="00D20238" w:rsidP="00C95BEA">
            <w:pPr>
              <w:spacing w:after="0"/>
            </w:pPr>
            <w:r>
              <w:t>12F356A8</w:t>
            </w:r>
          </w:p>
        </w:tc>
      </w:tr>
      <w:tr w:rsidR="00914208" w:rsidRPr="00C95BEA" w14:paraId="1CE7EB7D"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AE2D64D" w14:textId="77777777" w:rsidR="00914208" w:rsidRPr="00C95BEA" w:rsidRDefault="00914208" w:rsidP="00C95BEA">
            <w:pPr>
              <w:spacing w:after="0"/>
            </w:pPr>
            <w:r w:rsidRPr="00C95BEA">
              <w:t xml:space="preserve">CALL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4B4429D4" w14:textId="36805B06" w:rsidR="00914208" w:rsidRPr="00C95BEA" w:rsidRDefault="00914208" w:rsidP="00C95BEA">
            <w:pPr>
              <w:spacing w:after="0"/>
            </w:pPr>
            <w:r w:rsidRPr="00C95BEA">
              <w:t>Callsign of aircraft</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AA2F1D7" w14:textId="63990C74" w:rsidR="00914208" w:rsidRPr="00C95BEA" w:rsidRDefault="00914208" w:rsidP="00C95BEA">
            <w:pPr>
              <w:spacing w:after="0"/>
            </w:pPr>
            <w:r>
              <w:t>String</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1058C66" w14:textId="704E65C4" w:rsidR="00914208" w:rsidRPr="00C95BEA" w:rsidRDefault="00914208" w:rsidP="00C95BEA">
            <w:pPr>
              <w:spacing w:after="0"/>
            </w:pPr>
            <w:r w:rsidRPr="00C95BEA">
              <w:t>N61ZP</w:t>
            </w:r>
          </w:p>
        </w:tc>
      </w:tr>
      <w:tr w:rsidR="00914208" w:rsidRPr="00C95BEA" w14:paraId="23AFA61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841EA5D" w14:textId="76A3DBAB" w:rsidR="00914208" w:rsidRPr="00C95BEA" w:rsidRDefault="00914208" w:rsidP="00C95BEA">
            <w:pPr>
              <w:spacing w:after="0"/>
            </w:pPr>
            <w:r w:rsidRPr="00C95BEA">
              <w:t>SQ</w:t>
            </w:r>
            <w:r w:rsidR="00E12670">
              <w:t>UAWK</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3C89DFE" w14:textId="7530C38D" w:rsidR="00914208" w:rsidRPr="00C95BEA" w:rsidRDefault="00914208" w:rsidP="00C95BEA">
            <w:pPr>
              <w:spacing w:after="0"/>
            </w:pPr>
            <w:r w:rsidRPr="00C95BEA">
              <w:t>SQUAWK of aircraft</w:t>
            </w:r>
            <w:r w:rsidR="008770CB">
              <w:t>.</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185B5303" w14:textId="3C83BC30" w:rsidR="00914208" w:rsidRPr="00C95BEA" w:rsidRDefault="00914208" w:rsidP="00C95BEA">
            <w:pPr>
              <w:spacing w:after="0"/>
            </w:pPr>
            <w:r>
              <w:t>Octal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261F98F" w14:textId="28246C4B" w:rsidR="00914208" w:rsidRPr="00C95BEA" w:rsidRDefault="00914208" w:rsidP="00C95BEA">
            <w:pPr>
              <w:spacing w:after="0"/>
            </w:pPr>
            <w:r w:rsidRPr="00C95BEA">
              <w:t>7232</w:t>
            </w:r>
          </w:p>
        </w:tc>
      </w:tr>
      <w:tr w:rsidR="00E12670" w:rsidRPr="00C95BEA" w14:paraId="2FCBC713"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1A86BD98" w14:textId="51B9EB92" w:rsidR="00E12670" w:rsidRPr="00C95BEA" w:rsidRDefault="00E12670" w:rsidP="00E12670">
            <w:pPr>
              <w:spacing w:after="0"/>
            </w:pPr>
            <w:r w:rsidRPr="00C95BEA">
              <w:t xml:space="preserve">ECAT </w:t>
            </w:r>
          </w:p>
        </w:tc>
        <w:tc>
          <w:tcPr>
            <w:tcW w:w="6300" w:type="dxa"/>
            <w:tcBorders>
              <w:top w:val="single" w:sz="6" w:space="0" w:color="000000"/>
              <w:left w:val="single" w:sz="6" w:space="0" w:color="000000"/>
              <w:bottom w:val="single" w:sz="6" w:space="0" w:color="000000"/>
              <w:right w:val="single" w:sz="6" w:space="0" w:color="000000"/>
            </w:tcBorders>
            <w:vAlign w:val="center"/>
          </w:tcPr>
          <w:p w14:paraId="3E243EAB" w14:textId="3CDDA948" w:rsidR="00E12670" w:rsidRPr="00C95BEA" w:rsidRDefault="00E12670" w:rsidP="00E12670">
            <w:pPr>
              <w:spacing w:after="0"/>
            </w:pPr>
            <w:r w:rsidRPr="00C95BEA">
              <w:t xml:space="preserve">Emitter category, see table </w:t>
            </w:r>
            <w:r w:rsidR="008770CB">
              <w:fldChar w:fldCharType="begin"/>
            </w:r>
            <w:r w:rsidR="008770CB">
              <w:instrText xml:space="preserve"> REF _Ref176013441 \r \h </w:instrText>
            </w:r>
            <w:r w:rsidR="008770CB">
              <w:fldChar w:fldCharType="separate"/>
            </w:r>
            <w:r w:rsidR="00F11EDA">
              <w:t>2.1.1.2</w:t>
            </w:r>
            <w:r w:rsidR="008770CB">
              <w:fldChar w:fldCharType="end"/>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F8506C8" w14:textId="64C8F167"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7D61E644" w14:textId="0BE1ED7D" w:rsidR="00E12670" w:rsidRPr="00C95BEA" w:rsidRDefault="00E12670" w:rsidP="00E12670">
            <w:pPr>
              <w:spacing w:after="0"/>
            </w:pPr>
            <w:r w:rsidRPr="00C95BEA">
              <w:t>14</w:t>
            </w:r>
          </w:p>
        </w:tc>
      </w:tr>
      <w:tr w:rsidR="00E12670" w:rsidRPr="00C95BEA" w14:paraId="0DA3CCCF"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24836A3E" w14:textId="77777777" w:rsidR="00E12670" w:rsidRPr="00C95BEA" w:rsidRDefault="00E12670" w:rsidP="00E12670">
            <w:pPr>
              <w:spacing w:after="0"/>
            </w:pPr>
            <w:r w:rsidRPr="00C95BEA">
              <w:t xml:space="preserve">LAT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08F949A" w14:textId="26631F9F" w:rsidR="00E12670" w:rsidRPr="00C95BEA" w:rsidRDefault="00E12670" w:rsidP="00E12670">
            <w:pPr>
              <w:spacing w:after="0"/>
            </w:pPr>
            <w:r w:rsidRPr="00C95BEA">
              <w:t>Latitude,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5F039D41" w14:textId="5A7FD331"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F44CE1B" w14:textId="028C64CC" w:rsidR="00E12670" w:rsidRPr="00C95BEA" w:rsidRDefault="00E12670" w:rsidP="00E12670">
            <w:pPr>
              <w:spacing w:after="0"/>
            </w:pPr>
            <w:r w:rsidRPr="00C95BEA">
              <w:t>57.57634</w:t>
            </w:r>
          </w:p>
        </w:tc>
      </w:tr>
      <w:tr w:rsidR="00E12670" w:rsidRPr="00C95BEA" w14:paraId="6920F2B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FF4E35C" w14:textId="77777777" w:rsidR="00E12670" w:rsidRPr="00C95BEA" w:rsidRDefault="00E12670" w:rsidP="00E12670">
            <w:pPr>
              <w:spacing w:after="0"/>
            </w:pPr>
            <w:r w:rsidRPr="00C95BEA">
              <w:t xml:space="preserve">LON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0C3292C" w14:textId="5A6E060A" w:rsidR="00E12670" w:rsidRPr="00C95BEA" w:rsidRDefault="00E12670" w:rsidP="00E12670">
            <w:pPr>
              <w:spacing w:after="0"/>
            </w:pPr>
            <w:r w:rsidRPr="00C95BEA">
              <w:t>Longitude, in degrees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38703D4B" w14:textId="0BD3046E" w:rsidR="00E12670" w:rsidRPr="00C95BEA" w:rsidRDefault="00E12670" w:rsidP="00E12670">
            <w:pPr>
              <w:spacing w:after="0"/>
            </w:pPr>
            <w:r>
              <w:t>Float</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6A0F5446" w14:textId="28B4BAD5" w:rsidR="00E12670" w:rsidRPr="00C95BEA" w:rsidRDefault="00E12670" w:rsidP="00E12670">
            <w:pPr>
              <w:spacing w:after="0"/>
            </w:pPr>
            <w:r w:rsidRPr="00C95BEA">
              <w:t>17.59554</w:t>
            </w:r>
          </w:p>
        </w:tc>
      </w:tr>
      <w:tr w:rsidR="00E12670" w:rsidRPr="00C95BEA" w14:paraId="4A27678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00C6F43" w14:textId="77777777" w:rsidR="00E12670" w:rsidRPr="00C95BEA" w:rsidRDefault="00E12670" w:rsidP="00E12670">
            <w:pPr>
              <w:spacing w:after="0"/>
            </w:pPr>
            <w:r w:rsidRPr="00C95BEA">
              <w:t xml:space="preserve">ALT_BARO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68151ED3" w14:textId="67D21A18" w:rsidR="00E12670" w:rsidRPr="00C95BEA" w:rsidRDefault="00E12670" w:rsidP="00E12670">
            <w:pPr>
              <w:spacing w:after="0"/>
            </w:pPr>
            <w:r w:rsidRPr="00C95BEA">
              <w:t>Barometric altitude, in fee</w:t>
            </w:r>
            <w:r>
              <w:t>t.</w:t>
            </w:r>
          </w:p>
        </w:tc>
        <w:tc>
          <w:tcPr>
            <w:tcW w:w="1530" w:type="dxa"/>
            <w:tcBorders>
              <w:top w:val="single" w:sz="6" w:space="0" w:color="000000"/>
              <w:left w:val="single" w:sz="6" w:space="0" w:color="000000"/>
              <w:bottom w:val="single" w:sz="6" w:space="0" w:color="000000"/>
              <w:right w:val="single" w:sz="6" w:space="0" w:color="000000"/>
            </w:tcBorders>
          </w:tcPr>
          <w:p w14:paraId="360A41AD" w14:textId="2C60251C"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0D4C7B6B" w14:textId="44EC3DC3" w:rsidR="00E12670" w:rsidRPr="00C95BEA" w:rsidRDefault="00E12670" w:rsidP="00E12670">
            <w:pPr>
              <w:spacing w:after="0"/>
            </w:pPr>
            <w:r w:rsidRPr="00C95BEA">
              <w:t>5000</w:t>
            </w:r>
          </w:p>
        </w:tc>
      </w:tr>
      <w:tr w:rsidR="00E12670" w:rsidRPr="00C95BEA" w14:paraId="08E50C0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3E575C44" w14:textId="0E67728A" w:rsidR="00E12670" w:rsidRDefault="00E12670" w:rsidP="00E12670">
            <w:pPr>
              <w:spacing w:after="0"/>
            </w:pPr>
            <w:r w:rsidRPr="00C95BEA">
              <w:t xml:space="preserve">ALT_GEO </w:t>
            </w:r>
          </w:p>
        </w:tc>
        <w:tc>
          <w:tcPr>
            <w:tcW w:w="6300" w:type="dxa"/>
            <w:tcBorders>
              <w:top w:val="single" w:sz="6" w:space="0" w:color="000000"/>
              <w:left w:val="single" w:sz="6" w:space="0" w:color="000000"/>
              <w:bottom w:val="single" w:sz="6" w:space="0" w:color="000000"/>
              <w:right w:val="single" w:sz="6" w:space="0" w:color="000000"/>
            </w:tcBorders>
            <w:vAlign w:val="center"/>
          </w:tcPr>
          <w:p w14:paraId="387B61B6" w14:textId="48358749" w:rsidR="00E12670" w:rsidRDefault="00E12670" w:rsidP="00E12670">
            <w:pPr>
              <w:spacing w:after="0"/>
            </w:pPr>
            <w:r w:rsidRPr="00C95BEA">
              <w:t>Geometric altitude, in feet</w:t>
            </w:r>
            <w:r>
              <w:t>.</w:t>
            </w:r>
          </w:p>
        </w:tc>
        <w:tc>
          <w:tcPr>
            <w:tcW w:w="1530" w:type="dxa"/>
            <w:tcBorders>
              <w:top w:val="single" w:sz="6" w:space="0" w:color="000000"/>
              <w:left w:val="single" w:sz="6" w:space="0" w:color="000000"/>
              <w:bottom w:val="single" w:sz="6" w:space="0" w:color="000000"/>
              <w:right w:val="single" w:sz="6" w:space="0" w:color="000000"/>
            </w:tcBorders>
          </w:tcPr>
          <w:p w14:paraId="7060681E" w14:textId="076FE560" w:rsidR="00E12670"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D874168" w14:textId="3DF0EC66" w:rsidR="00E12670" w:rsidRPr="00C95BEA" w:rsidRDefault="00E12670" w:rsidP="00E12670">
            <w:pPr>
              <w:spacing w:after="0"/>
            </w:pPr>
            <w:r w:rsidRPr="00C95BEA">
              <w:t>5000</w:t>
            </w:r>
          </w:p>
        </w:tc>
      </w:tr>
      <w:tr w:rsidR="00E12670" w:rsidRPr="00C95BEA" w14:paraId="2448D98B"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4BB6D99" w14:textId="34DC1253" w:rsidR="00E12670" w:rsidRPr="00C95BEA" w:rsidRDefault="0011244A" w:rsidP="00E12670">
            <w:pPr>
              <w:spacing w:after="0"/>
            </w:pPr>
            <w:r>
              <w:t>DIR</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05687255" w14:textId="400A1890" w:rsidR="00E12670" w:rsidRPr="00C95BEA" w:rsidRDefault="0011244A" w:rsidP="00E12670">
            <w:pPr>
              <w:spacing w:after="0"/>
            </w:pPr>
            <w:r>
              <w:t>Direction of</w:t>
            </w:r>
            <w:r w:rsidR="00E12670" w:rsidRPr="00C95BEA">
              <w:t xml:space="preserve"> aircraft, in degrees [0,360)</w:t>
            </w:r>
            <w:r w:rsidR="008770CB">
              <w:t>.</w:t>
            </w:r>
            <w:r>
              <w:t xml:space="preserve"> Consult bit flags to determine whether this field is true heading, magnetic heading, or track.</w:t>
            </w:r>
          </w:p>
        </w:tc>
        <w:tc>
          <w:tcPr>
            <w:tcW w:w="1530" w:type="dxa"/>
            <w:tcBorders>
              <w:top w:val="single" w:sz="6" w:space="0" w:color="000000"/>
              <w:left w:val="single" w:sz="6" w:space="0" w:color="000000"/>
              <w:bottom w:val="single" w:sz="6" w:space="0" w:color="000000"/>
              <w:right w:val="single" w:sz="6" w:space="0" w:color="000000"/>
            </w:tcBorders>
          </w:tcPr>
          <w:p w14:paraId="34BFF5BF" w14:textId="4BD43563"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F6E200" w14:textId="42864989" w:rsidR="00E12670" w:rsidRPr="00C95BEA" w:rsidRDefault="00E12670" w:rsidP="00E12670">
            <w:pPr>
              <w:spacing w:after="0"/>
            </w:pPr>
            <w:r w:rsidRPr="00C95BEA">
              <w:t>35</w:t>
            </w:r>
          </w:p>
        </w:tc>
      </w:tr>
      <w:tr w:rsidR="00E12670" w:rsidRPr="00C95BEA" w14:paraId="11D797B6"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9CE5E2C" w14:textId="77777777" w:rsidR="00E12670" w:rsidRPr="00C95BEA" w:rsidRDefault="00E12670" w:rsidP="00E12670">
            <w:pPr>
              <w:spacing w:after="0"/>
            </w:pPr>
            <w:r w:rsidRPr="00C95BEA">
              <w:t xml:space="preserve">VELH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CFF8C10" w14:textId="7F9C9A74" w:rsidR="00E12670" w:rsidRPr="00C95BEA" w:rsidRDefault="00E12670" w:rsidP="00E12670">
            <w:pPr>
              <w:spacing w:after="0"/>
            </w:pPr>
            <w:r w:rsidRPr="00C95BEA">
              <w:t>Horizontal velocity of aircraft, in knots</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0BB55747" w14:textId="2B4FBBFF"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2ACFFA2" w14:textId="43436638" w:rsidR="00E12670" w:rsidRPr="00C95BEA" w:rsidRDefault="00E12670" w:rsidP="00E12670">
            <w:pPr>
              <w:spacing w:after="0"/>
            </w:pPr>
            <w:r w:rsidRPr="00C95BEA">
              <w:t>464</w:t>
            </w:r>
          </w:p>
        </w:tc>
      </w:tr>
      <w:tr w:rsidR="00E12670" w:rsidRPr="00C95BEA" w14:paraId="3509739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16E3DAE4" w14:textId="77777777" w:rsidR="00E12670" w:rsidRPr="00C95BEA" w:rsidRDefault="00E12670" w:rsidP="00E12670">
            <w:pPr>
              <w:spacing w:after="0"/>
            </w:pPr>
            <w:r w:rsidRPr="00C95BEA">
              <w:t xml:space="preserve">VELV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E511207" w14:textId="2D3CA6F5" w:rsidR="00E12670" w:rsidRPr="00C95BEA" w:rsidRDefault="00E12670" w:rsidP="00E12670">
            <w:pPr>
              <w:spacing w:after="0"/>
            </w:pPr>
            <w:r w:rsidRPr="00C95BEA">
              <w:t>Vertical velocity of aircraft, in ft/min</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63324898" w14:textId="37815C4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72D6F08" w14:textId="46E1E59B" w:rsidR="00E12670" w:rsidRPr="00C95BEA" w:rsidRDefault="00E12670" w:rsidP="00E12670">
            <w:pPr>
              <w:spacing w:after="0"/>
            </w:pPr>
            <w:r w:rsidRPr="00C95BEA">
              <w:t>-1344</w:t>
            </w:r>
          </w:p>
        </w:tc>
      </w:tr>
      <w:tr w:rsidR="00E12670" w:rsidRPr="00C95BEA" w14:paraId="4E60436A"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46A4B1CA" w14:textId="77777777" w:rsidR="00E12670" w:rsidRPr="00C95BEA" w:rsidRDefault="00E12670" w:rsidP="00E12670">
            <w:pPr>
              <w:spacing w:after="0"/>
            </w:pPr>
            <w:r w:rsidRPr="00C95BEA">
              <w:t xml:space="preserve">SIGS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74559DE" w14:textId="78CFA346" w:rsidR="00E12670" w:rsidRPr="00C95BEA" w:rsidRDefault="00E12670" w:rsidP="00E12670">
            <w:pPr>
              <w:spacing w:after="0"/>
            </w:pPr>
            <w:r w:rsidRPr="00C95BEA">
              <w:t>Signal strength, in dBm</w:t>
            </w:r>
            <w:r w:rsidR="008770CB">
              <w:t>.</w:t>
            </w:r>
          </w:p>
        </w:tc>
        <w:tc>
          <w:tcPr>
            <w:tcW w:w="1530" w:type="dxa"/>
            <w:tcBorders>
              <w:top w:val="single" w:sz="6" w:space="0" w:color="000000"/>
              <w:left w:val="single" w:sz="6" w:space="0" w:color="000000"/>
              <w:bottom w:val="single" w:sz="6" w:space="0" w:color="000000"/>
              <w:right w:val="single" w:sz="6" w:space="0" w:color="000000"/>
            </w:tcBorders>
          </w:tcPr>
          <w:p w14:paraId="7B5AECAD" w14:textId="71B4646A"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7A95580F" w14:textId="1B17CE88" w:rsidR="00E12670" w:rsidRPr="00C95BEA" w:rsidRDefault="00E12670" w:rsidP="00E12670">
            <w:pPr>
              <w:spacing w:after="0"/>
            </w:pPr>
            <w:r w:rsidRPr="00C95BEA">
              <w:t>-92</w:t>
            </w:r>
          </w:p>
        </w:tc>
      </w:tr>
      <w:tr w:rsidR="00E12670" w:rsidRPr="00C95BEA" w14:paraId="544A03F8"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5E071F09" w14:textId="77777777" w:rsidR="00E12670" w:rsidRPr="00C95BEA" w:rsidRDefault="00E12670" w:rsidP="00E12670">
            <w:pPr>
              <w:spacing w:after="0"/>
            </w:pPr>
            <w:r w:rsidRPr="00C95BEA">
              <w:t xml:space="preserve">SIGQ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523E7AD4" w14:textId="2F99FF0E" w:rsidR="00E12670" w:rsidRPr="00C95BEA" w:rsidRDefault="00E12670" w:rsidP="00E12670">
            <w:pPr>
              <w:spacing w:after="0"/>
            </w:pPr>
            <w:r w:rsidRPr="00C95BEA">
              <w:t xml:space="preserve">Signal quality, in </w:t>
            </w:r>
            <w:proofErr w:type="spellStart"/>
            <w:r w:rsidRPr="00C95BEA">
              <w:t>dB</w:t>
            </w:r>
            <w:r w:rsidR="008770CB">
              <w:t>.</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4ED7BFD8" w14:textId="08F36329" w:rsidR="00E12670" w:rsidRPr="00C95BEA" w:rsidRDefault="00E12670" w:rsidP="00E12670">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41FAF9B2" w14:textId="6A36AEAB" w:rsidR="00E12670" w:rsidRPr="00C95BEA" w:rsidRDefault="00E12670" w:rsidP="00E12670">
            <w:pPr>
              <w:spacing w:after="0"/>
            </w:pPr>
            <w:r w:rsidRPr="00C95BEA">
              <w:t>2</w:t>
            </w:r>
          </w:p>
        </w:tc>
      </w:tr>
      <w:tr w:rsidR="00636166" w:rsidRPr="00C95BEA" w14:paraId="6C7F2B5C"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tcPr>
          <w:p w14:paraId="64B934B0" w14:textId="465B4C61" w:rsidR="00636166" w:rsidRDefault="00AC6691" w:rsidP="00636166">
            <w:pPr>
              <w:spacing w:after="0"/>
            </w:pPr>
            <w:r>
              <w:t>SFPS</w:t>
            </w:r>
          </w:p>
        </w:tc>
        <w:tc>
          <w:tcPr>
            <w:tcW w:w="6300" w:type="dxa"/>
            <w:tcBorders>
              <w:top w:val="single" w:sz="6" w:space="0" w:color="000000"/>
              <w:left w:val="single" w:sz="6" w:space="0" w:color="000000"/>
              <w:bottom w:val="single" w:sz="6" w:space="0" w:color="000000"/>
              <w:right w:val="single" w:sz="6" w:space="0" w:color="000000"/>
            </w:tcBorders>
            <w:vAlign w:val="center"/>
          </w:tcPr>
          <w:p w14:paraId="30272AAA" w14:textId="36327B8A" w:rsidR="00636166" w:rsidRPr="00C95BEA" w:rsidRDefault="00636166" w:rsidP="00636166">
            <w:pPr>
              <w:spacing w:after="0"/>
            </w:pPr>
            <w:r>
              <w:t xml:space="preserve">Number of </w:t>
            </w:r>
            <w:r w:rsidR="00AC6691">
              <w:t>valid 56-bit Squitter</w:t>
            </w:r>
            <w:r>
              <w:t xml:space="preserve"> </w:t>
            </w:r>
            <w:r w:rsidR="00AC6691">
              <w:t xml:space="preserve">Mode S </w:t>
            </w:r>
            <w:r>
              <w:t>frames received from the aircraft during the last second.</w:t>
            </w:r>
          </w:p>
        </w:tc>
        <w:tc>
          <w:tcPr>
            <w:tcW w:w="1530" w:type="dxa"/>
            <w:tcBorders>
              <w:top w:val="single" w:sz="6" w:space="0" w:color="000000"/>
              <w:left w:val="single" w:sz="6" w:space="0" w:color="000000"/>
              <w:bottom w:val="single" w:sz="6" w:space="0" w:color="000000"/>
              <w:right w:val="single" w:sz="6" w:space="0" w:color="000000"/>
            </w:tcBorders>
          </w:tcPr>
          <w:p w14:paraId="699C96B8" w14:textId="48CBD8FD" w:rsidR="00636166"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tcPr>
          <w:p w14:paraId="374EFE51" w14:textId="4F502DE3" w:rsidR="00636166" w:rsidRPr="00C95BEA" w:rsidRDefault="00636166" w:rsidP="00636166">
            <w:pPr>
              <w:spacing w:after="0"/>
            </w:pPr>
            <w:r>
              <w:t>2</w:t>
            </w:r>
          </w:p>
        </w:tc>
      </w:tr>
      <w:tr w:rsidR="00636166" w:rsidRPr="00C95BEA" w14:paraId="6A8A9AC9"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368726EC" w14:textId="18CF84C3" w:rsidR="00636166" w:rsidRPr="00C95BEA" w:rsidRDefault="00AC6691" w:rsidP="00636166">
            <w:pPr>
              <w:spacing w:after="0"/>
            </w:pPr>
            <w:r>
              <w:t>ESFPS</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79ECFFCD" w14:textId="4A9359EF" w:rsidR="00636166" w:rsidRPr="00C95BEA" w:rsidRDefault="00636166" w:rsidP="00636166">
            <w:pPr>
              <w:spacing w:after="0"/>
            </w:pPr>
            <w:r w:rsidRPr="00C95BEA">
              <w:t>Number of</w:t>
            </w:r>
            <w:r>
              <w:t xml:space="preserve"> valid </w:t>
            </w:r>
            <w:r w:rsidR="00AC6691">
              <w:t xml:space="preserve">112-bit Extended Squitter </w:t>
            </w:r>
            <w:r>
              <w:t>Mode S frames received from the aircraft during the last second.</w:t>
            </w:r>
            <w:r w:rsidRPr="00C95BEA">
              <w:t xml:space="preserve"> </w:t>
            </w:r>
          </w:p>
        </w:tc>
        <w:tc>
          <w:tcPr>
            <w:tcW w:w="1530" w:type="dxa"/>
            <w:tcBorders>
              <w:top w:val="single" w:sz="6" w:space="0" w:color="000000"/>
              <w:left w:val="single" w:sz="6" w:space="0" w:color="000000"/>
              <w:bottom w:val="single" w:sz="6" w:space="0" w:color="000000"/>
              <w:right w:val="single" w:sz="6" w:space="0" w:color="000000"/>
            </w:tcBorders>
          </w:tcPr>
          <w:p w14:paraId="62F003D7" w14:textId="2A8E57A1" w:rsidR="00636166" w:rsidRPr="00C95BEA" w:rsidRDefault="00636166" w:rsidP="00636166">
            <w:pPr>
              <w:spacing w:after="0"/>
            </w:pPr>
            <w:r>
              <w:t>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141E5409" w14:textId="45E7A69F" w:rsidR="00636166" w:rsidRPr="00C95BEA" w:rsidRDefault="00636166" w:rsidP="00636166">
            <w:pPr>
              <w:spacing w:after="0"/>
            </w:pPr>
            <w:r w:rsidRPr="00C95BEA">
              <w:t>5</w:t>
            </w:r>
          </w:p>
        </w:tc>
      </w:tr>
      <w:tr w:rsidR="00636166" w:rsidRPr="00C95BEA" w14:paraId="33420F14"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6260EFBA" w14:textId="3FFAF624" w:rsidR="00636166" w:rsidRPr="00C95BEA" w:rsidRDefault="00636166" w:rsidP="00636166">
            <w:pPr>
              <w:spacing w:after="0"/>
            </w:pPr>
            <w:r>
              <w:t>SYSINFO</w:t>
            </w:r>
            <w:r w:rsidRPr="00C95BEA">
              <w:t xml:space="preserve">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3BD9A330" w14:textId="7931EE2E" w:rsidR="00636166" w:rsidRPr="00C95BEA" w:rsidRDefault="00636166" w:rsidP="00636166">
            <w:pPr>
              <w:spacing w:after="0"/>
            </w:pPr>
            <w:r>
              <w:t xml:space="preserve">Aircraft data integrity and physical dimensions, see table </w:t>
            </w:r>
            <w:r>
              <w:fldChar w:fldCharType="begin"/>
            </w:r>
            <w:r>
              <w:instrText xml:space="preserve"> REF _Ref176013490 \r \h </w:instrText>
            </w:r>
            <w:r>
              <w:fldChar w:fldCharType="separate"/>
            </w:r>
            <w:r w:rsidR="00F11EDA">
              <w:t>2.1.1.3</w:t>
            </w:r>
            <w:r>
              <w:fldChar w:fldCharType="end"/>
            </w:r>
            <w:r>
              <w:t>.</w:t>
            </w:r>
          </w:p>
        </w:tc>
        <w:tc>
          <w:tcPr>
            <w:tcW w:w="1530" w:type="dxa"/>
            <w:tcBorders>
              <w:top w:val="single" w:sz="6" w:space="0" w:color="000000"/>
              <w:left w:val="single" w:sz="6" w:space="0" w:color="000000"/>
              <w:bottom w:val="single" w:sz="6" w:space="0" w:color="000000"/>
              <w:right w:val="single" w:sz="6" w:space="0" w:color="000000"/>
            </w:tcBorders>
          </w:tcPr>
          <w:p w14:paraId="4D294AC3" w14:textId="4AE1255D"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27564281" w14:textId="44767819" w:rsidR="00636166" w:rsidRPr="00C95BEA" w:rsidRDefault="00636166" w:rsidP="00636166">
            <w:pPr>
              <w:spacing w:after="0"/>
            </w:pPr>
            <w:r w:rsidRPr="00C95BEA">
              <w:t>31B</w:t>
            </w:r>
            <w:r>
              <w:t>E89F2</w:t>
            </w:r>
          </w:p>
        </w:tc>
      </w:tr>
      <w:tr w:rsidR="00636166" w:rsidRPr="00C95BEA" w14:paraId="4003BDE1" w14:textId="77777777" w:rsidTr="00AA0453">
        <w:tc>
          <w:tcPr>
            <w:tcW w:w="1188" w:type="dxa"/>
            <w:tcBorders>
              <w:top w:val="single" w:sz="6" w:space="0" w:color="000000"/>
              <w:left w:val="single" w:sz="6" w:space="0" w:color="000000"/>
              <w:bottom w:val="single" w:sz="6" w:space="0" w:color="000000"/>
              <w:right w:val="single" w:sz="6" w:space="0" w:color="000000"/>
            </w:tcBorders>
            <w:vAlign w:val="center"/>
            <w:hideMark/>
          </w:tcPr>
          <w:p w14:paraId="017C6FCB" w14:textId="77777777" w:rsidR="00636166" w:rsidRPr="00C95BEA" w:rsidRDefault="00636166" w:rsidP="00636166">
            <w:pPr>
              <w:spacing w:after="0"/>
            </w:pPr>
            <w:r w:rsidRPr="00C95BEA">
              <w:t xml:space="preserve">CRC </w:t>
            </w:r>
          </w:p>
        </w:tc>
        <w:tc>
          <w:tcPr>
            <w:tcW w:w="6300" w:type="dxa"/>
            <w:tcBorders>
              <w:top w:val="single" w:sz="6" w:space="0" w:color="000000"/>
              <w:left w:val="single" w:sz="6" w:space="0" w:color="000000"/>
              <w:bottom w:val="single" w:sz="6" w:space="0" w:color="000000"/>
              <w:right w:val="single" w:sz="6" w:space="0" w:color="000000"/>
            </w:tcBorders>
            <w:vAlign w:val="center"/>
            <w:hideMark/>
          </w:tcPr>
          <w:p w14:paraId="1DD97107" w14:textId="7B0941E3" w:rsidR="00636166" w:rsidRPr="00C95BEA" w:rsidRDefault="00636166" w:rsidP="00636166">
            <w:pPr>
              <w:spacing w:after="0"/>
            </w:pPr>
            <w:r w:rsidRPr="00C95BEA">
              <w:t xml:space="preserve">CRC16 (described in </w:t>
            </w:r>
            <w:r w:rsidR="00FA5ABC">
              <w:fldChar w:fldCharType="begin"/>
            </w:r>
            <w:r w:rsidR="00FA5ABC">
              <w:instrText xml:space="preserve"> REF _Ref176041315 \r \h </w:instrText>
            </w:r>
            <w:r w:rsidR="00FA5ABC">
              <w:fldChar w:fldCharType="separate"/>
            </w:r>
            <w:r w:rsidR="00F11EDA">
              <w:t>2.1.1.4</w:t>
            </w:r>
            <w:r w:rsidR="00FA5ABC">
              <w:fldChar w:fldCharType="end"/>
            </w:r>
            <w:r w:rsidR="00FA5ABC">
              <w:t>).</w:t>
            </w:r>
          </w:p>
        </w:tc>
        <w:tc>
          <w:tcPr>
            <w:tcW w:w="1530" w:type="dxa"/>
            <w:tcBorders>
              <w:top w:val="single" w:sz="6" w:space="0" w:color="000000"/>
              <w:left w:val="single" w:sz="6" w:space="0" w:color="000000"/>
              <w:bottom w:val="single" w:sz="6" w:space="0" w:color="000000"/>
              <w:right w:val="single" w:sz="6" w:space="0" w:color="000000"/>
            </w:tcBorders>
          </w:tcPr>
          <w:p w14:paraId="39B98DE9" w14:textId="199FA518" w:rsidR="00636166" w:rsidRPr="00C95BEA" w:rsidRDefault="00636166" w:rsidP="00636166">
            <w:pPr>
              <w:spacing w:after="0"/>
            </w:pPr>
            <w:r>
              <w:t>Hex Integer</w:t>
            </w:r>
          </w:p>
        </w:tc>
        <w:tc>
          <w:tcPr>
            <w:tcW w:w="1926" w:type="dxa"/>
            <w:tcBorders>
              <w:top w:val="single" w:sz="6" w:space="0" w:color="000000"/>
              <w:left w:val="single" w:sz="6" w:space="0" w:color="000000"/>
              <w:bottom w:val="single" w:sz="6" w:space="0" w:color="000000"/>
              <w:right w:val="single" w:sz="6" w:space="0" w:color="000000"/>
            </w:tcBorders>
            <w:vAlign w:val="center"/>
            <w:hideMark/>
          </w:tcPr>
          <w:p w14:paraId="39D1C873" w14:textId="3E00A4A8" w:rsidR="00636166" w:rsidRPr="00C95BEA" w:rsidRDefault="00636166" w:rsidP="00636166">
            <w:pPr>
              <w:spacing w:after="0"/>
            </w:pPr>
            <w:r w:rsidRPr="00C95BEA">
              <w:t>2D3E</w:t>
            </w:r>
          </w:p>
        </w:tc>
      </w:tr>
    </w:tbl>
    <w:p w14:paraId="56E4EEA3" w14:textId="53E2A25B" w:rsidR="005A4872" w:rsidRDefault="005A4872" w:rsidP="005A4872">
      <w:pPr>
        <w:pStyle w:val="Heading4"/>
      </w:pPr>
    </w:p>
    <w:p w14:paraId="5BF8E2BC" w14:textId="2828335E" w:rsidR="0018449B" w:rsidRPr="004673CC" w:rsidRDefault="0018449B" w:rsidP="004673CC">
      <w:pPr>
        <w:pStyle w:val="ListParagraph"/>
        <w:ind w:left="0"/>
        <w:rPr>
          <w:rFonts w:ascii="Calibri" w:eastAsiaTheme="majorEastAsia" w:hAnsi="Calibri" w:cstheme="majorHAnsi"/>
          <w:b/>
          <w:iCs/>
          <w:highlight w:val="lightGray"/>
        </w:rPr>
      </w:pPr>
      <w:r w:rsidRPr="004673CC">
        <w:rPr>
          <w:rFonts w:cstheme="majorHAnsi"/>
          <w:highlight w:val="lightGray"/>
        </w:rPr>
        <w:br w:type="page"/>
      </w:r>
    </w:p>
    <w:p w14:paraId="636EFD6C" w14:textId="41510350" w:rsidR="0018449B" w:rsidRDefault="0018449B" w:rsidP="003644D3">
      <w:pPr>
        <w:pStyle w:val="Heading4"/>
        <w:numPr>
          <w:ilvl w:val="3"/>
          <w:numId w:val="19"/>
        </w:numPr>
      </w:pPr>
      <w:bookmarkStart w:id="59" w:name="_Ref176012741"/>
      <w:r>
        <w:lastRenderedPageBreak/>
        <w:t>FLAGS Bitfield</w:t>
      </w:r>
      <w:bookmarkEnd w:id="59"/>
    </w:p>
    <w:p w14:paraId="25C746E0" w14:textId="5A672321" w:rsidR="0018449B" w:rsidRPr="0018449B" w:rsidRDefault="001C4BEA" w:rsidP="0018449B">
      <w:r>
        <w:t>Note: All bits 17-32 are momentary (cleared and updated every reporting interval).</w:t>
      </w:r>
    </w:p>
    <w:tbl>
      <w:tblPr>
        <w:tblStyle w:val="TableGrid"/>
        <w:tblW w:w="0" w:type="auto"/>
        <w:tblLook w:val="04A0" w:firstRow="1" w:lastRow="0" w:firstColumn="1" w:lastColumn="0" w:noHBand="0" w:noVBand="1"/>
      </w:tblPr>
      <w:tblGrid>
        <w:gridCol w:w="470"/>
        <w:gridCol w:w="3502"/>
        <w:gridCol w:w="7044"/>
      </w:tblGrid>
      <w:tr w:rsidR="003F2A63" w14:paraId="436F204B" w14:textId="77777777" w:rsidTr="007D062D">
        <w:tc>
          <w:tcPr>
            <w:tcW w:w="470" w:type="dxa"/>
            <w:shd w:val="clear" w:color="auto" w:fill="DBDBDB" w:themeFill="accent6" w:themeFillTint="66"/>
          </w:tcPr>
          <w:p w14:paraId="00F06B27" w14:textId="3606DB79" w:rsidR="0018449B" w:rsidRPr="003F2A63" w:rsidRDefault="0018449B" w:rsidP="0018449B">
            <w:pPr>
              <w:rPr>
                <w:b/>
                <w:bCs/>
              </w:rPr>
            </w:pPr>
            <w:r w:rsidRPr="003F2A63">
              <w:rPr>
                <w:b/>
                <w:bCs/>
              </w:rPr>
              <w:t>Bit</w:t>
            </w:r>
          </w:p>
        </w:tc>
        <w:tc>
          <w:tcPr>
            <w:tcW w:w="3502" w:type="dxa"/>
            <w:shd w:val="clear" w:color="auto" w:fill="DBDBDB" w:themeFill="accent6" w:themeFillTint="66"/>
          </w:tcPr>
          <w:p w14:paraId="0B42ED7F" w14:textId="29829FF4" w:rsidR="0018449B" w:rsidRPr="003F2A63" w:rsidRDefault="0018449B" w:rsidP="0018449B">
            <w:pPr>
              <w:rPr>
                <w:b/>
                <w:bCs/>
              </w:rPr>
            </w:pPr>
            <w:r w:rsidRPr="003F2A63">
              <w:rPr>
                <w:b/>
                <w:bCs/>
              </w:rPr>
              <w:t>Bit Name</w:t>
            </w:r>
          </w:p>
        </w:tc>
        <w:tc>
          <w:tcPr>
            <w:tcW w:w="7044" w:type="dxa"/>
            <w:shd w:val="clear" w:color="auto" w:fill="DBDBDB" w:themeFill="accent6" w:themeFillTint="66"/>
          </w:tcPr>
          <w:p w14:paraId="224B725D" w14:textId="13BB15E0" w:rsidR="0018449B" w:rsidRPr="003F2A63" w:rsidRDefault="0018449B" w:rsidP="0018449B">
            <w:pPr>
              <w:rPr>
                <w:b/>
                <w:bCs/>
              </w:rPr>
            </w:pPr>
            <w:r w:rsidRPr="003F2A63">
              <w:rPr>
                <w:b/>
                <w:bCs/>
              </w:rPr>
              <w:t>Meaning if the bit is set (1)</w:t>
            </w:r>
          </w:p>
        </w:tc>
      </w:tr>
      <w:tr w:rsidR="0018449B" w14:paraId="60DC77B1" w14:textId="77777777" w:rsidTr="007D062D">
        <w:tc>
          <w:tcPr>
            <w:tcW w:w="470" w:type="dxa"/>
          </w:tcPr>
          <w:p w14:paraId="1936BFAB" w14:textId="14649CE3" w:rsidR="0018449B" w:rsidRDefault="0018449B" w:rsidP="0018449B">
            <w:r>
              <w:t>0</w:t>
            </w:r>
          </w:p>
        </w:tc>
        <w:tc>
          <w:tcPr>
            <w:tcW w:w="3502" w:type="dxa"/>
          </w:tcPr>
          <w:p w14:paraId="40C127E3" w14:textId="7AC6B625" w:rsidR="0018449B" w:rsidRDefault="0018449B" w:rsidP="0018449B">
            <w:r>
              <w:t>IS_AIRBORNE</w:t>
            </w:r>
          </w:p>
        </w:tc>
        <w:tc>
          <w:tcPr>
            <w:tcW w:w="7044" w:type="dxa"/>
          </w:tcPr>
          <w:p w14:paraId="6463B9D1" w14:textId="219DE0AE" w:rsidR="0018449B" w:rsidRDefault="0018449B" w:rsidP="0018449B">
            <w:r>
              <w:t>Emitter is airborne.</w:t>
            </w:r>
          </w:p>
        </w:tc>
      </w:tr>
      <w:tr w:rsidR="0018449B" w14:paraId="48D81D79" w14:textId="77777777" w:rsidTr="007D062D">
        <w:tc>
          <w:tcPr>
            <w:tcW w:w="470" w:type="dxa"/>
          </w:tcPr>
          <w:p w14:paraId="04E8A94E" w14:textId="72E36D74" w:rsidR="0018449B" w:rsidRDefault="0018449B" w:rsidP="0018449B">
            <w:r>
              <w:t>1</w:t>
            </w:r>
          </w:p>
        </w:tc>
        <w:tc>
          <w:tcPr>
            <w:tcW w:w="3502" w:type="dxa"/>
          </w:tcPr>
          <w:p w14:paraId="78C27B4F" w14:textId="22DC3876" w:rsidR="0018449B" w:rsidRDefault="00EE551E" w:rsidP="0018449B">
            <w:r>
              <w:t>BARO_</w:t>
            </w:r>
            <w:r w:rsidR="007D062D">
              <w:t>ALTITUDE_VALID</w:t>
            </w:r>
          </w:p>
        </w:tc>
        <w:tc>
          <w:tcPr>
            <w:tcW w:w="7044" w:type="dxa"/>
          </w:tcPr>
          <w:p w14:paraId="6CB3CD4E" w14:textId="2D68EEC7" w:rsidR="0018449B" w:rsidRDefault="00815FF8" w:rsidP="0018449B">
            <w:r>
              <w:t xml:space="preserve">Emitter has provided </w:t>
            </w:r>
            <w:r w:rsidR="00EE551E">
              <w:t>a barometer altitude.</w:t>
            </w:r>
          </w:p>
        </w:tc>
      </w:tr>
      <w:tr w:rsidR="007D062D" w14:paraId="21263E6F" w14:textId="77777777" w:rsidTr="007D062D">
        <w:tc>
          <w:tcPr>
            <w:tcW w:w="470" w:type="dxa"/>
          </w:tcPr>
          <w:p w14:paraId="25EF99C7" w14:textId="3B03D28E" w:rsidR="007D062D" w:rsidRDefault="007D062D" w:rsidP="007D062D">
            <w:r>
              <w:t>2</w:t>
            </w:r>
          </w:p>
        </w:tc>
        <w:tc>
          <w:tcPr>
            <w:tcW w:w="3502" w:type="dxa"/>
          </w:tcPr>
          <w:p w14:paraId="4CA32A4A" w14:textId="3A37A1C6" w:rsidR="007D062D" w:rsidRDefault="00EE551E" w:rsidP="007D062D">
            <w:r>
              <w:t>GNSS_ALTITUDE_VALID</w:t>
            </w:r>
          </w:p>
        </w:tc>
        <w:tc>
          <w:tcPr>
            <w:tcW w:w="7044" w:type="dxa"/>
          </w:tcPr>
          <w:p w14:paraId="73EB3391" w14:textId="7408FBF1" w:rsidR="007D062D" w:rsidRDefault="00EE551E" w:rsidP="007D062D">
            <w:r>
              <w:t>Emitter has provided a GNSS altitude.</w:t>
            </w:r>
          </w:p>
        </w:tc>
      </w:tr>
      <w:tr w:rsidR="00EE551E" w14:paraId="0E674D90" w14:textId="77777777" w:rsidTr="007D062D">
        <w:tc>
          <w:tcPr>
            <w:tcW w:w="470" w:type="dxa"/>
          </w:tcPr>
          <w:p w14:paraId="5335EC6F" w14:textId="1CB15B05" w:rsidR="00EE551E" w:rsidRDefault="00EE551E" w:rsidP="00EE551E">
            <w:r>
              <w:t>3</w:t>
            </w:r>
          </w:p>
        </w:tc>
        <w:tc>
          <w:tcPr>
            <w:tcW w:w="3502" w:type="dxa"/>
          </w:tcPr>
          <w:p w14:paraId="78DAD1E7" w14:textId="77455C17" w:rsidR="00EE551E" w:rsidRDefault="00EE551E" w:rsidP="00EE551E">
            <w:r>
              <w:t>POSITION_VALID</w:t>
            </w:r>
          </w:p>
        </w:tc>
        <w:tc>
          <w:tcPr>
            <w:tcW w:w="7044" w:type="dxa"/>
          </w:tcPr>
          <w:p w14:paraId="56BC3C6F" w14:textId="3AEAE2C1" w:rsidR="00EE551E" w:rsidRDefault="00EE551E" w:rsidP="00EE551E">
            <w:r>
              <w:t>Emitter has provided a pair of even and odd Compact Position Reporting packets that were decoded to a location.</w:t>
            </w:r>
          </w:p>
        </w:tc>
      </w:tr>
      <w:tr w:rsidR="00EE551E" w14:paraId="2EA70305" w14:textId="77777777" w:rsidTr="007D062D">
        <w:tc>
          <w:tcPr>
            <w:tcW w:w="470" w:type="dxa"/>
          </w:tcPr>
          <w:p w14:paraId="2C173B9F" w14:textId="5AFD8297" w:rsidR="00EE551E" w:rsidRDefault="00EE551E" w:rsidP="00EE551E">
            <w:r>
              <w:t>4</w:t>
            </w:r>
          </w:p>
        </w:tc>
        <w:tc>
          <w:tcPr>
            <w:tcW w:w="3502" w:type="dxa"/>
          </w:tcPr>
          <w:p w14:paraId="6926F5E0" w14:textId="6009DE74" w:rsidR="00EE551E" w:rsidRDefault="00EE551E" w:rsidP="00EE551E">
            <w:r>
              <w:t>DIRECTION_VALID</w:t>
            </w:r>
          </w:p>
        </w:tc>
        <w:tc>
          <w:tcPr>
            <w:tcW w:w="7044" w:type="dxa"/>
          </w:tcPr>
          <w:p w14:paraId="1256FFFB" w14:textId="75A7E7E5" w:rsidR="00EE551E" w:rsidRDefault="00EE551E" w:rsidP="00EE551E">
            <w:r>
              <w:t xml:space="preserve">Emitter has provided a direction (may be ground track, magnetic compass heading, or true compass heading). </w:t>
            </w:r>
          </w:p>
        </w:tc>
      </w:tr>
      <w:tr w:rsidR="00EE551E" w14:paraId="12333F79" w14:textId="77777777" w:rsidTr="007D062D">
        <w:tc>
          <w:tcPr>
            <w:tcW w:w="470" w:type="dxa"/>
          </w:tcPr>
          <w:p w14:paraId="582BB18E" w14:textId="4A87C866" w:rsidR="00EE551E" w:rsidRDefault="00EE551E" w:rsidP="00EE551E">
            <w:r>
              <w:t>5</w:t>
            </w:r>
          </w:p>
        </w:tc>
        <w:tc>
          <w:tcPr>
            <w:tcW w:w="3502" w:type="dxa"/>
          </w:tcPr>
          <w:p w14:paraId="7F4DA8FD" w14:textId="457841A4" w:rsidR="00EE551E" w:rsidRDefault="00EE551E" w:rsidP="00EE551E">
            <w:r>
              <w:t>HORIZONTAL_VELOCITY_VALID</w:t>
            </w:r>
          </w:p>
        </w:tc>
        <w:tc>
          <w:tcPr>
            <w:tcW w:w="7044" w:type="dxa"/>
          </w:tcPr>
          <w:p w14:paraId="1F476D27" w14:textId="317AF763" w:rsidR="00EE551E" w:rsidRDefault="00EE551E" w:rsidP="00EE551E">
            <w:r>
              <w:t>Emitter has provided a horizontal velocity.</w:t>
            </w:r>
          </w:p>
        </w:tc>
      </w:tr>
      <w:tr w:rsidR="00EE551E" w14:paraId="3285036A" w14:textId="77777777" w:rsidTr="007D062D">
        <w:tc>
          <w:tcPr>
            <w:tcW w:w="470" w:type="dxa"/>
          </w:tcPr>
          <w:p w14:paraId="5316B150" w14:textId="561FE052" w:rsidR="00EE551E" w:rsidRDefault="00EE551E" w:rsidP="00EE551E">
            <w:r>
              <w:t>6</w:t>
            </w:r>
          </w:p>
        </w:tc>
        <w:tc>
          <w:tcPr>
            <w:tcW w:w="3502" w:type="dxa"/>
          </w:tcPr>
          <w:p w14:paraId="2D724718" w14:textId="55715D64" w:rsidR="00EE551E" w:rsidRDefault="00EE551E" w:rsidP="00EE551E">
            <w:r>
              <w:t>VERTICAL_VELOCITY_VALID</w:t>
            </w:r>
          </w:p>
        </w:tc>
        <w:tc>
          <w:tcPr>
            <w:tcW w:w="7044" w:type="dxa"/>
          </w:tcPr>
          <w:p w14:paraId="289D3849" w14:textId="7918A9A7" w:rsidR="00EE551E" w:rsidRDefault="00EE551E" w:rsidP="00EE551E">
            <w:r>
              <w:t>Emitter has provided a vertical velocity.</w:t>
            </w:r>
          </w:p>
        </w:tc>
      </w:tr>
      <w:tr w:rsidR="00EE551E" w14:paraId="255563A8" w14:textId="77777777" w:rsidTr="007D062D">
        <w:tc>
          <w:tcPr>
            <w:tcW w:w="470" w:type="dxa"/>
          </w:tcPr>
          <w:p w14:paraId="33E0CA82" w14:textId="1FED9FE1" w:rsidR="00EE551E" w:rsidRDefault="00EE551E" w:rsidP="00EE551E">
            <w:r>
              <w:t>7</w:t>
            </w:r>
          </w:p>
        </w:tc>
        <w:tc>
          <w:tcPr>
            <w:tcW w:w="3502" w:type="dxa"/>
          </w:tcPr>
          <w:p w14:paraId="62A5FCBD" w14:textId="42317430" w:rsidR="00EE551E" w:rsidRDefault="00EE551E" w:rsidP="00EE551E">
            <w:r>
              <w:t>IS_MILITARY</w:t>
            </w:r>
          </w:p>
        </w:tc>
        <w:tc>
          <w:tcPr>
            <w:tcW w:w="7044" w:type="dxa"/>
          </w:tcPr>
          <w:p w14:paraId="51C59E43" w14:textId="7E432D7A" w:rsidR="00EE551E" w:rsidRDefault="00EE551E" w:rsidP="00EE551E">
            <w:r>
              <w:t>Emitter has transmitted at least one packet using a military format, such as Military Extended Squitter (DF=19).</w:t>
            </w:r>
          </w:p>
        </w:tc>
      </w:tr>
      <w:tr w:rsidR="00EE551E" w14:paraId="60102370" w14:textId="77777777" w:rsidTr="007D062D">
        <w:tc>
          <w:tcPr>
            <w:tcW w:w="470" w:type="dxa"/>
          </w:tcPr>
          <w:p w14:paraId="57DCEC69" w14:textId="7A1B3867" w:rsidR="00EE551E" w:rsidRDefault="00EE551E" w:rsidP="00EE551E">
            <w:r>
              <w:t>8</w:t>
            </w:r>
          </w:p>
        </w:tc>
        <w:tc>
          <w:tcPr>
            <w:tcW w:w="3502" w:type="dxa"/>
          </w:tcPr>
          <w:p w14:paraId="1A96E5AE" w14:textId="72348B91" w:rsidR="00EE551E" w:rsidRDefault="00EE551E" w:rsidP="00EE551E">
            <w:r>
              <w:t>IS_CLASS_B2_GROUND_VEHICLE</w:t>
            </w:r>
          </w:p>
        </w:tc>
        <w:tc>
          <w:tcPr>
            <w:tcW w:w="7044" w:type="dxa"/>
          </w:tcPr>
          <w:p w14:paraId="516663D1" w14:textId="64DB2964" w:rsidR="00EE551E" w:rsidRDefault="00EE551E" w:rsidP="00EE551E">
            <w:r>
              <w:t>Emitter is actually a ground vehicle using a Class B2 transponder with a transmission power &lt; 70W.</w:t>
            </w:r>
          </w:p>
        </w:tc>
      </w:tr>
      <w:tr w:rsidR="00EE551E" w14:paraId="46E1DB41" w14:textId="77777777" w:rsidTr="007D062D">
        <w:tc>
          <w:tcPr>
            <w:tcW w:w="470" w:type="dxa"/>
          </w:tcPr>
          <w:p w14:paraId="662C69B6" w14:textId="014FB411" w:rsidR="00EE551E" w:rsidRDefault="00EE551E" w:rsidP="00EE551E">
            <w:r>
              <w:t>9</w:t>
            </w:r>
          </w:p>
        </w:tc>
        <w:tc>
          <w:tcPr>
            <w:tcW w:w="3502" w:type="dxa"/>
          </w:tcPr>
          <w:p w14:paraId="5FC6A318" w14:textId="46CFDAF0" w:rsidR="00EE551E" w:rsidRDefault="00EE551E" w:rsidP="00EE551E">
            <w:r>
              <w:t>HAS_1090_ES_IN</w:t>
            </w:r>
          </w:p>
        </w:tc>
        <w:tc>
          <w:tcPr>
            <w:tcW w:w="7044" w:type="dxa"/>
          </w:tcPr>
          <w:p w14:paraId="50E045C8" w14:textId="2F0EFB76" w:rsidR="00EE551E" w:rsidRDefault="00EE551E" w:rsidP="00EE551E">
            <w:r>
              <w:t xml:space="preserve">Emitter has </w:t>
            </w:r>
            <w:proofErr w:type="gramStart"/>
            <w:r>
              <w:t>receive</w:t>
            </w:r>
            <w:proofErr w:type="gramEnd"/>
            <w:r>
              <w:t xml:space="preserve"> capability for 1090MHz Extended Squitter transmissions.</w:t>
            </w:r>
          </w:p>
        </w:tc>
      </w:tr>
      <w:tr w:rsidR="00EE551E" w14:paraId="3D346EC7" w14:textId="77777777" w:rsidTr="007D062D">
        <w:tc>
          <w:tcPr>
            <w:tcW w:w="470" w:type="dxa"/>
          </w:tcPr>
          <w:p w14:paraId="61A51F08" w14:textId="69BBB256" w:rsidR="00EE551E" w:rsidRDefault="00EE551E" w:rsidP="00EE551E">
            <w:r>
              <w:t>10</w:t>
            </w:r>
          </w:p>
        </w:tc>
        <w:tc>
          <w:tcPr>
            <w:tcW w:w="3502" w:type="dxa"/>
          </w:tcPr>
          <w:p w14:paraId="5A3D2320" w14:textId="6CD1A246" w:rsidR="00EE551E" w:rsidRDefault="00EE551E" w:rsidP="00EE551E">
            <w:r>
              <w:t>HAS_UAT_IN</w:t>
            </w:r>
          </w:p>
        </w:tc>
        <w:tc>
          <w:tcPr>
            <w:tcW w:w="7044" w:type="dxa"/>
          </w:tcPr>
          <w:p w14:paraId="16A46E9E" w14:textId="414B516A" w:rsidR="00EE551E" w:rsidRDefault="00EE551E" w:rsidP="00EE551E">
            <w:r>
              <w:t xml:space="preserve">Emitter has </w:t>
            </w:r>
            <w:proofErr w:type="gramStart"/>
            <w:r>
              <w:t>receive</w:t>
            </w:r>
            <w:proofErr w:type="gramEnd"/>
            <w:r>
              <w:t xml:space="preserve"> capability for UAT (978MHz Universal Access Transceiver) transmissions.</w:t>
            </w:r>
          </w:p>
        </w:tc>
      </w:tr>
      <w:tr w:rsidR="00EE551E" w14:paraId="22C9DEA9" w14:textId="77777777" w:rsidTr="007D062D">
        <w:tc>
          <w:tcPr>
            <w:tcW w:w="470" w:type="dxa"/>
          </w:tcPr>
          <w:p w14:paraId="1F8A97CB" w14:textId="60B575FE" w:rsidR="00EE551E" w:rsidRDefault="00EE551E" w:rsidP="00EE551E">
            <w:r>
              <w:t>11</w:t>
            </w:r>
          </w:p>
        </w:tc>
        <w:tc>
          <w:tcPr>
            <w:tcW w:w="3502" w:type="dxa"/>
          </w:tcPr>
          <w:p w14:paraId="29D167E9" w14:textId="017F1E43" w:rsidR="00EE551E" w:rsidRDefault="00EE551E" w:rsidP="00EE551E">
            <w:r>
              <w:t>TCAS_OPERATIONAL</w:t>
            </w:r>
          </w:p>
        </w:tc>
        <w:tc>
          <w:tcPr>
            <w:tcW w:w="7044" w:type="dxa"/>
          </w:tcPr>
          <w:p w14:paraId="22EE15DF" w14:textId="04B8A026" w:rsidR="00EE551E" w:rsidRDefault="00EE551E" w:rsidP="00EE551E">
            <w:r>
              <w:t>Emitter has a functional TCAS (Traffic Collision Avoidance System) onboard.</w:t>
            </w:r>
          </w:p>
        </w:tc>
      </w:tr>
      <w:tr w:rsidR="00EE551E" w14:paraId="2DC0F565" w14:textId="77777777" w:rsidTr="007D062D">
        <w:tc>
          <w:tcPr>
            <w:tcW w:w="470" w:type="dxa"/>
          </w:tcPr>
          <w:p w14:paraId="356FBA49" w14:textId="2C7C7408" w:rsidR="00EE551E" w:rsidRDefault="00EE551E" w:rsidP="00EE551E">
            <w:r>
              <w:t>12</w:t>
            </w:r>
          </w:p>
        </w:tc>
        <w:tc>
          <w:tcPr>
            <w:tcW w:w="3502" w:type="dxa"/>
          </w:tcPr>
          <w:p w14:paraId="59378307" w14:textId="39E480F0" w:rsidR="00EE551E" w:rsidRDefault="00EE551E" w:rsidP="00EE551E">
            <w:r>
              <w:t>SINGLE_ANTENNA</w:t>
            </w:r>
          </w:p>
        </w:tc>
        <w:tc>
          <w:tcPr>
            <w:tcW w:w="7044" w:type="dxa"/>
          </w:tcPr>
          <w:p w14:paraId="1A4A4189" w14:textId="0E333FD4" w:rsidR="00EE551E" w:rsidRDefault="00EE551E" w:rsidP="00EE551E">
            <w:r>
              <w:t>Emitter is using a single antenna, instead antennas above and below the fuselage. Transmissions may be weak or irregular during maneuvering.</w:t>
            </w:r>
          </w:p>
        </w:tc>
      </w:tr>
      <w:tr w:rsidR="00EE551E" w14:paraId="16C58BB6" w14:textId="77777777" w:rsidTr="007D062D">
        <w:tc>
          <w:tcPr>
            <w:tcW w:w="470" w:type="dxa"/>
          </w:tcPr>
          <w:p w14:paraId="5E92E840" w14:textId="3D7C19D1" w:rsidR="00EE551E" w:rsidRDefault="00EE551E" w:rsidP="00EE551E">
            <w:r>
              <w:t>17</w:t>
            </w:r>
          </w:p>
        </w:tc>
        <w:tc>
          <w:tcPr>
            <w:tcW w:w="3502" w:type="dxa"/>
          </w:tcPr>
          <w:p w14:paraId="48C07A6C" w14:textId="5F246AED" w:rsidR="00EE551E" w:rsidRDefault="00EE551E" w:rsidP="00EE551E">
            <w:r>
              <w:t>DIRECTION_IS_HEADING</w:t>
            </w:r>
          </w:p>
        </w:tc>
        <w:tc>
          <w:tcPr>
            <w:tcW w:w="7044" w:type="dxa"/>
          </w:tcPr>
          <w:p w14:paraId="44E4C0CF" w14:textId="1326E7CF" w:rsidR="00EE551E" w:rsidRDefault="00EE551E" w:rsidP="00EE551E">
            <w:r>
              <w:t>Surface position messages provided by the aircraft indicate a heading and not a track angle.</w:t>
            </w:r>
          </w:p>
        </w:tc>
      </w:tr>
      <w:tr w:rsidR="00EE551E" w14:paraId="669E527B" w14:textId="77777777" w:rsidTr="007D062D">
        <w:tc>
          <w:tcPr>
            <w:tcW w:w="470" w:type="dxa"/>
          </w:tcPr>
          <w:p w14:paraId="338D75AC" w14:textId="5CF748A1" w:rsidR="00EE551E" w:rsidRDefault="00EE551E" w:rsidP="00EE551E">
            <w:r>
              <w:t>18</w:t>
            </w:r>
          </w:p>
        </w:tc>
        <w:tc>
          <w:tcPr>
            <w:tcW w:w="3502" w:type="dxa"/>
          </w:tcPr>
          <w:p w14:paraId="0488298B" w14:textId="56979E47" w:rsidR="00EE551E" w:rsidRDefault="00EE551E" w:rsidP="00EE551E">
            <w:r>
              <w:t>HEADING_USES_MAGNETIC_NORTH</w:t>
            </w:r>
          </w:p>
        </w:tc>
        <w:tc>
          <w:tcPr>
            <w:tcW w:w="7044" w:type="dxa"/>
          </w:tcPr>
          <w:p w14:paraId="54E815EF" w14:textId="119FFED6" w:rsidR="00EE551E" w:rsidRDefault="00EE551E" w:rsidP="00EE551E">
            <w:r>
              <w:t>Heading reported by the aircraft while on the surface uses magnetic north instead of true north.</w:t>
            </w:r>
          </w:p>
        </w:tc>
      </w:tr>
      <w:tr w:rsidR="00EE551E" w14:paraId="03A00860" w14:textId="77777777" w:rsidTr="007D062D">
        <w:tc>
          <w:tcPr>
            <w:tcW w:w="470" w:type="dxa"/>
          </w:tcPr>
          <w:p w14:paraId="62CF1EA9" w14:textId="15AA434C" w:rsidR="00EE551E" w:rsidRDefault="00EE551E" w:rsidP="00EE551E">
            <w:r>
              <w:t>19</w:t>
            </w:r>
          </w:p>
        </w:tc>
        <w:tc>
          <w:tcPr>
            <w:tcW w:w="3502" w:type="dxa"/>
          </w:tcPr>
          <w:p w14:paraId="1AAEB41E" w14:textId="42000094" w:rsidR="00EE551E" w:rsidRDefault="00EE551E" w:rsidP="00EE551E">
            <w:r>
              <w:t>IDENT</w:t>
            </w:r>
          </w:p>
        </w:tc>
        <w:tc>
          <w:tcPr>
            <w:tcW w:w="7044" w:type="dxa"/>
          </w:tcPr>
          <w:p w14:paraId="3ED81B67" w14:textId="15230762" w:rsidR="00EE551E" w:rsidRDefault="00EE551E" w:rsidP="00EE551E">
            <w:r>
              <w:t>The aircraft has its SPI (Special Position Identification) bits set in Mode A/C or Mode S messages. This indicates that the pilot has depressed the momentary IDENT switch on their transponder, most likely at the request of air traffic control.</w:t>
            </w:r>
          </w:p>
        </w:tc>
      </w:tr>
      <w:tr w:rsidR="00EE551E" w14:paraId="5674D9E7" w14:textId="77777777" w:rsidTr="007D062D">
        <w:tc>
          <w:tcPr>
            <w:tcW w:w="470" w:type="dxa"/>
          </w:tcPr>
          <w:p w14:paraId="2D6E0911" w14:textId="3FE48949" w:rsidR="00EE551E" w:rsidRDefault="00EE551E" w:rsidP="00EE551E">
            <w:r>
              <w:t>20</w:t>
            </w:r>
          </w:p>
        </w:tc>
        <w:tc>
          <w:tcPr>
            <w:tcW w:w="3502" w:type="dxa"/>
          </w:tcPr>
          <w:p w14:paraId="3945A1FE" w14:textId="7BDEF75D" w:rsidR="00EE551E" w:rsidRDefault="00EE551E" w:rsidP="00EE551E">
            <w:r>
              <w:t>ALERT</w:t>
            </w:r>
          </w:p>
        </w:tc>
        <w:tc>
          <w:tcPr>
            <w:tcW w:w="7044" w:type="dxa"/>
          </w:tcPr>
          <w:p w14:paraId="715EA1DF" w14:textId="33C4B6E7" w:rsidR="00EE551E" w:rsidRDefault="00EE551E" w:rsidP="00EE551E">
            <w:r>
              <w:t>The aircraft is issuing either a permanent or momentary alert. This could correspond to an operational mode change or something else.</w:t>
            </w:r>
          </w:p>
        </w:tc>
      </w:tr>
      <w:tr w:rsidR="00EE551E" w14:paraId="5F45E5F2" w14:textId="77777777" w:rsidTr="007D062D">
        <w:tc>
          <w:tcPr>
            <w:tcW w:w="470" w:type="dxa"/>
          </w:tcPr>
          <w:p w14:paraId="5BD8505A" w14:textId="3D7384B8" w:rsidR="00EE551E" w:rsidRDefault="00EE551E" w:rsidP="00EE551E">
            <w:r>
              <w:t>21</w:t>
            </w:r>
          </w:p>
        </w:tc>
        <w:tc>
          <w:tcPr>
            <w:tcW w:w="3502" w:type="dxa"/>
          </w:tcPr>
          <w:p w14:paraId="0B33456F" w14:textId="1CA9892C" w:rsidR="00EE551E" w:rsidRDefault="00EE551E" w:rsidP="00EE551E">
            <w:r>
              <w:t>TCAS_RA</w:t>
            </w:r>
          </w:p>
        </w:tc>
        <w:tc>
          <w:tcPr>
            <w:tcW w:w="7044" w:type="dxa"/>
          </w:tcPr>
          <w:p w14:paraId="148F79F2" w14:textId="2F001AE0" w:rsidR="00EE551E" w:rsidRDefault="00EE551E" w:rsidP="00EE551E">
            <w:r>
              <w:t>The aircraft has an active TCAS resolution advisory (i.e. the aircraft is warning the pilot to take action in order to avoid colliding with another aircraft).</w:t>
            </w:r>
          </w:p>
        </w:tc>
      </w:tr>
      <w:tr w:rsidR="00EE551E" w14:paraId="3E02081E" w14:textId="77777777" w:rsidTr="007D062D">
        <w:tc>
          <w:tcPr>
            <w:tcW w:w="470" w:type="dxa"/>
          </w:tcPr>
          <w:p w14:paraId="17935520" w14:textId="13B76076" w:rsidR="00EE551E" w:rsidRDefault="00EE551E" w:rsidP="00EE551E">
            <w:r>
              <w:t>22</w:t>
            </w:r>
          </w:p>
        </w:tc>
        <w:tc>
          <w:tcPr>
            <w:tcW w:w="3502" w:type="dxa"/>
          </w:tcPr>
          <w:p w14:paraId="6EF71FE7" w14:textId="3213DE90" w:rsidR="00EE551E" w:rsidRDefault="00EE551E" w:rsidP="00EE551E">
            <w:r>
              <w:t>RESERVED_0</w:t>
            </w:r>
          </w:p>
        </w:tc>
        <w:tc>
          <w:tcPr>
            <w:tcW w:w="7044" w:type="dxa"/>
          </w:tcPr>
          <w:p w14:paraId="0A3568CC" w14:textId="70A1E895" w:rsidR="00EE551E" w:rsidRDefault="00EE551E" w:rsidP="00EE551E"/>
        </w:tc>
      </w:tr>
      <w:tr w:rsidR="00EE551E" w14:paraId="70B3D0BA" w14:textId="77777777" w:rsidTr="007D062D">
        <w:tc>
          <w:tcPr>
            <w:tcW w:w="470" w:type="dxa"/>
          </w:tcPr>
          <w:p w14:paraId="6EFE2E9A" w14:textId="7CFC4BA1" w:rsidR="00EE551E" w:rsidRDefault="00EE551E" w:rsidP="00EE551E">
            <w:r>
              <w:t>23</w:t>
            </w:r>
          </w:p>
        </w:tc>
        <w:tc>
          <w:tcPr>
            <w:tcW w:w="3502" w:type="dxa"/>
          </w:tcPr>
          <w:p w14:paraId="3C7A9983" w14:textId="3F4E1653" w:rsidR="00EE551E" w:rsidRDefault="00EE551E" w:rsidP="00EE551E">
            <w:r>
              <w:t>RESERVED_1</w:t>
            </w:r>
          </w:p>
        </w:tc>
        <w:tc>
          <w:tcPr>
            <w:tcW w:w="7044" w:type="dxa"/>
          </w:tcPr>
          <w:p w14:paraId="284EC3A1" w14:textId="41FF9AF5" w:rsidR="00EE551E" w:rsidRDefault="00EE551E" w:rsidP="00EE551E"/>
        </w:tc>
      </w:tr>
      <w:tr w:rsidR="00EE551E" w14:paraId="6319305C" w14:textId="77777777" w:rsidTr="007D062D">
        <w:tc>
          <w:tcPr>
            <w:tcW w:w="470" w:type="dxa"/>
          </w:tcPr>
          <w:p w14:paraId="3D5B5639" w14:textId="75EE6B9A" w:rsidR="00EE551E" w:rsidRDefault="00EE551E" w:rsidP="00EE551E">
            <w:r>
              <w:t>24</w:t>
            </w:r>
          </w:p>
        </w:tc>
        <w:tc>
          <w:tcPr>
            <w:tcW w:w="3502" w:type="dxa"/>
          </w:tcPr>
          <w:p w14:paraId="703D684B" w14:textId="31BB4A17" w:rsidR="00EE551E" w:rsidRDefault="00EE551E" w:rsidP="00EE551E">
            <w:r>
              <w:t>RESERVED_2</w:t>
            </w:r>
          </w:p>
        </w:tc>
        <w:tc>
          <w:tcPr>
            <w:tcW w:w="7044" w:type="dxa"/>
          </w:tcPr>
          <w:p w14:paraId="74079CD9" w14:textId="4415C876" w:rsidR="00EE551E" w:rsidRDefault="00EE551E" w:rsidP="00EE551E"/>
        </w:tc>
      </w:tr>
      <w:tr w:rsidR="00EE551E" w14:paraId="09433ABC" w14:textId="77777777" w:rsidTr="007D062D">
        <w:tc>
          <w:tcPr>
            <w:tcW w:w="470" w:type="dxa"/>
          </w:tcPr>
          <w:p w14:paraId="58611941" w14:textId="56A2E68F" w:rsidR="00EE551E" w:rsidRDefault="00EE551E" w:rsidP="00EE551E">
            <w:r>
              <w:t>25</w:t>
            </w:r>
          </w:p>
        </w:tc>
        <w:tc>
          <w:tcPr>
            <w:tcW w:w="3502" w:type="dxa"/>
          </w:tcPr>
          <w:p w14:paraId="15BD2F5C" w14:textId="623C2E3E" w:rsidR="00EE551E" w:rsidRDefault="00EE551E" w:rsidP="00EE551E">
            <w:r>
              <w:t>RESERVED_3</w:t>
            </w:r>
          </w:p>
        </w:tc>
        <w:tc>
          <w:tcPr>
            <w:tcW w:w="7044" w:type="dxa"/>
          </w:tcPr>
          <w:p w14:paraId="2012B8AB" w14:textId="3CD89C75" w:rsidR="00EE551E" w:rsidRDefault="00EE551E" w:rsidP="00EE551E"/>
        </w:tc>
      </w:tr>
      <w:tr w:rsidR="00EE551E" w14:paraId="33DEE6A0" w14:textId="77777777" w:rsidTr="007D062D">
        <w:tc>
          <w:tcPr>
            <w:tcW w:w="470" w:type="dxa"/>
          </w:tcPr>
          <w:p w14:paraId="73310421" w14:textId="4273E047" w:rsidR="00EE551E" w:rsidRDefault="00EE551E" w:rsidP="00EE551E">
            <w:r>
              <w:t>26</w:t>
            </w:r>
          </w:p>
        </w:tc>
        <w:tc>
          <w:tcPr>
            <w:tcW w:w="3502" w:type="dxa"/>
          </w:tcPr>
          <w:p w14:paraId="2F98C60E" w14:textId="05F08386" w:rsidR="00EE551E" w:rsidRDefault="00EE551E" w:rsidP="00EE551E">
            <w:r>
              <w:t>UPDATED_BARO_ALTITUDE</w:t>
            </w:r>
          </w:p>
        </w:tc>
        <w:tc>
          <w:tcPr>
            <w:tcW w:w="7044" w:type="dxa"/>
          </w:tcPr>
          <w:p w14:paraId="3A784AEB" w14:textId="76F26A8B" w:rsidR="00EE551E" w:rsidRDefault="00EE551E" w:rsidP="00EE551E">
            <w:r>
              <w:t>Barometric altitude has been updated within the last reporting interval.</w:t>
            </w:r>
          </w:p>
        </w:tc>
      </w:tr>
      <w:tr w:rsidR="00EE551E" w14:paraId="5AF78997" w14:textId="77777777" w:rsidTr="007D062D">
        <w:tc>
          <w:tcPr>
            <w:tcW w:w="470" w:type="dxa"/>
          </w:tcPr>
          <w:p w14:paraId="09424605" w14:textId="726FE5F2" w:rsidR="00EE551E" w:rsidRDefault="00EE551E" w:rsidP="00EE551E">
            <w:r>
              <w:t>27</w:t>
            </w:r>
          </w:p>
        </w:tc>
        <w:tc>
          <w:tcPr>
            <w:tcW w:w="3502" w:type="dxa"/>
          </w:tcPr>
          <w:p w14:paraId="0B8BEBB0" w14:textId="4CEE3F8C" w:rsidR="00EE551E" w:rsidRDefault="00EE551E" w:rsidP="00EE551E">
            <w:r>
              <w:t>UPDATED_GNSS_ALTITUDE</w:t>
            </w:r>
          </w:p>
        </w:tc>
        <w:tc>
          <w:tcPr>
            <w:tcW w:w="7044" w:type="dxa"/>
          </w:tcPr>
          <w:p w14:paraId="4E84E2A4" w14:textId="6B08AACF" w:rsidR="00EE551E" w:rsidRDefault="00EE551E" w:rsidP="00EE551E">
            <w:r>
              <w:t>GNSS altitude has been updated within the last reporting interval.</w:t>
            </w:r>
          </w:p>
        </w:tc>
      </w:tr>
      <w:tr w:rsidR="00EE551E" w14:paraId="7FA48E91" w14:textId="77777777" w:rsidTr="007D062D">
        <w:tc>
          <w:tcPr>
            <w:tcW w:w="470" w:type="dxa"/>
          </w:tcPr>
          <w:p w14:paraId="656641CA" w14:textId="49D5732B" w:rsidR="00EE551E" w:rsidRDefault="00EE551E" w:rsidP="00EE551E">
            <w:r>
              <w:t>28</w:t>
            </w:r>
          </w:p>
        </w:tc>
        <w:tc>
          <w:tcPr>
            <w:tcW w:w="3502" w:type="dxa"/>
          </w:tcPr>
          <w:p w14:paraId="753C380B" w14:textId="468DB5F1" w:rsidR="00EE551E" w:rsidRDefault="00EE551E" w:rsidP="00EE551E">
            <w:r>
              <w:t>UPDATED_POSITION</w:t>
            </w:r>
          </w:p>
        </w:tc>
        <w:tc>
          <w:tcPr>
            <w:tcW w:w="7044" w:type="dxa"/>
          </w:tcPr>
          <w:p w14:paraId="1EF6DDB8" w14:textId="4589CA5F" w:rsidR="00EE551E" w:rsidRDefault="00EE551E" w:rsidP="00EE551E">
            <w:r>
              <w:t>Position (latitude / longitude) has been updated within the last reporting interval.</w:t>
            </w:r>
          </w:p>
        </w:tc>
      </w:tr>
      <w:tr w:rsidR="00EE551E" w14:paraId="3BF6F62D" w14:textId="77777777" w:rsidTr="007D062D">
        <w:tc>
          <w:tcPr>
            <w:tcW w:w="470" w:type="dxa"/>
          </w:tcPr>
          <w:p w14:paraId="66FE4FC1" w14:textId="1CB01503" w:rsidR="00EE551E" w:rsidRDefault="00EE551E" w:rsidP="00EE551E">
            <w:r>
              <w:t>29</w:t>
            </w:r>
          </w:p>
        </w:tc>
        <w:tc>
          <w:tcPr>
            <w:tcW w:w="3502" w:type="dxa"/>
          </w:tcPr>
          <w:p w14:paraId="62A29F31" w14:textId="522586F6" w:rsidR="00EE551E" w:rsidRDefault="00EE551E" w:rsidP="00EE551E">
            <w:r>
              <w:t>UPDATED_DIRECTION</w:t>
            </w:r>
          </w:p>
        </w:tc>
        <w:tc>
          <w:tcPr>
            <w:tcW w:w="7044" w:type="dxa"/>
          </w:tcPr>
          <w:p w14:paraId="45467B5A" w14:textId="04B76D27" w:rsidR="00EE551E" w:rsidRDefault="00EE551E" w:rsidP="00EE551E">
            <w:r>
              <w:t>Direction has been updated within the last reporting interval.</w:t>
            </w:r>
          </w:p>
        </w:tc>
      </w:tr>
      <w:tr w:rsidR="00EE551E" w14:paraId="562225B5" w14:textId="77777777" w:rsidTr="007D062D">
        <w:tc>
          <w:tcPr>
            <w:tcW w:w="470" w:type="dxa"/>
          </w:tcPr>
          <w:p w14:paraId="0C4EE4F5" w14:textId="2A22C625" w:rsidR="00EE551E" w:rsidRDefault="00EE551E" w:rsidP="00EE551E">
            <w:r>
              <w:t>30</w:t>
            </w:r>
          </w:p>
        </w:tc>
        <w:tc>
          <w:tcPr>
            <w:tcW w:w="3502" w:type="dxa"/>
          </w:tcPr>
          <w:p w14:paraId="13D2DDBE" w14:textId="0BE32639" w:rsidR="00EE551E" w:rsidRDefault="00EE551E" w:rsidP="00EE551E">
            <w:r>
              <w:t>UPDATED_HORIZONTAL_VELOCITY</w:t>
            </w:r>
          </w:p>
        </w:tc>
        <w:tc>
          <w:tcPr>
            <w:tcW w:w="7044" w:type="dxa"/>
          </w:tcPr>
          <w:p w14:paraId="49B23EDB" w14:textId="243DFCE6" w:rsidR="00EE551E" w:rsidRDefault="00EE551E" w:rsidP="00EE551E">
            <w:r>
              <w:t>Horizontal velocity has been updated within the last reporting interval.</w:t>
            </w:r>
          </w:p>
        </w:tc>
      </w:tr>
      <w:tr w:rsidR="00EE551E" w14:paraId="38010309" w14:textId="77777777" w:rsidTr="007D062D">
        <w:tc>
          <w:tcPr>
            <w:tcW w:w="470" w:type="dxa"/>
          </w:tcPr>
          <w:p w14:paraId="770D7BE6" w14:textId="131839CF" w:rsidR="00EE551E" w:rsidRDefault="00EE551E" w:rsidP="00EE551E">
            <w:r>
              <w:t>31</w:t>
            </w:r>
          </w:p>
        </w:tc>
        <w:tc>
          <w:tcPr>
            <w:tcW w:w="3502" w:type="dxa"/>
          </w:tcPr>
          <w:p w14:paraId="38CB04DA" w14:textId="791BD320" w:rsidR="00EE551E" w:rsidRDefault="00EE551E" w:rsidP="00EE551E">
            <w:r>
              <w:t>UPDATED_VERTICAL_VELOCITY</w:t>
            </w:r>
          </w:p>
        </w:tc>
        <w:tc>
          <w:tcPr>
            <w:tcW w:w="7044" w:type="dxa"/>
          </w:tcPr>
          <w:p w14:paraId="5B571D04" w14:textId="3B7F6F15" w:rsidR="00EE551E" w:rsidRDefault="00EE551E" w:rsidP="00EE551E">
            <w:r>
              <w:t>Vertical velocity has been updated within the last reporting interval.</w:t>
            </w:r>
          </w:p>
        </w:tc>
      </w:tr>
    </w:tbl>
    <w:p w14:paraId="6760A697" w14:textId="77777777" w:rsidR="0018449B" w:rsidRPr="0018449B" w:rsidRDefault="0018449B" w:rsidP="0018449B"/>
    <w:p w14:paraId="71819FD7" w14:textId="0686FF3C" w:rsidR="004673CC" w:rsidRDefault="00E15E15" w:rsidP="003644D3">
      <w:pPr>
        <w:pStyle w:val="Heading4"/>
        <w:numPr>
          <w:ilvl w:val="3"/>
          <w:numId w:val="19"/>
        </w:numPr>
      </w:pPr>
      <w:bookmarkStart w:id="60" w:name="_Ref176013441"/>
      <w:r>
        <w:lastRenderedPageBreak/>
        <w:t>ECAT Field</w:t>
      </w:r>
      <w:bookmarkEnd w:id="60"/>
    </w:p>
    <w:p w14:paraId="045C592A" w14:textId="4B65A9E5" w:rsidR="00E15E15" w:rsidRDefault="00E15E15" w:rsidP="00E15E15">
      <w:r>
        <w:t>The ECAT field indicates the Emitter Category (i.e. airframe type) for each ADSB emitter that is being tracked. This field contains information about what kind of aircraft, ground vehicle, obstacle, or other airspace user is emitting ADS-B packets, and can be used to understand the emitter’s maneuvering capability and potential for wake vortex impact.</w:t>
      </w:r>
    </w:p>
    <w:tbl>
      <w:tblPr>
        <w:tblStyle w:val="TableGrid"/>
        <w:tblW w:w="0" w:type="auto"/>
        <w:tblLook w:val="04A0" w:firstRow="1" w:lastRow="0" w:firstColumn="1" w:lastColumn="0" w:noHBand="0" w:noVBand="1"/>
      </w:tblPr>
      <w:tblGrid>
        <w:gridCol w:w="1278"/>
        <w:gridCol w:w="9738"/>
      </w:tblGrid>
      <w:tr w:rsidR="00E15E15" w14:paraId="07C95135" w14:textId="77777777" w:rsidTr="00E15E15">
        <w:tc>
          <w:tcPr>
            <w:tcW w:w="1278" w:type="dxa"/>
            <w:shd w:val="clear" w:color="auto" w:fill="DBDBDB" w:themeFill="accent6" w:themeFillTint="66"/>
          </w:tcPr>
          <w:p w14:paraId="5018CBF7" w14:textId="3A58DE1F" w:rsidR="00E15E15" w:rsidRPr="00E15E15" w:rsidRDefault="00E15E15" w:rsidP="00E15E15">
            <w:pPr>
              <w:jc w:val="center"/>
              <w:rPr>
                <w:b/>
                <w:bCs/>
              </w:rPr>
            </w:pPr>
            <w:r w:rsidRPr="00E15E15">
              <w:rPr>
                <w:b/>
                <w:bCs/>
              </w:rPr>
              <w:t>ECAT Value</w:t>
            </w:r>
          </w:p>
        </w:tc>
        <w:tc>
          <w:tcPr>
            <w:tcW w:w="9738" w:type="dxa"/>
            <w:shd w:val="clear" w:color="auto" w:fill="DBDBDB" w:themeFill="accent6" w:themeFillTint="66"/>
          </w:tcPr>
          <w:p w14:paraId="625591DA" w14:textId="007EB84F" w:rsidR="00E15E15" w:rsidRPr="00E15E15" w:rsidRDefault="00E15E15" w:rsidP="00E15E15">
            <w:pPr>
              <w:jc w:val="center"/>
              <w:rPr>
                <w:b/>
                <w:bCs/>
              </w:rPr>
            </w:pPr>
            <w:r w:rsidRPr="00E15E15">
              <w:rPr>
                <w:b/>
                <w:bCs/>
              </w:rPr>
              <w:t>Emitter Category</w:t>
            </w:r>
          </w:p>
        </w:tc>
      </w:tr>
      <w:tr w:rsidR="00E15E15" w14:paraId="319F9221" w14:textId="77777777" w:rsidTr="00E15E15">
        <w:tc>
          <w:tcPr>
            <w:tcW w:w="1278" w:type="dxa"/>
          </w:tcPr>
          <w:p w14:paraId="513D1F24" w14:textId="03FA6044" w:rsidR="00E15E15" w:rsidRDefault="00E15E15" w:rsidP="00E15E15">
            <w:pPr>
              <w:jc w:val="center"/>
            </w:pPr>
            <w:r>
              <w:t>0</w:t>
            </w:r>
          </w:p>
        </w:tc>
        <w:tc>
          <w:tcPr>
            <w:tcW w:w="9738" w:type="dxa"/>
          </w:tcPr>
          <w:p w14:paraId="30E08D75" w14:textId="7CABE6EF" w:rsidR="00E15E15" w:rsidRDefault="00E15E15" w:rsidP="00E15E15">
            <w:pPr>
              <w:jc w:val="center"/>
            </w:pPr>
            <w:r>
              <w:t>Invalid</w:t>
            </w:r>
          </w:p>
        </w:tc>
      </w:tr>
      <w:tr w:rsidR="00E15E15" w14:paraId="13857B62" w14:textId="77777777" w:rsidTr="00E15E15">
        <w:tc>
          <w:tcPr>
            <w:tcW w:w="1278" w:type="dxa"/>
          </w:tcPr>
          <w:p w14:paraId="51B5C08C" w14:textId="374BBE69" w:rsidR="00E15E15" w:rsidRDefault="00E15E15" w:rsidP="00E15E15">
            <w:pPr>
              <w:jc w:val="center"/>
            </w:pPr>
            <w:r>
              <w:t>1</w:t>
            </w:r>
          </w:p>
        </w:tc>
        <w:tc>
          <w:tcPr>
            <w:tcW w:w="9738" w:type="dxa"/>
          </w:tcPr>
          <w:p w14:paraId="44A89C6B" w14:textId="59F3D4AF" w:rsidR="00E15E15" w:rsidRDefault="00E15E15" w:rsidP="00E15E15">
            <w:pPr>
              <w:jc w:val="center"/>
            </w:pPr>
            <w:r>
              <w:t>Reserved</w:t>
            </w:r>
          </w:p>
        </w:tc>
      </w:tr>
      <w:tr w:rsidR="00E15E15" w14:paraId="646060D7" w14:textId="77777777" w:rsidTr="00E15E15">
        <w:tc>
          <w:tcPr>
            <w:tcW w:w="1278" w:type="dxa"/>
          </w:tcPr>
          <w:p w14:paraId="02DB0F29" w14:textId="6FD49457" w:rsidR="00E15E15" w:rsidRDefault="00E15E15" w:rsidP="00E15E15">
            <w:pPr>
              <w:jc w:val="center"/>
            </w:pPr>
            <w:r>
              <w:t>2</w:t>
            </w:r>
          </w:p>
        </w:tc>
        <w:tc>
          <w:tcPr>
            <w:tcW w:w="9738" w:type="dxa"/>
          </w:tcPr>
          <w:p w14:paraId="28E13FFC" w14:textId="21B66A96" w:rsidR="00E15E15" w:rsidRDefault="00E15E15" w:rsidP="00E15E15">
            <w:pPr>
              <w:jc w:val="center"/>
            </w:pPr>
            <w:r>
              <w:t>No Category Information</w:t>
            </w:r>
          </w:p>
        </w:tc>
      </w:tr>
      <w:tr w:rsidR="00E15E15" w14:paraId="77E72C99" w14:textId="77777777" w:rsidTr="00E15E15">
        <w:tc>
          <w:tcPr>
            <w:tcW w:w="1278" w:type="dxa"/>
          </w:tcPr>
          <w:p w14:paraId="60701516" w14:textId="494BB169" w:rsidR="00E15E15" w:rsidRDefault="00E15E15" w:rsidP="00E15E15">
            <w:pPr>
              <w:jc w:val="center"/>
            </w:pPr>
            <w:r>
              <w:t>3</w:t>
            </w:r>
          </w:p>
        </w:tc>
        <w:tc>
          <w:tcPr>
            <w:tcW w:w="9738" w:type="dxa"/>
          </w:tcPr>
          <w:p w14:paraId="46E5C5EF" w14:textId="5C0A48B6" w:rsidR="00E15E15" w:rsidRDefault="00E15E15" w:rsidP="00E15E15">
            <w:pPr>
              <w:jc w:val="center"/>
            </w:pPr>
            <w:r>
              <w:t>Surface Emergency Vehicle</w:t>
            </w:r>
          </w:p>
        </w:tc>
      </w:tr>
      <w:tr w:rsidR="00E15E15" w14:paraId="62841D1C" w14:textId="77777777" w:rsidTr="00E15E15">
        <w:tc>
          <w:tcPr>
            <w:tcW w:w="1278" w:type="dxa"/>
          </w:tcPr>
          <w:p w14:paraId="7AA6F46C" w14:textId="77E1E0E2" w:rsidR="00E15E15" w:rsidRDefault="00E15E15" w:rsidP="00E15E15">
            <w:pPr>
              <w:jc w:val="center"/>
            </w:pPr>
            <w:r>
              <w:t>4</w:t>
            </w:r>
          </w:p>
        </w:tc>
        <w:tc>
          <w:tcPr>
            <w:tcW w:w="9738" w:type="dxa"/>
          </w:tcPr>
          <w:p w14:paraId="71FBC366" w14:textId="34DED172" w:rsidR="00E15E15" w:rsidRDefault="00E15E15" w:rsidP="00E15E15">
            <w:pPr>
              <w:jc w:val="center"/>
            </w:pPr>
            <w:r>
              <w:t>Surface Service Vehicle</w:t>
            </w:r>
          </w:p>
        </w:tc>
      </w:tr>
      <w:tr w:rsidR="00E15E15" w14:paraId="0E1CAE45" w14:textId="77777777" w:rsidTr="00E15E15">
        <w:tc>
          <w:tcPr>
            <w:tcW w:w="1278" w:type="dxa"/>
          </w:tcPr>
          <w:p w14:paraId="015D9B29" w14:textId="2F7D32D7" w:rsidR="00E15E15" w:rsidRDefault="00E15E15" w:rsidP="00E15E15">
            <w:pPr>
              <w:jc w:val="center"/>
            </w:pPr>
            <w:r>
              <w:t>5</w:t>
            </w:r>
          </w:p>
        </w:tc>
        <w:tc>
          <w:tcPr>
            <w:tcW w:w="9738" w:type="dxa"/>
          </w:tcPr>
          <w:p w14:paraId="7F161B27" w14:textId="3C1EB7C0" w:rsidR="00E15E15" w:rsidRDefault="00E15E15" w:rsidP="00E15E15">
            <w:pPr>
              <w:jc w:val="center"/>
            </w:pPr>
            <w:r>
              <w:t>Ground Obstruction</w:t>
            </w:r>
          </w:p>
        </w:tc>
      </w:tr>
      <w:tr w:rsidR="00E15E15" w14:paraId="5ADAA829" w14:textId="77777777" w:rsidTr="00E15E15">
        <w:tc>
          <w:tcPr>
            <w:tcW w:w="1278" w:type="dxa"/>
          </w:tcPr>
          <w:p w14:paraId="7D5638E5" w14:textId="71143BF1" w:rsidR="00E15E15" w:rsidRDefault="00E15E15" w:rsidP="00E15E15">
            <w:pPr>
              <w:jc w:val="center"/>
            </w:pPr>
            <w:r>
              <w:t>6</w:t>
            </w:r>
          </w:p>
        </w:tc>
        <w:tc>
          <w:tcPr>
            <w:tcW w:w="9738" w:type="dxa"/>
          </w:tcPr>
          <w:p w14:paraId="6FD1B35B" w14:textId="6A3A211A" w:rsidR="00E15E15" w:rsidRDefault="00E15E15" w:rsidP="00E15E15">
            <w:pPr>
              <w:jc w:val="center"/>
            </w:pPr>
            <w:r>
              <w:t>Glider / Sailplane</w:t>
            </w:r>
          </w:p>
        </w:tc>
      </w:tr>
      <w:tr w:rsidR="00E15E15" w14:paraId="7C9D8B1E" w14:textId="77777777" w:rsidTr="00E15E15">
        <w:tc>
          <w:tcPr>
            <w:tcW w:w="1278" w:type="dxa"/>
          </w:tcPr>
          <w:p w14:paraId="117221B6" w14:textId="304C8496" w:rsidR="00E15E15" w:rsidRDefault="00E15E15" w:rsidP="00E15E15">
            <w:pPr>
              <w:jc w:val="center"/>
            </w:pPr>
            <w:r>
              <w:t>7</w:t>
            </w:r>
          </w:p>
        </w:tc>
        <w:tc>
          <w:tcPr>
            <w:tcW w:w="9738" w:type="dxa"/>
          </w:tcPr>
          <w:p w14:paraId="6283FD69" w14:textId="6B56AD58" w:rsidR="00E15E15" w:rsidRDefault="00E15E15" w:rsidP="00E15E15">
            <w:pPr>
              <w:jc w:val="center"/>
            </w:pPr>
            <w:r>
              <w:t>Parachutist / Skydiver</w:t>
            </w:r>
          </w:p>
        </w:tc>
      </w:tr>
      <w:tr w:rsidR="00E15E15" w14:paraId="6074575E" w14:textId="77777777" w:rsidTr="00E15E15">
        <w:tc>
          <w:tcPr>
            <w:tcW w:w="1278" w:type="dxa"/>
          </w:tcPr>
          <w:p w14:paraId="42EF0645" w14:textId="02874809" w:rsidR="00E15E15" w:rsidRDefault="00E15E15" w:rsidP="00E15E15">
            <w:pPr>
              <w:jc w:val="center"/>
            </w:pPr>
            <w:r>
              <w:t>8</w:t>
            </w:r>
          </w:p>
        </w:tc>
        <w:tc>
          <w:tcPr>
            <w:tcW w:w="9738" w:type="dxa"/>
          </w:tcPr>
          <w:p w14:paraId="66D04F05" w14:textId="2E6413EF" w:rsidR="00E15E15" w:rsidRDefault="00E15E15" w:rsidP="00E15E15">
            <w:pPr>
              <w:jc w:val="center"/>
            </w:pPr>
            <w:r>
              <w:t>Ultralight / Hang Glider / Paraglider</w:t>
            </w:r>
          </w:p>
        </w:tc>
      </w:tr>
      <w:tr w:rsidR="00E15E15" w14:paraId="7A6EC7E0" w14:textId="77777777" w:rsidTr="00E15E15">
        <w:tc>
          <w:tcPr>
            <w:tcW w:w="1278" w:type="dxa"/>
          </w:tcPr>
          <w:p w14:paraId="6A48A835" w14:textId="1AE33712" w:rsidR="00E15E15" w:rsidRDefault="00E15E15" w:rsidP="00E15E15">
            <w:pPr>
              <w:jc w:val="center"/>
            </w:pPr>
            <w:r>
              <w:t>9</w:t>
            </w:r>
          </w:p>
        </w:tc>
        <w:tc>
          <w:tcPr>
            <w:tcW w:w="9738" w:type="dxa"/>
          </w:tcPr>
          <w:p w14:paraId="0069EB26" w14:textId="2941F21F" w:rsidR="00E15E15" w:rsidRDefault="00E15E15" w:rsidP="00E15E15">
            <w:pPr>
              <w:jc w:val="center"/>
            </w:pPr>
            <w:r>
              <w:t>Unmanned Aerial Vehicle</w:t>
            </w:r>
          </w:p>
        </w:tc>
      </w:tr>
      <w:tr w:rsidR="00E15E15" w14:paraId="0B7E41EA" w14:textId="77777777" w:rsidTr="00E15E15">
        <w:tc>
          <w:tcPr>
            <w:tcW w:w="1278" w:type="dxa"/>
          </w:tcPr>
          <w:p w14:paraId="06F6C9A0" w14:textId="2031E374" w:rsidR="00E15E15" w:rsidRDefault="00E15E15" w:rsidP="00E15E15">
            <w:pPr>
              <w:jc w:val="center"/>
            </w:pPr>
            <w:r>
              <w:t>10</w:t>
            </w:r>
          </w:p>
        </w:tc>
        <w:tc>
          <w:tcPr>
            <w:tcW w:w="9738" w:type="dxa"/>
          </w:tcPr>
          <w:p w14:paraId="44A1BA8B" w14:textId="7E0A1626" w:rsidR="00E15E15" w:rsidRDefault="00E15E15" w:rsidP="00E15E15">
            <w:pPr>
              <w:jc w:val="center"/>
            </w:pPr>
            <w:r>
              <w:t xml:space="preserve">Space / </w:t>
            </w:r>
            <w:proofErr w:type="spellStart"/>
            <w:r>
              <w:t>Transatmospheric</w:t>
            </w:r>
            <w:proofErr w:type="spellEnd"/>
            <w:r>
              <w:t xml:space="preserve"> Vehicle</w:t>
            </w:r>
          </w:p>
        </w:tc>
      </w:tr>
      <w:tr w:rsidR="00E15E15" w14:paraId="060C418B" w14:textId="77777777" w:rsidTr="00E15E15">
        <w:tc>
          <w:tcPr>
            <w:tcW w:w="1278" w:type="dxa"/>
          </w:tcPr>
          <w:p w14:paraId="05B35234" w14:textId="69564880" w:rsidR="00E15E15" w:rsidRDefault="00E15E15" w:rsidP="00E15E15">
            <w:pPr>
              <w:jc w:val="center"/>
            </w:pPr>
            <w:r>
              <w:t>11</w:t>
            </w:r>
          </w:p>
        </w:tc>
        <w:tc>
          <w:tcPr>
            <w:tcW w:w="9738" w:type="dxa"/>
          </w:tcPr>
          <w:p w14:paraId="4B653E1A" w14:textId="4CB6DB03" w:rsidR="00E15E15" w:rsidRDefault="00E15E15" w:rsidP="00E15E15">
            <w:pPr>
              <w:jc w:val="center"/>
            </w:pPr>
            <w:r>
              <w:t>Light Aircraft (&lt; 7,000kg)</w:t>
            </w:r>
          </w:p>
        </w:tc>
      </w:tr>
      <w:tr w:rsidR="00E15E15" w14:paraId="6CCEF3E3" w14:textId="77777777" w:rsidTr="00E15E15">
        <w:tc>
          <w:tcPr>
            <w:tcW w:w="1278" w:type="dxa"/>
          </w:tcPr>
          <w:p w14:paraId="1F3B19A9" w14:textId="5C7EE9F7" w:rsidR="00E15E15" w:rsidRDefault="00E15E15" w:rsidP="00E15E15">
            <w:pPr>
              <w:jc w:val="center"/>
            </w:pPr>
            <w:r>
              <w:t>12</w:t>
            </w:r>
          </w:p>
        </w:tc>
        <w:tc>
          <w:tcPr>
            <w:tcW w:w="9738" w:type="dxa"/>
          </w:tcPr>
          <w:p w14:paraId="395429A8" w14:textId="1E8EA34E" w:rsidR="00E15E15" w:rsidRDefault="00E15E15" w:rsidP="00E15E15">
            <w:pPr>
              <w:jc w:val="center"/>
            </w:pPr>
            <w:r>
              <w:t>Medium 1 (7,000kg – 34,000kg)</w:t>
            </w:r>
          </w:p>
        </w:tc>
      </w:tr>
      <w:tr w:rsidR="00E15E15" w14:paraId="5C337485" w14:textId="77777777" w:rsidTr="00E15E15">
        <w:tc>
          <w:tcPr>
            <w:tcW w:w="1278" w:type="dxa"/>
          </w:tcPr>
          <w:p w14:paraId="5A6F2DD8" w14:textId="0FF95BB3" w:rsidR="00E15E15" w:rsidRDefault="00E15E15" w:rsidP="00E15E15">
            <w:pPr>
              <w:jc w:val="center"/>
            </w:pPr>
            <w:r>
              <w:t>13</w:t>
            </w:r>
          </w:p>
        </w:tc>
        <w:tc>
          <w:tcPr>
            <w:tcW w:w="9738" w:type="dxa"/>
          </w:tcPr>
          <w:p w14:paraId="763EA456" w14:textId="0847FCB8" w:rsidR="00E15E15" w:rsidRDefault="00E15E15" w:rsidP="00E15E15">
            <w:pPr>
              <w:jc w:val="center"/>
            </w:pPr>
            <w:r>
              <w:t>Medium 2 (34,000kg – 136,000kg)</w:t>
            </w:r>
          </w:p>
        </w:tc>
      </w:tr>
      <w:tr w:rsidR="00E15E15" w14:paraId="22D568EC" w14:textId="77777777" w:rsidTr="00E15E15">
        <w:tc>
          <w:tcPr>
            <w:tcW w:w="1278" w:type="dxa"/>
          </w:tcPr>
          <w:p w14:paraId="3D0A0721" w14:textId="5FEC954C" w:rsidR="00E15E15" w:rsidRDefault="00E15E15" w:rsidP="00E15E15">
            <w:pPr>
              <w:jc w:val="center"/>
            </w:pPr>
            <w:r>
              <w:t>14</w:t>
            </w:r>
          </w:p>
        </w:tc>
        <w:tc>
          <w:tcPr>
            <w:tcW w:w="9738" w:type="dxa"/>
          </w:tcPr>
          <w:p w14:paraId="44C05DA5" w14:textId="737D2325" w:rsidR="00E15E15" w:rsidRDefault="00E15E15" w:rsidP="00E15E15">
            <w:pPr>
              <w:jc w:val="center"/>
            </w:pPr>
            <w:r>
              <w:t>High Vortex Aircraft</w:t>
            </w:r>
          </w:p>
        </w:tc>
      </w:tr>
      <w:tr w:rsidR="00E15E15" w14:paraId="23F70C6E" w14:textId="77777777" w:rsidTr="00E15E15">
        <w:tc>
          <w:tcPr>
            <w:tcW w:w="1278" w:type="dxa"/>
          </w:tcPr>
          <w:p w14:paraId="7026E160" w14:textId="3695FB95" w:rsidR="00E15E15" w:rsidRDefault="00E15E15" w:rsidP="00E15E15">
            <w:pPr>
              <w:jc w:val="center"/>
            </w:pPr>
            <w:r>
              <w:t>15</w:t>
            </w:r>
          </w:p>
        </w:tc>
        <w:tc>
          <w:tcPr>
            <w:tcW w:w="9738" w:type="dxa"/>
          </w:tcPr>
          <w:p w14:paraId="1EA11032" w14:textId="7F1CA08B" w:rsidR="00E15E15" w:rsidRDefault="00E15E15" w:rsidP="00E15E15">
            <w:pPr>
              <w:jc w:val="center"/>
            </w:pPr>
            <w:r>
              <w:t>Heavy (&gt; 136,000kg)</w:t>
            </w:r>
          </w:p>
        </w:tc>
      </w:tr>
      <w:tr w:rsidR="00E15E15" w14:paraId="68618100" w14:textId="77777777" w:rsidTr="00E15E15">
        <w:tc>
          <w:tcPr>
            <w:tcW w:w="1278" w:type="dxa"/>
          </w:tcPr>
          <w:p w14:paraId="57A4AFA0" w14:textId="08514372" w:rsidR="00E15E15" w:rsidRDefault="00E15E15" w:rsidP="00E15E15">
            <w:pPr>
              <w:jc w:val="center"/>
            </w:pPr>
            <w:r>
              <w:t>16</w:t>
            </w:r>
          </w:p>
        </w:tc>
        <w:tc>
          <w:tcPr>
            <w:tcW w:w="9738" w:type="dxa"/>
          </w:tcPr>
          <w:p w14:paraId="63F27AE5" w14:textId="15CDBCD1" w:rsidR="00E15E15" w:rsidRDefault="00E15E15" w:rsidP="00E15E15">
            <w:pPr>
              <w:jc w:val="center"/>
            </w:pPr>
            <w:r>
              <w:t>High Performance (&gt; 5 G acceleration and &gt; 400 kts speed)</w:t>
            </w:r>
          </w:p>
        </w:tc>
      </w:tr>
      <w:tr w:rsidR="00E15E15" w14:paraId="262787A8" w14:textId="77777777" w:rsidTr="00E15E15">
        <w:tc>
          <w:tcPr>
            <w:tcW w:w="1278" w:type="dxa"/>
          </w:tcPr>
          <w:p w14:paraId="7F9EC6B8" w14:textId="63D2C10D" w:rsidR="00E15E15" w:rsidRDefault="00E15E15" w:rsidP="00E15E15">
            <w:pPr>
              <w:jc w:val="center"/>
            </w:pPr>
            <w:r>
              <w:t>17</w:t>
            </w:r>
          </w:p>
        </w:tc>
        <w:tc>
          <w:tcPr>
            <w:tcW w:w="9738" w:type="dxa"/>
          </w:tcPr>
          <w:p w14:paraId="093A8C5D" w14:textId="3C94E3CC" w:rsidR="00E15E15" w:rsidRDefault="00E15E15" w:rsidP="00E15E15">
            <w:pPr>
              <w:jc w:val="center"/>
            </w:pPr>
            <w:r>
              <w:t>Rotorcraft</w:t>
            </w:r>
          </w:p>
        </w:tc>
      </w:tr>
    </w:tbl>
    <w:p w14:paraId="22B9DA8D" w14:textId="0A428968" w:rsidR="004673CC" w:rsidRPr="00E15E15" w:rsidRDefault="004673CC"/>
    <w:p w14:paraId="101D1C1E" w14:textId="14DDF983" w:rsidR="00956E9A" w:rsidRDefault="00956E9A" w:rsidP="003644D3">
      <w:pPr>
        <w:pStyle w:val="Heading4"/>
        <w:numPr>
          <w:ilvl w:val="3"/>
          <w:numId w:val="19"/>
        </w:numPr>
      </w:pPr>
      <w:bookmarkStart w:id="61" w:name="_Ref176013490"/>
      <w:r>
        <w:t>SYSINFO Bitfield</w:t>
      </w:r>
      <w:bookmarkEnd w:id="61"/>
    </w:p>
    <w:tbl>
      <w:tblPr>
        <w:tblStyle w:val="TableGrid"/>
        <w:tblW w:w="10944" w:type="dxa"/>
        <w:tblLayout w:type="fixed"/>
        <w:tblLook w:val="04A0" w:firstRow="1" w:lastRow="0" w:firstColumn="1" w:lastColumn="0" w:noHBand="0" w:noVBand="1"/>
      </w:tblPr>
      <w:tblGrid>
        <w:gridCol w:w="648"/>
        <w:gridCol w:w="720"/>
        <w:gridCol w:w="720"/>
        <w:gridCol w:w="630"/>
        <w:gridCol w:w="540"/>
        <w:gridCol w:w="540"/>
        <w:gridCol w:w="540"/>
        <w:gridCol w:w="540"/>
        <w:gridCol w:w="540"/>
        <w:gridCol w:w="540"/>
        <w:gridCol w:w="1170"/>
        <w:gridCol w:w="720"/>
        <w:gridCol w:w="720"/>
        <w:gridCol w:w="1008"/>
        <w:gridCol w:w="684"/>
        <w:gridCol w:w="684"/>
      </w:tblGrid>
      <w:tr w:rsidR="0099588D" w14:paraId="73354FC4" w14:textId="77777777" w:rsidTr="00C912B7">
        <w:tc>
          <w:tcPr>
            <w:tcW w:w="10944" w:type="dxa"/>
            <w:gridSpan w:val="16"/>
            <w:shd w:val="clear" w:color="auto" w:fill="A5A5A5" w:themeFill="accent6"/>
          </w:tcPr>
          <w:p w14:paraId="7830623A" w14:textId="4276032C" w:rsidR="0099588D" w:rsidRPr="0099588D" w:rsidRDefault="0099588D" w:rsidP="00C95BEA">
            <w:pPr>
              <w:rPr>
                <w:b/>
                <w:bCs/>
              </w:rPr>
            </w:pPr>
            <w:r w:rsidRPr="0099588D">
              <w:rPr>
                <w:b/>
                <w:bCs/>
              </w:rPr>
              <w:t>SYSINFO Bitfield</w:t>
            </w:r>
          </w:p>
        </w:tc>
      </w:tr>
      <w:tr w:rsidR="00C912B7" w14:paraId="7D9BEC7C" w14:textId="77777777" w:rsidTr="00BE61DE">
        <w:tc>
          <w:tcPr>
            <w:tcW w:w="648" w:type="dxa"/>
          </w:tcPr>
          <w:p w14:paraId="5F42066A" w14:textId="361238E8" w:rsidR="001C5595" w:rsidRDefault="001C5595" w:rsidP="00BE61DE">
            <w:pPr>
              <w:jc w:val="center"/>
            </w:pPr>
            <w:r>
              <w:t>31</w:t>
            </w:r>
          </w:p>
        </w:tc>
        <w:tc>
          <w:tcPr>
            <w:tcW w:w="720" w:type="dxa"/>
          </w:tcPr>
          <w:p w14:paraId="02FD0639" w14:textId="3C9493A4" w:rsidR="001C5595" w:rsidRDefault="001C5595" w:rsidP="00BE61DE">
            <w:pPr>
              <w:jc w:val="center"/>
            </w:pPr>
            <w:r>
              <w:t>30</w:t>
            </w:r>
          </w:p>
        </w:tc>
        <w:tc>
          <w:tcPr>
            <w:tcW w:w="720" w:type="dxa"/>
          </w:tcPr>
          <w:p w14:paraId="3FE479E5" w14:textId="7393643B" w:rsidR="001C5595" w:rsidRDefault="001C5595" w:rsidP="00BE61DE">
            <w:pPr>
              <w:jc w:val="center"/>
            </w:pPr>
            <w:r>
              <w:t>29</w:t>
            </w:r>
          </w:p>
        </w:tc>
        <w:tc>
          <w:tcPr>
            <w:tcW w:w="630" w:type="dxa"/>
          </w:tcPr>
          <w:p w14:paraId="3B252115" w14:textId="02BEF9F2" w:rsidR="001C5595" w:rsidRDefault="001C5595" w:rsidP="00BE61DE">
            <w:pPr>
              <w:jc w:val="center"/>
            </w:pPr>
            <w:r>
              <w:t>28</w:t>
            </w:r>
          </w:p>
        </w:tc>
        <w:tc>
          <w:tcPr>
            <w:tcW w:w="540" w:type="dxa"/>
          </w:tcPr>
          <w:p w14:paraId="1A72F9C6" w14:textId="2CFA0E24" w:rsidR="001C5595" w:rsidRDefault="001C5595" w:rsidP="00BE61DE">
            <w:pPr>
              <w:jc w:val="center"/>
            </w:pPr>
            <w:r>
              <w:t>27</w:t>
            </w:r>
          </w:p>
        </w:tc>
        <w:tc>
          <w:tcPr>
            <w:tcW w:w="540" w:type="dxa"/>
          </w:tcPr>
          <w:p w14:paraId="47E4DDEC" w14:textId="04D7CB3C" w:rsidR="001C5595" w:rsidRDefault="001C5595" w:rsidP="00BE61DE">
            <w:pPr>
              <w:jc w:val="center"/>
            </w:pPr>
            <w:r>
              <w:t>26</w:t>
            </w:r>
          </w:p>
        </w:tc>
        <w:tc>
          <w:tcPr>
            <w:tcW w:w="540" w:type="dxa"/>
          </w:tcPr>
          <w:p w14:paraId="32227B08" w14:textId="4054DF07" w:rsidR="001C5595" w:rsidRDefault="001C5595" w:rsidP="00BE61DE">
            <w:pPr>
              <w:jc w:val="center"/>
            </w:pPr>
            <w:r>
              <w:t>25</w:t>
            </w:r>
          </w:p>
        </w:tc>
        <w:tc>
          <w:tcPr>
            <w:tcW w:w="540" w:type="dxa"/>
          </w:tcPr>
          <w:p w14:paraId="6FD6A2A4" w14:textId="0D91CF42" w:rsidR="001C5595" w:rsidRDefault="001C5595" w:rsidP="00BE61DE">
            <w:pPr>
              <w:jc w:val="center"/>
            </w:pPr>
            <w:r>
              <w:t>24</w:t>
            </w:r>
          </w:p>
        </w:tc>
        <w:tc>
          <w:tcPr>
            <w:tcW w:w="540" w:type="dxa"/>
          </w:tcPr>
          <w:p w14:paraId="182A6B63" w14:textId="0A481E9C" w:rsidR="001C5595" w:rsidRDefault="001C5595" w:rsidP="00BE61DE">
            <w:pPr>
              <w:jc w:val="center"/>
            </w:pPr>
            <w:r>
              <w:t>23</w:t>
            </w:r>
          </w:p>
        </w:tc>
        <w:tc>
          <w:tcPr>
            <w:tcW w:w="540" w:type="dxa"/>
          </w:tcPr>
          <w:p w14:paraId="2E66678B" w14:textId="069A8215" w:rsidR="001C5595" w:rsidRDefault="001C5595" w:rsidP="00BE61DE">
            <w:pPr>
              <w:jc w:val="center"/>
            </w:pPr>
            <w:r>
              <w:t>22</w:t>
            </w:r>
          </w:p>
        </w:tc>
        <w:tc>
          <w:tcPr>
            <w:tcW w:w="1170" w:type="dxa"/>
          </w:tcPr>
          <w:p w14:paraId="299F0A47" w14:textId="089ACCC3" w:rsidR="001C5595" w:rsidRDefault="001C5595" w:rsidP="00BE61DE">
            <w:pPr>
              <w:jc w:val="center"/>
            </w:pPr>
            <w:r>
              <w:t>21</w:t>
            </w:r>
          </w:p>
        </w:tc>
        <w:tc>
          <w:tcPr>
            <w:tcW w:w="720" w:type="dxa"/>
          </w:tcPr>
          <w:p w14:paraId="555A03E8" w14:textId="6FBE65E4" w:rsidR="001C5595" w:rsidRDefault="001C5595" w:rsidP="00BE61DE">
            <w:pPr>
              <w:jc w:val="center"/>
            </w:pPr>
            <w:r>
              <w:t>20</w:t>
            </w:r>
          </w:p>
        </w:tc>
        <w:tc>
          <w:tcPr>
            <w:tcW w:w="720" w:type="dxa"/>
          </w:tcPr>
          <w:p w14:paraId="7954CB5F" w14:textId="48C2A81E" w:rsidR="001C5595" w:rsidRDefault="001C5595" w:rsidP="00BE61DE">
            <w:pPr>
              <w:jc w:val="center"/>
            </w:pPr>
            <w:r>
              <w:t>19</w:t>
            </w:r>
          </w:p>
        </w:tc>
        <w:tc>
          <w:tcPr>
            <w:tcW w:w="1008" w:type="dxa"/>
          </w:tcPr>
          <w:p w14:paraId="450AF186" w14:textId="0C0BFAF1" w:rsidR="001C5595" w:rsidRDefault="001C5595" w:rsidP="00BE61DE">
            <w:pPr>
              <w:jc w:val="center"/>
            </w:pPr>
            <w:r>
              <w:t>18</w:t>
            </w:r>
          </w:p>
        </w:tc>
        <w:tc>
          <w:tcPr>
            <w:tcW w:w="684" w:type="dxa"/>
          </w:tcPr>
          <w:p w14:paraId="4FE07ED1" w14:textId="0F24E592" w:rsidR="001C5595" w:rsidRDefault="001C5595" w:rsidP="00BE61DE">
            <w:pPr>
              <w:jc w:val="center"/>
            </w:pPr>
            <w:r>
              <w:t>17</w:t>
            </w:r>
          </w:p>
        </w:tc>
        <w:tc>
          <w:tcPr>
            <w:tcW w:w="684" w:type="dxa"/>
          </w:tcPr>
          <w:p w14:paraId="726DE94C" w14:textId="14A2CB46" w:rsidR="001C5595" w:rsidRDefault="001C5595" w:rsidP="00BE61DE">
            <w:pPr>
              <w:jc w:val="center"/>
            </w:pPr>
            <w:r>
              <w:t>16</w:t>
            </w:r>
          </w:p>
        </w:tc>
      </w:tr>
      <w:tr w:rsidR="00CC0849" w14:paraId="2758542C" w14:textId="77777777" w:rsidTr="00F11EDA">
        <w:tc>
          <w:tcPr>
            <w:tcW w:w="648" w:type="dxa"/>
          </w:tcPr>
          <w:p w14:paraId="21060DDE" w14:textId="77777777" w:rsidR="00CC0849" w:rsidRDefault="00CC0849" w:rsidP="00BE61DE">
            <w:pPr>
              <w:jc w:val="center"/>
            </w:pPr>
          </w:p>
        </w:tc>
        <w:tc>
          <w:tcPr>
            <w:tcW w:w="720" w:type="dxa"/>
          </w:tcPr>
          <w:p w14:paraId="004ED10D" w14:textId="77777777" w:rsidR="00CC0849" w:rsidRDefault="00CC0849" w:rsidP="00BE61DE">
            <w:pPr>
              <w:jc w:val="center"/>
            </w:pPr>
          </w:p>
        </w:tc>
        <w:tc>
          <w:tcPr>
            <w:tcW w:w="720" w:type="dxa"/>
          </w:tcPr>
          <w:p w14:paraId="6AB67EB4" w14:textId="77777777" w:rsidR="00CC0849" w:rsidRDefault="00CC0849" w:rsidP="00BE61DE">
            <w:pPr>
              <w:jc w:val="center"/>
            </w:pPr>
          </w:p>
        </w:tc>
        <w:tc>
          <w:tcPr>
            <w:tcW w:w="3870" w:type="dxa"/>
            <w:gridSpan w:val="7"/>
          </w:tcPr>
          <w:p w14:paraId="7B766B92" w14:textId="79D39C8B" w:rsidR="00CC0849" w:rsidRDefault="00CC0849" w:rsidP="00BE61DE">
            <w:pPr>
              <w:jc w:val="center"/>
            </w:pPr>
            <w:r>
              <w:t>Aircraft Maximum Dimension (MDIM)</w:t>
            </w:r>
          </w:p>
        </w:tc>
        <w:tc>
          <w:tcPr>
            <w:tcW w:w="1170" w:type="dxa"/>
          </w:tcPr>
          <w:p w14:paraId="0909B229" w14:textId="27B75B76" w:rsidR="00CC0849" w:rsidRDefault="00CC0849" w:rsidP="00BE61DE">
            <w:pPr>
              <w:jc w:val="center"/>
            </w:pPr>
            <w:r>
              <w:t>GNSS Antenna Offset Direction (GAOR)</w:t>
            </w:r>
          </w:p>
        </w:tc>
        <w:tc>
          <w:tcPr>
            <w:tcW w:w="1440" w:type="dxa"/>
            <w:gridSpan w:val="2"/>
          </w:tcPr>
          <w:p w14:paraId="317DB1D6" w14:textId="6C938E83" w:rsidR="00CC0849" w:rsidRDefault="00CC0849" w:rsidP="00BE61DE">
            <w:pPr>
              <w:jc w:val="center"/>
            </w:pPr>
            <w:r>
              <w:t>GNSS Antenna Offset Distance (GAOD)</w:t>
            </w:r>
          </w:p>
        </w:tc>
        <w:tc>
          <w:tcPr>
            <w:tcW w:w="1008" w:type="dxa"/>
          </w:tcPr>
          <w:p w14:paraId="7EE3F094" w14:textId="2B9DEB07" w:rsidR="00CC0849" w:rsidRDefault="00CC0849" w:rsidP="00BE61DE">
            <w:pPr>
              <w:jc w:val="center"/>
            </w:pPr>
            <w:r>
              <w:t>GNSS Antenna Offset Known (GAOK)</w:t>
            </w:r>
          </w:p>
        </w:tc>
        <w:tc>
          <w:tcPr>
            <w:tcW w:w="1368" w:type="dxa"/>
            <w:gridSpan w:val="2"/>
          </w:tcPr>
          <w:p w14:paraId="283C2B5D" w14:textId="169FE709" w:rsidR="00CC0849" w:rsidRDefault="00CC0849" w:rsidP="00BE61DE">
            <w:pPr>
              <w:jc w:val="center"/>
            </w:pPr>
            <w:r>
              <w:t>System Design Assurance (SDA)</w:t>
            </w:r>
          </w:p>
        </w:tc>
      </w:tr>
    </w:tbl>
    <w:p w14:paraId="5E9629CE" w14:textId="77777777" w:rsidR="00E70035" w:rsidRPr="005A4872" w:rsidRDefault="00E70035" w:rsidP="00BE61DE">
      <w:pPr>
        <w:jc w:val="center"/>
        <w:rPr>
          <w:sz w:val="4"/>
          <w:szCs w:val="4"/>
        </w:rPr>
      </w:pPr>
    </w:p>
    <w:tbl>
      <w:tblPr>
        <w:tblStyle w:val="TableGrid"/>
        <w:tblW w:w="10944" w:type="dxa"/>
        <w:tblLayout w:type="fixed"/>
        <w:tblLook w:val="04A0" w:firstRow="1" w:lastRow="0" w:firstColumn="1" w:lastColumn="0" w:noHBand="0" w:noVBand="1"/>
      </w:tblPr>
      <w:tblGrid>
        <w:gridCol w:w="918"/>
        <w:gridCol w:w="900"/>
        <w:gridCol w:w="720"/>
        <w:gridCol w:w="630"/>
        <w:gridCol w:w="450"/>
        <w:gridCol w:w="630"/>
        <w:gridCol w:w="540"/>
        <w:gridCol w:w="630"/>
        <w:gridCol w:w="630"/>
        <w:gridCol w:w="627"/>
        <w:gridCol w:w="599"/>
        <w:gridCol w:w="1274"/>
        <w:gridCol w:w="599"/>
        <w:gridCol w:w="599"/>
        <w:gridCol w:w="599"/>
        <w:gridCol w:w="599"/>
      </w:tblGrid>
      <w:tr w:rsidR="00C912B7" w14:paraId="594861A9" w14:textId="77777777" w:rsidTr="005A4872">
        <w:tc>
          <w:tcPr>
            <w:tcW w:w="918" w:type="dxa"/>
          </w:tcPr>
          <w:p w14:paraId="3824113B" w14:textId="7D85C269" w:rsidR="00C912B7" w:rsidRDefault="00C912B7" w:rsidP="00BE61DE">
            <w:pPr>
              <w:jc w:val="center"/>
            </w:pPr>
            <w:r>
              <w:t>15</w:t>
            </w:r>
          </w:p>
        </w:tc>
        <w:tc>
          <w:tcPr>
            <w:tcW w:w="900" w:type="dxa"/>
          </w:tcPr>
          <w:p w14:paraId="5AB5D368" w14:textId="426D2034" w:rsidR="00C912B7" w:rsidRDefault="00C912B7" w:rsidP="00BE61DE">
            <w:pPr>
              <w:jc w:val="center"/>
            </w:pPr>
            <w:r>
              <w:t>14</w:t>
            </w:r>
          </w:p>
        </w:tc>
        <w:tc>
          <w:tcPr>
            <w:tcW w:w="720" w:type="dxa"/>
          </w:tcPr>
          <w:p w14:paraId="0C7C27DB" w14:textId="198DF446" w:rsidR="00C912B7" w:rsidRDefault="00C912B7" w:rsidP="00BE61DE">
            <w:pPr>
              <w:jc w:val="center"/>
            </w:pPr>
            <w:r>
              <w:t>13</w:t>
            </w:r>
          </w:p>
        </w:tc>
        <w:tc>
          <w:tcPr>
            <w:tcW w:w="630" w:type="dxa"/>
          </w:tcPr>
          <w:p w14:paraId="1211C5B1" w14:textId="4E688D8A" w:rsidR="00C912B7" w:rsidRDefault="00C912B7" w:rsidP="00BE61DE">
            <w:pPr>
              <w:jc w:val="center"/>
            </w:pPr>
            <w:r>
              <w:t>12</w:t>
            </w:r>
          </w:p>
        </w:tc>
        <w:tc>
          <w:tcPr>
            <w:tcW w:w="450" w:type="dxa"/>
          </w:tcPr>
          <w:p w14:paraId="4ED9D591" w14:textId="61C27756" w:rsidR="00C912B7" w:rsidRDefault="00C912B7" w:rsidP="00BE61DE">
            <w:pPr>
              <w:jc w:val="center"/>
            </w:pPr>
            <w:r>
              <w:t>11</w:t>
            </w:r>
          </w:p>
        </w:tc>
        <w:tc>
          <w:tcPr>
            <w:tcW w:w="630" w:type="dxa"/>
          </w:tcPr>
          <w:p w14:paraId="15E2F358" w14:textId="657D2735" w:rsidR="00C912B7" w:rsidRDefault="00C912B7" w:rsidP="00BE61DE">
            <w:pPr>
              <w:jc w:val="center"/>
            </w:pPr>
            <w:r>
              <w:t>10</w:t>
            </w:r>
          </w:p>
        </w:tc>
        <w:tc>
          <w:tcPr>
            <w:tcW w:w="540" w:type="dxa"/>
          </w:tcPr>
          <w:p w14:paraId="3E9E3E60" w14:textId="0D561079" w:rsidR="00C912B7" w:rsidRDefault="00C912B7" w:rsidP="00BE61DE">
            <w:pPr>
              <w:jc w:val="center"/>
            </w:pPr>
            <w:r>
              <w:t>9</w:t>
            </w:r>
          </w:p>
        </w:tc>
        <w:tc>
          <w:tcPr>
            <w:tcW w:w="630" w:type="dxa"/>
          </w:tcPr>
          <w:p w14:paraId="57CBC6AF" w14:textId="39C29ADE" w:rsidR="00C912B7" w:rsidRDefault="00C912B7" w:rsidP="00BE61DE">
            <w:pPr>
              <w:jc w:val="center"/>
            </w:pPr>
            <w:r>
              <w:t>8</w:t>
            </w:r>
          </w:p>
        </w:tc>
        <w:tc>
          <w:tcPr>
            <w:tcW w:w="630" w:type="dxa"/>
          </w:tcPr>
          <w:p w14:paraId="3F92114C" w14:textId="79BC173A" w:rsidR="00C912B7" w:rsidRDefault="00C912B7" w:rsidP="00BE61DE">
            <w:pPr>
              <w:jc w:val="center"/>
            </w:pPr>
            <w:r>
              <w:t>7</w:t>
            </w:r>
          </w:p>
        </w:tc>
        <w:tc>
          <w:tcPr>
            <w:tcW w:w="627" w:type="dxa"/>
          </w:tcPr>
          <w:p w14:paraId="61AE75C3" w14:textId="3FD41171" w:rsidR="00C912B7" w:rsidRDefault="00C912B7" w:rsidP="00BE61DE">
            <w:pPr>
              <w:jc w:val="center"/>
            </w:pPr>
            <w:r>
              <w:t>6</w:t>
            </w:r>
          </w:p>
        </w:tc>
        <w:tc>
          <w:tcPr>
            <w:tcW w:w="599" w:type="dxa"/>
          </w:tcPr>
          <w:p w14:paraId="7CE89BEB" w14:textId="45AE022E" w:rsidR="00C912B7" w:rsidRDefault="00C912B7" w:rsidP="00BE61DE">
            <w:pPr>
              <w:jc w:val="center"/>
            </w:pPr>
            <w:r>
              <w:t>5</w:t>
            </w:r>
          </w:p>
        </w:tc>
        <w:tc>
          <w:tcPr>
            <w:tcW w:w="1274" w:type="dxa"/>
          </w:tcPr>
          <w:p w14:paraId="02B27DA9" w14:textId="3F96684A" w:rsidR="00C912B7" w:rsidRDefault="00C912B7" w:rsidP="00BE61DE">
            <w:pPr>
              <w:jc w:val="center"/>
            </w:pPr>
            <w:r>
              <w:t>4</w:t>
            </w:r>
          </w:p>
        </w:tc>
        <w:tc>
          <w:tcPr>
            <w:tcW w:w="599" w:type="dxa"/>
          </w:tcPr>
          <w:p w14:paraId="148B7678" w14:textId="082BC6F6" w:rsidR="00C912B7" w:rsidRDefault="00C912B7" w:rsidP="00BE61DE">
            <w:pPr>
              <w:jc w:val="center"/>
            </w:pPr>
            <w:r>
              <w:t>3</w:t>
            </w:r>
          </w:p>
        </w:tc>
        <w:tc>
          <w:tcPr>
            <w:tcW w:w="599" w:type="dxa"/>
          </w:tcPr>
          <w:p w14:paraId="454C844E" w14:textId="127C8A4F" w:rsidR="00C912B7" w:rsidRDefault="00C912B7" w:rsidP="00BE61DE">
            <w:pPr>
              <w:jc w:val="center"/>
            </w:pPr>
            <w:r>
              <w:t>2</w:t>
            </w:r>
          </w:p>
        </w:tc>
        <w:tc>
          <w:tcPr>
            <w:tcW w:w="599" w:type="dxa"/>
          </w:tcPr>
          <w:p w14:paraId="237C8359" w14:textId="4ED2C25A" w:rsidR="00C912B7" w:rsidRDefault="00C912B7" w:rsidP="00BE61DE">
            <w:pPr>
              <w:jc w:val="center"/>
            </w:pPr>
            <w:r>
              <w:t>1</w:t>
            </w:r>
          </w:p>
        </w:tc>
        <w:tc>
          <w:tcPr>
            <w:tcW w:w="599" w:type="dxa"/>
          </w:tcPr>
          <w:p w14:paraId="7AC7AD18" w14:textId="0676E5BE" w:rsidR="00C912B7" w:rsidRDefault="00C912B7" w:rsidP="00BE61DE">
            <w:pPr>
              <w:jc w:val="center"/>
            </w:pPr>
            <w:r>
              <w:t>0</w:t>
            </w:r>
          </w:p>
        </w:tc>
      </w:tr>
      <w:tr w:rsidR="00C912B7" w14:paraId="5BDA8D84" w14:textId="77777777" w:rsidTr="00C912B7">
        <w:tc>
          <w:tcPr>
            <w:tcW w:w="1818" w:type="dxa"/>
            <w:gridSpan w:val="2"/>
          </w:tcPr>
          <w:p w14:paraId="306EA8CB" w14:textId="2DDB96C1" w:rsidR="00C912B7" w:rsidRDefault="00C912B7" w:rsidP="00BE61DE">
            <w:pPr>
              <w:jc w:val="center"/>
            </w:pPr>
            <w:r>
              <w:t>Source Integrity Level (SIL)</w:t>
            </w:r>
          </w:p>
        </w:tc>
        <w:tc>
          <w:tcPr>
            <w:tcW w:w="1350" w:type="dxa"/>
            <w:gridSpan w:val="2"/>
          </w:tcPr>
          <w:p w14:paraId="766DCBE3" w14:textId="0D22C149" w:rsidR="00C912B7" w:rsidRDefault="00C912B7" w:rsidP="00BE61DE">
            <w:pPr>
              <w:jc w:val="center"/>
            </w:pPr>
            <w:r>
              <w:t>Geometric Vertical Accuracy (GVA)</w:t>
            </w:r>
          </w:p>
        </w:tc>
        <w:tc>
          <w:tcPr>
            <w:tcW w:w="2250" w:type="dxa"/>
            <w:gridSpan w:val="4"/>
          </w:tcPr>
          <w:p w14:paraId="524BA393" w14:textId="4C1111BF" w:rsidR="00C912B7" w:rsidRPr="001C5595" w:rsidRDefault="00C912B7" w:rsidP="00BE61DE">
            <w:pPr>
              <w:jc w:val="center"/>
            </w:pPr>
            <w:r>
              <w:t>Navigation Accuracy Category: Position (</w:t>
            </w:r>
            <w:proofErr w:type="spellStart"/>
            <w:r>
              <w:t>NAC</w:t>
            </w:r>
            <w:r>
              <w:rPr>
                <w:vertAlign w:val="subscript"/>
              </w:rPr>
              <w:t>p</w:t>
            </w:r>
            <w:proofErr w:type="spellEnd"/>
            <w:r>
              <w:t>)</w:t>
            </w:r>
          </w:p>
        </w:tc>
        <w:tc>
          <w:tcPr>
            <w:tcW w:w="1856" w:type="dxa"/>
            <w:gridSpan w:val="3"/>
          </w:tcPr>
          <w:p w14:paraId="535ADCC0" w14:textId="6E5A210F" w:rsidR="00C912B7" w:rsidRDefault="00C912B7" w:rsidP="00BE61DE">
            <w:pPr>
              <w:jc w:val="center"/>
            </w:pPr>
            <w:r>
              <w:t>Navigation Accuracy Category: Velocity (</w:t>
            </w:r>
            <w:proofErr w:type="spellStart"/>
            <w:r>
              <w:t>NAC</w:t>
            </w:r>
            <w:r>
              <w:rPr>
                <w:vertAlign w:val="subscript"/>
              </w:rPr>
              <w:t>v</w:t>
            </w:r>
            <w:proofErr w:type="spellEnd"/>
            <w:r>
              <w:t>)</w:t>
            </w:r>
          </w:p>
        </w:tc>
        <w:tc>
          <w:tcPr>
            <w:tcW w:w="1274" w:type="dxa"/>
          </w:tcPr>
          <w:p w14:paraId="5FD398A0" w14:textId="1D2E1717" w:rsidR="00C912B7" w:rsidRPr="001C5595" w:rsidRDefault="00C912B7" w:rsidP="00BE61DE">
            <w:pPr>
              <w:jc w:val="center"/>
            </w:pPr>
            <w:r>
              <w:t>Navigation Integrity Category: Barometer (</w:t>
            </w:r>
            <w:proofErr w:type="spellStart"/>
            <w:r>
              <w:t>NIC</w:t>
            </w:r>
            <w:r>
              <w:rPr>
                <w:vertAlign w:val="subscript"/>
              </w:rPr>
              <w:t>baro</w:t>
            </w:r>
            <w:proofErr w:type="spellEnd"/>
            <w:r>
              <w:t>)</w:t>
            </w:r>
          </w:p>
        </w:tc>
        <w:tc>
          <w:tcPr>
            <w:tcW w:w="2396" w:type="dxa"/>
            <w:gridSpan w:val="4"/>
          </w:tcPr>
          <w:p w14:paraId="60E5682E" w14:textId="6D10D942" w:rsidR="00C912B7" w:rsidRDefault="00C912B7" w:rsidP="00BE61DE">
            <w:pPr>
              <w:jc w:val="center"/>
            </w:pPr>
            <w:r>
              <w:t>Navigation Integrity Category (NIC)</w:t>
            </w:r>
          </w:p>
        </w:tc>
      </w:tr>
    </w:tbl>
    <w:p w14:paraId="09C6F57F" w14:textId="77777777" w:rsidR="001C4BEA" w:rsidRDefault="001C4BEA" w:rsidP="00EE3F68"/>
    <w:p w14:paraId="092EA754" w14:textId="77777777" w:rsidR="00E15E15" w:rsidRDefault="00E15E15">
      <w:pPr>
        <w:rPr>
          <w:b/>
          <w:bCs/>
        </w:rPr>
      </w:pPr>
      <w:r>
        <w:rPr>
          <w:b/>
          <w:bCs/>
        </w:rPr>
        <w:br w:type="page"/>
      </w:r>
    </w:p>
    <w:p w14:paraId="5F232648" w14:textId="359DFE39" w:rsidR="00926A91" w:rsidRPr="00EE3F68" w:rsidRDefault="0099588D" w:rsidP="00EE3F68">
      <w:pPr>
        <w:rPr>
          <w:rFonts w:asciiTheme="majorHAnsi" w:eastAsiaTheme="majorEastAsia" w:hAnsiTheme="majorHAnsi" w:cstheme="majorBidi"/>
          <w:b/>
          <w:bCs/>
          <w:i/>
          <w:iCs/>
          <w:color w:val="008139" w:themeColor="accent1" w:themeShade="BF"/>
        </w:rPr>
      </w:pPr>
      <w:proofErr w:type="gramStart"/>
      <w:r w:rsidRPr="00EE3F68">
        <w:rPr>
          <w:b/>
          <w:bCs/>
        </w:rPr>
        <w:lastRenderedPageBreak/>
        <w:t>SYSINFO[</w:t>
      </w:r>
      <w:proofErr w:type="gramEnd"/>
      <w:r w:rsidRPr="00EE3F68">
        <w:rPr>
          <w:b/>
          <w:bCs/>
        </w:rPr>
        <w:t>0-3]: Navigation Integrity Category (NIC)</w:t>
      </w:r>
    </w:p>
    <w:p w14:paraId="2A2A00D2" w14:textId="314A730F" w:rsidR="0099588D" w:rsidRDefault="0099588D" w:rsidP="0099588D">
      <w:r>
        <w:t>The</w:t>
      </w:r>
      <w:r w:rsidR="00D06650">
        <w:t xml:space="preserve"> radius of containment </w:t>
      </w:r>
      <w:r w:rsidR="00670312">
        <w:t>(NIC)</w:t>
      </w:r>
      <w:r>
        <w:t xml:space="preserve"> indicates</w:t>
      </w:r>
      <w:r w:rsidR="00670312">
        <w:t xml:space="preserve"> how much trust should be placed in an aircraft’s reported location in the horizonal plane</w:t>
      </w:r>
      <w:r w:rsidR="0089643D">
        <w:t xml:space="preserve">. </w:t>
      </w:r>
      <w:r w:rsidR="00670312">
        <w:t>The NIC reports</w:t>
      </w:r>
      <w:r>
        <w:t xml:space="preserve"> a </w:t>
      </w:r>
      <w:r w:rsidR="00D06650">
        <w:t>radius of containment</w:t>
      </w:r>
      <w:r>
        <w:t xml:space="preserve"> specified by </w:t>
      </w:r>
      <w:r w:rsidR="00670312">
        <w:t>the avionics system of the emitter. The probability that the aircraft is outside of this radius of containment</w:t>
      </w:r>
      <w:r w:rsidR="0089643D">
        <w:t xml:space="preserve"> due to its avionics system receiving a faulty signal from one of its inputs (without displaying an error)</w:t>
      </w:r>
      <w:r w:rsidR="00670312">
        <w:t xml:space="preserve"> is provided by another bitfield called the Source Integrity Level (SIL). Combined, the NIC and SIL indicate how likely it is that an aircraft is not actually contained by a bubble of a specified size, centered at the aircraft’s reported location</w:t>
      </w:r>
      <w:r w:rsidR="0089643D">
        <w:t>, assuming that the avionics onboard the aircraft are functioning correctly but may be given faulty inputs</w:t>
      </w:r>
      <w:r w:rsidR="00670312">
        <w:t>.</w:t>
      </w:r>
    </w:p>
    <w:p w14:paraId="06F62D62" w14:textId="37104DAD" w:rsidR="00022F56" w:rsidRPr="0099588D" w:rsidRDefault="00022F56" w:rsidP="0099588D">
      <w:r>
        <w:t>A higher NIC value indicates more trust in an aircraft’s reported latitude / longitude position.</w:t>
      </w:r>
    </w:p>
    <w:tbl>
      <w:tblPr>
        <w:tblStyle w:val="TableGrid"/>
        <w:tblW w:w="0" w:type="auto"/>
        <w:tblLook w:val="04A0" w:firstRow="1" w:lastRow="0" w:firstColumn="1" w:lastColumn="0" w:noHBand="0" w:noVBand="1"/>
      </w:tblPr>
      <w:tblGrid>
        <w:gridCol w:w="1404"/>
        <w:gridCol w:w="1077"/>
        <w:gridCol w:w="785"/>
        <w:gridCol w:w="787"/>
        <w:gridCol w:w="788"/>
        <w:gridCol w:w="788"/>
        <w:gridCol w:w="789"/>
        <w:gridCol w:w="789"/>
        <w:gridCol w:w="789"/>
        <w:gridCol w:w="789"/>
        <w:gridCol w:w="740"/>
        <w:gridCol w:w="740"/>
        <w:gridCol w:w="751"/>
      </w:tblGrid>
      <w:tr w:rsidR="00670312" w14:paraId="3C250429" w14:textId="17D62CE2" w:rsidTr="00D06650">
        <w:tc>
          <w:tcPr>
            <w:tcW w:w="913" w:type="dxa"/>
            <w:shd w:val="clear" w:color="auto" w:fill="DBDBDB" w:themeFill="accent6" w:themeFillTint="66"/>
          </w:tcPr>
          <w:p w14:paraId="590691B1" w14:textId="1F70DC3E" w:rsidR="0099588D" w:rsidRPr="00C85A8C" w:rsidRDefault="0099588D" w:rsidP="0099588D">
            <w:pPr>
              <w:rPr>
                <w:b/>
                <w:bCs/>
                <w:vertAlign w:val="subscript"/>
              </w:rPr>
            </w:pPr>
            <w:r w:rsidRPr="00C85A8C">
              <w:rPr>
                <w:b/>
                <w:bCs/>
              </w:rPr>
              <w:t>NIC</w:t>
            </w:r>
            <w:r w:rsidRPr="00C85A8C">
              <w:rPr>
                <w:b/>
                <w:bCs/>
              </w:rPr>
              <w:softHyphen/>
            </w:r>
            <w:r w:rsidR="00670312" w:rsidRPr="00C85A8C">
              <w:rPr>
                <w:b/>
                <w:bCs/>
              </w:rPr>
              <w:t xml:space="preserve"> Value</w:t>
            </w:r>
          </w:p>
        </w:tc>
        <w:tc>
          <w:tcPr>
            <w:tcW w:w="848" w:type="dxa"/>
          </w:tcPr>
          <w:p w14:paraId="6C1017DA" w14:textId="23C87D25" w:rsidR="0099588D" w:rsidRDefault="0099588D" w:rsidP="0099588D">
            <w:r>
              <w:t>0</w:t>
            </w:r>
          </w:p>
        </w:tc>
        <w:tc>
          <w:tcPr>
            <w:tcW w:w="848" w:type="dxa"/>
          </w:tcPr>
          <w:p w14:paraId="406FFD42" w14:textId="5D75CBF5" w:rsidR="0099588D" w:rsidRDefault="0099588D" w:rsidP="0099588D">
            <w:r>
              <w:t>1</w:t>
            </w:r>
          </w:p>
        </w:tc>
        <w:tc>
          <w:tcPr>
            <w:tcW w:w="850" w:type="dxa"/>
          </w:tcPr>
          <w:p w14:paraId="23539895" w14:textId="0B1E55D7" w:rsidR="0099588D" w:rsidRDefault="0099588D" w:rsidP="0099588D">
            <w:r>
              <w:t>2</w:t>
            </w:r>
          </w:p>
        </w:tc>
        <w:tc>
          <w:tcPr>
            <w:tcW w:w="851" w:type="dxa"/>
          </w:tcPr>
          <w:p w14:paraId="59114A2B" w14:textId="25CFD8CC" w:rsidR="0099588D" w:rsidRDefault="0099588D" w:rsidP="0099588D">
            <w:r>
              <w:t>3</w:t>
            </w:r>
          </w:p>
        </w:tc>
        <w:tc>
          <w:tcPr>
            <w:tcW w:w="851" w:type="dxa"/>
          </w:tcPr>
          <w:p w14:paraId="07573CC0" w14:textId="31BCCCB9" w:rsidR="0099588D" w:rsidRDefault="0099588D" w:rsidP="0099588D">
            <w:r>
              <w:t>4</w:t>
            </w:r>
          </w:p>
        </w:tc>
        <w:tc>
          <w:tcPr>
            <w:tcW w:w="851" w:type="dxa"/>
          </w:tcPr>
          <w:p w14:paraId="38C23F28" w14:textId="33069B0B" w:rsidR="0099588D" w:rsidRDefault="0099588D" w:rsidP="0099588D">
            <w:r>
              <w:t>5</w:t>
            </w:r>
          </w:p>
        </w:tc>
        <w:tc>
          <w:tcPr>
            <w:tcW w:w="851" w:type="dxa"/>
          </w:tcPr>
          <w:p w14:paraId="0EFDBE39" w14:textId="1F76B390" w:rsidR="0099588D" w:rsidRDefault="0099588D" w:rsidP="0099588D">
            <w:r>
              <w:t>6</w:t>
            </w:r>
          </w:p>
        </w:tc>
        <w:tc>
          <w:tcPr>
            <w:tcW w:w="851" w:type="dxa"/>
          </w:tcPr>
          <w:p w14:paraId="37773845" w14:textId="16F66BFA" w:rsidR="0099588D" w:rsidRDefault="0099588D" w:rsidP="0099588D">
            <w:r>
              <w:t>7</w:t>
            </w:r>
          </w:p>
        </w:tc>
        <w:tc>
          <w:tcPr>
            <w:tcW w:w="851" w:type="dxa"/>
          </w:tcPr>
          <w:p w14:paraId="73B6854E" w14:textId="06990B19" w:rsidR="0099588D" w:rsidRDefault="0099588D" w:rsidP="0099588D">
            <w:r>
              <w:t>8</w:t>
            </w:r>
          </w:p>
        </w:tc>
        <w:tc>
          <w:tcPr>
            <w:tcW w:w="817" w:type="dxa"/>
          </w:tcPr>
          <w:p w14:paraId="79D49ACB" w14:textId="1051E38D" w:rsidR="0099588D" w:rsidRDefault="0099588D" w:rsidP="0099588D">
            <w:r>
              <w:t>9</w:t>
            </w:r>
          </w:p>
        </w:tc>
        <w:tc>
          <w:tcPr>
            <w:tcW w:w="817" w:type="dxa"/>
          </w:tcPr>
          <w:p w14:paraId="18310C76" w14:textId="1CA0F127" w:rsidR="0099588D" w:rsidRDefault="0099588D" w:rsidP="0099588D">
            <w:r>
              <w:t>10</w:t>
            </w:r>
          </w:p>
        </w:tc>
        <w:tc>
          <w:tcPr>
            <w:tcW w:w="817" w:type="dxa"/>
          </w:tcPr>
          <w:p w14:paraId="0E848F14" w14:textId="4DB9F902" w:rsidR="0099588D" w:rsidRDefault="0099588D" w:rsidP="0099588D">
            <w:r>
              <w:t>11</w:t>
            </w:r>
          </w:p>
        </w:tc>
      </w:tr>
      <w:tr w:rsidR="00670312" w14:paraId="1DC7C93A" w14:textId="0E71B5DB" w:rsidTr="00D06650">
        <w:tc>
          <w:tcPr>
            <w:tcW w:w="913" w:type="dxa"/>
            <w:shd w:val="clear" w:color="auto" w:fill="DBDBDB" w:themeFill="accent6" w:themeFillTint="66"/>
          </w:tcPr>
          <w:p w14:paraId="731D786D" w14:textId="0C2B6732" w:rsidR="0099588D" w:rsidRPr="00C85A8C" w:rsidRDefault="0099588D" w:rsidP="0099588D">
            <w:pPr>
              <w:rPr>
                <w:b/>
                <w:bCs/>
              </w:rPr>
            </w:pPr>
            <w:r w:rsidRPr="00C85A8C">
              <w:rPr>
                <w:b/>
                <w:bCs/>
              </w:rPr>
              <w:t>Radius of Containment</w:t>
            </w:r>
          </w:p>
        </w:tc>
        <w:tc>
          <w:tcPr>
            <w:tcW w:w="848" w:type="dxa"/>
          </w:tcPr>
          <w:p w14:paraId="4CA1DE24" w14:textId="214D0BED" w:rsidR="0099588D" w:rsidRDefault="0099588D" w:rsidP="0099588D">
            <w:r>
              <w:t>Unknown</w:t>
            </w:r>
          </w:p>
        </w:tc>
        <w:tc>
          <w:tcPr>
            <w:tcW w:w="848" w:type="dxa"/>
          </w:tcPr>
          <w:p w14:paraId="78D3DE52" w14:textId="33782163" w:rsidR="0099588D" w:rsidRDefault="0099588D" w:rsidP="0099588D">
            <w:r>
              <w:t>&lt; 20 N</w:t>
            </w:r>
            <w:r w:rsidR="00670312">
              <w:t>M</w:t>
            </w:r>
          </w:p>
        </w:tc>
        <w:tc>
          <w:tcPr>
            <w:tcW w:w="850" w:type="dxa"/>
          </w:tcPr>
          <w:p w14:paraId="7304E86C" w14:textId="36FF4888" w:rsidR="0099588D" w:rsidRDefault="0099588D" w:rsidP="0099588D">
            <w:r>
              <w:t xml:space="preserve">&lt; 8 </w:t>
            </w:r>
            <w:r w:rsidR="00670312">
              <w:t>NM</w:t>
            </w:r>
          </w:p>
        </w:tc>
        <w:tc>
          <w:tcPr>
            <w:tcW w:w="851" w:type="dxa"/>
          </w:tcPr>
          <w:p w14:paraId="1E556229" w14:textId="37BD6754" w:rsidR="0099588D" w:rsidRDefault="00670312" w:rsidP="0099588D">
            <w:r>
              <w:t>&lt; 4 NM</w:t>
            </w:r>
          </w:p>
        </w:tc>
        <w:tc>
          <w:tcPr>
            <w:tcW w:w="851" w:type="dxa"/>
          </w:tcPr>
          <w:p w14:paraId="4CA37A2A" w14:textId="41D10536" w:rsidR="0099588D" w:rsidRDefault="00670312" w:rsidP="0099588D">
            <w:r>
              <w:t>&lt; 2 NM</w:t>
            </w:r>
          </w:p>
        </w:tc>
        <w:tc>
          <w:tcPr>
            <w:tcW w:w="851" w:type="dxa"/>
          </w:tcPr>
          <w:p w14:paraId="36926ABC" w14:textId="23B1F3B1" w:rsidR="0099588D" w:rsidRDefault="00670312" w:rsidP="0099588D">
            <w:r>
              <w:t>&lt; 1 NM</w:t>
            </w:r>
          </w:p>
        </w:tc>
        <w:tc>
          <w:tcPr>
            <w:tcW w:w="851" w:type="dxa"/>
          </w:tcPr>
          <w:p w14:paraId="2A158118" w14:textId="1A0B7E59" w:rsidR="0099588D" w:rsidRDefault="00670312" w:rsidP="0099588D">
            <w:r>
              <w:t>&lt; 0.6 NM</w:t>
            </w:r>
          </w:p>
        </w:tc>
        <w:tc>
          <w:tcPr>
            <w:tcW w:w="851" w:type="dxa"/>
          </w:tcPr>
          <w:p w14:paraId="1606448C" w14:textId="161931A7" w:rsidR="0099588D" w:rsidRDefault="00670312" w:rsidP="0099588D">
            <w:r>
              <w:t>&lt; 0.2 NM</w:t>
            </w:r>
          </w:p>
        </w:tc>
        <w:tc>
          <w:tcPr>
            <w:tcW w:w="851" w:type="dxa"/>
          </w:tcPr>
          <w:p w14:paraId="098065A3" w14:textId="3EAC16B2" w:rsidR="0099588D" w:rsidRDefault="00670312" w:rsidP="0099588D">
            <w:r>
              <w:t>&lt; 0.1 NM</w:t>
            </w:r>
          </w:p>
        </w:tc>
        <w:tc>
          <w:tcPr>
            <w:tcW w:w="817" w:type="dxa"/>
          </w:tcPr>
          <w:p w14:paraId="6C3C2A45" w14:textId="474A430E" w:rsidR="0099588D" w:rsidRDefault="00670312" w:rsidP="0099588D">
            <w:r>
              <w:t>&lt; 75 m</w:t>
            </w:r>
          </w:p>
        </w:tc>
        <w:tc>
          <w:tcPr>
            <w:tcW w:w="817" w:type="dxa"/>
          </w:tcPr>
          <w:p w14:paraId="213EB9EF" w14:textId="0D1D6868" w:rsidR="0099588D" w:rsidRDefault="00670312" w:rsidP="0099588D">
            <w:r>
              <w:t>&lt; 25 m</w:t>
            </w:r>
          </w:p>
        </w:tc>
        <w:tc>
          <w:tcPr>
            <w:tcW w:w="817" w:type="dxa"/>
          </w:tcPr>
          <w:p w14:paraId="3B5A3FE4" w14:textId="051EA1DE" w:rsidR="0099588D" w:rsidRDefault="00670312" w:rsidP="0099588D">
            <w:r>
              <w:t>&lt; 7.5 m</w:t>
            </w:r>
          </w:p>
        </w:tc>
      </w:tr>
    </w:tbl>
    <w:p w14:paraId="436EA6AD" w14:textId="77777777" w:rsidR="00C85A8C" w:rsidRDefault="00C85A8C" w:rsidP="00670312">
      <w:pPr>
        <w:pStyle w:val="Heading4"/>
      </w:pPr>
    </w:p>
    <w:p w14:paraId="0E2AC20D" w14:textId="4AB601C4" w:rsidR="00670312" w:rsidRPr="00022F56" w:rsidRDefault="00670312" w:rsidP="00670312">
      <w:pPr>
        <w:pStyle w:val="Heading4"/>
      </w:pPr>
      <w:proofErr w:type="gramStart"/>
      <w:r>
        <w:t>SYSINFO[</w:t>
      </w:r>
      <w:proofErr w:type="gramEnd"/>
      <w:r>
        <w:t xml:space="preserve">4]: </w:t>
      </w:r>
      <w:r w:rsidR="00022F56">
        <w:t>Navigation Integrity Category: Barometer (</w:t>
      </w:r>
      <w:proofErr w:type="spellStart"/>
      <w:r w:rsidR="00022F56">
        <w:t>NIC</w:t>
      </w:r>
      <w:r w:rsidR="00022F56">
        <w:rPr>
          <w:vertAlign w:val="subscript"/>
        </w:rPr>
        <w:t>baro</w:t>
      </w:r>
      <w:proofErr w:type="spellEnd"/>
      <w:r w:rsidR="00022F56">
        <w:t>)</w:t>
      </w:r>
    </w:p>
    <w:p w14:paraId="1EF38C2D" w14:textId="387F0537" w:rsidR="00670312" w:rsidRDefault="00022F56" w:rsidP="0099588D">
      <w:r>
        <w:t xml:space="preserve">The </w:t>
      </w:r>
      <w:r w:rsidR="00D06650">
        <w:t>barometric altitude integrity</w:t>
      </w:r>
      <w:r>
        <w:t xml:space="preserve"> (</w:t>
      </w:r>
      <w:proofErr w:type="spellStart"/>
      <w:r>
        <w:t>NIC</w:t>
      </w:r>
      <w:r>
        <w:rPr>
          <w:vertAlign w:val="subscript"/>
        </w:rPr>
        <w:t>baro</w:t>
      </w:r>
      <w:proofErr w:type="spellEnd"/>
      <w:r>
        <w:t>) indicates how much trust should be placed in an aircraft’s reported altitude. The field is a single bit that indicates whether the aircraft uses an altimeter that has been cross-checked against other sources. Old school encoding altimeters have many parallel wires and output an altitude in a format called a Gillham Code, and have no built-in method of error checking. A single faulty wire can result in erroneous readings, so this bit lets air traffic control know whether to take altitude readings from the aircraft with a grain of salt. A 0 indicates that the transponder is outputting altitude from a Gillham coded source (with no way to cross check the value), while a 1 indicates that the transponder is outputting altitude from a Gillham coded source while using another sensor to cross-check it, or is using a more modern barometer that supports a protocol with built-in error checking.</w:t>
      </w:r>
    </w:p>
    <w:p w14:paraId="3C9FB897" w14:textId="57C90AA7" w:rsidR="00022F56" w:rsidRDefault="00022F56" w:rsidP="0099588D">
      <w:r>
        <w:t xml:space="preserve">A higher </w:t>
      </w:r>
      <w:proofErr w:type="spellStart"/>
      <w:r>
        <w:t>NIC</w:t>
      </w:r>
      <w:r>
        <w:rPr>
          <w:vertAlign w:val="subscript"/>
        </w:rPr>
        <w:t>baro</w:t>
      </w:r>
      <w:proofErr w:type="spellEnd"/>
      <w:r>
        <w:t xml:space="preserve"> value (i.e. 1 instead of 0) indicates more trust in the aircraft’s reported altitude.</w:t>
      </w:r>
    </w:p>
    <w:tbl>
      <w:tblPr>
        <w:tblStyle w:val="TableGrid"/>
        <w:tblW w:w="0" w:type="auto"/>
        <w:tblLook w:val="04A0" w:firstRow="1" w:lastRow="0" w:firstColumn="1" w:lastColumn="0" w:noHBand="0" w:noVBand="1"/>
      </w:tblPr>
      <w:tblGrid>
        <w:gridCol w:w="3672"/>
        <w:gridCol w:w="3672"/>
        <w:gridCol w:w="3672"/>
      </w:tblGrid>
      <w:tr w:rsidR="00022F56" w14:paraId="303E9A67" w14:textId="77777777" w:rsidTr="00D06650">
        <w:tc>
          <w:tcPr>
            <w:tcW w:w="3672" w:type="dxa"/>
            <w:shd w:val="clear" w:color="auto" w:fill="DBDBDB" w:themeFill="accent6" w:themeFillTint="66"/>
          </w:tcPr>
          <w:p w14:paraId="41A37D9A" w14:textId="27E6DA3C" w:rsidR="00022F56" w:rsidRPr="00C85A8C" w:rsidRDefault="00022F56" w:rsidP="0099588D">
            <w:pPr>
              <w:rPr>
                <w:b/>
                <w:bCs/>
              </w:rPr>
            </w:pPr>
            <w:proofErr w:type="spellStart"/>
            <w:r w:rsidRPr="00C85A8C">
              <w:rPr>
                <w:b/>
                <w:bCs/>
              </w:rPr>
              <w:t>NIC</w:t>
            </w:r>
            <w:r w:rsidRPr="00C85A8C">
              <w:rPr>
                <w:b/>
                <w:bCs/>
                <w:vertAlign w:val="subscript"/>
              </w:rPr>
              <w:t>baro</w:t>
            </w:r>
            <w:proofErr w:type="spellEnd"/>
            <w:r w:rsidRPr="00C85A8C">
              <w:rPr>
                <w:b/>
                <w:bCs/>
              </w:rPr>
              <w:t xml:space="preserve"> Value</w:t>
            </w:r>
          </w:p>
        </w:tc>
        <w:tc>
          <w:tcPr>
            <w:tcW w:w="3672" w:type="dxa"/>
          </w:tcPr>
          <w:p w14:paraId="381645DA" w14:textId="5E4EE691" w:rsidR="00022F56" w:rsidRDefault="00022F56" w:rsidP="0099588D">
            <w:r>
              <w:t>0</w:t>
            </w:r>
          </w:p>
        </w:tc>
        <w:tc>
          <w:tcPr>
            <w:tcW w:w="3672" w:type="dxa"/>
          </w:tcPr>
          <w:p w14:paraId="49828BEB" w14:textId="1B920916" w:rsidR="00022F56" w:rsidRDefault="00022F56" w:rsidP="0099588D">
            <w:r>
              <w:t>1</w:t>
            </w:r>
          </w:p>
        </w:tc>
      </w:tr>
      <w:tr w:rsidR="00022F56" w14:paraId="66A30ED6" w14:textId="77777777" w:rsidTr="00D06650">
        <w:tc>
          <w:tcPr>
            <w:tcW w:w="3672" w:type="dxa"/>
            <w:shd w:val="clear" w:color="auto" w:fill="DBDBDB" w:themeFill="accent6" w:themeFillTint="66"/>
          </w:tcPr>
          <w:p w14:paraId="6CB627B3" w14:textId="7A2AA648" w:rsidR="00022F56" w:rsidRPr="00C85A8C" w:rsidRDefault="00022F56" w:rsidP="0099588D">
            <w:pPr>
              <w:rPr>
                <w:b/>
                <w:bCs/>
              </w:rPr>
            </w:pPr>
            <w:r w:rsidRPr="00C85A8C">
              <w:rPr>
                <w:b/>
                <w:bCs/>
              </w:rPr>
              <w:t>Barometric Altitude Integrity</w:t>
            </w:r>
          </w:p>
        </w:tc>
        <w:tc>
          <w:tcPr>
            <w:tcW w:w="3672" w:type="dxa"/>
          </w:tcPr>
          <w:p w14:paraId="231DE668" w14:textId="7DBD2556" w:rsidR="00022F56" w:rsidRDefault="00022F56" w:rsidP="0099588D">
            <w:r>
              <w:t>Altitude is from a Gillham-coded input, not cross checked.</w:t>
            </w:r>
          </w:p>
        </w:tc>
        <w:tc>
          <w:tcPr>
            <w:tcW w:w="3672" w:type="dxa"/>
          </w:tcPr>
          <w:p w14:paraId="4D1CD84E" w14:textId="097AF134" w:rsidR="00022F56" w:rsidRDefault="00022F56" w:rsidP="0099588D">
            <w:r>
              <w:t xml:space="preserve">Altitude is from a Gillham-coded input that is being cross-checked with another source, or from a </w:t>
            </w:r>
            <w:proofErr w:type="spellStart"/>
            <w:proofErr w:type="gramStart"/>
            <w:r>
              <w:t>non Gillham</w:t>
            </w:r>
            <w:proofErr w:type="spellEnd"/>
            <w:proofErr w:type="gramEnd"/>
            <w:r>
              <w:t>-coded input with built-in error checking features.</w:t>
            </w:r>
          </w:p>
        </w:tc>
      </w:tr>
    </w:tbl>
    <w:p w14:paraId="6A37FA2A" w14:textId="77777777" w:rsidR="00022F56" w:rsidRDefault="00022F56" w:rsidP="0099588D"/>
    <w:p w14:paraId="5C2DB79C" w14:textId="09E253D0" w:rsidR="00022F56" w:rsidRDefault="00C85A8C" w:rsidP="00022F56">
      <w:pPr>
        <w:pStyle w:val="Heading4"/>
      </w:pPr>
      <w:proofErr w:type="gramStart"/>
      <w:r>
        <w:t>SYSINFO[</w:t>
      </w:r>
      <w:proofErr w:type="gramEnd"/>
      <w:r>
        <w:t xml:space="preserve">5-7]: </w:t>
      </w:r>
      <w:r w:rsidR="00022F56">
        <w:t>Navigation Accuracy Category: Velocity (</w:t>
      </w:r>
      <w:proofErr w:type="spellStart"/>
      <w:r w:rsidR="00022F56">
        <w:t>NAC</w:t>
      </w:r>
      <w:r w:rsidR="00022F56">
        <w:rPr>
          <w:vertAlign w:val="subscript"/>
        </w:rPr>
        <w:t>v</w:t>
      </w:r>
      <w:proofErr w:type="spellEnd"/>
      <w:r w:rsidR="00022F56">
        <w:t>)</w:t>
      </w:r>
    </w:p>
    <w:p w14:paraId="0C3B5B64" w14:textId="5345ECB5" w:rsidR="00022F56" w:rsidRDefault="00C85A8C" w:rsidP="0099588D">
      <w:r>
        <w:t xml:space="preserve">The </w:t>
      </w:r>
      <w:r w:rsidR="00D06650">
        <w:t xml:space="preserve">horizontal velocity error </w:t>
      </w:r>
      <w:r>
        <w:t>(</w:t>
      </w:r>
      <w:proofErr w:type="spellStart"/>
      <w:r>
        <w:t>NAC</w:t>
      </w:r>
      <w:r w:rsidR="00D06650">
        <w:rPr>
          <w:vertAlign w:val="subscript"/>
        </w:rPr>
        <w:t>v</w:t>
      </w:r>
      <w:proofErr w:type="spellEnd"/>
      <w:r>
        <w:t>) indicates the expected accuracy of the reported velocity of the aircraft when systems are operating nominally. This varies depending on the accuracy capabilities of the measurement equipment onboard the aircraft, and not how often we expect said equipment to fail.</w:t>
      </w:r>
    </w:p>
    <w:p w14:paraId="08818676" w14:textId="76CAE5F7" w:rsidR="006F69E6" w:rsidRPr="006F69E6" w:rsidRDefault="006F69E6" w:rsidP="0099588D">
      <w:r>
        <w:t xml:space="preserve">A higher </w:t>
      </w:r>
      <w:proofErr w:type="spellStart"/>
      <w:r>
        <w:t>NAC</w:t>
      </w:r>
      <w:r>
        <w:rPr>
          <w:vertAlign w:val="subscript"/>
        </w:rPr>
        <w:t>v</w:t>
      </w:r>
      <w:proofErr w:type="spellEnd"/>
      <w:r>
        <w:t xml:space="preserve"> indicates a more accurate velocity measurement system.</w:t>
      </w:r>
    </w:p>
    <w:tbl>
      <w:tblPr>
        <w:tblStyle w:val="TableGrid"/>
        <w:tblW w:w="0" w:type="auto"/>
        <w:tblLook w:val="04A0" w:firstRow="1" w:lastRow="0" w:firstColumn="1" w:lastColumn="0" w:noHBand="0" w:noVBand="1"/>
      </w:tblPr>
      <w:tblGrid>
        <w:gridCol w:w="5508"/>
        <w:gridCol w:w="5508"/>
      </w:tblGrid>
      <w:tr w:rsidR="00C85A8C" w14:paraId="294BC4A7" w14:textId="77777777" w:rsidTr="00D06650">
        <w:tc>
          <w:tcPr>
            <w:tcW w:w="5508" w:type="dxa"/>
            <w:shd w:val="clear" w:color="auto" w:fill="DBDBDB" w:themeFill="accent6" w:themeFillTint="66"/>
          </w:tcPr>
          <w:p w14:paraId="2909522F" w14:textId="1D9900F6" w:rsidR="00C85A8C" w:rsidRPr="00D06650" w:rsidRDefault="00C85A8C" w:rsidP="00BE61DE">
            <w:pPr>
              <w:jc w:val="center"/>
              <w:rPr>
                <w:b/>
                <w:bCs/>
              </w:rPr>
            </w:pPr>
            <w:proofErr w:type="spellStart"/>
            <w:r w:rsidRPr="00D06650">
              <w:rPr>
                <w:b/>
                <w:bCs/>
              </w:rPr>
              <w:t>NAC</w:t>
            </w:r>
            <w:r w:rsidRPr="00D06650">
              <w:rPr>
                <w:b/>
                <w:bCs/>
                <w:vertAlign w:val="subscript"/>
              </w:rPr>
              <w:t>v</w:t>
            </w:r>
            <w:proofErr w:type="spellEnd"/>
            <w:r w:rsidRPr="00D06650">
              <w:rPr>
                <w:b/>
                <w:bCs/>
              </w:rPr>
              <w:t xml:space="preserve"> Value</w:t>
            </w:r>
          </w:p>
        </w:tc>
        <w:tc>
          <w:tcPr>
            <w:tcW w:w="5508" w:type="dxa"/>
            <w:shd w:val="clear" w:color="auto" w:fill="DBDBDB" w:themeFill="accent6" w:themeFillTint="66"/>
          </w:tcPr>
          <w:p w14:paraId="65A29570" w14:textId="0C84D030" w:rsidR="00C85A8C" w:rsidRPr="00D06650" w:rsidRDefault="00C85A8C" w:rsidP="00BE61DE">
            <w:pPr>
              <w:jc w:val="center"/>
              <w:rPr>
                <w:b/>
                <w:bCs/>
              </w:rPr>
            </w:pPr>
            <w:r w:rsidRPr="00D06650">
              <w:rPr>
                <w:b/>
                <w:bCs/>
              </w:rPr>
              <w:t>Horizontal Velocity Error</w:t>
            </w:r>
          </w:p>
        </w:tc>
      </w:tr>
      <w:tr w:rsidR="00C85A8C" w14:paraId="03273848" w14:textId="77777777" w:rsidTr="00C85A8C">
        <w:tc>
          <w:tcPr>
            <w:tcW w:w="5508" w:type="dxa"/>
          </w:tcPr>
          <w:p w14:paraId="5AC401C6" w14:textId="2C043CE7" w:rsidR="00C85A8C" w:rsidRDefault="00C85A8C" w:rsidP="00BE61DE">
            <w:pPr>
              <w:jc w:val="center"/>
            </w:pPr>
            <w:r>
              <w:t>0b000</w:t>
            </w:r>
          </w:p>
        </w:tc>
        <w:tc>
          <w:tcPr>
            <w:tcW w:w="5508" w:type="dxa"/>
          </w:tcPr>
          <w:p w14:paraId="2C84F13B" w14:textId="4FD85AD2" w:rsidR="00C85A8C" w:rsidRDefault="00C85A8C" w:rsidP="00BE61DE">
            <w:pPr>
              <w:jc w:val="center"/>
            </w:pPr>
            <w:r>
              <w:t xml:space="preserve">Unknown or </w:t>
            </w:r>
            <w:r w:rsidR="004D6610" w:rsidRPr="004D6610">
              <w:t>≥</w:t>
            </w:r>
            <w:r>
              <w:t xml:space="preserve"> 10 m/s</w:t>
            </w:r>
          </w:p>
        </w:tc>
      </w:tr>
      <w:tr w:rsidR="00C85A8C" w14:paraId="227129C0" w14:textId="77777777" w:rsidTr="00C85A8C">
        <w:tc>
          <w:tcPr>
            <w:tcW w:w="5508" w:type="dxa"/>
          </w:tcPr>
          <w:p w14:paraId="12A6DF73" w14:textId="1E44AE77" w:rsidR="00C85A8C" w:rsidRDefault="00C85A8C" w:rsidP="00BE61DE">
            <w:pPr>
              <w:jc w:val="center"/>
            </w:pPr>
            <w:r>
              <w:t>0b110</w:t>
            </w:r>
          </w:p>
        </w:tc>
        <w:tc>
          <w:tcPr>
            <w:tcW w:w="5508" w:type="dxa"/>
          </w:tcPr>
          <w:p w14:paraId="26D70896" w14:textId="05FECF6E" w:rsidR="00C85A8C" w:rsidRDefault="00081252" w:rsidP="00BE61DE">
            <w:pPr>
              <w:jc w:val="center"/>
            </w:pPr>
            <w:r>
              <w:t>&lt; 10 m/s</w:t>
            </w:r>
          </w:p>
        </w:tc>
      </w:tr>
      <w:tr w:rsidR="00C85A8C" w14:paraId="7DA71EF9" w14:textId="77777777" w:rsidTr="00C85A8C">
        <w:tc>
          <w:tcPr>
            <w:tcW w:w="5508" w:type="dxa"/>
          </w:tcPr>
          <w:p w14:paraId="6A5B7A9F" w14:textId="21C082F3" w:rsidR="00C85A8C" w:rsidRDefault="00C85A8C" w:rsidP="00BE61DE">
            <w:pPr>
              <w:jc w:val="center"/>
            </w:pPr>
            <w:r>
              <w:t>0b010</w:t>
            </w:r>
          </w:p>
        </w:tc>
        <w:tc>
          <w:tcPr>
            <w:tcW w:w="5508" w:type="dxa"/>
          </w:tcPr>
          <w:p w14:paraId="527C17BA" w14:textId="740108B7" w:rsidR="00C85A8C" w:rsidRDefault="00081252" w:rsidP="00BE61DE">
            <w:pPr>
              <w:jc w:val="center"/>
            </w:pPr>
            <w:r>
              <w:t>&lt; 3 m/s</w:t>
            </w:r>
          </w:p>
        </w:tc>
      </w:tr>
      <w:tr w:rsidR="00C85A8C" w14:paraId="61F8B61C" w14:textId="77777777" w:rsidTr="00C85A8C">
        <w:tc>
          <w:tcPr>
            <w:tcW w:w="5508" w:type="dxa"/>
          </w:tcPr>
          <w:p w14:paraId="0F5C1F96" w14:textId="57DAFC60" w:rsidR="00C85A8C" w:rsidRDefault="00C85A8C" w:rsidP="00BE61DE">
            <w:pPr>
              <w:jc w:val="center"/>
            </w:pPr>
            <w:r>
              <w:t>0b011</w:t>
            </w:r>
          </w:p>
        </w:tc>
        <w:tc>
          <w:tcPr>
            <w:tcW w:w="5508" w:type="dxa"/>
          </w:tcPr>
          <w:p w14:paraId="5C346AF9" w14:textId="553C4DCF" w:rsidR="00C85A8C" w:rsidRDefault="00081252" w:rsidP="00BE61DE">
            <w:pPr>
              <w:jc w:val="center"/>
            </w:pPr>
            <w:r>
              <w:t>&lt; 1 m/s</w:t>
            </w:r>
          </w:p>
        </w:tc>
      </w:tr>
      <w:tr w:rsidR="00C85A8C" w14:paraId="495503A6" w14:textId="77777777" w:rsidTr="00C85A8C">
        <w:tc>
          <w:tcPr>
            <w:tcW w:w="5508" w:type="dxa"/>
          </w:tcPr>
          <w:p w14:paraId="1D6F4058" w14:textId="7BF55470" w:rsidR="00C85A8C" w:rsidRDefault="00C85A8C" w:rsidP="00BE61DE">
            <w:pPr>
              <w:jc w:val="center"/>
            </w:pPr>
            <w:r>
              <w:t>0b100</w:t>
            </w:r>
          </w:p>
        </w:tc>
        <w:tc>
          <w:tcPr>
            <w:tcW w:w="5508" w:type="dxa"/>
          </w:tcPr>
          <w:p w14:paraId="50042039" w14:textId="014DBD0B" w:rsidR="00C85A8C" w:rsidRDefault="00081252" w:rsidP="00BE61DE">
            <w:pPr>
              <w:jc w:val="center"/>
            </w:pPr>
            <w:r>
              <w:t>&lt; 0.3 m/s</w:t>
            </w:r>
          </w:p>
        </w:tc>
      </w:tr>
    </w:tbl>
    <w:p w14:paraId="7AF63D68" w14:textId="77777777" w:rsidR="00D06650" w:rsidRDefault="00D06650" w:rsidP="00D06650">
      <w:pPr>
        <w:pStyle w:val="Heading4"/>
      </w:pPr>
    </w:p>
    <w:p w14:paraId="7F0318E2" w14:textId="77777777" w:rsidR="006F69E6" w:rsidRDefault="006F69E6">
      <w:pPr>
        <w:rPr>
          <w:rFonts w:asciiTheme="majorHAnsi" w:eastAsiaTheme="majorEastAsia" w:hAnsiTheme="majorHAnsi" w:cstheme="majorBidi"/>
          <w:i/>
          <w:iCs/>
          <w:color w:val="008139" w:themeColor="accent1" w:themeShade="BF"/>
        </w:rPr>
      </w:pPr>
      <w:r>
        <w:br w:type="page"/>
      </w:r>
    </w:p>
    <w:p w14:paraId="2D517B46" w14:textId="4BEA8527" w:rsidR="00C85A8C" w:rsidRDefault="00D06650" w:rsidP="00D06650">
      <w:pPr>
        <w:pStyle w:val="Heading4"/>
      </w:pPr>
      <w:proofErr w:type="gramStart"/>
      <w:r>
        <w:lastRenderedPageBreak/>
        <w:t>SYSINFO[</w:t>
      </w:r>
      <w:proofErr w:type="gramEnd"/>
      <w:r>
        <w:t>8-11]: Navigation Accuracy Category: Position (</w:t>
      </w:r>
      <w:proofErr w:type="spellStart"/>
      <w:r>
        <w:t>NAC</w:t>
      </w:r>
      <w:r>
        <w:rPr>
          <w:vertAlign w:val="subscript"/>
        </w:rPr>
        <w:t>p</w:t>
      </w:r>
      <w:proofErr w:type="spellEnd"/>
      <w:r>
        <w:t>)</w:t>
      </w:r>
    </w:p>
    <w:p w14:paraId="72C1A158" w14:textId="652DD4C1" w:rsidR="00D06650" w:rsidRDefault="00D06650" w:rsidP="00D06650">
      <w:r>
        <w:t xml:space="preserve">The </w:t>
      </w:r>
      <w:r w:rsidR="006F69E6">
        <w:t>estimated position uncertainty (</w:t>
      </w:r>
      <w:proofErr w:type="spellStart"/>
      <w:r w:rsidR="006F69E6">
        <w:t>NAC</w:t>
      </w:r>
      <w:r w:rsidR="006F69E6">
        <w:rPr>
          <w:vertAlign w:val="subscript"/>
        </w:rPr>
        <w:t>p</w:t>
      </w:r>
      <w:proofErr w:type="spellEnd"/>
      <w:r w:rsidR="006F69E6">
        <w:t>) indicates the expected accuracy of the aircraft’s reported location when systems are operating nominally. This varies depending on the capabilities of the aircraft’s positioning system and not on how often we expect said equipment to fail.</w:t>
      </w:r>
    </w:p>
    <w:p w14:paraId="501355D9" w14:textId="639A2A6C" w:rsidR="006F69E6" w:rsidRPr="006F69E6" w:rsidRDefault="006F69E6" w:rsidP="00D06650">
      <w:r>
        <w:t xml:space="preserve">A higher </w:t>
      </w:r>
      <w:proofErr w:type="spellStart"/>
      <w:r>
        <w:t>NAC</w:t>
      </w:r>
      <w:r>
        <w:rPr>
          <w:vertAlign w:val="subscript"/>
        </w:rPr>
        <w:t>p</w:t>
      </w:r>
      <w:proofErr w:type="spellEnd"/>
      <w:r>
        <w:t xml:space="preserve"> indicates a more accurate positioning system.</w:t>
      </w:r>
    </w:p>
    <w:tbl>
      <w:tblPr>
        <w:tblStyle w:val="TableGrid"/>
        <w:tblW w:w="0" w:type="auto"/>
        <w:tblLook w:val="04A0" w:firstRow="1" w:lastRow="0" w:firstColumn="1" w:lastColumn="0" w:noHBand="0" w:noVBand="1"/>
      </w:tblPr>
      <w:tblGrid>
        <w:gridCol w:w="1293"/>
        <w:gridCol w:w="1078"/>
        <w:gridCol w:w="796"/>
        <w:gridCol w:w="796"/>
        <w:gridCol w:w="794"/>
        <w:gridCol w:w="794"/>
        <w:gridCol w:w="794"/>
        <w:gridCol w:w="794"/>
        <w:gridCol w:w="794"/>
        <w:gridCol w:w="794"/>
        <w:gridCol w:w="777"/>
        <w:gridCol w:w="756"/>
        <w:gridCol w:w="756"/>
      </w:tblGrid>
      <w:tr w:rsidR="006F69E6" w14:paraId="3B8F1E59" w14:textId="668FB7A8" w:rsidTr="000D57D9">
        <w:tc>
          <w:tcPr>
            <w:tcW w:w="933" w:type="dxa"/>
            <w:shd w:val="clear" w:color="auto" w:fill="DBDBDB" w:themeFill="accent6" w:themeFillTint="66"/>
          </w:tcPr>
          <w:p w14:paraId="60C30FB2" w14:textId="5C51306D" w:rsidR="006F69E6" w:rsidRPr="00BE61DE" w:rsidRDefault="006F69E6" w:rsidP="00BE61DE">
            <w:pPr>
              <w:jc w:val="center"/>
              <w:rPr>
                <w:b/>
                <w:bCs/>
              </w:rPr>
            </w:pPr>
            <w:proofErr w:type="spellStart"/>
            <w:r w:rsidRPr="00BE61DE">
              <w:rPr>
                <w:b/>
                <w:bCs/>
              </w:rPr>
              <w:t>NAC</w:t>
            </w:r>
            <w:r w:rsidRPr="00BE61DE">
              <w:rPr>
                <w:b/>
                <w:bCs/>
                <w:vertAlign w:val="subscript"/>
              </w:rPr>
              <w:t>p</w:t>
            </w:r>
            <w:proofErr w:type="spellEnd"/>
            <w:r w:rsidRPr="00BE61DE">
              <w:rPr>
                <w:b/>
                <w:bCs/>
              </w:rPr>
              <w:t xml:space="preserve"> Value</w:t>
            </w:r>
          </w:p>
        </w:tc>
        <w:tc>
          <w:tcPr>
            <w:tcW w:w="869" w:type="dxa"/>
          </w:tcPr>
          <w:p w14:paraId="363E0B30" w14:textId="31BBB4CB" w:rsidR="006F69E6" w:rsidRDefault="006F69E6" w:rsidP="00BE61DE">
            <w:pPr>
              <w:jc w:val="center"/>
            </w:pPr>
            <w:r>
              <w:t>0</w:t>
            </w:r>
          </w:p>
        </w:tc>
        <w:tc>
          <w:tcPr>
            <w:tcW w:w="843" w:type="dxa"/>
          </w:tcPr>
          <w:p w14:paraId="053FFD05" w14:textId="09139881" w:rsidR="006F69E6" w:rsidRDefault="006F69E6" w:rsidP="00BE61DE">
            <w:pPr>
              <w:jc w:val="center"/>
            </w:pPr>
            <w:r>
              <w:t>1</w:t>
            </w:r>
          </w:p>
        </w:tc>
        <w:tc>
          <w:tcPr>
            <w:tcW w:w="843" w:type="dxa"/>
          </w:tcPr>
          <w:p w14:paraId="02DA4E5C" w14:textId="4FCE4EA6" w:rsidR="006F69E6" w:rsidRDefault="006F69E6" w:rsidP="00BE61DE">
            <w:pPr>
              <w:jc w:val="center"/>
            </w:pPr>
            <w:r>
              <w:t>2</w:t>
            </w:r>
          </w:p>
        </w:tc>
        <w:tc>
          <w:tcPr>
            <w:tcW w:w="842" w:type="dxa"/>
          </w:tcPr>
          <w:p w14:paraId="0BFCD2FA" w14:textId="38AC2294" w:rsidR="006F69E6" w:rsidRDefault="006F69E6" w:rsidP="00BE61DE">
            <w:pPr>
              <w:jc w:val="center"/>
            </w:pPr>
            <w:r>
              <w:t>3</w:t>
            </w:r>
          </w:p>
        </w:tc>
        <w:tc>
          <w:tcPr>
            <w:tcW w:w="842" w:type="dxa"/>
          </w:tcPr>
          <w:p w14:paraId="7D367319" w14:textId="3EB74D4D" w:rsidR="006F69E6" w:rsidRDefault="006F69E6" w:rsidP="00BE61DE">
            <w:pPr>
              <w:jc w:val="center"/>
            </w:pPr>
            <w:r>
              <w:t>4</w:t>
            </w:r>
          </w:p>
        </w:tc>
        <w:tc>
          <w:tcPr>
            <w:tcW w:w="842" w:type="dxa"/>
          </w:tcPr>
          <w:p w14:paraId="2CEA7258" w14:textId="191D4C08" w:rsidR="006F69E6" w:rsidRDefault="006F69E6" w:rsidP="00BE61DE">
            <w:pPr>
              <w:jc w:val="center"/>
            </w:pPr>
            <w:r>
              <w:t>5</w:t>
            </w:r>
          </w:p>
        </w:tc>
        <w:tc>
          <w:tcPr>
            <w:tcW w:w="842" w:type="dxa"/>
          </w:tcPr>
          <w:p w14:paraId="393176A8" w14:textId="13FA8635" w:rsidR="006F69E6" w:rsidRDefault="006F69E6" w:rsidP="00BE61DE">
            <w:pPr>
              <w:jc w:val="center"/>
            </w:pPr>
            <w:r>
              <w:t>6</w:t>
            </w:r>
          </w:p>
        </w:tc>
        <w:tc>
          <w:tcPr>
            <w:tcW w:w="842" w:type="dxa"/>
          </w:tcPr>
          <w:p w14:paraId="39A1D8F5" w14:textId="0CFB54AE" w:rsidR="006F69E6" w:rsidRDefault="006F69E6" w:rsidP="00BE61DE">
            <w:pPr>
              <w:jc w:val="center"/>
            </w:pPr>
            <w:r>
              <w:t>7</w:t>
            </w:r>
          </w:p>
        </w:tc>
        <w:tc>
          <w:tcPr>
            <w:tcW w:w="842" w:type="dxa"/>
          </w:tcPr>
          <w:p w14:paraId="110D0540" w14:textId="20EC5E3F" w:rsidR="006F69E6" w:rsidRDefault="006F69E6" w:rsidP="00BE61DE">
            <w:pPr>
              <w:jc w:val="center"/>
            </w:pPr>
            <w:r>
              <w:t>8</w:t>
            </w:r>
          </w:p>
        </w:tc>
        <w:tc>
          <w:tcPr>
            <w:tcW w:w="842" w:type="dxa"/>
          </w:tcPr>
          <w:p w14:paraId="7D8B86BA" w14:textId="26E851DB" w:rsidR="006F69E6" w:rsidRDefault="006F69E6" w:rsidP="00BE61DE">
            <w:pPr>
              <w:jc w:val="center"/>
            </w:pPr>
            <w:r>
              <w:t>9</w:t>
            </w:r>
          </w:p>
        </w:tc>
        <w:tc>
          <w:tcPr>
            <w:tcW w:w="817" w:type="dxa"/>
          </w:tcPr>
          <w:p w14:paraId="33C5A9CC" w14:textId="12624C13" w:rsidR="006F69E6" w:rsidRDefault="006F69E6" w:rsidP="00BE61DE">
            <w:pPr>
              <w:jc w:val="center"/>
            </w:pPr>
            <w:r>
              <w:t>10</w:t>
            </w:r>
          </w:p>
        </w:tc>
        <w:tc>
          <w:tcPr>
            <w:tcW w:w="817" w:type="dxa"/>
          </w:tcPr>
          <w:p w14:paraId="328588D7" w14:textId="77C6B562" w:rsidR="006F69E6" w:rsidRDefault="006F69E6" w:rsidP="00BE61DE">
            <w:pPr>
              <w:jc w:val="center"/>
            </w:pPr>
            <w:r>
              <w:t>11</w:t>
            </w:r>
          </w:p>
        </w:tc>
      </w:tr>
      <w:tr w:rsidR="006F69E6" w14:paraId="19332C95" w14:textId="47DF6DA8" w:rsidTr="000D57D9">
        <w:tc>
          <w:tcPr>
            <w:tcW w:w="933" w:type="dxa"/>
            <w:shd w:val="clear" w:color="auto" w:fill="DBDBDB" w:themeFill="accent6" w:themeFillTint="66"/>
          </w:tcPr>
          <w:p w14:paraId="7C8C1BB6" w14:textId="74D6E402" w:rsidR="006F69E6" w:rsidRPr="00BE61DE" w:rsidRDefault="006F69E6" w:rsidP="00BE61DE">
            <w:pPr>
              <w:jc w:val="center"/>
              <w:rPr>
                <w:b/>
                <w:bCs/>
              </w:rPr>
            </w:pPr>
            <w:r w:rsidRPr="00BE61DE">
              <w:rPr>
                <w:b/>
                <w:bCs/>
              </w:rPr>
              <w:t>Estimated Position Uncertainty</w:t>
            </w:r>
          </w:p>
        </w:tc>
        <w:tc>
          <w:tcPr>
            <w:tcW w:w="869" w:type="dxa"/>
          </w:tcPr>
          <w:p w14:paraId="26101E17" w14:textId="3A4AC792" w:rsidR="006F69E6" w:rsidRDefault="006F69E6" w:rsidP="00BE61DE">
            <w:pPr>
              <w:jc w:val="center"/>
            </w:pPr>
            <w:r>
              <w:t xml:space="preserve">Unknown or </w:t>
            </w:r>
            <w:r w:rsidR="004D6610" w:rsidRPr="004D6610">
              <w:t>≥</w:t>
            </w:r>
            <w:r>
              <w:t xml:space="preserve"> 10NM</w:t>
            </w:r>
          </w:p>
        </w:tc>
        <w:tc>
          <w:tcPr>
            <w:tcW w:w="843" w:type="dxa"/>
          </w:tcPr>
          <w:p w14:paraId="535F0D54" w14:textId="6CAD4954" w:rsidR="006F69E6" w:rsidRDefault="006F69E6" w:rsidP="00BE61DE">
            <w:pPr>
              <w:jc w:val="center"/>
            </w:pPr>
            <w:r>
              <w:t>&lt; 10 NM</w:t>
            </w:r>
          </w:p>
        </w:tc>
        <w:tc>
          <w:tcPr>
            <w:tcW w:w="843" w:type="dxa"/>
          </w:tcPr>
          <w:p w14:paraId="008F3978" w14:textId="7B8075BD" w:rsidR="006F69E6" w:rsidRDefault="006F69E6" w:rsidP="00BE61DE">
            <w:pPr>
              <w:jc w:val="center"/>
            </w:pPr>
            <w:r>
              <w:t>&lt; 4 NM</w:t>
            </w:r>
          </w:p>
        </w:tc>
        <w:tc>
          <w:tcPr>
            <w:tcW w:w="842" w:type="dxa"/>
          </w:tcPr>
          <w:p w14:paraId="119C5DEE" w14:textId="1C0BAE07" w:rsidR="006F69E6" w:rsidRDefault="006F69E6" w:rsidP="00BE61DE">
            <w:pPr>
              <w:jc w:val="center"/>
            </w:pPr>
            <w:r>
              <w:t>&lt; 2 NM</w:t>
            </w:r>
          </w:p>
        </w:tc>
        <w:tc>
          <w:tcPr>
            <w:tcW w:w="842" w:type="dxa"/>
          </w:tcPr>
          <w:p w14:paraId="36CC22D1" w14:textId="2AA67258" w:rsidR="006F69E6" w:rsidRDefault="006F69E6" w:rsidP="00BE61DE">
            <w:pPr>
              <w:jc w:val="center"/>
            </w:pPr>
            <w:r>
              <w:t>&lt; 1 NM</w:t>
            </w:r>
          </w:p>
        </w:tc>
        <w:tc>
          <w:tcPr>
            <w:tcW w:w="842" w:type="dxa"/>
          </w:tcPr>
          <w:p w14:paraId="50608979" w14:textId="0BB17FBD" w:rsidR="006F69E6" w:rsidRDefault="006F69E6" w:rsidP="00BE61DE">
            <w:pPr>
              <w:jc w:val="center"/>
            </w:pPr>
            <w:r>
              <w:t>&lt; 0.5 NM</w:t>
            </w:r>
          </w:p>
        </w:tc>
        <w:tc>
          <w:tcPr>
            <w:tcW w:w="842" w:type="dxa"/>
          </w:tcPr>
          <w:p w14:paraId="2286CB83" w14:textId="14F040A2" w:rsidR="006F69E6" w:rsidRDefault="006F69E6" w:rsidP="00BE61DE">
            <w:pPr>
              <w:jc w:val="center"/>
            </w:pPr>
            <w:r>
              <w:t xml:space="preserve">&lt; </w:t>
            </w:r>
            <w:r w:rsidR="000D57D9">
              <w:t>0.3 NM</w:t>
            </w:r>
          </w:p>
        </w:tc>
        <w:tc>
          <w:tcPr>
            <w:tcW w:w="842" w:type="dxa"/>
          </w:tcPr>
          <w:p w14:paraId="283A314A" w14:textId="179B5B9F" w:rsidR="006F69E6" w:rsidRDefault="000D57D9" w:rsidP="00BE61DE">
            <w:pPr>
              <w:jc w:val="center"/>
            </w:pPr>
            <w:r>
              <w:t>&lt; 0.1 NM</w:t>
            </w:r>
          </w:p>
        </w:tc>
        <w:tc>
          <w:tcPr>
            <w:tcW w:w="842" w:type="dxa"/>
          </w:tcPr>
          <w:p w14:paraId="5B81AF69" w14:textId="67930CCC" w:rsidR="006F69E6" w:rsidRDefault="000D57D9" w:rsidP="00BE61DE">
            <w:pPr>
              <w:jc w:val="center"/>
            </w:pPr>
            <w:r>
              <w:t>&lt; 0.5 NM</w:t>
            </w:r>
          </w:p>
        </w:tc>
        <w:tc>
          <w:tcPr>
            <w:tcW w:w="842" w:type="dxa"/>
          </w:tcPr>
          <w:p w14:paraId="18A8F5E7" w14:textId="1B0095BA" w:rsidR="006F69E6" w:rsidRDefault="000D57D9" w:rsidP="00BE61DE">
            <w:pPr>
              <w:jc w:val="center"/>
            </w:pPr>
            <w:r>
              <w:t>&lt; 30 m</w:t>
            </w:r>
          </w:p>
        </w:tc>
        <w:tc>
          <w:tcPr>
            <w:tcW w:w="817" w:type="dxa"/>
          </w:tcPr>
          <w:p w14:paraId="15DB76F2" w14:textId="5EB873C0" w:rsidR="006F69E6" w:rsidRDefault="000D57D9" w:rsidP="00BE61DE">
            <w:pPr>
              <w:jc w:val="center"/>
            </w:pPr>
            <w:r>
              <w:t>&lt; 10 m</w:t>
            </w:r>
          </w:p>
        </w:tc>
        <w:tc>
          <w:tcPr>
            <w:tcW w:w="817" w:type="dxa"/>
          </w:tcPr>
          <w:p w14:paraId="617E9FCB" w14:textId="53806790" w:rsidR="006F69E6" w:rsidRDefault="000D57D9" w:rsidP="00BE61DE">
            <w:pPr>
              <w:jc w:val="center"/>
            </w:pPr>
            <w:r>
              <w:t>&lt; 3 m</w:t>
            </w:r>
          </w:p>
        </w:tc>
      </w:tr>
    </w:tbl>
    <w:p w14:paraId="233A57DA" w14:textId="77777777" w:rsidR="006F69E6" w:rsidRDefault="006F69E6" w:rsidP="00D06650"/>
    <w:p w14:paraId="38B9E08A" w14:textId="56EF0E7B" w:rsidR="004D6610" w:rsidRDefault="004D6610" w:rsidP="004D6610">
      <w:pPr>
        <w:pStyle w:val="Heading4"/>
      </w:pPr>
      <w:proofErr w:type="gramStart"/>
      <w:r>
        <w:t>SYSINFO[</w:t>
      </w:r>
      <w:proofErr w:type="gramEnd"/>
      <w:r>
        <w:t>12-13] Geometric Vertical Accuracy (GVA)</w:t>
      </w:r>
    </w:p>
    <w:p w14:paraId="4AF3EF53" w14:textId="4044842B" w:rsidR="004D6610" w:rsidRDefault="004D6610" w:rsidP="004D6610">
      <w:r>
        <w:t>The geometric vertical accuracy indicates the 95% confidence interval (vertical figure of merit) provided by the aircraft’s onboard GNSS system (i.e. assuming some distribution of altitudes, the aircraft’s GNSS system is confident that 95 out of 100 times, the aircraft falls within some height of the reported geometric altitude.</w:t>
      </w:r>
    </w:p>
    <w:tbl>
      <w:tblPr>
        <w:tblStyle w:val="TableGrid"/>
        <w:tblW w:w="10944" w:type="dxa"/>
        <w:tblLook w:val="04A0" w:firstRow="1" w:lastRow="0" w:firstColumn="1" w:lastColumn="0" w:noHBand="0" w:noVBand="1"/>
      </w:tblPr>
      <w:tblGrid>
        <w:gridCol w:w="2069"/>
        <w:gridCol w:w="2389"/>
        <w:gridCol w:w="1870"/>
        <w:gridCol w:w="1870"/>
        <w:gridCol w:w="2746"/>
      </w:tblGrid>
      <w:tr w:rsidR="004D6610" w14:paraId="651424DE" w14:textId="77777777" w:rsidTr="004D6610">
        <w:tc>
          <w:tcPr>
            <w:tcW w:w="933" w:type="dxa"/>
            <w:shd w:val="clear" w:color="auto" w:fill="DBDBDB" w:themeFill="accent6" w:themeFillTint="66"/>
          </w:tcPr>
          <w:p w14:paraId="4FEBE56C" w14:textId="75CD1733" w:rsidR="004D6610" w:rsidRPr="00BE61DE" w:rsidRDefault="004D6610" w:rsidP="00BE61DE">
            <w:pPr>
              <w:jc w:val="center"/>
              <w:rPr>
                <w:b/>
                <w:bCs/>
              </w:rPr>
            </w:pPr>
            <w:r w:rsidRPr="00BE61DE">
              <w:rPr>
                <w:b/>
                <w:bCs/>
              </w:rPr>
              <w:t>GVA Value</w:t>
            </w:r>
          </w:p>
        </w:tc>
        <w:tc>
          <w:tcPr>
            <w:tcW w:w="869" w:type="dxa"/>
          </w:tcPr>
          <w:p w14:paraId="27CD4491" w14:textId="77777777" w:rsidR="004D6610" w:rsidRDefault="004D6610" w:rsidP="00BE61DE">
            <w:pPr>
              <w:jc w:val="center"/>
            </w:pPr>
            <w:r>
              <w:t>0</w:t>
            </w:r>
          </w:p>
        </w:tc>
        <w:tc>
          <w:tcPr>
            <w:tcW w:w="843" w:type="dxa"/>
          </w:tcPr>
          <w:p w14:paraId="08CC2A79" w14:textId="77777777" w:rsidR="004D6610" w:rsidRDefault="004D6610" w:rsidP="00BE61DE">
            <w:pPr>
              <w:jc w:val="center"/>
            </w:pPr>
            <w:r>
              <w:t>1</w:t>
            </w:r>
          </w:p>
        </w:tc>
        <w:tc>
          <w:tcPr>
            <w:tcW w:w="843" w:type="dxa"/>
          </w:tcPr>
          <w:p w14:paraId="1B86157D" w14:textId="77777777" w:rsidR="004D6610" w:rsidRDefault="004D6610" w:rsidP="00BE61DE">
            <w:pPr>
              <w:jc w:val="center"/>
            </w:pPr>
            <w:r>
              <w:t>2</w:t>
            </w:r>
          </w:p>
        </w:tc>
        <w:tc>
          <w:tcPr>
            <w:tcW w:w="842" w:type="dxa"/>
          </w:tcPr>
          <w:p w14:paraId="01F3125D" w14:textId="77777777" w:rsidR="004D6610" w:rsidRDefault="004D6610" w:rsidP="00BE61DE">
            <w:pPr>
              <w:jc w:val="center"/>
            </w:pPr>
            <w:r>
              <w:t>3</w:t>
            </w:r>
          </w:p>
        </w:tc>
      </w:tr>
      <w:tr w:rsidR="004D6610" w14:paraId="5F7582A9" w14:textId="77777777" w:rsidTr="004D6610">
        <w:tc>
          <w:tcPr>
            <w:tcW w:w="933" w:type="dxa"/>
            <w:shd w:val="clear" w:color="auto" w:fill="DBDBDB" w:themeFill="accent6" w:themeFillTint="66"/>
          </w:tcPr>
          <w:p w14:paraId="50D7437F" w14:textId="4AD60E8F" w:rsidR="004D6610" w:rsidRPr="00BE61DE" w:rsidRDefault="004D6610" w:rsidP="00BE61DE">
            <w:pPr>
              <w:jc w:val="center"/>
              <w:rPr>
                <w:b/>
                <w:bCs/>
              </w:rPr>
            </w:pPr>
            <w:r w:rsidRPr="00BE61DE">
              <w:rPr>
                <w:b/>
                <w:bCs/>
              </w:rPr>
              <w:t>95% Vertical Figure of Merit (VFOM)</w:t>
            </w:r>
          </w:p>
        </w:tc>
        <w:tc>
          <w:tcPr>
            <w:tcW w:w="869" w:type="dxa"/>
          </w:tcPr>
          <w:p w14:paraId="6D4550BA" w14:textId="3EDC3BF1" w:rsidR="004D6610" w:rsidRDefault="004D6610" w:rsidP="00BE61DE">
            <w:pPr>
              <w:jc w:val="center"/>
            </w:pPr>
            <w:r>
              <w:t xml:space="preserve">Unknown or </w:t>
            </w:r>
            <w:r w:rsidRPr="004D6610">
              <w:t>≥</w:t>
            </w:r>
            <w:r>
              <w:t xml:space="preserve"> 150 m</w:t>
            </w:r>
          </w:p>
        </w:tc>
        <w:tc>
          <w:tcPr>
            <w:tcW w:w="843" w:type="dxa"/>
          </w:tcPr>
          <w:p w14:paraId="1736D780" w14:textId="441F4155" w:rsidR="004D6610" w:rsidRDefault="004D6610" w:rsidP="00BE61DE">
            <w:pPr>
              <w:jc w:val="center"/>
            </w:pPr>
            <w:r>
              <w:t>&lt; 150 m</w:t>
            </w:r>
          </w:p>
        </w:tc>
        <w:tc>
          <w:tcPr>
            <w:tcW w:w="843" w:type="dxa"/>
          </w:tcPr>
          <w:p w14:paraId="2DF5FA94" w14:textId="7F239674" w:rsidR="004D6610" w:rsidRDefault="004D6610" w:rsidP="00BE61DE">
            <w:pPr>
              <w:jc w:val="center"/>
            </w:pPr>
            <w:r w:rsidRPr="004D6610">
              <w:t>≤</w:t>
            </w:r>
            <w:r>
              <w:t xml:space="preserve"> 45 m</w:t>
            </w:r>
          </w:p>
        </w:tc>
        <w:tc>
          <w:tcPr>
            <w:tcW w:w="842" w:type="dxa"/>
          </w:tcPr>
          <w:p w14:paraId="509AD8A1" w14:textId="0F69A9B2" w:rsidR="004D6610" w:rsidRDefault="004D6610" w:rsidP="00BE61DE">
            <w:pPr>
              <w:jc w:val="center"/>
            </w:pPr>
            <w:r>
              <w:t>&lt; 45 m (Was previously “reserved”, the actual value of this field may change but is guaranteed to be &lt; 45 m).</w:t>
            </w:r>
          </w:p>
        </w:tc>
      </w:tr>
    </w:tbl>
    <w:p w14:paraId="2E7F8766" w14:textId="77777777" w:rsidR="004D6610" w:rsidRDefault="004D6610" w:rsidP="004D6610"/>
    <w:p w14:paraId="03B6C39E" w14:textId="566793C7" w:rsidR="004D6610" w:rsidRDefault="00FC0334" w:rsidP="0023708F">
      <w:pPr>
        <w:pStyle w:val="Heading4"/>
      </w:pPr>
      <w:proofErr w:type="gramStart"/>
      <w:r>
        <w:t>SYSINFO[</w:t>
      </w:r>
      <w:proofErr w:type="gramEnd"/>
      <w:r>
        <w:t>14-15] S</w:t>
      </w:r>
      <w:r w:rsidR="0023708F">
        <w:t>ource</w:t>
      </w:r>
      <w:r>
        <w:t xml:space="preserve"> Integrity Level (SIL)</w:t>
      </w:r>
    </w:p>
    <w:p w14:paraId="2308076F" w14:textId="784F251E" w:rsidR="0023708F" w:rsidRDefault="0023708F" w:rsidP="004D6610">
      <w:r>
        <w:t xml:space="preserve">The source integrity level indicates the probability that the aircraft exceeds the bounds of its horizontal radius of containment (NIC) due to a </w:t>
      </w:r>
      <w:r w:rsidR="0089643D">
        <w:t>silent fault in signals received by the aircraft (no avionics failure).</w:t>
      </w:r>
    </w:p>
    <w:tbl>
      <w:tblPr>
        <w:tblStyle w:val="TableGrid"/>
        <w:tblW w:w="0" w:type="auto"/>
        <w:tblLook w:val="04A0" w:firstRow="1" w:lastRow="0" w:firstColumn="1" w:lastColumn="0" w:noHBand="0" w:noVBand="1"/>
      </w:tblPr>
      <w:tblGrid>
        <w:gridCol w:w="3528"/>
        <w:gridCol w:w="7488"/>
      </w:tblGrid>
      <w:tr w:rsidR="0023708F" w14:paraId="614FD393" w14:textId="77777777" w:rsidTr="00BE61DE">
        <w:tc>
          <w:tcPr>
            <w:tcW w:w="3528" w:type="dxa"/>
            <w:shd w:val="clear" w:color="auto" w:fill="DBDBDB" w:themeFill="accent6" w:themeFillTint="66"/>
          </w:tcPr>
          <w:p w14:paraId="2A3B4A98" w14:textId="7DAADEE6" w:rsidR="0023708F" w:rsidRPr="0023708F" w:rsidRDefault="0023708F" w:rsidP="00BE61DE">
            <w:pPr>
              <w:jc w:val="center"/>
              <w:rPr>
                <w:b/>
                <w:bCs/>
              </w:rPr>
            </w:pPr>
            <w:r w:rsidRPr="0023708F">
              <w:rPr>
                <w:b/>
                <w:bCs/>
              </w:rPr>
              <w:t>SIL Value</w:t>
            </w:r>
          </w:p>
        </w:tc>
        <w:tc>
          <w:tcPr>
            <w:tcW w:w="7488" w:type="dxa"/>
            <w:shd w:val="clear" w:color="auto" w:fill="DBDBDB" w:themeFill="accent6" w:themeFillTint="66"/>
          </w:tcPr>
          <w:p w14:paraId="3FA969E2" w14:textId="595B6C43" w:rsidR="0023708F" w:rsidRPr="0023708F" w:rsidRDefault="0023708F" w:rsidP="00BE61DE">
            <w:pPr>
              <w:jc w:val="center"/>
              <w:rPr>
                <w:b/>
                <w:bCs/>
              </w:rPr>
            </w:pPr>
            <w:r w:rsidRPr="0023708F">
              <w:rPr>
                <w:b/>
                <w:bCs/>
              </w:rPr>
              <w:t>Probability of Exceeding NIC Radius of Containment Due to Silent Fault</w:t>
            </w:r>
          </w:p>
        </w:tc>
      </w:tr>
      <w:tr w:rsidR="0023708F" w14:paraId="6BB8AAF6" w14:textId="77777777" w:rsidTr="00BE61DE">
        <w:tc>
          <w:tcPr>
            <w:tcW w:w="3528" w:type="dxa"/>
          </w:tcPr>
          <w:p w14:paraId="4E748B63" w14:textId="28A1ABED" w:rsidR="0023708F" w:rsidRDefault="0023708F" w:rsidP="00BE61DE">
            <w:pPr>
              <w:jc w:val="center"/>
            </w:pPr>
            <w:r>
              <w:t>0</w:t>
            </w:r>
          </w:p>
        </w:tc>
        <w:tc>
          <w:tcPr>
            <w:tcW w:w="7488" w:type="dxa"/>
          </w:tcPr>
          <w:p w14:paraId="68143EC3" w14:textId="26DE6B77" w:rsidR="0023708F" w:rsidRPr="0023708F" w:rsidRDefault="0023708F" w:rsidP="00BE61DE">
            <w:pPr>
              <w:jc w:val="center"/>
            </w:pPr>
            <w:r>
              <w:t>Unknown or &gt; 1x10</w:t>
            </w:r>
            <w:r>
              <w:rPr>
                <w:vertAlign w:val="superscript"/>
              </w:rPr>
              <w:t>-3</w:t>
            </w:r>
            <w:r>
              <w:t xml:space="preserve"> per flight hour.</w:t>
            </w:r>
          </w:p>
        </w:tc>
      </w:tr>
      <w:tr w:rsidR="0023708F" w14:paraId="4C3C5837" w14:textId="77777777" w:rsidTr="00BE61DE">
        <w:tc>
          <w:tcPr>
            <w:tcW w:w="3528" w:type="dxa"/>
          </w:tcPr>
          <w:p w14:paraId="26837D54" w14:textId="5D4D736B" w:rsidR="0023708F" w:rsidRDefault="0023708F" w:rsidP="00BE61DE">
            <w:pPr>
              <w:jc w:val="center"/>
            </w:pPr>
            <w:r>
              <w:t>1</w:t>
            </w:r>
          </w:p>
        </w:tc>
        <w:tc>
          <w:tcPr>
            <w:tcW w:w="7488" w:type="dxa"/>
          </w:tcPr>
          <w:p w14:paraId="1D6BD0F7" w14:textId="799DB2DD" w:rsidR="0023708F" w:rsidRPr="0023708F" w:rsidRDefault="0023708F" w:rsidP="00BE61DE">
            <w:pPr>
              <w:jc w:val="center"/>
            </w:pPr>
            <w:r w:rsidRPr="004D6610">
              <w:t>≤</w:t>
            </w:r>
            <w:r>
              <w:t xml:space="preserve"> 1x10</w:t>
            </w:r>
            <w:r>
              <w:rPr>
                <w:vertAlign w:val="superscript"/>
              </w:rPr>
              <w:t>-3</w:t>
            </w:r>
            <w:r>
              <w:t xml:space="preserve"> per flight hour.</w:t>
            </w:r>
          </w:p>
        </w:tc>
      </w:tr>
      <w:tr w:rsidR="0023708F" w14:paraId="045625AB" w14:textId="77777777" w:rsidTr="00BE61DE">
        <w:tc>
          <w:tcPr>
            <w:tcW w:w="3528" w:type="dxa"/>
          </w:tcPr>
          <w:p w14:paraId="42111092" w14:textId="7F51C548" w:rsidR="0023708F" w:rsidRDefault="0023708F" w:rsidP="00BE61DE">
            <w:pPr>
              <w:jc w:val="center"/>
            </w:pPr>
            <w:r>
              <w:t>2</w:t>
            </w:r>
          </w:p>
        </w:tc>
        <w:tc>
          <w:tcPr>
            <w:tcW w:w="7488" w:type="dxa"/>
          </w:tcPr>
          <w:p w14:paraId="23B57BAB" w14:textId="761B2733" w:rsidR="0023708F" w:rsidRPr="0023708F" w:rsidRDefault="0023708F" w:rsidP="00BE61DE">
            <w:pPr>
              <w:jc w:val="center"/>
            </w:pPr>
            <w:r w:rsidRPr="004D6610">
              <w:t>≤</w:t>
            </w:r>
            <w:r>
              <w:t xml:space="preserve"> 1x10</w:t>
            </w:r>
            <w:r>
              <w:rPr>
                <w:vertAlign w:val="superscript"/>
              </w:rPr>
              <w:t>-5</w:t>
            </w:r>
            <w:r>
              <w:t xml:space="preserve"> per flight hour.</w:t>
            </w:r>
          </w:p>
        </w:tc>
      </w:tr>
      <w:tr w:rsidR="0023708F" w14:paraId="75806F8E" w14:textId="77777777" w:rsidTr="00BE61DE">
        <w:tc>
          <w:tcPr>
            <w:tcW w:w="3528" w:type="dxa"/>
          </w:tcPr>
          <w:p w14:paraId="77EFBCBA" w14:textId="7F0A4D32" w:rsidR="0023708F" w:rsidRDefault="0023708F" w:rsidP="00BE61DE">
            <w:pPr>
              <w:jc w:val="center"/>
            </w:pPr>
            <w:r>
              <w:t>3</w:t>
            </w:r>
          </w:p>
        </w:tc>
        <w:tc>
          <w:tcPr>
            <w:tcW w:w="7488" w:type="dxa"/>
          </w:tcPr>
          <w:p w14:paraId="432820D5" w14:textId="2FA9DE32" w:rsidR="0023708F" w:rsidRPr="0023708F" w:rsidRDefault="0023708F" w:rsidP="00BE61DE">
            <w:pPr>
              <w:jc w:val="center"/>
            </w:pPr>
            <w:r w:rsidRPr="004D6610">
              <w:t>≤</w:t>
            </w:r>
            <w:r>
              <w:t xml:space="preserve"> 1x10</w:t>
            </w:r>
            <w:r>
              <w:rPr>
                <w:vertAlign w:val="superscript"/>
              </w:rPr>
              <w:t>-7</w:t>
            </w:r>
            <w:r>
              <w:t xml:space="preserve"> per flight hour.</w:t>
            </w:r>
          </w:p>
        </w:tc>
      </w:tr>
      <w:tr w:rsidR="0023708F" w14:paraId="450E31AD" w14:textId="77777777" w:rsidTr="00BE61DE">
        <w:tc>
          <w:tcPr>
            <w:tcW w:w="3528" w:type="dxa"/>
          </w:tcPr>
          <w:p w14:paraId="5B44952B" w14:textId="494062B0" w:rsidR="0023708F" w:rsidRDefault="0023708F" w:rsidP="00BE61DE">
            <w:pPr>
              <w:jc w:val="center"/>
            </w:pPr>
            <w:r>
              <w:t>4</w:t>
            </w:r>
          </w:p>
        </w:tc>
        <w:tc>
          <w:tcPr>
            <w:tcW w:w="7488" w:type="dxa"/>
          </w:tcPr>
          <w:p w14:paraId="711B72C0" w14:textId="1F8FD801" w:rsidR="0023708F" w:rsidRPr="0023708F" w:rsidRDefault="0023708F" w:rsidP="00BE61DE">
            <w:pPr>
              <w:jc w:val="center"/>
            </w:pPr>
            <w:r>
              <w:t>Unknown or &gt; 1x10</w:t>
            </w:r>
            <w:r>
              <w:rPr>
                <w:vertAlign w:val="superscript"/>
              </w:rPr>
              <w:t>-3</w:t>
            </w:r>
            <w:r>
              <w:t xml:space="preserve"> per sample.</w:t>
            </w:r>
          </w:p>
        </w:tc>
      </w:tr>
      <w:tr w:rsidR="0023708F" w14:paraId="636ED3CF" w14:textId="77777777" w:rsidTr="00BE61DE">
        <w:tc>
          <w:tcPr>
            <w:tcW w:w="3528" w:type="dxa"/>
          </w:tcPr>
          <w:p w14:paraId="4C94927D" w14:textId="4616C697" w:rsidR="0023708F" w:rsidRDefault="0023708F" w:rsidP="00BE61DE">
            <w:pPr>
              <w:jc w:val="center"/>
            </w:pPr>
            <w:r>
              <w:t>5</w:t>
            </w:r>
          </w:p>
        </w:tc>
        <w:tc>
          <w:tcPr>
            <w:tcW w:w="7488" w:type="dxa"/>
          </w:tcPr>
          <w:p w14:paraId="7AC49AAD" w14:textId="352B9039" w:rsidR="0023708F" w:rsidRDefault="0023708F" w:rsidP="00BE61DE">
            <w:pPr>
              <w:jc w:val="center"/>
            </w:pPr>
            <w:r w:rsidRPr="004D6610">
              <w:t>≤</w:t>
            </w:r>
            <w:r>
              <w:t xml:space="preserve"> 1x10</w:t>
            </w:r>
            <w:r>
              <w:rPr>
                <w:vertAlign w:val="superscript"/>
              </w:rPr>
              <w:t>-3</w:t>
            </w:r>
            <w:r>
              <w:t xml:space="preserve"> per sample.</w:t>
            </w:r>
          </w:p>
        </w:tc>
      </w:tr>
      <w:tr w:rsidR="0023708F" w14:paraId="58E02A54" w14:textId="77777777" w:rsidTr="00BE61DE">
        <w:tc>
          <w:tcPr>
            <w:tcW w:w="3528" w:type="dxa"/>
          </w:tcPr>
          <w:p w14:paraId="2DC09ADF" w14:textId="72CD61B9" w:rsidR="0023708F" w:rsidRDefault="0023708F" w:rsidP="00BE61DE">
            <w:pPr>
              <w:jc w:val="center"/>
            </w:pPr>
            <w:r>
              <w:t>6</w:t>
            </w:r>
          </w:p>
        </w:tc>
        <w:tc>
          <w:tcPr>
            <w:tcW w:w="7488" w:type="dxa"/>
          </w:tcPr>
          <w:p w14:paraId="51021B5A" w14:textId="6BEFB0F0" w:rsidR="0023708F" w:rsidRDefault="0023708F" w:rsidP="00BE61DE">
            <w:pPr>
              <w:jc w:val="center"/>
            </w:pPr>
            <w:r w:rsidRPr="004D6610">
              <w:t>≤</w:t>
            </w:r>
            <w:r>
              <w:t xml:space="preserve"> 1x10</w:t>
            </w:r>
            <w:r>
              <w:rPr>
                <w:vertAlign w:val="superscript"/>
              </w:rPr>
              <w:t>-5</w:t>
            </w:r>
            <w:r>
              <w:t xml:space="preserve"> per sample.</w:t>
            </w:r>
          </w:p>
        </w:tc>
      </w:tr>
      <w:tr w:rsidR="0023708F" w14:paraId="0F8A9BC7" w14:textId="77777777" w:rsidTr="00BE61DE">
        <w:tc>
          <w:tcPr>
            <w:tcW w:w="3528" w:type="dxa"/>
          </w:tcPr>
          <w:p w14:paraId="7DFB1416" w14:textId="5386CA81" w:rsidR="0023708F" w:rsidRDefault="0023708F" w:rsidP="00BE61DE">
            <w:pPr>
              <w:jc w:val="center"/>
            </w:pPr>
            <w:r>
              <w:t>7</w:t>
            </w:r>
          </w:p>
        </w:tc>
        <w:tc>
          <w:tcPr>
            <w:tcW w:w="7488" w:type="dxa"/>
          </w:tcPr>
          <w:p w14:paraId="243E9298" w14:textId="6D6CD189" w:rsidR="0023708F" w:rsidRDefault="0023708F" w:rsidP="00BE61DE">
            <w:pPr>
              <w:jc w:val="center"/>
            </w:pPr>
            <w:r w:rsidRPr="004D6610">
              <w:t>≤</w:t>
            </w:r>
            <w:r>
              <w:t xml:space="preserve"> 1x10</w:t>
            </w:r>
            <w:r>
              <w:rPr>
                <w:vertAlign w:val="superscript"/>
              </w:rPr>
              <w:t>-7</w:t>
            </w:r>
            <w:r>
              <w:t xml:space="preserve"> per sample.</w:t>
            </w:r>
          </w:p>
        </w:tc>
      </w:tr>
    </w:tbl>
    <w:p w14:paraId="4C860BC0" w14:textId="77777777" w:rsidR="0023708F" w:rsidRDefault="0023708F" w:rsidP="004D6610"/>
    <w:p w14:paraId="1B66C892" w14:textId="77777777" w:rsidR="00864099" w:rsidRDefault="00864099">
      <w:pPr>
        <w:rPr>
          <w:b/>
          <w:bCs/>
        </w:rPr>
      </w:pPr>
      <w:r>
        <w:rPr>
          <w:b/>
          <w:bCs/>
        </w:rPr>
        <w:br w:type="page"/>
      </w:r>
    </w:p>
    <w:p w14:paraId="7E7D948A" w14:textId="4F5217C5" w:rsidR="00244EAF" w:rsidRDefault="00244EAF" w:rsidP="004D6610">
      <w:pPr>
        <w:rPr>
          <w:b/>
          <w:bCs/>
        </w:rPr>
      </w:pPr>
      <w:proofErr w:type="gramStart"/>
      <w:r>
        <w:rPr>
          <w:b/>
          <w:bCs/>
        </w:rPr>
        <w:lastRenderedPageBreak/>
        <w:t>SYSINFO[</w:t>
      </w:r>
      <w:proofErr w:type="gramEnd"/>
      <w:r>
        <w:rPr>
          <w:b/>
          <w:bCs/>
        </w:rPr>
        <w:t>16-17] System Design Assurance (SDA)</w:t>
      </w:r>
    </w:p>
    <w:p w14:paraId="7F35B72B" w14:textId="51E3AA85" w:rsidR="00244EAF" w:rsidRDefault="00244EAF" w:rsidP="004D6610">
      <w:r>
        <w:t xml:space="preserve">The system design assurance indicates how robust the aircraft’s position reporting systems are to failures of various severities. For instance, SDA = </w:t>
      </w:r>
      <w:r w:rsidR="00864099">
        <w:t>1</w:t>
      </w:r>
      <w:r>
        <w:t xml:space="preserve">, a low SDA value, corresponds to Software and Hardware Design Assurance Level D, which states that a minor failure </w:t>
      </w:r>
      <w:r w:rsidR="00864099">
        <w:t xml:space="preserve">could cause the aircraft to transmit misleading position information with a probability of </w:t>
      </w:r>
      <w:r w:rsidR="00864099" w:rsidRPr="004D6610">
        <w:t>≤</w:t>
      </w:r>
      <w:r w:rsidR="00864099">
        <w:t xml:space="preserve"> 1x10</w:t>
      </w:r>
      <w:r w:rsidR="00864099">
        <w:rPr>
          <w:vertAlign w:val="superscript"/>
        </w:rPr>
        <w:t>-3</w:t>
      </w:r>
      <w:r w:rsidR="00864099">
        <w:t xml:space="preserve"> per flight hour. A more robust system with SDA = 3, corresponding to Software and Hardware Design Assurance Level B, is expected to transmit misleading position information with a probability of 1x10</w:t>
      </w:r>
      <w:r w:rsidR="00864099">
        <w:rPr>
          <w:vertAlign w:val="superscript"/>
        </w:rPr>
        <w:t>-7</w:t>
      </w:r>
      <w:r w:rsidR="00864099">
        <w:t xml:space="preserve"> per flight hour even under a Hazardous failure condition.</w:t>
      </w:r>
    </w:p>
    <w:p w14:paraId="0AD6C7BB" w14:textId="0B2C0EC0" w:rsidR="00864099" w:rsidRDefault="00864099" w:rsidP="004D6610">
      <w:r>
        <w:t xml:space="preserve">Software Design Assurance categories used in this field are classified under RTCA DO-178B, Airborne Electronic Hardware Design Assurance are classified under RTCA DO-254, and failure classification levels are defined in FAA Advisory Circular </w:t>
      </w:r>
      <w:hyperlink r:id="rId15" w:history="1">
        <w:r w:rsidRPr="00864099">
          <w:rPr>
            <w:rStyle w:val="Hyperlink"/>
          </w:rPr>
          <w:t>AC-23.1309-1E</w:t>
        </w:r>
      </w:hyperlink>
      <w:r>
        <w:t>.</w:t>
      </w:r>
    </w:p>
    <w:tbl>
      <w:tblPr>
        <w:tblStyle w:val="TableGrid"/>
        <w:tblW w:w="0" w:type="auto"/>
        <w:tblLook w:val="04A0" w:firstRow="1" w:lastRow="0" w:firstColumn="1" w:lastColumn="0" w:noHBand="0" w:noVBand="1"/>
      </w:tblPr>
      <w:tblGrid>
        <w:gridCol w:w="738"/>
        <w:gridCol w:w="3150"/>
        <w:gridCol w:w="4374"/>
        <w:gridCol w:w="2754"/>
      </w:tblGrid>
      <w:tr w:rsidR="00864099" w14:paraId="6C7BB817" w14:textId="77777777" w:rsidTr="00864099">
        <w:tc>
          <w:tcPr>
            <w:tcW w:w="738" w:type="dxa"/>
            <w:shd w:val="clear" w:color="auto" w:fill="DBDBDB" w:themeFill="accent6" w:themeFillTint="66"/>
          </w:tcPr>
          <w:p w14:paraId="0B54D554" w14:textId="3DFE7FD6" w:rsidR="00864099" w:rsidRPr="00864099" w:rsidRDefault="00864099" w:rsidP="00BE61DE">
            <w:pPr>
              <w:jc w:val="center"/>
              <w:rPr>
                <w:b/>
                <w:bCs/>
              </w:rPr>
            </w:pPr>
            <w:r w:rsidRPr="00864099">
              <w:rPr>
                <w:b/>
                <w:bCs/>
              </w:rPr>
              <w:t>SDA Value</w:t>
            </w:r>
          </w:p>
        </w:tc>
        <w:tc>
          <w:tcPr>
            <w:tcW w:w="3150" w:type="dxa"/>
            <w:shd w:val="clear" w:color="auto" w:fill="DBDBDB" w:themeFill="accent6" w:themeFillTint="66"/>
          </w:tcPr>
          <w:p w14:paraId="5088BEC6" w14:textId="389136D1" w:rsidR="00864099" w:rsidRPr="00864099" w:rsidRDefault="00864099" w:rsidP="00BE61DE">
            <w:pPr>
              <w:jc w:val="center"/>
              <w:rPr>
                <w:b/>
                <w:bCs/>
              </w:rPr>
            </w:pPr>
            <w:r w:rsidRPr="00864099">
              <w:rPr>
                <w:b/>
                <w:bCs/>
              </w:rPr>
              <w:t>Supported Failure Condition</w:t>
            </w:r>
          </w:p>
        </w:tc>
        <w:tc>
          <w:tcPr>
            <w:tcW w:w="4374" w:type="dxa"/>
            <w:shd w:val="clear" w:color="auto" w:fill="DBDBDB" w:themeFill="accent6" w:themeFillTint="66"/>
          </w:tcPr>
          <w:p w14:paraId="290B81CE" w14:textId="65DADAC9" w:rsidR="00864099" w:rsidRPr="00864099" w:rsidRDefault="00864099" w:rsidP="00BE61DE">
            <w:pPr>
              <w:jc w:val="center"/>
              <w:rPr>
                <w:b/>
                <w:bCs/>
              </w:rPr>
            </w:pPr>
            <w:r w:rsidRPr="00864099">
              <w:rPr>
                <w:b/>
                <w:bCs/>
              </w:rPr>
              <w:t xml:space="preserve">Probability of Undetected Fault causing </w:t>
            </w:r>
            <w:r w:rsidR="00BE61DE">
              <w:rPr>
                <w:b/>
                <w:bCs/>
              </w:rPr>
              <w:t>t</w:t>
            </w:r>
            <w:r w:rsidRPr="00864099">
              <w:rPr>
                <w:b/>
                <w:bCs/>
              </w:rPr>
              <w:t>ransmission of False or Misleading Information</w:t>
            </w:r>
          </w:p>
        </w:tc>
        <w:tc>
          <w:tcPr>
            <w:tcW w:w="2754" w:type="dxa"/>
            <w:shd w:val="clear" w:color="auto" w:fill="DBDBDB" w:themeFill="accent6" w:themeFillTint="66"/>
          </w:tcPr>
          <w:p w14:paraId="397F8770" w14:textId="0A4CDDAB" w:rsidR="00864099" w:rsidRPr="00864099" w:rsidRDefault="00864099" w:rsidP="00BE61DE">
            <w:pPr>
              <w:jc w:val="center"/>
              <w:rPr>
                <w:b/>
                <w:bCs/>
              </w:rPr>
            </w:pPr>
            <w:r w:rsidRPr="00864099">
              <w:rPr>
                <w:b/>
                <w:bCs/>
              </w:rPr>
              <w:t>Software and Hardware Design Assurance Level</w:t>
            </w:r>
          </w:p>
        </w:tc>
      </w:tr>
      <w:tr w:rsidR="00864099" w14:paraId="3BABE8FF" w14:textId="77777777" w:rsidTr="00864099">
        <w:tc>
          <w:tcPr>
            <w:tcW w:w="738" w:type="dxa"/>
          </w:tcPr>
          <w:p w14:paraId="6152337A" w14:textId="677B09A2" w:rsidR="00864099" w:rsidRDefault="00864099" w:rsidP="00BE61DE">
            <w:pPr>
              <w:jc w:val="center"/>
            </w:pPr>
            <w:r>
              <w:t>0</w:t>
            </w:r>
          </w:p>
        </w:tc>
        <w:tc>
          <w:tcPr>
            <w:tcW w:w="3150" w:type="dxa"/>
          </w:tcPr>
          <w:p w14:paraId="298DC988" w14:textId="08D29AC2" w:rsidR="00864099" w:rsidRDefault="00864099" w:rsidP="00BE61DE">
            <w:pPr>
              <w:jc w:val="center"/>
            </w:pPr>
            <w:r>
              <w:t>Unknown / No Safety Effect</w:t>
            </w:r>
          </w:p>
        </w:tc>
        <w:tc>
          <w:tcPr>
            <w:tcW w:w="4374" w:type="dxa"/>
          </w:tcPr>
          <w:p w14:paraId="3F7923B3" w14:textId="71996243" w:rsidR="00864099" w:rsidRPr="00864099" w:rsidRDefault="00864099" w:rsidP="00BE61DE">
            <w:pPr>
              <w:jc w:val="center"/>
            </w:pPr>
            <w:r>
              <w:t>&gt; 1x10</w:t>
            </w:r>
            <w:r>
              <w:rPr>
                <w:vertAlign w:val="superscript"/>
              </w:rPr>
              <w:t>-3</w:t>
            </w:r>
            <w:r>
              <w:t xml:space="preserve"> per flight hour or unknown.</w:t>
            </w:r>
          </w:p>
        </w:tc>
        <w:tc>
          <w:tcPr>
            <w:tcW w:w="2754" w:type="dxa"/>
          </w:tcPr>
          <w:p w14:paraId="255B53D5" w14:textId="6298F7E9" w:rsidR="00864099" w:rsidRDefault="00864099" w:rsidP="00BE61DE">
            <w:pPr>
              <w:jc w:val="center"/>
            </w:pPr>
            <w:r>
              <w:t>N/A</w:t>
            </w:r>
          </w:p>
        </w:tc>
      </w:tr>
      <w:tr w:rsidR="00864099" w14:paraId="79E467BD" w14:textId="77777777" w:rsidTr="00864099">
        <w:tc>
          <w:tcPr>
            <w:tcW w:w="738" w:type="dxa"/>
          </w:tcPr>
          <w:p w14:paraId="4D165793" w14:textId="762D8455" w:rsidR="00864099" w:rsidRDefault="00864099" w:rsidP="00BE61DE">
            <w:pPr>
              <w:jc w:val="center"/>
            </w:pPr>
            <w:r>
              <w:t>1</w:t>
            </w:r>
          </w:p>
        </w:tc>
        <w:tc>
          <w:tcPr>
            <w:tcW w:w="3150" w:type="dxa"/>
          </w:tcPr>
          <w:p w14:paraId="6D2A938B" w14:textId="35D8D5E7" w:rsidR="00864099" w:rsidRDefault="00864099" w:rsidP="00BE61DE">
            <w:pPr>
              <w:jc w:val="center"/>
            </w:pPr>
            <w:r>
              <w:t>Minor</w:t>
            </w:r>
          </w:p>
        </w:tc>
        <w:tc>
          <w:tcPr>
            <w:tcW w:w="4374" w:type="dxa"/>
          </w:tcPr>
          <w:p w14:paraId="156B1FFA" w14:textId="13982FC1" w:rsidR="00864099" w:rsidRPr="00864099" w:rsidRDefault="00864099" w:rsidP="00BE61DE">
            <w:pPr>
              <w:jc w:val="center"/>
            </w:pPr>
            <w:r w:rsidRPr="004D6610">
              <w:t>≤</w:t>
            </w:r>
            <w:r>
              <w:t xml:space="preserve"> 1x10</w:t>
            </w:r>
            <w:r>
              <w:rPr>
                <w:vertAlign w:val="superscript"/>
              </w:rPr>
              <w:t>-3</w:t>
            </w:r>
            <w:r>
              <w:t xml:space="preserve"> per flight hour.</w:t>
            </w:r>
          </w:p>
        </w:tc>
        <w:tc>
          <w:tcPr>
            <w:tcW w:w="2754" w:type="dxa"/>
          </w:tcPr>
          <w:p w14:paraId="49B683A0" w14:textId="216B83C2" w:rsidR="00864099" w:rsidRDefault="00864099" w:rsidP="00BE61DE">
            <w:pPr>
              <w:jc w:val="center"/>
            </w:pPr>
            <w:r>
              <w:t>D</w:t>
            </w:r>
          </w:p>
        </w:tc>
      </w:tr>
      <w:tr w:rsidR="00864099" w14:paraId="396172E6" w14:textId="77777777" w:rsidTr="00864099">
        <w:tc>
          <w:tcPr>
            <w:tcW w:w="738" w:type="dxa"/>
          </w:tcPr>
          <w:p w14:paraId="4A6CBCF7" w14:textId="4B3AB414" w:rsidR="00864099" w:rsidRDefault="00864099" w:rsidP="00BE61DE">
            <w:pPr>
              <w:jc w:val="center"/>
            </w:pPr>
            <w:r>
              <w:t>2</w:t>
            </w:r>
          </w:p>
        </w:tc>
        <w:tc>
          <w:tcPr>
            <w:tcW w:w="3150" w:type="dxa"/>
          </w:tcPr>
          <w:p w14:paraId="489A1A95" w14:textId="57BEF5DA" w:rsidR="00864099" w:rsidRDefault="00864099" w:rsidP="00BE61DE">
            <w:pPr>
              <w:jc w:val="center"/>
            </w:pPr>
            <w:r>
              <w:t>Major</w:t>
            </w:r>
          </w:p>
        </w:tc>
        <w:tc>
          <w:tcPr>
            <w:tcW w:w="4374" w:type="dxa"/>
          </w:tcPr>
          <w:p w14:paraId="5AFAB193" w14:textId="2CB409E4" w:rsidR="00864099" w:rsidRPr="00864099" w:rsidRDefault="00864099" w:rsidP="00BE61DE">
            <w:pPr>
              <w:jc w:val="center"/>
            </w:pPr>
            <w:r w:rsidRPr="004D6610">
              <w:t>≤</w:t>
            </w:r>
            <w:r>
              <w:t xml:space="preserve"> 1x10</w:t>
            </w:r>
            <w:r>
              <w:rPr>
                <w:vertAlign w:val="superscript"/>
              </w:rPr>
              <w:t>-5</w:t>
            </w:r>
            <w:r>
              <w:t xml:space="preserve"> per flight hour.</w:t>
            </w:r>
          </w:p>
        </w:tc>
        <w:tc>
          <w:tcPr>
            <w:tcW w:w="2754" w:type="dxa"/>
          </w:tcPr>
          <w:p w14:paraId="5E7B405F" w14:textId="34AA6FFC" w:rsidR="00864099" w:rsidRDefault="00864099" w:rsidP="00BE61DE">
            <w:pPr>
              <w:jc w:val="center"/>
            </w:pPr>
            <w:r>
              <w:t>C</w:t>
            </w:r>
          </w:p>
        </w:tc>
      </w:tr>
      <w:tr w:rsidR="00864099" w14:paraId="434091AE" w14:textId="77777777" w:rsidTr="00864099">
        <w:tc>
          <w:tcPr>
            <w:tcW w:w="738" w:type="dxa"/>
          </w:tcPr>
          <w:p w14:paraId="6A81BB17" w14:textId="261B3F34" w:rsidR="00864099" w:rsidRDefault="00864099" w:rsidP="00BE61DE">
            <w:pPr>
              <w:jc w:val="center"/>
            </w:pPr>
            <w:r>
              <w:t>3</w:t>
            </w:r>
          </w:p>
        </w:tc>
        <w:tc>
          <w:tcPr>
            <w:tcW w:w="3150" w:type="dxa"/>
          </w:tcPr>
          <w:p w14:paraId="0DF363E2" w14:textId="4C525157" w:rsidR="00864099" w:rsidRDefault="00864099" w:rsidP="00BE61DE">
            <w:pPr>
              <w:jc w:val="center"/>
            </w:pPr>
            <w:r>
              <w:t>Hazardous</w:t>
            </w:r>
          </w:p>
        </w:tc>
        <w:tc>
          <w:tcPr>
            <w:tcW w:w="4374" w:type="dxa"/>
          </w:tcPr>
          <w:p w14:paraId="4D4B989D" w14:textId="3ACEF7CE" w:rsidR="00864099" w:rsidRPr="00864099" w:rsidRDefault="00864099" w:rsidP="00BE61DE">
            <w:pPr>
              <w:jc w:val="center"/>
            </w:pPr>
            <w:r w:rsidRPr="004D6610">
              <w:t>≤</w:t>
            </w:r>
            <w:r>
              <w:t xml:space="preserve"> 1x10</w:t>
            </w:r>
            <w:r>
              <w:rPr>
                <w:vertAlign w:val="superscript"/>
              </w:rPr>
              <w:t>-7</w:t>
            </w:r>
            <w:r>
              <w:t xml:space="preserve"> per flight hour.</w:t>
            </w:r>
          </w:p>
        </w:tc>
        <w:tc>
          <w:tcPr>
            <w:tcW w:w="2754" w:type="dxa"/>
          </w:tcPr>
          <w:p w14:paraId="682A8BC2" w14:textId="0996ED78" w:rsidR="00864099" w:rsidRDefault="00864099" w:rsidP="00BE61DE">
            <w:pPr>
              <w:jc w:val="center"/>
            </w:pPr>
            <w:r>
              <w:t>B</w:t>
            </w:r>
          </w:p>
        </w:tc>
      </w:tr>
    </w:tbl>
    <w:p w14:paraId="493E536F" w14:textId="77777777" w:rsidR="00864099" w:rsidRDefault="00864099" w:rsidP="004D6610"/>
    <w:p w14:paraId="11F88B31" w14:textId="22F86817" w:rsidR="00BE61DE" w:rsidRPr="00BE61DE" w:rsidRDefault="00BE61DE" w:rsidP="004D6610">
      <w:pPr>
        <w:rPr>
          <w:b/>
          <w:bCs/>
        </w:rPr>
      </w:pPr>
      <w:proofErr w:type="gramStart"/>
      <w:r>
        <w:rPr>
          <w:b/>
          <w:bCs/>
        </w:rPr>
        <w:t>SYSINFO[</w:t>
      </w:r>
      <w:proofErr w:type="gramEnd"/>
      <w:r>
        <w:rPr>
          <w:b/>
          <w:bCs/>
        </w:rPr>
        <w:t>18] GNSS Antenna Offset Known</w:t>
      </w:r>
      <w:r w:rsidR="00CC0849">
        <w:rPr>
          <w:b/>
          <w:bCs/>
        </w:rPr>
        <w:t xml:space="preserve"> (GAOK)</w:t>
      </w:r>
    </w:p>
    <w:p w14:paraId="5D5D88B0" w14:textId="7F93DA46" w:rsidR="005A4872" w:rsidRDefault="00BE61DE" w:rsidP="004D6610">
      <w:r>
        <w:t xml:space="preserve">This field indicates whether the aircraft has reported the installation location of its GNSS antenna relative to its </w:t>
      </w:r>
      <w:r w:rsidR="00CC0849">
        <w:t>centerline (roll axis). A field for reporting this value is only available in ADS-B messages emitted by aircraft on the ground, and even then, the aircraft may not report a value in this field.</w:t>
      </w:r>
    </w:p>
    <w:tbl>
      <w:tblPr>
        <w:tblStyle w:val="TableGrid"/>
        <w:tblW w:w="0" w:type="auto"/>
        <w:tblLook w:val="04A0" w:firstRow="1" w:lastRow="0" w:firstColumn="1" w:lastColumn="0" w:noHBand="0" w:noVBand="1"/>
      </w:tblPr>
      <w:tblGrid>
        <w:gridCol w:w="3888"/>
        <w:gridCol w:w="7128"/>
      </w:tblGrid>
      <w:tr w:rsidR="00BE61DE" w14:paraId="1D76F148" w14:textId="77777777" w:rsidTr="00BE61DE">
        <w:tc>
          <w:tcPr>
            <w:tcW w:w="3888" w:type="dxa"/>
            <w:shd w:val="clear" w:color="auto" w:fill="DBDBDB" w:themeFill="accent6" w:themeFillTint="66"/>
          </w:tcPr>
          <w:p w14:paraId="3D3780E9" w14:textId="00671C3D" w:rsidR="00BE61DE" w:rsidRPr="00BE61DE" w:rsidRDefault="00BE61DE" w:rsidP="00BE61DE">
            <w:pPr>
              <w:jc w:val="center"/>
              <w:rPr>
                <w:b/>
                <w:bCs/>
              </w:rPr>
            </w:pPr>
            <w:r w:rsidRPr="00BE61DE">
              <w:rPr>
                <w:b/>
                <w:bCs/>
              </w:rPr>
              <w:t>GANTO Value</w:t>
            </w:r>
          </w:p>
        </w:tc>
        <w:tc>
          <w:tcPr>
            <w:tcW w:w="7128" w:type="dxa"/>
            <w:shd w:val="clear" w:color="auto" w:fill="DBDBDB" w:themeFill="accent6" w:themeFillTint="66"/>
          </w:tcPr>
          <w:p w14:paraId="155949F5" w14:textId="6C0F9D1E" w:rsidR="00BE61DE" w:rsidRPr="00BE61DE" w:rsidRDefault="00BE61DE" w:rsidP="00BE61DE">
            <w:pPr>
              <w:jc w:val="center"/>
              <w:rPr>
                <w:b/>
                <w:bCs/>
              </w:rPr>
            </w:pPr>
            <w:r w:rsidRPr="00BE61DE">
              <w:rPr>
                <w:b/>
                <w:bCs/>
              </w:rPr>
              <w:t>Aircraft reported location of its GNSS antenna relative to roll axis?</w:t>
            </w:r>
          </w:p>
        </w:tc>
      </w:tr>
      <w:tr w:rsidR="00BE61DE" w14:paraId="4A2085F2" w14:textId="77777777" w:rsidTr="00BE61DE">
        <w:tc>
          <w:tcPr>
            <w:tcW w:w="3888" w:type="dxa"/>
          </w:tcPr>
          <w:p w14:paraId="77131040" w14:textId="04E4E18B" w:rsidR="00BE61DE" w:rsidRDefault="00BE61DE" w:rsidP="00BE61DE">
            <w:pPr>
              <w:jc w:val="center"/>
            </w:pPr>
            <w:r>
              <w:t>0</w:t>
            </w:r>
          </w:p>
        </w:tc>
        <w:tc>
          <w:tcPr>
            <w:tcW w:w="7128" w:type="dxa"/>
          </w:tcPr>
          <w:p w14:paraId="316350D3" w14:textId="0BD5BABE" w:rsidR="00BE61DE" w:rsidRDefault="00BE61DE" w:rsidP="00BE61DE">
            <w:pPr>
              <w:jc w:val="center"/>
            </w:pPr>
            <w:r>
              <w:t>No</w:t>
            </w:r>
          </w:p>
        </w:tc>
      </w:tr>
      <w:tr w:rsidR="00BE61DE" w14:paraId="2B29AF2B" w14:textId="77777777" w:rsidTr="00BE61DE">
        <w:tc>
          <w:tcPr>
            <w:tcW w:w="3888" w:type="dxa"/>
          </w:tcPr>
          <w:p w14:paraId="5CBF5FD7" w14:textId="5BAD3E01" w:rsidR="00BE61DE" w:rsidRDefault="00BE61DE" w:rsidP="00BE61DE">
            <w:pPr>
              <w:jc w:val="center"/>
            </w:pPr>
            <w:r>
              <w:t>1</w:t>
            </w:r>
          </w:p>
        </w:tc>
        <w:tc>
          <w:tcPr>
            <w:tcW w:w="7128" w:type="dxa"/>
          </w:tcPr>
          <w:p w14:paraId="34CCAD86" w14:textId="4A56F43F" w:rsidR="00BE61DE" w:rsidRDefault="00BE61DE" w:rsidP="00BE61DE">
            <w:pPr>
              <w:jc w:val="center"/>
            </w:pPr>
            <w:r>
              <w:t>Yes</w:t>
            </w:r>
          </w:p>
        </w:tc>
      </w:tr>
    </w:tbl>
    <w:p w14:paraId="259BE12D" w14:textId="38A760DE" w:rsidR="00BE61DE" w:rsidRPr="004D6610" w:rsidRDefault="00BE61DE" w:rsidP="004D6610"/>
    <w:p w14:paraId="79AD98AE" w14:textId="321B4324" w:rsidR="0099588D" w:rsidRPr="00CC0849" w:rsidRDefault="00CC0849" w:rsidP="0099588D">
      <w:pPr>
        <w:rPr>
          <w:b/>
          <w:bCs/>
        </w:rPr>
      </w:pPr>
      <w:proofErr w:type="gramStart"/>
      <w:r w:rsidRPr="00CC0849">
        <w:rPr>
          <w:b/>
          <w:bCs/>
        </w:rPr>
        <w:t>SYSINFO[</w:t>
      </w:r>
      <w:proofErr w:type="gramEnd"/>
      <w:r w:rsidRPr="00CC0849">
        <w:rPr>
          <w:b/>
          <w:bCs/>
        </w:rPr>
        <w:t>19-20] GNSS Antenna Offset Distance (GAOD)</w:t>
      </w:r>
    </w:p>
    <w:p w14:paraId="788AE502" w14:textId="13FA8E1B" w:rsidR="00CC0849" w:rsidRDefault="00CC0849" w:rsidP="0099588D">
      <w:r>
        <w:t>This field indicates the distance that the GNSS antenna is offset from the centerline (roll axis) of the aircraft. Aircraft only report even values for their GNSS antenna offset distance, between 2-6 meters, so the reported offset distance can be calculated using the equation below.</w:t>
      </w:r>
    </w:p>
    <w:p w14:paraId="72FEAA1F" w14:textId="0DCD4E32" w:rsidR="00CC0849" w:rsidRDefault="00CC0849" w:rsidP="00CC0849">
      <w:pPr>
        <w:ind w:left="720"/>
      </w:pPr>
      <w:r>
        <w:t xml:space="preserve">GNSS antenna offset distance = GAOD &lt;&lt; </w:t>
      </w:r>
      <w:r w:rsidR="00DF1A57">
        <w:t>1</w:t>
      </w:r>
    </w:p>
    <w:p w14:paraId="2816E3E1" w14:textId="3CBF432A" w:rsidR="00CC0849" w:rsidRDefault="00CC0849" w:rsidP="00CC0849">
      <w:r>
        <w:t>Note that this value is only reported by some aircraft while operating on the ground. Aircraft operating in the air do not report this value. Always check the value of the GAOK bit to see if the value of GAOD is worth paying attention to.</w:t>
      </w:r>
    </w:p>
    <w:p w14:paraId="2CD214FF" w14:textId="77777777" w:rsidR="00CC0849" w:rsidRDefault="00CC0849" w:rsidP="00CC0849"/>
    <w:p w14:paraId="20904E09" w14:textId="60A7AEC8" w:rsidR="00CC0849" w:rsidRDefault="00CC0849" w:rsidP="00CC0849">
      <w:pPr>
        <w:rPr>
          <w:b/>
          <w:bCs/>
        </w:rPr>
      </w:pPr>
      <w:proofErr w:type="gramStart"/>
      <w:r>
        <w:rPr>
          <w:b/>
          <w:bCs/>
        </w:rPr>
        <w:t>SYSINFO[</w:t>
      </w:r>
      <w:proofErr w:type="gramEnd"/>
      <w:r>
        <w:rPr>
          <w:b/>
          <w:bCs/>
        </w:rPr>
        <w:t>21] GNSS Antenna Offset Direction (GAOR)</w:t>
      </w:r>
    </w:p>
    <w:tbl>
      <w:tblPr>
        <w:tblStyle w:val="TableGrid"/>
        <w:tblW w:w="0" w:type="auto"/>
        <w:tblLook w:val="04A0" w:firstRow="1" w:lastRow="0" w:firstColumn="1" w:lastColumn="0" w:noHBand="0" w:noVBand="1"/>
      </w:tblPr>
      <w:tblGrid>
        <w:gridCol w:w="2538"/>
        <w:gridCol w:w="8478"/>
      </w:tblGrid>
      <w:tr w:rsidR="00CC0849" w14:paraId="06FC4201" w14:textId="77777777" w:rsidTr="00CC0849">
        <w:tc>
          <w:tcPr>
            <w:tcW w:w="2538" w:type="dxa"/>
            <w:shd w:val="clear" w:color="auto" w:fill="DBDBDB" w:themeFill="accent6" w:themeFillTint="66"/>
          </w:tcPr>
          <w:p w14:paraId="27C5601C" w14:textId="6E6A1350" w:rsidR="00CC0849" w:rsidRPr="00CC0849" w:rsidRDefault="00CC0849" w:rsidP="00CC0849">
            <w:pPr>
              <w:jc w:val="center"/>
              <w:rPr>
                <w:b/>
                <w:bCs/>
              </w:rPr>
            </w:pPr>
            <w:r w:rsidRPr="00CC0849">
              <w:rPr>
                <w:b/>
                <w:bCs/>
              </w:rPr>
              <w:t>GAOR Value</w:t>
            </w:r>
          </w:p>
        </w:tc>
        <w:tc>
          <w:tcPr>
            <w:tcW w:w="8478" w:type="dxa"/>
            <w:shd w:val="clear" w:color="auto" w:fill="DBDBDB" w:themeFill="accent6" w:themeFillTint="66"/>
          </w:tcPr>
          <w:p w14:paraId="5A04D8C1" w14:textId="302B7700" w:rsidR="00CC0849" w:rsidRPr="00CC0849" w:rsidRDefault="00CC0849" w:rsidP="00CC0849">
            <w:pPr>
              <w:jc w:val="center"/>
              <w:rPr>
                <w:b/>
                <w:bCs/>
              </w:rPr>
            </w:pPr>
            <w:r w:rsidRPr="00CC0849">
              <w:rPr>
                <w:b/>
                <w:bCs/>
              </w:rPr>
              <w:t>GNSS Antenna Offset Direction</w:t>
            </w:r>
          </w:p>
        </w:tc>
      </w:tr>
      <w:tr w:rsidR="00CC0849" w14:paraId="3BB5FC51" w14:textId="77777777" w:rsidTr="00CC0849">
        <w:tc>
          <w:tcPr>
            <w:tcW w:w="2538" w:type="dxa"/>
          </w:tcPr>
          <w:p w14:paraId="167CC455" w14:textId="72F07489" w:rsidR="00CC0849" w:rsidRPr="00CC0849" w:rsidRDefault="00CC0849" w:rsidP="00CC0849">
            <w:pPr>
              <w:jc w:val="center"/>
            </w:pPr>
            <w:r>
              <w:t>0</w:t>
            </w:r>
          </w:p>
        </w:tc>
        <w:tc>
          <w:tcPr>
            <w:tcW w:w="8478" w:type="dxa"/>
          </w:tcPr>
          <w:p w14:paraId="4B84AB8C" w14:textId="3417B564" w:rsidR="00CC0849" w:rsidRPr="00CC0849" w:rsidRDefault="00CC0849" w:rsidP="00CC0849">
            <w:pPr>
              <w:jc w:val="center"/>
            </w:pPr>
            <w:r>
              <w:t>GNSS antenna is offset to the left of centerline (roll axis).</w:t>
            </w:r>
          </w:p>
        </w:tc>
      </w:tr>
      <w:tr w:rsidR="00CC0849" w14:paraId="62EFDD6A" w14:textId="77777777" w:rsidTr="00CC0849">
        <w:tc>
          <w:tcPr>
            <w:tcW w:w="2538" w:type="dxa"/>
          </w:tcPr>
          <w:p w14:paraId="4F9D7CD3" w14:textId="0DB397AB" w:rsidR="00CC0849" w:rsidRPr="00CC0849" w:rsidRDefault="00CC0849" w:rsidP="00CC0849">
            <w:pPr>
              <w:jc w:val="center"/>
            </w:pPr>
            <w:r>
              <w:t>1</w:t>
            </w:r>
          </w:p>
        </w:tc>
        <w:tc>
          <w:tcPr>
            <w:tcW w:w="8478" w:type="dxa"/>
          </w:tcPr>
          <w:p w14:paraId="67CA9CD7" w14:textId="04A65380" w:rsidR="00CC0849" w:rsidRPr="00CC0849" w:rsidRDefault="00CC0849" w:rsidP="00CC0849">
            <w:pPr>
              <w:jc w:val="center"/>
            </w:pPr>
            <w:r>
              <w:t>GNSS antenna is offset to the right of centerline (roll axis).</w:t>
            </w:r>
          </w:p>
        </w:tc>
      </w:tr>
    </w:tbl>
    <w:p w14:paraId="486EEBEA" w14:textId="77777777" w:rsidR="00CC0849" w:rsidRDefault="00CC0849" w:rsidP="00CC0849">
      <w:pPr>
        <w:rPr>
          <w:b/>
          <w:bCs/>
        </w:rPr>
      </w:pPr>
    </w:p>
    <w:p w14:paraId="6C7EC99D" w14:textId="77777777" w:rsidR="00CC0849" w:rsidRDefault="00CC0849">
      <w:pPr>
        <w:rPr>
          <w:b/>
          <w:bCs/>
        </w:rPr>
      </w:pPr>
      <w:r>
        <w:rPr>
          <w:b/>
          <w:bCs/>
        </w:rPr>
        <w:br w:type="page"/>
      </w:r>
    </w:p>
    <w:p w14:paraId="4420FC41" w14:textId="1940F835" w:rsidR="00CC0849" w:rsidRDefault="00CC0849" w:rsidP="00CC0849">
      <w:pPr>
        <w:rPr>
          <w:b/>
          <w:bCs/>
        </w:rPr>
      </w:pPr>
      <w:proofErr w:type="gramStart"/>
      <w:r>
        <w:rPr>
          <w:b/>
          <w:bCs/>
        </w:rPr>
        <w:lastRenderedPageBreak/>
        <w:t>SYSINFO[</w:t>
      </w:r>
      <w:proofErr w:type="gramEnd"/>
      <w:r>
        <w:rPr>
          <w:b/>
          <w:bCs/>
        </w:rPr>
        <w:t>22-28] Aircraft Maximum Dimension (MDIM)</w:t>
      </w:r>
    </w:p>
    <w:p w14:paraId="35DDCE52" w14:textId="1B2F3A89" w:rsidR="00CC0849" w:rsidRPr="00CC0849" w:rsidRDefault="00CC0849" w:rsidP="00CC0849">
      <w:r>
        <w:t>This field indicates the value of the maximum dimension (length or width) of an aircraft, and is only reported by aircraft while on the ground.</w:t>
      </w:r>
      <w:r w:rsidR="0018449B">
        <w:t xml:space="preserve"> This field has no special coding, and can be interpreted directly as a binary unsigned integer value.</w:t>
      </w:r>
    </w:p>
    <w:p w14:paraId="0D7FE1A7" w14:textId="77777777" w:rsidR="00FA5ABC" w:rsidRPr="00FA5ABC" w:rsidRDefault="00FA5ABC" w:rsidP="003644D3">
      <w:pPr>
        <w:pStyle w:val="Heading4"/>
        <w:numPr>
          <w:ilvl w:val="3"/>
          <w:numId w:val="19"/>
        </w:numPr>
        <w:rPr>
          <w:rFonts w:ascii="Poppins" w:hAnsi="Poppins"/>
          <w:color w:val="00AD4D"/>
          <w:sz w:val="24"/>
          <w:szCs w:val="24"/>
        </w:rPr>
      </w:pPr>
      <w:bookmarkStart w:id="62" w:name="_Ref176041315"/>
      <w:r>
        <w:t>CRC Field</w:t>
      </w:r>
      <w:bookmarkEnd w:id="62"/>
    </w:p>
    <w:p w14:paraId="5E138EF2" w14:textId="5541EB4C" w:rsidR="00FA5ABC" w:rsidRDefault="00FA5ABC" w:rsidP="00FA5ABC">
      <w:pPr>
        <w:pStyle w:val="Heading4"/>
        <w:rPr>
          <w:b w:val="0"/>
          <w:bCs/>
        </w:rPr>
      </w:pPr>
      <w:proofErr w:type="spellStart"/>
      <w:r>
        <w:rPr>
          <w:b w:val="0"/>
          <w:bCs/>
        </w:rPr>
        <w:t>CSBee</w:t>
      </w:r>
      <w:proofErr w:type="spellEnd"/>
      <w:r>
        <w:rPr>
          <w:b w:val="0"/>
          <w:bCs/>
        </w:rPr>
        <w:t xml:space="preserve"> messages use a 16-bit Cyclical Redundancy Checksum (CRC-16), which can be calculated using the algorithm in the C++ code snippet below. Note the “swap16” helper function which also needs to be included.</w:t>
      </w:r>
    </w:p>
    <w:p w14:paraId="050CC9F6" w14:textId="77777777" w:rsidR="00FA5ABC" w:rsidRDefault="00FA5ABC" w:rsidP="00FA5ABC">
      <w:pPr>
        <w:pStyle w:val="Heading4"/>
        <w:rPr>
          <w:b w:val="0"/>
          <w:bCs/>
        </w:rPr>
      </w:pPr>
    </w:p>
    <w:p w14:paraId="663C31C0" w14:textId="77777777" w:rsidR="00FA5ABC" w:rsidRPr="00C96409" w:rsidRDefault="00FA5ABC" w:rsidP="00C96409">
      <w:pPr>
        <w:pStyle w:val="code"/>
      </w:pPr>
      <w:r w:rsidRPr="00C96409">
        <w:t xml:space="preserve">uint16_t swap16(uint16_t value) </w:t>
      </w:r>
      <w:proofErr w:type="gramStart"/>
      <w:r w:rsidRPr="00C96409">
        <w:t>{ return</w:t>
      </w:r>
      <w:proofErr w:type="gramEnd"/>
      <w:r w:rsidRPr="00C96409">
        <w:t xml:space="preserve"> (value &lt;&lt; 8) | (value &gt;&gt; 8)</w:t>
      </w:r>
      <w:proofErr w:type="gramStart"/>
      <w:r w:rsidRPr="00C96409">
        <w:t>; }</w:t>
      </w:r>
      <w:proofErr w:type="gramEnd"/>
    </w:p>
    <w:p w14:paraId="2E4D73B5" w14:textId="77777777" w:rsidR="00FA5ABC" w:rsidRPr="00C96409" w:rsidRDefault="00FA5ABC" w:rsidP="00C96409">
      <w:pPr>
        <w:pStyle w:val="code"/>
      </w:pPr>
    </w:p>
    <w:p w14:paraId="6C5CC23D" w14:textId="710A1026" w:rsidR="00FA5ABC" w:rsidRPr="00C96409" w:rsidRDefault="00FA5ABC" w:rsidP="00C96409">
      <w:pPr>
        <w:pStyle w:val="code"/>
      </w:pPr>
      <w:r w:rsidRPr="00C96409">
        <w:t>uint16_t CalculateCRC16(const uint8_t *</w:t>
      </w:r>
      <w:proofErr w:type="spellStart"/>
      <w:r w:rsidRPr="00C96409">
        <w:t>data_p</w:t>
      </w:r>
      <w:proofErr w:type="spellEnd"/>
      <w:r w:rsidRPr="00C96409">
        <w:t xml:space="preserve">, </w:t>
      </w:r>
      <w:r w:rsidR="00880088" w:rsidRPr="00C96409">
        <w:t>int32_t</w:t>
      </w:r>
      <w:r w:rsidRPr="00C96409">
        <w:t xml:space="preserve"> length) {</w:t>
      </w:r>
    </w:p>
    <w:p w14:paraId="3D94960C" w14:textId="77777777" w:rsidR="00FA5ABC" w:rsidRPr="00C96409" w:rsidRDefault="00FA5ABC" w:rsidP="00C96409">
      <w:pPr>
        <w:pStyle w:val="code"/>
      </w:pPr>
      <w:r w:rsidRPr="00C96409">
        <w:t>    uint8_t x;</w:t>
      </w:r>
    </w:p>
    <w:p w14:paraId="084D15D1" w14:textId="77777777" w:rsidR="00FA5ABC" w:rsidRPr="00C96409" w:rsidRDefault="00FA5ABC" w:rsidP="00C96409">
      <w:pPr>
        <w:pStyle w:val="code"/>
      </w:pPr>
      <w:r w:rsidRPr="00C96409">
        <w:t xml:space="preserve">    uint16_t </w:t>
      </w:r>
      <w:proofErr w:type="spellStart"/>
      <w:r w:rsidRPr="00C96409">
        <w:t>crc</w:t>
      </w:r>
      <w:proofErr w:type="spellEnd"/>
      <w:r w:rsidRPr="00C96409">
        <w:t xml:space="preserve"> = 0xFFFF;</w:t>
      </w:r>
    </w:p>
    <w:p w14:paraId="104AA308" w14:textId="77777777" w:rsidR="00FA5ABC" w:rsidRPr="00C96409" w:rsidRDefault="00FA5ABC" w:rsidP="00C96409">
      <w:pPr>
        <w:pStyle w:val="code"/>
      </w:pPr>
      <w:r w:rsidRPr="00C96409">
        <w:t>    while (length--) {</w:t>
      </w:r>
    </w:p>
    <w:p w14:paraId="1A5D34E9" w14:textId="77777777" w:rsidR="00FA5ABC" w:rsidRPr="00C96409" w:rsidRDefault="00FA5ABC" w:rsidP="00C96409">
      <w:pPr>
        <w:pStyle w:val="code"/>
      </w:pPr>
      <w:r w:rsidRPr="00C96409">
        <w:t xml:space="preserve">        x = </w:t>
      </w:r>
      <w:proofErr w:type="spellStart"/>
      <w:r w:rsidRPr="00C96409">
        <w:t>crc</w:t>
      </w:r>
      <w:proofErr w:type="spellEnd"/>
      <w:r w:rsidRPr="00C96409">
        <w:t xml:space="preserve"> &gt;&gt; 8 ^ *</w:t>
      </w:r>
      <w:proofErr w:type="spellStart"/>
      <w:r w:rsidRPr="00C96409">
        <w:t>data_p</w:t>
      </w:r>
      <w:proofErr w:type="spellEnd"/>
      <w:r w:rsidRPr="00C96409">
        <w:t>++;</w:t>
      </w:r>
    </w:p>
    <w:p w14:paraId="04C3A1AB" w14:textId="77777777" w:rsidR="00FA5ABC" w:rsidRPr="00C96409" w:rsidRDefault="00FA5ABC" w:rsidP="00C96409">
      <w:pPr>
        <w:pStyle w:val="code"/>
      </w:pPr>
      <w:r w:rsidRPr="00C96409">
        <w:t>        x ^= x &gt;&gt; 4;</w:t>
      </w:r>
    </w:p>
    <w:p w14:paraId="601DDA7C" w14:textId="77777777" w:rsidR="00FA5ABC" w:rsidRPr="00C96409" w:rsidRDefault="00FA5ABC" w:rsidP="00C96409">
      <w:pPr>
        <w:pStyle w:val="code"/>
      </w:pPr>
      <w:r w:rsidRPr="00C96409">
        <w:t xml:space="preserve">        </w:t>
      </w:r>
      <w:proofErr w:type="spellStart"/>
      <w:r w:rsidRPr="00C96409">
        <w:t>crc</w:t>
      </w:r>
      <w:proofErr w:type="spellEnd"/>
      <w:r w:rsidRPr="00C96409">
        <w:t xml:space="preserve"> = (</w:t>
      </w:r>
      <w:proofErr w:type="spellStart"/>
      <w:r w:rsidRPr="00C96409">
        <w:t>crc</w:t>
      </w:r>
      <w:proofErr w:type="spellEnd"/>
      <w:r w:rsidRPr="00C96409">
        <w:t xml:space="preserve"> &lt;&lt; 8) ^ ((uint16_</w:t>
      </w:r>
      <w:proofErr w:type="gramStart"/>
      <w:r w:rsidRPr="00C96409">
        <w:t>t)(</w:t>
      </w:r>
      <w:proofErr w:type="gramEnd"/>
      <w:r w:rsidRPr="00C96409">
        <w:t>x &lt;&lt; 12)) ^ ((uint16_</w:t>
      </w:r>
      <w:proofErr w:type="gramStart"/>
      <w:r w:rsidRPr="00C96409">
        <w:t>t)(</w:t>
      </w:r>
      <w:proofErr w:type="gramEnd"/>
      <w:r w:rsidRPr="00C96409">
        <w:t>x &lt;&lt; 5)) ^ ((uint16_</w:t>
      </w:r>
      <w:proofErr w:type="gramStart"/>
      <w:r w:rsidRPr="00C96409">
        <w:t>t)x</w:t>
      </w:r>
      <w:proofErr w:type="gramEnd"/>
      <w:r w:rsidRPr="00C96409">
        <w:t>);</w:t>
      </w:r>
    </w:p>
    <w:p w14:paraId="7453BE2E" w14:textId="77777777" w:rsidR="00FA5ABC" w:rsidRPr="00C96409" w:rsidRDefault="00FA5ABC" w:rsidP="00C96409">
      <w:pPr>
        <w:pStyle w:val="code"/>
      </w:pPr>
      <w:r w:rsidRPr="00C96409">
        <w:t>    }</w:t>
      </w:r>
    </w:p>
    <w:p w14:paraId="4BB3E392" w14:textId="77777777" w:rsidR="00FA5ABC" w:rsidRPr="00C96409" w:rsidRDefault="00FA5ABC" w:rsidP="00C96409">
      <w:pPr>
        <w:pStyle w:val="code"/>
      </w:pPr>
      <w:r w:rsidRPr="00C96409">
        <w:t>    return swap16(</w:t>
      </w:r>
      <w:proofErr w:type="spellStart"/>
      <w:r w:rsidRPr="00C96409">
        <w:t>crc</w:t>
      </w:r>
      <w:proofErr w:type="spellEnd"/>
      <w:r w:rsidRPr="00C96409">
        <w:t>);</w:t>
      </w:r>
    </w:p>
    <w:p w14:paraId="4F2E316E" w14:textId="77777777" w:rsidR="00FA5ABC" w:rsidRPr="00C96409" w:rsidRDefault="00FA5ABC" w:rsidP="00C96409">
      <w:pPr>
        <w:pStyle w:val="code"/>
      </w:pPr>
      <w:r w:rsidRPr="00C96409">
        <w:t>}</w:t>
      </w:r>
    </w:p>
    <w:p w14:paraId="6962B742" w14:textId="2F5FB0C2" w:rsidR="00244EAF" w:rsidRDefault="00244EAF" w:rsidP="00FA5ABC">
      <w:pPr>
        <w:pStyle w:val="Heading4"/>
        <w:rPr>
          <w:rFonts w:ascii="Poppins" w:hAnsi="Poppins"/>
          <w:color w:val="00AD4D"/>
          <w:sz w:val="24"/>
          <w:szCs w:val="24"/>
        </w:rPr>
      </w:pPr>
      <w:r>
        <w:br w:type="page"/>
      </w:r>
    </w:p>
    <w:p w14:paraId="141D04EA" w14:textId="58B31613" w:rsidR="00937483" w:rsidRDefault="00C95BEA" w:rsidP="003644D3">
      <w:pPr>
        <w:pStyle w:val="Heading3"/>
        <w:numPr>
          <w:ilvl w:val="2"/>
          <w:numId w:val="19"/>
        </w:numPr>
      </w:pPr>
      <w:bookmarkStart w:id="63" w:name="_Toc183226083"/>
      <w:r>
        <w:lastRenderedPageBreak/>
        <w:t>Statistics Message</w:t>
      </w:r>
      <w:bookmarkEnd w:id="63"/>
    </w:p>
    <w:p w14:paraId="32F0C7E9" w14:textId="35329239" w:rsidR="00937483" w:rsidRPr="00937483" w:rsidRDefault="00937483" w:rsidP="00937483">
      <w:r w:rsidRPr="00937483">
        <w:t>This message contains some useful statistics</w:t>
      </w:r>
      <w:r w:rsidR="000D0F95">
        <w:t xml:space="preserve"> about </w:t>
      </w:r>
      <w:proofErr w:type="spellStart"/>
      <w:r w:rsidR="000D0F95">
        <w:t>ADSBee’s</w:t>
      </w:r>
      <w:proofErr w:type="spellEnd"/>
      <w:r w:rsidR="000D0F95">
        <w:t xml:space="preserve"> operational status</w:t>
      </w:r>
      <w:r w:rsidRPr="00937483">
        <w:t>. Format of that frame is shown below:</w:t>
      </w:r>
    </w:p>
    <w:p w14:paraId="5A31F748" w14:textId="67FE8A26" w:rsidR="00937483" w:rsidRDefault="00937483" w:rsidP="00893FCA">
      <w:pPr>
        <w:pStyle w:val="code"/>
      </w:pPr>
      <w:r w:rsidRPr="00937483">
        <w:t>#</w:t>
      </w:r>
      <w:proofErr w:type="gramStart"/>
      <w:r w:rsidRPr="00937483">
        <w:t>S:</w:t>
      </w:r>
      <w:r w:rsidR="00F74C29">
        <w:t>DPS</w:t>
      </w:r>
      <w:proofErr w:type="gramEnd"/>
      <w:r w:rsidRPr="00937483">
        <w:t>,</w:t>
      </w:r>
      <w:proofErr w:type="gramStart"/>
      <w:r w:rsidR="00F74C29">
        <w:t>ACFPS,SFPS</w:t>
      </w:r>
      <w:proofErr w:type="gramEnd"/>
      <w:r w:rsidR="00F74C29">
        <w:t>,</w:t>
      </w:r>
      <w:proofErr w:type="gramStart"/>
      <w:r w:rsidR="00F74C29">
        <w:t>TSCAL,UPTIME</w:t>
      </w:r>
      <w:proofErr w:type="gramEnd"/>
      <w:r w:rsidR="00F74C29">
        <w:t>,CRC</w:t>
      </w:r>
      <w:r w:rsidR="001F58BC">
        <w:t>\r\n</w:t>
      </w:r>
    </w:p>
    <w:p w14:paraId="08089AAB" w14:textId="77777777" w:rsidR="00893FCA" w:rsidRPr="00937483" w:rsidRDefault="00893FCA" w:rsidP="00893FCA"/>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7650"/>
        <w:gridCol w:w="1566"/>
      </w:tblGrid>
      <w:tr w:rsidR="00937483" w:rsidRPr="00937483" w14:paraId="57FE1AD2" w14:textId="77777777" w:rsidTr="00124EEE">
        <w:tc>
          <w:tcPr>
            <w:tcW w:w="172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49E8637E" w14:textId="7DB44842" w:rsidR="00937483" w:rsidRPr="00937483" w:rsidRDefault="000D0F95" w:rsidP="00C95BEA">
            <w:pPr>
              <w:spacing w:after="0"/>
            </w:pPr>
            <w:r>
              <w:rPr>
                <w:b/>
                <w:bCs/>
              </w:rPr>
              <w:t>Field</w:t>
            </w:r>
          </w:p>
        </w:tc>
        <w:tc>
          <w:tcPr>
            <w:tcW w:w="76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33DA68C" w14:textId="2B8FC30C" w:rsidR="00937483" w:rsidRPr="00937483" w:rsidRDefault="000D0F95" w:rsidP="00C95BEA">
            <w:pPr>
              <w:spacing w:after="0"/>
            </w:pPr>
            <w:r>
              <w:rPr>
                <w:b/>
                <w:bCs/>
              </w:rPr>
              <w:t>Description</w:t>
            </w:r>
          </w:p>
        </w:tc>
        <w:tc>
          <w:tcPr>
            <w:tcW w:w="156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1F2B3788" w14:textId="77777777" w:rsidR="00937483" w:rsidRPr="00937483" w:rsidRDefault="00937483" w:rsidP="00C95BEA">
            <w:pPr>
              <w:spacing w:after="0"/>
            </w:pPr>
            <w:r w:rsidRPr="00937483">
              <w:rPr>
                <w:b/>
                <w:bCs/>
              </w:rPr>
              <w:t>Example</w:t>
            </w:r>
          </w:p>
        </w:tc>
      </w:tr>
      <w:tr w:rsidR="000D0F95" w:rsidRPr="00937483" w14:paraId="08597D3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510B495F" w14:textId="56F94CF6" w:rsidR="000D0F95" w:rsidRDefault="000D0F95" w:rsidP="00C95BEA">
            <w:pPr>
              <w:spacing w:after="0"/>
            </w:pPr>
            <w:r>
              <w:t>#S</w:t>
            </w:r>
          </w:p>
        </w:tc>
        <w:tc>
          <w:tcPr>
            <w:tcW w:w="7650" w:type="dxa"/>
            <w:tcBorders>
              <w:top w:val="single" w:sz="6" w:space="0" w:color="000000"/>
              <w:left w:val="single" w:sz="6" w:space="0" w:color="000000"/>
              <w:bottom w:val="single" w:sz="6" w:space="0" w:color="000000"/>
              <w:right w:val="single" w:sz="6" w:space="0" w:color="000000"/>
            </w:tcBorders>
            <w:vAlign w:val="center"/>
          </w:tcPr>
          <w:p w14:paraId="390A9AE7" w14:textId="360BA778" w:rsidR="000D0F95" w:rsidRDefault="000D0F95" w:rsidP="00C95BEA">
            <w:pPr>
              <w:spacing w:after="0"/>
            </w:pPr>
            <w:r>
              <w:t>Statistics message start indicator.</w:t>
            </w:r>
          </w:p>
        </w:tc>
        <w:tc>
          <w:tcPr>
            <w:tcW w:w="1566" w:type="dxa"/>
            <w:tcBorders>
              <w:top w:val="single" w:sz="6" w:space="0" w:color="000000"/>
              <w:left w:val="single" w:sz="6" w:space="0" w:color="000000"/>
              <w:bottom w:val="single" w:sz="6" w:space="0" w:color="000000"/>
              <w:right w:val="single" w:sz="6" w:space="0" w:color="000000"/>
            </w:tcBorders>
            <w:vAlign w:val="center"/>
          </w:tcPr>
          <w:p w14:paraId="66E55E24" w14:textId="77777777" w:rsidR="000D0F95" w:rsidRDefault="000D0F95" w:rsidP="00C95BEA">
            <w:pPr>
              <w:spacing w:after="0"/>
            </w:pPr>
          </w:p>
        </w:tc>
      </w:tr>
      <w:tr w:rsidR="00C95BEA" w:rsidRPr="00937483" w14:paraId="5CEC8D79"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7356EA2" w14:textId="36527AC6" w:rsidR="00C95BEA" w:rsidRPr="00937483" w:rsidRDefault="00C95BEA" w:rsidP="00C95BEA">
            <w:pPr>
              <w:spacing w:after="0"/>
            </w:pPr>
            <w:r>
              <w:t>DPS</w:t>
            </w:r>
          </w:p>
        </w:tc>
        <w:tc>
          <w:tcPr>
            <w:tcW w:w="7650" w:type="dxa"/>
            <w:tcBorders>
              <w:top w:val="single" w:sz="6" w:space="0" w:color="000000"/>
              <w:left w:val="single" w:sz="6" w:space="0" w:color="000000"/>
              <w:bottom w:val="single" w:sz="6" w:space="0" w:color="000000"/>
              <w:right w:val="single" w:sz="6" w:space="0" w:color="000000"/>
            </w:tcBorders>
            <w:vAlign w:val="center"/>
          </w:tcPr>
          <w:p w14:paraId="77E1E922" w14:textId="6EAC39EA" w:rsidR="00C95BEA" w:rsidRPr="00937483" w:rsidRDefault="00C95BEA" w:rsidP="00C95BEA">
            <w:pPr>
              <w:spacing w:after="0"/>
            </w:pPr>
            <w:r>
              <w:t>Number of attempted demodulations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0B9A49B" w14:textId="0AD4577D" w:rsidR="00C95BEA" w:rsidRPr="00937483" w:rsidRDefault="00C95BEA" w:rsidP="00C95BEA">
            <w:pPr>
              <w:spacing w:after="0"/>
            </w:pPr>
            <w:r>
              <w:t>106</w:t>
            </w:r>
          </w:p>
        </w:tc>
      </w:tr>
      <w:tr w:rsidR="00124EEE" w:rsidRPr="00937483" w14:paraId="4C62D1AB"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2FFA7D70" w14:textId="132F6D1C" w:rsidR="00124EEE" w:rsidRDefault="00124EEE" w:rsidP="004F4403">
            <w:pPr>
              <w:spacing w:after="0"/>
            </w:pPr>
            <w:r>
              <w:t>RAW_SFPS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37AB0C5A" w14:textId="07E95926" w:rsidR="00124EEE" w:rsidRPr="00937483" w:rsidRDefault="00124EEE" w:rsidP="004F4403">
            <w:pPr>
              <w:spacing w:after="0"/>
            </w:pPr>
            <w:r>
              <w:t>Number of squitter (56-bit Mod</w:t>
            </w:r>
            <w:r w:rsidR="00DE645F">
              <w:t>e</w:t>
            </w:r>
            <w:r>
              <w:t xml:space="preserv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3805AA4B" w14:textId="77777777" w:rsidR="00124EEE" w:rsidRDefault="00124EEE" w:rsidP="004F4403">
            <w:pPr>
              <w:spacing w:after="0"/>
            </w:pPr>
          </w:p>
        </w:tc>
      </w:tr>
      <w:tr w:rsidR="004F4403" w:rsidRPr="00937483" w14:paraId="06293B4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3156F5F0" w14:textId="66EC9355" w:rsidR="004F4403" w:rsidRDefault="00124EEE" w:rsidP="004F4403">
            <w:pPr>
              <w:spacing w:after="0"/>
            </w:pPr>
            <w:r>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tcPr>
          <w:p w14:paraId="7025D792" w14:textId="6BB626C8" w:rsidR="004F4403" w:rsidRDefault="004F4403" w:rsidP="004F4403">
            <w:pPr>
              <w:spacing w:after="0"/>
            </w:pPr>
            <w:r w:rsidRPr="00937483">
              <w:t xml:space="preserve">Number of </w:t>
            </w:r>
            <w:r w:rsidR="00124EEE">
              <w:t>valid squitter (56-bit Mode S) frames</w:t>
            </w:r>
            <w:r w:rsidRPr="00937483">
              <w:t xml:space="preserve"> received in</w:t>
            </w:r>
            <w:r>
              <w:t xml:space="preserve"> the</w:t>
            </w:r>
            <w:r w:rsidRPr="00937483">
              <w:t xml:space="preserve"> last second</w:t>
            </w:r>
            <w:r>
              <w:t>.</w:t>
            </w:r>
          </w:p>
        </w:tc>
        <w:tc>
          <w:tcPr>
            <w:tcW w:w="1566" w:type="dxa"/>
            <w:tcBorders>
              <w:top w:val="single" w:sz="6" w:space="0" w:color="000000"/>
              <w:left w:val="single" w:sz="6" w:space="0" w:color="000000"/>
              <w:bottom w:val="single" w:sz="6" w:space="0" w:color="000000"/>
              <w:right w:val="single" w:sz="6" w:space="0" w:color="000000"/>
            </w:tcBorders>
            <w:vAlign w:val="center"/>
          </w:tcPr>
          <w:p w14:paraId="76CBDEA4" w14:textId="7736943A" w:rsidR="004F4403" w:rsidRPr="00937483" w:rsidRDefault="004F4403" w:rsidP="004F4403">
            <w:pPr>
              <w:spacing w:after="0"/>
            </w:pPr>
            <w:r>
              <w:t>20</w:t>
            </w:r>
          </w:p>
        </w:tc>
      </w:tr>
      <w:tr w:rsidR="00124EEE" w:rsidRPr="00937483" w14:paraId="28FCC6B2"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6FEC1A20" w14:textId="6A9A3620" w:rsidR="00124EEE" w:rsidRDefault="00124EEE" w:rsidP="004F4403">
            <w:pPr>
              <w:spacing w:after="0"/>
            </w:pPr>
            <w:r>
              <w:t>RAW_ESFPS</w:t>
            </w:r>
          </w:p>
        </w:tc>
        <w:tc>
          <w:tcPr>
            <w:tcW w:w="7650" w:type="dxa"/>
            <w:tcBorders>
              <w:top w:val="single" w:sz="6" w:space="0" w:color="000000"/>
              <w:left w:val="single" w:sz="6" w:space="0" w:color="000000"/>
              <w:bottom w:val="single" w:sz="6" w:space="0" w:color="000000"/>
              <w:right w:val="single" w:sz="6" w:space="0" w:color="000000"/>
            </w:tcBorders>
            <w:vAlign w:val="center"/>
          </w:tcPr>
          <w:p w14:paraId="4FB336A2" w14:textId="302AB85C" w:rsidR="00124EEE" w:rsidRDefault="00124EEE" w:rsidP="004F4403">
            <w:pPr>
              <w:spacing w:after="0"/>
            </w:pPr>
            <w:r>
              <w:t>Number of extended squitter (112-bit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2943CC2E" w14:textId="77777777" w:rsidR="00124EEE" w:rsidRPr="00937483" w:rsidRDefault="00124EEE" w:rsidP="004F4403">
            <w:pPr>
              <w:spacing w:after="0"/>
            </w:pPr>
          </w:p>
        </w:tc>
      </w:tr>
      <w:tr w:rsidR="004F4403" w:rsidRPr="00937483" w14:paraId="4C76E0D8"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2052D4D" w14:textId="1CDD1E17" w:rsidR="004F4403" w:rsidRPr="00937483" w:rsidRDefault="00124EEE" w:rsidP="004F4403">
            <w:pPr>
              <w:spacing w:after="0"/>
            </w:pPr>
            <w:r>
              <w:t>E</w:t>
            </w:r>
            <w:r w:rsidR="004F4403">
              <w:t>S</w:t>
            </w:r>
            <w:r w:rsidR="004F4403" w:rsidRPr="00937483">
              <w:t xml:space="preserve">FPS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A7BC5D" w14:textId="77566051" w:rsidR="004F4403" w:rsidRPr="00937483" w:rsidRDefault="004F4403" w:rsidP="004F4403">
            <w:pPr>
              <w:spacing w:after="0"/>
            </w:pPr>
            <w:r>
              <w:t>Number of valid Mode S frames received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5CF20A02" w14:textId="77777777" w:rsidR="004F4403" w:rsidRPr="00937483" w:rsidRDefault="004F4403" w:rsidP="004F4403">
            <w:pPr>
              <w:spacing w:after="0"/>
            </w:pPr>
            <w:r w:rsidRPr="00937483">
              <w:t>3</w:t>
            </w:r>
          </w:p>
        </w:tc>
      </w:tr>
      <w:tr w:rsidR="00124EEE" w:rsidRPr="00937483" w14:paraId="71471156"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tcPr>
          <w:p w14:paraId="1F92987D" w14:textId="51B15220" w:rsidR="00124EEE" w:rsidRDefault="00124EEE" w:rsidP="004F4403">
            <w:pPr>
              <w:spacing w:after="0"/>
            </w:pPr>
            <w:r>
              <w:t>NUM_AIRCRAFT</w:t>
            </w:r>
          </w:p>
        </w:tc>
        <w:tc>
          <w:tcPr>
            <w:tcW w:w="7650" w:type="dxa"/>
            <w:tcBorders>
              <w:top w:val="single" w:sz="6" w:space="0" w:color="000000"/>
              <w:left w:val="single" w:sz="6" w:space="0" w:color="000000"/>
              <w:bottom w:val="single" w:sz="6" w:space="0" w:color="000000"/>
              <w:right w:val="single" w:sz="6" w:space="0" w:color="000000"/>
            </w:tcBorders>
            <w:vAlign w:val="center"/>
          </w:tcPr>
          <w:p w14:paraId="55F0A769" w14:textId="3031971C" w:rsidR="00124EEE" w:rsidRDefault="00124EEE" w:rsidP="004F4403">
            <w:pPr>
              <w:spacing w:after="0"/>
            </w:pPr>
            <w:r>
              <w:t>Number of aircraft tracked in the last second.</w:t>
            </w:r>
          </w:p>
        </w:tc>
        <w:tc>
          <w:tcPr>
            <w:tcW w:w="1566" w:type="dxa"/>
            <w:tcBorders>
              <w:top w:val="single" w:sz="6" w:space="0" w:color="000000"/>
              <w:left w:val="single" w:sz="6" w:space="0" w:color="000000"/>
              <w:bottom w:val="single" w:sz="6" w:space="0" w:color="000000"/>
              <w:right w:val="single" w:sz="6" w:space="0" w:color="000000"/>
            </w:tcBorders>
            <w:vAlign w:val="center"/>
          </w:tcPr>
          <w:p w14:paraId="0C53433C" w14:textId="77777777" w:rsidR="00124EEE" w:rsidRPr="00937483" w:rsidRDefault="00124EEE" w:rsidP="004F4403">
            <w:pPr>
              <w:spacing w:after="0"/>
            </w:pPr>
          </w:p>
        </w:tc>
      </w:tr>
      <w:tr w:rsidR="004F4403" w:rsidRPr="00937483" w14:paraId="5CF5161C"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2798CCEE" w14:textId="77777777" w:rsidR="004F4403" w:rsidRPr="00937483" w:rsidRDefault="004F4403" w:rsidP="004F4403">
            <w:pPr>
              <w:spacing w:after="0"/>
            </w:pPr>
            <w:r w:rsidRPr="00937483">
              <w:t xml:space="preserve">TSCAL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2BFAA074" w14:textId="77777777" w:rsidR="004F4403" w:rsidRPr="00937483" w:rsidRDefault="004F4403" w:rsidP="004F4403">
            <w:pPr>
              <w:spacing w:after="0"/>
            </w:pPr>
            <w:r w:rsidRPr="00937483">
              <w:t xml:space="preserve">Calibration value for TS field in raw frames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48EA3B63" w14:textId="77777777" w:rsidR="004F4403" w:rsidRPr="00937483" w:rsidRDefault="004F4403" w:rsidP="004F4403">
            <w:pPr>
              <w:spacing w:after="0"/>
            </w:pPr>
            <w:r w:rsidRPr="00937483">
              <w:t>13999415</w:t>
            </w:r>
          </w:p>
        </w:tc>
      </w:tr>
      <w:tr w:rsidR="004F4403" w:rsidRPr="00937483" w14:paraId="33B5C013"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415E2583" w14:textId="77777777" w:rsidR="004F4403" w:rsidRPr="00937483" w:rsidRDefault="004F4403" w:rsidP="004F4403">
            <w:pPr>
              <w:spacing w:after="0"/>
            </w:pPr>
            <w:r w:rsidRPr="00937483">
              <w:t xml:space="preserve">UPTIME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53D1D74C" w14:textId="3F56D6DC" w:rsidR="004F4403" w:rsidRPr="00937483" w:rsidRDefault="004F4403" w:rsidP="004F4403">
            <w:pPr>
              <w:spacing w:after="0"/>
            </w:pPr>
            <w:r w:rsidRPr="00937483">
              <w:t>Time from last enter to RUN mode</w:t>
            </w:r>
            <w:r>
              <w:t>, in seconds.</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343D6E1B" w14:textId="77777777" w:rsidR="004F4403" w:rsidRPr="00937483" w:rsidRDefault="004F4403" w:rsidP="004F4403">
            <w:pPr>
              <w:spacing w:after="0"/>
            </w:pPr>
            <w:r w:rsidRPr="00937483">
              <w:t>134</w:t>
            </w:r>
          </w:p>
        </w:tc>
      </w:tr>
      <w:tr w:rsidR="004F4403" w:rsidRPr="00937483" w14:paraId="53B6D36E" w14:textId="77777777" w:rsidTr="00124EEE">
        <w:tc>
          <w:tcPr>
            <w:tcW w:w="1728" w:type="dxa"/>
            <w:tcBorders>
              <w:top w:val="single" w:sz="6" w:space="0" w:color="000000"/>
              <w:left w:val="single" w:sz="6" w:space="0" w:color="000000"/>
              <w:bottom w:val="single" w:sz="6" w:space="0" w:color="000000"/>
              <w:right w:val="single" w:sz="6" w:space="0" w:color="000000"/>
            </w:tcBorders>
            <w:vAlign w:val="center"/>
            <w:hideMark/>
          </w:tcPr>
          <w:p w14:paraId="5E967091" w14:textId="77777777" w:rsidR="004F4403" w:rsidRPr="00937483" w:rsidRDefault="004F4403" w:rsidP="004F4403">
            <w:pPr>
              <w:spacing w:after="0"/>
            </w:pPr>
            <w:r w:rsidRPr="00937483">
              <w:t xml:space="preserve">CRC </w:t>
            </w:r>
          </w:p>
        </w:tc>
        <w:tc>
          <w:tcPr>
            <w:tcW w:w="7650" w:type="dxa"/>
            <w:tcBorders>
              <w:top w:val="single" w:sz="6" w:space="0" w:color="000000"/>
              <w:left w:val="single" w:sz="6" w:space="0" w:color="000000"/>
              <w:bottom w:val="single" w:sz="6" w:space="0" w:color="000000"/>
              <w:right w:val="single" w:sz="6" w:space="0" w:color="000000"/>
            </w:tcBorders>
            <w:vAlign w:val="center"/>
            <w:hideMark/>
          </w:tcPr>
          <w:p w14:paraId="4C695872" w14:textId="653C019F" w:rsidR="004F4403" w:rsidRPr="00937483" w:rsidRDefault="004F4403" w:rsidP="004F4403">
            <w:pPr>
              <w:spacing w:after="0"/>
            </w:pPr>
            <w:r w:rsidRPr="00937483">
              <w:t>CRC16 (described in</w:t>
            </w:r>
            <w:r w:rsidR="00FA5ABC">
              <w:t xml:space="preserve"> </w:t>
            </w:r>
            <w:r w:rsidR="00FA5ABC">
              <w:fldChar w:fldCharType="begin"/>
            </w:r>
            <w:r w:rsidR="00FA5ABC">
              <w:instrText xml:space="preserve"> REF _Ref176041344 \r \h </w:instrText>
            </w:r>
            <w:r w:rsidR="00FA5ABC">
              <w:fldChar w:fldCharType="separate"/>
            </w:r>
            <w:r w:rsidR="00F11EDA">
              <w:t>2.1.2.1</w:t>
            </w:r>
            <w:r w:rsidR="00FA5ABC">
              <w:fldChar w:fldCharType="end"/>
            </w:r>
            <w:r w:rsidR="00FA5ABC">
              <w:t>).</w:t>
            </w:r>
            <w:r w:rsidRPr="00937483">
              <w:t xml:space="preserve"> </w:t>
            </w:r>
          </w:p>
        </w:tc>
        <w:tc>
          <w:tcPr>
            <w:tcW w:w="1566" w:type="dxa"/>
            <w:tcBorders>
              <w:top w:val="single" w:sz="6" w:space="0" w:color="000000"/>
              <w:left w:val="single" w:sz="6" w:space="0" w:color="000000"/>
              <w:bottom w:val="single" w:sz="6" w:space="0" w:color="000000"/>
              <w:right w:val="single" w:sz="6" w:space="0" w:color="000000"/>
            </w:tcBorders>
            <w:vAlign w:val="center"/>
            <w:hideMark/>
          </w:tcPr>
          <w:p w14:paraId="0072EB3A" w14:textId="77777777" w:rsidR="004F4403" w:rsidRPr="00937483" w:rsidRDefault="004F4403" w:rsidP="004F4403">
            <w:pPr>
              <w:spacing w:after="0"/>
            </w:pPr>
            <w:r w:rsidRPr="00937483">
              <w:t>2D3E</w:t>
            </w:r>
          </w:p>
        </w:tc>
      </w:tr>
    </w:tbl>
    <w:p w14:paraId="4830A126" w14:textId="77777777" w:rsidR="00FA5ABC" w:rsidRDefault="00FA5ABC"/>
    <w:p w14:paraId="7F09591D" w14:textId="77777777" w:rsidR="00FA5ABC" w:rsidRPr="00FA5ABC" w:rsidRDefault="00FA5ABC" w:rsidP="003644D3">
      <w:pPr>
        <w:pStyle w:val="Heading4"/>
        <w:numPr>
          <w:ilvl w:val="3"/>
          <w:numId w:val="19"/>
        </w:numPr>
        <w:rPr>
          <w:rFonts w:asciiTheme="majorHAnsi" w:hAnsiTheme="majorHAnsi"/>
          <w:color w:val="008139" w:themeColor="accent1" w:themeShade="BF"/>
          <w:sz w:val="26"/>
          <w:szCs w:val="26"/>
        </w:rPr>
      </w:pPr>
      <w:bookmarkStart w:id="64" w:name="_Ref176041344"/>
      <w:r>
        <w:t>CRC Field</w:t>
      </w:r>
      <w:bookmarkEnd w:id="64"/>
    </w:p>
    <w:p w14:paraId="475FB3F8" w14:textId="72A5149A" w:rsidR="00C96409" w:rsidRPr="00C96409" w:rsidRDefault="00FA5ABC">
      <w:pPr>
        <w:rPr>
          <w:rFonts w:asciiTheme="majorHAnsi" w:hAnsiTheme="majorHAnsi"/>
          <w:color w:val="008139" w:themeColor="accent1" w:themeShade="BF"/>
          <w:sz w:val="26"/>
          <w:szCs w:val="26"/>
        </w:rPr>
      </w:pPr>
      <w:r>
        <w:t xml:space="preserve">See </w:t>
      </w:r>
      <w:r>
        <w:fldChar w:fldCharType="begin"/>
      </w:r>
      <w:r>
        <w:instrText xml:space="preserve"> REF _Ref176041315 \r \h </w:instrText>
      </w:r>
      <w:r>
        <w:fldChar w:fldCharType="separate"/>
      </w:r>
      <w:r w:rsidR="00F11EDA">
        <w:t>2.1.1.4</w:t>
      </w:r>
      <w:r>
        <w:fldChar w:fldCharType="end"/>
      </w:r>
      <w:r>
        <w:t>.</w:t>
      </w:r>
      <w:r w:rsidR="005C2B6E">
        <w:br w:type="page"/>
      </w:r>
    </w:p>
    <w:p w14:paraId="25A8550D" w14:textId="4EC935D0" w:rsidR="00C96409" w:rsidRDefault="00C96409" w:rsidP="003644D3">
      <w:pPr>
        <w:pStyle w:val="Heading2"/>
        <w:numPr>
          <w:ilvl w:val="1"/>
          <w:numId w:val="19"/>
        </w:numPr>
      </w:pPr>
      <w:bookmarkStart w:id="65" w:name="_Toc183226084"/>
      <w:r>
        <w:lastRenderedPageBreak/>
        <w:t>GDL90</w:t>
      </w:r>
      <w:bookmarkEnd w:id="65"/>
    </w:p>
    <w:p w14:paraId="790C2339" w14:textId="77777777" w:rsidR="00C96409" w:rsidRDefault="00C96409">
      <w:pPr>
        <w:rPr>
          <w:rFonts w:ascii="Poppins SemiBold" w:eastAsiaTheme="majorEastAsia" w:hAnsi="Poppins SemiBold" w:cstheme="majorBidi"/>
          <w:b/>
          <w:color w:val="FFCB00"/>
          <w:sz w:val="26"/>
          <w:szCs w:val="26"/>
        </w:rPr>
      </w:pPr>
      <w:r>
        <w:br w:type="page"/>
      </w:r>
    </w:p>
    <w:p w14:paraId="475F0BD7" w14:textId="74A85685" w:rsidR="00137C63" w:rsidRDefault="00137C63" w:rsidP="003644D3">
      <w:pPr>
        <w:pStyle w:val="Heading2"/>
        <w:numPr>
          <w:ilvl w:val="1"/>
          <w:numId w:val="19"/>
        </w:numPr>
      </w:pPr>
      <w:bookmarkStart w:id="66" w:name="_Toc183226085"/>
      <w:r>
        <w:lastRenderedPageBreak/>
        <w:t>MAVLINK</w:t>
      </w:r>
      <w:bookmarkEnd w:id="66"/>
    </w:p>
    <w:p w14:paraId="30C565B0" w14:textId="7B07AFA6" w:rsidR="00137C63" w:rsidRDefault="00137C63" w:rsidP="00137C63">
      <w:r>
        <w:t xml:space="preserve">Tracked aircraft information is sent in MAVLINK ADSB_VEHICLE messages, in a data burst once per second. The data burst consists of </w:t>
      </w:r>
      <w:r w:rsidR="00EE6ED8">
        <w:t xml:space="preserve">1x MAVLINK Heartbeat message, </w:t>
      </w:r>
      <w:proofErr w:type="spellStart"/>
      <w:r>
        <w:t>Nx</w:t>
      </w:r>
      <w:proofErr w:type="spellEnd"/>
      <w:r>
        <w:t xml:space="preserve"> ADSB_VEHICLE messages, where N is the number of tracked aircraft, and 1x</w:t>
      </w:r>
      <w:r w:rsidR="00EE6ED8">
        <w:t xml:space="preserve"> special delimiter</w:t>
      </w:r>
      <w:r>
        <w:t xml:space="preserve"> message</w:t>
      </w:r>
      <w:r w:rsidR="008F65B0">
        <w:t xml:space="preserve"> (MAVLINK_REQUEST_DATA_STREAM for MAVLINK1 mode, MAVLINK_MESSAGE_INTERVAL for MAVLINK2 mode)</w:t>
      </w:r>
      <w:r>
        <w:t xml:space="preserve"> which indicates the end of the list of tracked aircraft. Note that this is a binary protocol which is not human readable.</w:t>
      </w:r>
    </w:p>
    <w:tbl>
      <w:tblPr>
        <w:tblStyle w:val="TableGrid"/>
        <w:tblW w:w="0" w:type="auto"/>
        <w:tblLook w:val="04A0" w:firstRow="1" w:lastRow="0" w:firstColumn="1" w:lastColumn="0" w:noHBand="0" w:noVBand="1"/>
      </w:tblPr>
      <w:tblGrid>
        <w:gridCol w:w="11016"/>
      </w:tblGrid>
      <w:tr w:rsidR="00137C63" w14:paraId="3482E562" w14:textId="77777777" w:rsidTr="00137C63">
        <w:tc>
          <w:tcPr>
            <w:tcW w:w="11016" w:type="dxa"/>
          </w:tcPr>
          <w:p w14:paraId="57AD7589" w14:textId="016F19D8" w:rsidR="00137C63" w:rsidRDefault="00137C63" w:rsidP="00137C63">
            <w:r w:rsidRPr="00C611CC">
              <w:rPr>
                <w:b/>
                <w:bCs/>
                <w:highlight w:val="red"/>
                <w:shd w:val="clear" w:color="auto" w:fill="FF0000"/>
              </w:rPr>
              <w:t>WARNING</w:t>
            </w:r>
            <w:r w:rsidRPr="00137C63">
              <w:t xml:space="preserve">: </w:t>
            </w:r>
            <w:hyperlink r:id="rId16" w:anchor=":~:text=The%20COM%20port%20then%20becomes,cause%20the%20PC%20to%20crash." w:history="1">
              <w:r w:rsidRPr="008D3B98">
                <w:rPr>
                  <w:rStyle w:val="Hyperlink"/>
                </w:rPr>
                <w:t xml:space="preserve">Windows </w:t>
              </w:r>
              <w:r w:rsidR="008D3B98" w:rsidRPr="008D3B98">
                <w:rPr>
                  <w:rStyle w:val="Hyperlink"/>
                </w:rPr>
                <w:t>has a</w:t>
              </w:r>
              <w:r w:rsidRPr="008D3B98">
                <w:rPr>
                  <w:rStyle w:val="Hyperlink"/>
                </w:rPr>
                <w:t xml:space="preserve"> bug</w:t>
              </w:r>
            </w:hyperlink>
            <w:r w:rsidRPr="00137C63">
              <w:t>, which causes some machines to recognize a serial port reporting MAVLINK packets as a mouse, which can result in phantom mouse movements and clicks (ask me how I know). Please use caution while running MAVLINK on a serial port while the computer is unattended.</w:t>
            </w:r>
          </w:p>
        </w:tc>
      </w:tr>
    </w:tbl>
    <w:p w14:paraId="04BD66BD" w14:textId="77777777" w:rsidR="00137C63" w:rsidRDefault="00137C63" w:rsidP="00137C63"/>
    <w:p w14:paraId="74D3961D" w14:textId="506625CF" w:rsidR="00EE6ED8" w:rsidRDefault="00EE6ED8" w:rsidP="003644D3">
      <w:pPr>
        <w:pStyle w:val="Heading3"/>
        <w:numPr>
          <w:ilvl w:val="2"/>
          <w:numId w:val="19"/>
        </w:numPr>
        <w:rPr>
          <w:lang w:eastAsia="zh-CN"/>
        </w:rPr>
      </w:pPr>
      <w:bookmarkStart w:id="67" w:name="_Toc183226086"/>
      <w:r>
        <w:t xml:space="preserve">MAVLINK_HEARTBEAT </w:t>
      </w:r>
      <w:r>
        <w:rPr>
          <w:rFonts w:hint="eastAsia"/>
          <w:lang w:eastAsia="zh-CN"/>
        </w:rPr>
        <w:t>（</w:t>
      </w:r>
      <w:r>
        <w:rPr>
          <w:lang w:eastAsia="zh-CN"/>
        </w:rPr>
        <w:t>Message ID 0</w:t>
      </w:r>
      <w:r>
        <w:rPr>
          <w:rFonts w:hint="eastAsia"/>
          <w:lang w:eastAsia="zh-CN"/>
        </w:rPr>
        <w:t>）</w:t>
      </w:r>
      <w:r>
        <w:rPr>
          <w:lang w:eastAsia="zh-CN"/>
        </w:rPr>
        <w:t xml:space="preserve"> Packet Definition</w:t>
      </w:r>
    </w:p>
    <w:tbl>
      <w:tblPr>
        <w:tblStyle w:val="TableGrid"/>
        <w:tblW w:w="10728" w:type="dxa"/>
        <w:tblLook w:val="04A0" w:firstRow="1" w:lastRow="0" w:firstColumn="1" w:lastColumn="0" w:noHBand="0" w:noVBand="1"/>
      </w:tblPr>
      <w:tblGrid>
        <w:gridCol w:w="1667"/>
        <w:gridCol w:w="1184"/>
        <w:gridCol w:w="696"/>
        <w:gridCol w:w="2604"/>
        <w:gridCol w:w="4577"/>
      </w:tblGrid>
      <w:tr w:rsidR="008F65B0" w:rsidRPr="00C611CC" w14:paraId="3ABE59F3" w14:textId="77777777" w:rsidTr="008F65B0">
        <w:trPr>
          <w:trHeight w:val="315"/>
        </w:trPr>
        <w:tc>
          <w:tcPr>
            <w:tcW w:w="0" w:type="auto"/>
            <w:shd w:val="clear" w:color="auto" w:fill="FFCB00"/>
            <w:hideMark/>
          </w:tcPr>
          <w:p w14:paraId="19B690B5" w14:textId="77777777" w:rsidR="00EE6ED8" w:rsidRPr="00C611CC" w:rsidRDefault="00EE6ED8" w:rsidP="00E41428">
            <w:pPr>
              <w:pStyle w:val="NoSpacing"/>
              <w:rPr>
                <w:b/>
                <w:bCs/>
              </w:rPr>
            </w:pPr>
            <w:r w:rsidRPr="00C611CC">
              <w:rPr>
                <w:b/>
                <w:bCs/>
              </w:rPr>
              <w:t>Field Name</w:t>
            </w:r>
          </w:p>
        </w:tc>
        <w:tc>
          <w:tcPr>
            <w:tcW w:w="0" w:type="auto"/>
            <w:shd w:val="clear" w:color="auto" w:fill="FFCB00"/>
            <w:hideMark/>
          </w:tcPr>
          <w:p w14:paraId="0BDA34EB" w14:textId="77777777" w:rsidR="00EE6ED8" w:rsidRPr="00C611CC" w:rsidRDefault="00EE6ED8" w:rsidP="00E41428">
            <w:pPr>
              <w:pStyle w:val="NoSpacing"/>
              <w:rPr>
                <w:b/>
                <w:bCs/>
              </w:rPr>
            </w:pPr>
            <w:r w:rsidRPr="00C611CC">
              <w:rPr>
                <w:b/>
                <w:bCs/>
              </w:rPr>
              <w:t>Type</w:t>
            </w:r>
          </w:p>
        </w:tc>
        <w:tc>
          <w:tcPr>
            <w:tcW w:w="0" w:type="auto"/>
            <w:shd w:val="clear" w:color="auto" w:fill="FFCB00"/>
            <w:hideMark/>
          </w:tcPr>
          <w:p w14:paraId="4D2CC196" w14:textId="77777777" w:rsidR="00EE6ED8" w:rsidRPr="00C611CC" w:rsidRDefault="00EE6ED8" w:rsidP="00E41428">
            <w:pPr>
              <w:pStyle w:val="NoSpacing"/>
              <w:rPr>
                <w:b/>
                <w:bCs/>
              </w:rPr>
            </w:pPr>
            <w:r w:rsidRPr="00C611CC">
              <w:rPr>
                <w:b/>
                <w:bCs/>
              </w:rPr>
              <w:t>Units</w:t>
            </w:r>
          </w:p>
        </w:tc>
        <w:tc>
          <w:tcPr>
            <w:tcW w:w="0" w:type="auto"/>
            <w:shd w:val="clear" w:color="auto" w:fill="FFCB00"/>
            <w:hideMark/>
          </w:tcPr>
          <w:p w14:paraId="490B6365" w14:textId="77777777" w:rsidR="00EE6ED8" w:rsidRPr="00C611CC" w:rsidRDefault="00EE6ED8" w:rsidP="00E41428">
            <w:pPr>
              <w:pStyle w:val="NoSpacing"/>
              <w:rPr>
                <w:b/>
                <w:bCs/>
              </w:rPr>
            </w:pPr>
            <w:r w:rsidRPr="00C611CC">
              <w:rPr>
                <w:b/>
                <w:bCs/>
              </w:rPr>
              <w:t>Values</w:t>
            </w:r>
          </w:p>
        </w:tc>
        <w:tc>
          <w:tcPr>
            <w:tcW w:w="4577" w:type="dxa"/>
            <w:shd w:val="clear" w:color="auto" w:fill="FFCB00"/>
            <w:hideMark/>
          </w:tcPr>
          <w:p w14:paraId="54F0F39B" w14:textId="77777777" w:rsidR="00EE6ED8" w:rsidRPr="00C611CC" w:rsidRDefault="00EE6ED8" w:rsidP="00E41428">
            <w:pPr>
              <w:pStyle w:val="NoSpacing"/>
              <w:rPr>
                <w:b/>
                <w:bCs/>
              </w:rPr>
            </w:pPr>
            <w:r w:rsidRPr="00C611CC">
              <w:rPr>
                <w:b/>
                <w:bCs/>
              </w:rPr>
              <w:t>Description</w:t>
            </w:r>
          </w:p>
        </w:tc>
      </w:tr>
      <w:tr w:rsidR="008F65B0" w:rsidRPr="00884D5A" w14:paraId="03EACC7D" w14:textId="77777777" w:rsidTr="008F65B0">
        <w:trPr>
          <w:trHeight w:val="315"/>
        </w:trPr>
        <w:tc>
          <w:tcPr>
            <w:tcW w:w="0" w:type="auto"/>
            <w:hideMark/>
          </w:tcPr>
          <w:p w14:paraId="338D948C" w14:textId="3A891B21" w:rsidR="00EE6ED8" w:rsidRPr="00884D5A" w:rsidRDefault="00EE6ED8" w:rsidP="00E41428">
            <w:pPr>
              <w:pStyle w:val="NoSpacing"/>
            </w:pPr>
            <w:proofErr w:type="spellStart"/>
            <w:r>
              <w:t>custom_mode</w:t>
            </w:r>
            <w:proofErr w:type="spellEnd"/>
          </w:p>
        </w:tc>
        <w:tc>
          <w:tcPr>
            <w:tcW w:w="0" w:type="auto"/>
            <w:hideMark/>
          </w:tcPr>
          <w:p w14:paraId="59888D75" w14:textId="77777777" w:rsidR="00EE6ED8" w:rsidRPr="00C96409" w:rsidRDefault="00EE6ED8" w:rsidP="00E41428">
            <w:pPr>
              <w:pStyle w:val="code"/>
            </w:pPr>
            <w:r w:rsidRPr="00C96409">
              <w:t>uint32_t</w:t>
            </w:r>
          </w:p>
        </w:tc>
        <w:tc>
          <w:tcPr>
            <w:tcW w:w="0" w:type="auto"/>
            <w:hideMark/>
          </w:tcPr>
          <w:p w14:paraId="66A7B019" w14:textId="77777777" w:rsidR="00EE6ED8" w:rsidRPr="00884D5A" w:rsidRDefault="00EE6ED8" w:rsidP="00E41428">
            <w:pPr>
              <w:pStyle w:val="NoSpacing"/>
            </w:pPr>
          </w:p>
        </w:tc>
        <w:tc>
          <w:tcPr>
            <w:tcW w:w="0" w:type="auto"/>
            <w:hideMark/>
          </w:tcPr>
          <w:p w14:paraId="4A1B8CD1" w14:textId="78EA2F7E" w:rsidR="00EE6ED8" w:rsidRPr="00884D5A" w:rsidRDefault="008F65B0" w:rsidP="00E41428">
            <w:pPr>
              <w:pStyle w:val="NoSpacing"/>
            </w:pPr>
            <w:r>
              <w:t>0</w:t>
            </w:r>
          </w:p>
        </w:tc>
        <w:tc>
          <w:tcPr>
            <w:tcW w:w="4577" w:type="dxa"/>
            <w:hideMark/>
          </w:tcPr>
          <w:p w14:paraId="1DF610AF" w14:textId="5185540A" w:rsidR="00EE6ED8" w:rsidRPr="00884D5A" w:rsidRDefault="008F65B0" w:rsidP="00E41428">
            <w:pPr>
              <w:pStyle w:val="NoSpacing"/>
            </w:pPr>
            <w:r>
              <w:t>Unused.</w:t>
            </w:r>
          </w:p>
        </w:tc>
      </w:tr>
      <w:tr w:rsidR="008F65B0" w:rsidRPr="00884D5A" w14:paraId="65CDAE55" w14:textId="77777777" w:rsidTr="008F65B0">
        <w:trPr>
          <w:trHeight w:val="315"/>
        </w:trPr>
        <w:tc>
          <w:tcPr>
            <w:tcW w:w="0" w:type="auto"/>
            <w:hideMark/>
          </w:tcPr>
          <w:p w14:paraId="61B392C0" w14:textId="22A53DDC" w:rsidR="00EE6ED8" w:rsidRPr="00884D5A" w:rsidRDefault="00EE6ED8" w:rsidP="00E41428">
            <w:pPr>
              <w:pStyle w:val="NoSpacing"/>
            </w:pPr>
            <w:r>
              <w:t>type</w:t>
            </w:r>
          </w:p>
        </w:tc>
        <w:tc>
          <w:tcPr>
            <w:tcW w:w="0" w:type="auto"/>
            <w:hideMark/>
          </w:tcPr>
          <w:p w14:paraId="4111CA8F" w14:textId="7C895197" w:rsidR="00EE6ED8" w:rsidRPr="00C96409" w:rsidRDefault="00EE6ED8" w:rsidP="00E41428">
            <w:pPr>
              <w:pStyle w:val="code"/>
            </w:pPr>
            <w:r>
              <w:t>uint8_t</w:t>
            </w:r>
          </w:p>
        </w:tc>
        <w:tc>
          <w:tcPr>
            <w:tcW w:w="0" w:type="auto"/>
            <w:hideMark/>
          </w:tcPr>
          <w:p w14:paraId="62949E9F" w14:textId="3B0C176D" w:rsidR="00EE6ED8" w:rsidRPr="00884D5A" w:rsidRDefault="00EE6ED8" w:rsidP="00E41428">
            <w:pPr>
              <w:pStyle w:val="NoSpacing"/>
            </w:pPr>
          </w:p>
        </w:tc>
        <w:tc>
          <w:tcPr>
            <w:tcW w:w="0" w:type="auto"/>
            <w:hideMark/>
          </w:tcPr>
          <w:p w14:paraId="7A962F52" w14:textId="0B4A225B" w:rsidR="00EE6ED8" w:rsidRPr="00884D5A" w:rsidRDefault="008F65B0" w:rsidP="00E41428">
            <w:pPr>
              <w:pStyle w:val="NoSpacing"/>
            </w:pPr>
            <w:r>
              <w:t>MAV_TYPE_ADSB</w:t>
            </w:r>
          </w:p>
        </w:tc>
        <w:tc>
          <w:tcPr>
            <w:tcW w:w="4577" w:type="dxa"/>
            <w:hideMark/>
          </w:tcPr>
          <w:p w14:paraId="6EA25CC4" w14:textId="1E7B3D45" w:rsidR="00EE6ED8" w:rsidRPr="00884D5A" w:rsidRDefault="008F65B0" w:rsidP="00E41428">
            <w:pPr>
              <w:pStyle w:val="NoSpacing"/>
            </w:pPr>
            <w:r>
              <w:t>Always MAV_TYPE_ADSB (27).</w:t>
            </w:r>
          </w:p>
        </w:tc>
      </w:tr>
      <w:tr w:rsidR="008F65B0" w:rsidRPr="00884D5A" w14:paraId="1C2B6C62" w14:textId="77777777" w:rsidTr="008F65B0">
        <w:trPr>
          <w:trHeight w:val="315"/>
        </w:trPr>
        <w:tc>
          <w:tcPr>
            <w:tcW w:w="0" w:type="auto"/>
            <w:hideMark/>
          </w:tcPr>
          <w:p w14:paraId="1EA5D8B5" w14:textId="526C9C1E" w:rsidR="00EE6ED8" w:rsidRPr="00884D5A" w:rsidRDefault="00EE6ED8" w:rsidP="00E41428">
            <w:pPr>
              <w:pStyle w:val="NoSpacing"/>
            </w:pPr>
            <w:r>
              <w:t>autopilot</w:t>
            </w:r>
          </w:p>
        </w:tc>
        <w:tc>
          <w:tcPr>
            <w:tcW w:w="0" w:type="auto"/>
            <w:hideMark/>
          </w:tcPr>
          <w:p w14:paraId="5B776BD2" w14:textId="54531D9D" w:rsidR="00EE6ED8" w:rsidRPr="00C96409" w:rsidRDefault="00EE6ED8" w:rsidP="00E41428">
            <w:pPr>
              <w:pStyle w:val="code"/>
            </w:pPr>
            <w:r>
              <w:t>uint8_t</w:t>
            </w:r>
          </w:p>
        </w:tc>
        <w:tc>
          <w:tcPr>
            <w:tcW w:w="0" w:type="auto"/>
            <w:hideMark/>
          </w:tcPr>
          <w:p w14:paraId="0F704FDA" w14:textId="59EB76F4" w:rsidR="00EE6ED8" w:rsidRPr="00884D5A" w:rsidRDefault="00EE6ED8" w:rsidP="00E41428">
            <w:pPr>
              <w:pStyle w:val="NoSpacing"/>
            </w:pPr>
          </w:p>
        </w:tc>
        <w:tc>
          <w:tcPr>
            <w:tcW w:w="0" w:type="auto"/>
            <w:hideMark/>
          </w:tcPr>
          <w:p w14:paraId="62B41BA2" w14:textId="3B2E16AD" w:rsidR="00EE6ED8" w:rsidRPr="00884D5A" w:rsidRDefault="008F65B0" w:rsidP="00E41428">
            <w:pPr>
              <w:pStyle w:val="NoSpacing"/>
            </w:pPr>
            <w:r>
              <w:t>MAV_AUTOPILOT_INVALID</w:t>
            </w:r>
          </w:p>
        </w:tc>
        <w:tc>
          <w:tcPr>
            <w:tcW w:w="4577" w:type="dxa"/>
            <w:hideMark/>
          </w:tcPr>
          <w:p w14:paraId="329513F5" w14:textId="6EF0E152" w:rsidR="00EE6ED8" w:rsidRPr="00884D5A" w:rsidRDefault="008F65B0" w:rsidP="00E41428">
            <w:pPr>
              <w:pStyle w:val="NoSpacing"/>
            </w:pPr>
            <w:r>
              <w:t>Always MAV_AUTOPILOT_INVALID (8).</w:t>
            </w:r>
          </w:p>
        </w:tc>
      </w:tr>
      <w:tr w:rsidR="008F65B0" w:rsidRPr="00884D5A" w14:paraId="114264B6" w14:textId="77777777" w:rsidTr="008F65B0">
        <w:trPr>
          <w:trHeight w:val="315"/>
        </w:trPr>
        <w:tc>
          <w:tcPr>
            <w:tcW w:w="0" w:type="auto"/>
            <w:hideMark/>
          </w:tcPr>
          <w:p w14:paraId="48E99EED" w14:textId="32A21268" w:rsidR="00EE6ED8" w:rsidRPr="00884D5A" w:rsidRDefault="00EE6ED8" w:rsidP="00E41428">
            <w:pPr>
              <w:pStyle w:val="NoSpacing"/>
            </w:pPr>
            <w:proofErr w:type="spellStart"/>
            <w:r>
              <w:t>base_mode</w:t>
            </w:r>
            <w:proofErr w:type="spellEnd"/>
          </w:p>
        </w:tc>
        <w:tc>
          <w:tcPr>
            <w:tcW w:w="0" w:type="auto"/>
            <w:hideMark/>
          </w:tcPr>
          <w:p w14:paraId="4582D432" w14:textId="77777777" w:rsidR="00EE6ED8" w:rsidRPr="00C96409" w:rsidRDefault="00EE6ED8" w:rsidP="00E41428">
            <w:pPr>
              <w:pStyle w:val="code"/>
            </w:pPr>
            <w:r w:rsidRPr="00C96409">
              <w:t>uint8_t</w:t>
            </w:r>
          </w:p>
        </w:tc>
        <w:tc>
          <w:tcPr>
            <w:tcW w:w="0" w:type="auto"/>
            <w:hideMark/>
          </w:tcPr>
          <w:p w14:paraId="471363CC" w14:textId="77777777" w:rsidR="00EE6ED8" w:rsidRPr="00884D5A" w:rsidRDefault="00EE6ED8" w:rsidP="00E41428">
            <w:pPr>
              <w:pStyle w:val="NoSpacing"/>
            </w:pPr>
          </w:p>
        </w:tc>
        <w:tc>
          <w:tcPr>
            <w:tcW w:w="0" w:type="auto"/>
            <w:hideMark/>
          </w:tcPr>
          <w:p w14:paraId="4DE85696" w14:textId="7228C01D" w:rsidR="00EE6ED8" w:rsidRPr="00884D5A" w:rsidRDefault="008F65B0" w:rsidP="00E41428">
            <w:pPr>
              <w:pStyle w:val="NoSpacing"/>
            </w:pPr>
            <w:r>
              <w:t>0</w:t>
            </w:r>
          </w:p>
        </w:tc>
        <w:tc>
          <w:tcPr>
            <w:tcW w:w="4577" w:type="dxa"/>
            <w:hideMark/>
          </w:tcPr>
          <w:p w14:paraId="654E8B49" w14:textId="4559B3CB" w:rsidR="00EE6ED8" w:rsidRPr="00884D5A" w:rsidRDefault="008F65B0" w:rsidP="00E41428">
            <w:pPr>
              <w:pStyle w:val="NoSpacing"/>
            </w:pPr>
            <w:r>
              <w:t>Unused.</w:t>
            </w:r>
          </w:p>
        </w:tc>
      </w:tr>
      <w:tr w:rsidR="008F65B0" w:rsidRPr="00884D5A" w14:paraId="2048EA9C" w14:textId="77777777" w:rsidTr="008F65B0">
        <w:trPr>
          <w:trHeight w:val="315"/>
        </w:trPr>
        <w:tc>
          <w:tcPr>
            <w:tcW w:w="0" w:type="auto"/>
            <w:hideMark/>
          </w:tcPr>
          <w:p w14:paraId="3B1E50E4" w14:textId="5311D249" w:rsidR="00EE6ED8" w:rsidRPr="00884D5A" w:rsidRDefault="00EE6ED8" w:rsidP="00E41428">
            <w:pPr>
              <w:pStyle w:val="NoSpacing"/>
            </w:pPr>
            <w:proofErr w:type="spellStart"/>
            <w:r>
              <w:t>system_status</w:t>
            </w:r>
            <w:proofErr w:type="spellEnd"/>
          </w:p>
        </w:tc>
        <w:tc>
          <w:tcPr>
            <w:tcW w:w="0" w:type="auto"/>
            <w:hideMark/>
          </w:tcPr>
          <w:p w14:paraId="15120C34" w14:textId="6BEE0FBB" w:rsidR="00EE6ED8" w:rsidRPr="00C96409" w:rsidRDefault="00EE6ED8" w:rsidP="00E41428">
            <w:pPr>
              <w:pStyle w:val="code"/>
            </w:pPr>
            <w:r>
              <w:t>uint8_t</w:t>
            </w:r>
          </w:p>
        </w:tc>
        <w:tc>
          <w:tcPr>
            <w:tcW w:w="0" w:type="auto"/>
            <w:hideMark/>
          </w:tcPr>
          <w:p w14:paraId="706AE467" w14:textId="393F5DFC" w:rsidR="00EE6ED8" w:rsidRPr="00884D5A" w:rsidRDefault="00EE6ED8" w:rsidP="00E41428">
            <w:pPr>
              <w:pStyle w:val="NoSpacing"/>
            </w:pPr>
          </w:p>
        </w:tc>
        <w:tc>
          <w:tcPr>
            <w:tcW w:w="0" w:type="auto"/>
          </w:tcPr>
          <w:p w14:paraId="4FC9487D" w14:textId="146095D8" w:rsidR="00EE6ED8" w:rsidRPr="00884D5A" w:rsidRDefault="008F65B0" w:rsidP="00E41428">
            <w:pPr>
              <w:pStyle w:val="NoSpacing"/>
            </w:pPr>
            <w:r>
              <w:t>MAV_STATE_ACTIVE</w:t>
            </w:r>
          </w:p>
        </w:tc>
        <w:tc>
          <w:tcPr>
            <w:tcW w:w="4577" w:type="dxa"/>
          </w:tcPr>
          <w:p w14:paraId="77EED406" w14:textId="68D123A3" w:rsidR="00EE6ED8" w:rsidRPr="00884D5A" w:rsidRDefault="008F65B0" w:rsidP="00E41428">
            <w:pPr>
              <w:pStyle w:val="NoSpacing"/>
            </w:pPr>
            <w:r>
              <w:t>Always MAV_STATE_ACTIVE (4).</w:t>
            </w:r>
          </w:p>
        </w:tc>
      </w:tr>
      <w:tr w:rsidR="008F65B0" w:rsidRPr="00884D5A" w14:paraId="70565217" w14:textId="77777777" w:rsidTr="008F65B0">
        <w:trPr>
          <w:trHeight w:val="315"/>
        </w:trPr>
        <w:tc>
          <w:tcPr>
            <w:tcW w:w="0" w:type="auto"/>
            <w:hideMark/>
          </w:tcPr>
          <w:p w14:paraId="285D2309" w14:textId="772B628C" w:rsidR="008F65B0" w:rsidRPr="00884D5A" w:rsidRDefault="008F65B0" w:rsidP="008F65B0">
            <w:pPr>
              <w:pStyle w:val="NoSpacing"/>
            </w:pPr>
            <w:proofErr w:type="spellStart"/>
            <w:r>
              <w:t>mavlink_version</w:t>
            </w:r>
            <w:proofErr w:type="spellEnd"/>
          </w:p>
        </w:tc>
        <w:tc>
          <w:tcPr>
            <w:tcW w:w="0" w:type="auto"/>
            <w:hideMark/>
          </w:tcPr>
          <w:p w14:paraId="1815EB3C" w14:textId="2D770584" w:rsidR="008F65B0" w:rsidRPr="00C96409" w:rsidRDefault="008F65B0" w:rsidP="008F65B0">
            <w:pPr>
              <w:pStyle w:val="code"/>
            </w:pPr>
            <w:r>
              <w:t>uint8_t</w:t>
            </w:r>
          </w:p>
        </w:tc>
        <w:tc>
          <w:tcPr>
            <w:tcW w:w="0" w:type="auto"/>
            <w:hideMark/>
          </w:tcPr>
          <w:p w14:paraId="1BEE23E8" w14:textId="4F05633D" w:rsidR="008F65B0" w:rsidRPr="00884D5A" w:rsidRDefault="008F65B0" w:rsidP="008F65B0">
            <w:pPr>
              <w:pStyle w:val="NoSpacing"/>
            </w:pPr>
          </w:p>
        </w:tc>
        <w:tc>
          <w:tcPr>
            <w:tcW w:w="0" w:type="auto"/>
          </w:tcPr>
          <w:p w14:paraId="19E43D39" w14:textId="4CC3C878" w:rsidR="008F65B0" w:rsidRPr="00884D5A" w:rsidRDefault="008F65B0" w:rsidP="008F65B0">
            <w:pPr>
              <w:pStyle w:val="NoSpacing"/>
            </w:pPr>
            <w:r>
              <w:t>MAVLINK_VERSION</w:t>
            </w:r>
          </w:p>
        </w:tc>
        <w:tc>
          <w:tcPr>
            <w:tcW w:w="4577" w:type="dxa"/>
          </w:tcPr>
          <w:p w14:paraId="640D6130" w14:textId="240BDE2A" w:rsidR="008F65B0" w:rsidRPr="00884D5A" w:rsidRDefault="008F65B0" w:rsidP="008F65B0">
            <w:pPr>
              <w:pStyle w:val="NoSpacing"/>
            </w:pPr>
            <w:r>
              <w:t>1 for MAVLINK1 mode, 2 for MAVLINK2 mode.</w:t>
            </w:r>
          </w:p>
        </w:tc>
      </w:tr>
    </w:tbl>
    <w:p w14:paraId="24E69B6A" w14:textId="77777777" w:rsidR="00EE6ED8" w:rsidRPr="00EE6ED8" w:rsidRDefault="00EE6ED8" w:rsidP="00EE6ED8">
      <w:pPr>
        <w:rPr>
          <w:lang w:eastAsia="zh-CN"/>
        </w:rPr>
      </w:pPr>
    </w:p>
    <w:p w14:paraId="373B598E" w14:textId="7AF3C4D8" w:rsidR="00137C63" w:rsidRPr="00FA0AA4" w:rsidRDefault="00137C63" w:rsidP="003644D3">
      <w:pPr>
        <w:pStyle w:val="Heading3"/>
        <w:numPr>
          <w:ilvl w:val="2"/>
          <w:numId w:val="19"/>
        </w:numPr>
      </w:pPr>
      <w:r w:rsidRPr="00FA0AA4">
        <w:t xml:space="preserve">MAVLINK ADSB_VEHICLE (Message ID 246) </w:t>
      </w:r>
      <w:r w:rsidRPr="00FA0AA4">
        <w:rPr>
          <w:rStyle w:val="Hyperlink"/>
          <w:color w:val="00AD4D"/>
          <w:u w:val="none"/>
        </w:rPr>
        <w:t>Packet</w:t>
      </w:r>
      <w:r w:rsidRPr="00FA0AA4">
        <w:t xml:space="preserve"> Definition</w:t>
      </w:r>
      <w:bookmarkEnd w:id="67"/>
    </w:p>
    <w:p w14:paraId="7B4EC2B2" w14:textId="796990B4" w:rsidR="005C2B6E" w:rsidRDefault="005C2B6E" w:rsidP="005C2B6E">
      <w:r>
        <w:t xml:space="preserve">From: </w:t>
      </w:r>
      <w:hyperlink r:id="rId17" w:history="1">
        <w:r w:rsidRPr="005C2B6E">
          <w:rPr>
            <w:rStyle w:val="Hyperlink"/>
          </w:rPr>
          <w:t>https://mavlink.io/en/messages/common.html#ADSB_VEHICLE</w:t>
        </w:r>
      </w:hyperlink>
    </w:p>
    <w:tbl>
      <w:tblPr>
        <w:tblStyle w:val="TableGrid"/>
        <w:tblW w:w="10728" w:type="dxa"/>
        <w:tblLook w:val="04A0" w:firstRow="1" w:lastRow="0" w:firstColumn="1" w:lastColumn="0" w:noHBand="0" w:noVBand="1"/>
      </w:tblPr>
      <w:tblGrid>
        <w:gridCol w:w="1461"/>
        <w:gridCol w:w="1184"/>
        <w:gridCol w:w="764"/>
        <w:gridCol w:w="2212"/>
        <w:gridCol w:w="5107"/>
      </w:tblGrid>
      <w:tr w:rsidR="00C611CC" w14:paraId="5A454BFC" w14:textId="77777777" w:rsidTr="00864099">
        <w:trPr>
          <w:trHeight w:val="315"/>
        </w:trPr>
        <w:tc>
          <w:tcPr>
            <w:tcW w:w="0" w:type="auto"/>
            <w:shd w:val="clear" w:color="auto" w:fill="FFCB00"/>
            <w:hideMark/>
          </w:tcPr>
          <w:p w14:paraId="471B1961" w14:textId="77777777" w:rsidR="003E6EDA" w:rsidRPr="00C611CC" w:rsidRDefault="003E6EDA" w:rsidP="00884D5A">
            <w:pPr>
              <w:pStyle w:val="NoSpacing"/>
              <w:rPr>
                <w:b/>
                <w:bCs/>
              </w:rPr>
            </w:pPr>
            <w:r w:rsidRPr="00C611CC">
              <w:rPr>
                <w:b/>
                <w:bCs/>
              </w:rPr>
              <w:t>Field Name</w:t>
            </w:r>
          </w:p>
        </w:tc>
        <w:tc>
          <w:tcPr>
            <w:tcW w:w="0" w:type="auto"/>
            <w:shd w:val="clear" w:color="auto" w:fill="FFCB00"/>
            <w:hideMark/>
          </w:tcPr>
          <w:p w14:paraId="75A9888F" w14:textId="77777777" w:rsidR="003E6EDA" w:rsidRPr="00C611CC" w:rsidRDefault="003E6EDA" w:rsidP="00884D5A">
            <w:pPr>
              <w:pStyle w:val="NoSpacing"/>
              <w:rPr>
                <w:b/>
                <w:bCs/>
              </w:rPr>
            </w:pPr>
            <w:r w:rsidRPr="00C611CC">
              <w:rPr>
                <w:b/>
                <w:bCs/>
              </w:rPr>
              <w:t>Type</w:t>
            </w:r>
          </w:p>
        </w:tc>
        <w:tc>
          <w:tcPr>
            <w:tcW w:w="0" w:type="auto"/>
            <w:shd w:val="clear" w:color="auto" w:fill="FFCB00"/>
            <w:hideMark/>
          </w:tcPr>
          <w:p w14:paraId="03E8CC7D" w14:textId="77777777" w:rsidR="003E6EDA" w:rsidRPr="00C611CC" w:rsidRDefault="003E6EDA" w:rsidP="00884D5A">
            <w:pPr>
              <w:pStyle w:val="NoSpacing"/>
              <w:rPr>
                <w:b/>
                <w:bCs/>
              </w:rPr>
            </w:pPr>
            <w:r w:rsidRPr="00C611CC">
              <w:rPr>
                <w:b/>
                <w:bCs/>
              </w:rPr>
              <w:t>Units</w:t>
            </w:r>
          </w:p>
        </w:tc>
        <w:tc>
          <w:tcPr>
            <w:tcW w:w="0" w:type="auto"/>
            <w:shd w:val="clear" w:color="auto" w:fill="FFCB00"/>
            <w:hideMark/>
          </w:tcPr>
          <w:p w14:paraId="14F998AD" w14:textId="77777777" w:rsidR="003E6EDA" w:rsidRPr="00C611CC" w:rsidRDefault="003E6EDA" w:rsidP="00884D5A">
            <w:pPr>
              <w:pStyle w:val="NoSpacing"/>
              <w:rPr>
                <w:b/>
                <w:bCs/>
              </w:rPr>
            </w:pPr>
            <w:r w:rsidRPr="00C611CC">
              <w:rPr>
                <w:b/>
                <w:bCs/>
              </w:rPr>
              <w:t>Values</w:t>
            </w:r>
          </w:p>
        </w:tc>
        <w:tc>
          <w:tcPr>
            <w:tcW w:w="5107" w:type="dxa"/>
            <w:shd w:val="clear" w:color="auto" w:fill="FFCB00"/>
            <w:hideMark/>
          </w:tcPr>
          <w:p w14:paraId="4662E057" w14:textId="77777777" w:rsidR="003E6EDA" w:rsidRPr="00C611CC" w:rsidRDefault="003E6EDA" w:rsidP="00884D5A">
            <w:pPr>
              <w:pStyle w:val="NoSpacing"/>
              <w:rPr>
                <w:b/>
                <w:bCs/>
              </w:rPr>
            </w:pPr>
            <w:r w:rsidRPr="00C611CC">
              <w:rPr>
                <w:b/>
                <w:bCs/>
              </w:rPr>
              <w:t>Description</w:t>
            </w:r>
          </w:p>
        </w:tc>
      </w:tr>
      <w:tr w:rsidR="003E6EDA" w14:paraId="76940C2B" w14:textId="77777777" w:rsidTr="00884D5A">
        <w:trPr>
          <w:trHeight w:val="315"/>
        </w:trPr>
        <w:tc>
          <w:tcPr>
            <w:tcW w:w="0" w:type="auto"/>
            <w:hideMark/>
          </w:tcPr>
          <w:p w14:paraId="2F80EF58" w14:textId="77777777" w:rsidR="003E6EDA" w:rsidRPr="00884D5A" w:rsidRDefault="003E6EDA" w:rsidP="00884D5A">
            <w:pPr>
              <w:pStyle w:val="NoSpacing"/>
            </w:pPr>
            <w:proofErr w:type="spellStart"/>
            <w:r w:rsidRPr="00884D5A">
              <w:t>ICAO_address</w:t>
            </w:r>
            <w:proofErr w:type="spellEnd"/>
          </w:p>
        </w:tc>
        <w:tc>
          <w:tcPr>
            <w:tcW w:w="0" w:type="auto"/>
            <w:hideMark/>
          </w:tcPr>
          <w:p w14:paraId="006AD2EC" w14:textId="77777777" w:rsidR="003E6EDA" w:rsidRPr="00C96409" w:rsidRDefault="003E6EDA" w:rsidP="00C96409">
            <w:pPr>
              <w:pStyle w:val="code"/>
            </w:pPr>
            <w:r w:rsidRPr="00C96409">
              <w:t>uint32_t</w:t>
            </w:r>
          </w:p>
        </w:tc>
        <w:tc>
          <w:tcPr>
            <w:tcW w:w="0" w:type="auto"/>
            <w:hideMark/>
          </w:tcPr>
          <w:p w14:paraId="1D2A53F2" w14:textId="77777777" w:rsidR="003E6EDA" w:rsidRPr="00884D5A" w:rsidRDefault="003E6EDA" w:rsidP="00884D5A">
            <w:pPr>
              <w:pStyle w:val="NoSpacing"/>
            </w:pPr>
          </w:p>
        </w:tc>
        <w:tc>
          <w:tcPr>
            <w:tcW w:w="0" w:type="auto"/>
            <w:hideMark/>
          </w:tcPr>
          <w:p w14:paraId="7BE324D5" w14:textId="77777777" w:rsidR="003E6EDA" w:rsidRPr="00884D5A" w:rsidRDefault="003E6EDA" w:rsidP="00884D5A">
            <w:pPr>
              <w:pStyle w:val="NoSpacing"/>
            </w:pPr>
          </w:p>
        </w:tc>
        <w:tc>
          <w:tcPr>
            <w:tcW w:w="5107" w:type="dxa"/>
            <w:hideMark/>
          </w:tcPr>
          <w:p w14:paraId="5408F461" w14:textId="77777777" w:rsidR="003E6EDA" w:rsidRPr="00884D5A" w:rsidRDefault="003E6EDA" w:rsidP="00884D5A">
            <w:pPr>
              <w:pStyle w:val="NoSpacing"/>
            </w:pPr>
            <w:r w:rsidRPr="00884D5A">
              <w:t>ICAO address</w:t>
            </w:r>
          </w:p>
        </w:tc>
      </w:tr>
      <w:tr w:rsidR="003E6EDA" w14:paraId="6233924F" w14:textId="77777777" w:rsidTr="00884D5A">
        <w:trPr>
          <w:trHeight w:val="315"/>
        </w:trPr>
        <w:tc>
          <w:tcPr>
            <w:tcW w:w="0" w:type="auto"/>
            <w:hideMark/>
          </w:tcPr>
          <w:p w14:paraId="28A3D325" w14:textId="77777777" w:rsidR="003E6EDA" w:rsidRPr="00884D5A" w:rsidRDefault="003E6EDA" w:rsidP="00884D5A">
            <w:pPr>
              <w:pStyle w:val="NoSpacing"/>
            </w:pPr>
            <w:proofErr w:type="spellStart"/>
            <w:r w:rsidRPr="00884D5A">
              <w:t>lat</w:t>
            </w:r>
            <w:proofErr w:type="spellEnd"/>
          </w:p>
        </w:tc>
        <w:tc>
          <w:tcPr>
            <w:tcW w:w="0" w:type="auto"/>
            <w:hideMark/>
          </w:tcPr>
          <w:p w14:paraId="2FE8004B" w14:textId="77777777" w:rsidR="003E6EDA" w:rsidRPr="00C96409" w:rsidRDefault="003E6EDA" w:rsidP="00C96409">
            <w:pPr>
              <w:pStyle w:val="code"/>
            </w:pPr>
            <w:r w:rsidRPr="00C96409">
              <w:t>int32_t</w:t>
            </w:r>
          </w:p>
        </w:tc>
        <w:tc>
          <w:tcPr>
            <w:tcW w:w="0" w:type="auto"/>
            <w:hideMark/>
          </w:tcPr>
          <w:p w14:paraId="72600C84" w14:textId="77777777" w:rsidR="003E6EDA" w:rsidRPr="00884D5A" w:rsidRDefault="003E6EDA" w:rsidP="00884D5A">
            <w:pPr>
              <w:pStyle w:val="NoSpacing"/>
            </w:pPr>
            <w:r w:rsidRPr="00884D5A">
              <w:t>degE7</w:t>
            </w:r>
          </w:p>
        </w:tc>
        <w:tc>
          <w:tcPr>
            <w:tcW w:w="0" w:type="auto"/>
            <w:hideMark/>
          </w:tcPr>
          <w:p w14:paraId="69CD2AE6" w14:textId="77777777" w:rsidR="003E6EDA" w:rsidRPr="00884D5A" w:rsidRDefault="003E6EDA" w:rsidP="00884D5A">
            <w:pPr>
              <w:pStyle w:val="NoSpacing"/>
            </w:pPr>
          </w:p>
        </w:tc>
        <w:tc>
          <w:tcPr>
            <w:tcW w:w="5107" w:type="dxa"/>
            <w:hideMark/>
          </w:tcPr>
          <w:p w14:paraId="7EF398A3" w14:textId="77777777" w:rsidR="003E6EDA" w:rsidRPr="00884D5A" w:rsidRDefault="003E6EDA" w:rsidP="00884D5A">
            <w:pPr>
              <w:pStyle w:val="NoSpacing"/>
            </w:pPr>
            <w:r w:rsidRPr="00884D5A">
              <w:t>Latitude</w:t>
            </w:r>
          </w:p>
        </w:tc>
      </w:tr>
      <w:tr w:rsidR="003E6EDA" w14:paraId="5AC958B6" w14:textId="77777777" w:rsidTr="00884D5A">
        <w:trPr>
          <w:trHeight w:val="315"/>
        </w:trPr>
        <w:tc>
          <w:tcPr>
            <w:tcW w:w="0" w:type="auto"/>
            <w:hideMark/>
          </w:tcPr>
          <w:p w14:paraId="6F80CC85" w14:textId="77777777" w:rsidR="003E6EDA" w:rsidRPr="00884D5A" w:rsidRDefault="003E6EDA" w:rsidP="00884D5A">
            <w:pPr>
              <w:pStyle w:val="NoSpacing"/>
            </w:pPr>
            <w:proofErr w:type="spellStart"/>
            <w:r w:rsidRPr="00884D5A">
              <w:t>lon</w:t>
            </w:r>
            <w:proofErr w:type="spellEnd"/>
          </w:p>
        </w:tc>
        <w:tc>
          <w:tcPr>
            <w:tcW w:w="0" w:type="auto"/>
            <w:hideMark/>
          </w:tcPr>
          <w:p w14:paraId="3B32F2C4" w14:textId="77777777" w:rsidR="003E6EDA" w:rsidRPr="00C96409" w:rsidRDefault="003E6EDA" w:rsidP="00C96409">
            <w:pPr>
              <w:pStyle w:val="code"/>
            </w:pPr>
            <w:r w:rsidRPr="00C96409">
              <w:t>int32_t</w:t>
            </w:r>
          </w:p>
        </w:tc>
        <w:tc>
          <w:tcPr>
            <w:tcW w:w="0" w:type="auto"/>
            <w:hideMark/>
          </w:tcPr>
          <w:p w14:paraId="2C982B23" w14:textId="77777777" w:rsidR="003E6EDA" w:rsidRPr="00884D5A" w:rsidRDefault="003E6EDA" w:rsidP="00884D5A">
            <w:pPr>
              <w:pStyle w:val="NoSpacing"/>
            </w:pPr>
            <w:r w:rsidRPr="00884D5A">
              <w:t>degE7</w:t>
            </w:r>
          </w:p>
        </w:tc>
        <w:tc>
          <w:tcPr>
            <w:tcW w:w="0" w:type="auto"/>
            <w:hideMark/>
          </w:tcPr>
          <w:p w14:paraId="64BBA0B3" w14:textId="77777777" w:rsidR="003E6EDA" w:rsidRPr="00884D5A" w:rsidRDefault="003E6EDA" w:rsidP="00884D5A">
            <w:pPr>
              <w:pStyle w:val="NoSpacing"/>
            </w:pPr>
          </w:p>
        </w:tc>
        <w:tc>
          <w:tcPr>
            <w:tcW w:w="5107" w:type="dxa"/>
            <w:hideMark/>
          </w:tcPr>
          <w:p w14:paraId="0D10DBB5" w14:textId="77777777" w:rsidR="003E6EDA" w:rsidRPr="00884D5A" w:rsidRDefault="003E6EDA" w:rsidP="00884D5A">
            <w:pPr>
              <w:pStyle w:val="NoSpacing"/>
            </w:pPr>
            <w:r w:rsidRPr="00884D5A">
              <w:t>Longitude</w:t>
            </w:r>
          </w:p>
        </w:tc>
      </w:tr>
      <w:tr w:rsidR="003E6EDA" w14:paraId="2D41DCCC" w14:textId="77777777" w:rsidTr="00884D5A">
        <w:trPr>
          <w:trHeight w:val="315"/>
        </w:trPr>
        <w:tc>
          <w:tcPr>
            <w:tcW w:w="0" w:type="auto"/>
            <w:hideMark/>
          </w:tcPr>
          <w:p w14:paraId="795D3387" w14:textId="77777777" w:rsidR="003E6EDA" w:rsidRPr="00884D5A" w:rsidRDefault="003E6EDA" w:rsidP="00884D5A">
            <w:pPr>
              <w:pStyle w:val="NoSpacing"/>
            </w:pPr>
            <w:proofErr w:type="spellStart"/>
            <w:r w:rsidRPr="00884D5A">
              <w:t>altitude_type</w:t>
            </w:r>
            <w:proofErr w:type="spellEnd"/>
          </w:p>
        </w:tc>
        <w:tc>
          <w:tcPr>
            <w:tcW w:w="0" w:type="auto"/>
            <w:hideMark/>
          </w:tcPr>
          <w:p w14:paraId="078EB416" w14:textId="77777777" w:rsidR="003E6EDA" w:rsidRPr="00C96409" w:rsidRDefault="003E6EDA" w:rsidP="00C96409">
            <w:pPr>
              <w:pStyle w:val="code"/>
            </w:pPr>
            <w:r w:rsidRPr="00C96409">
              <w:t>uint8_t</w:t>
            </w:r>
          </w:p>
        </w:tc>
        <w:tc>
          <w:tcPr>
            <w:tcW w:w="0" w:type="auto"/>
            <w:hideMark/>
          </w:tcPr>
          <w:p w14:paraId="089F7528" w14:textId="77777777" w:rsidR="003E6EDA" w:rsidRPr="00884D5A" w:rsidRDefault="003E6EDA" w:rsidP="00884D5A">
            <w:pPr>
              <w:pStyle w:val="NoSpacing"/>
            </w:pPr>
          </w:p>
        </w:tc>
        <w:tc>
          <w:tcPr>
            <w:tcW w:w="0" w:type="auto"/>
            <w:hideMark/>
          </w:tcPr>
          <w:p w14:paraId="685E25BE" w14:textId="188B0832" w:rsidR="003E6EDA" w:rsidRPr="00884D5A" w:rsidRDefault="003E6EDA" w:rsidP="00884D5A">
            <w:pPr>
              <w:pStyle w:val="NoSpacing"/>
            </w:pPr>
            <w:hyperlink r:id="rId18" w:anchor="ADSB_ALTITUDE_TYPE" w:tgtFrame="_blank" w:history="1">
              <w:r w:rsidRPr="00884D5A">
                <w:rPr>
                  <w:rStyle w:val="Hyperlink"/>
                  <w:color w:val="auto"/>
                  <w:u w:val="none"/>
                </w:rPr>
                <w:t>ADSB_ALTITUDE_TYPE</w:t>
              </w:r>
            </w:hyperlink>
          </w:p>
        </w:tc>
        <w:tc>
          <w:tcPr>
            <w:tcW w:w="5107" w:type="dxa"/>
            <w:hideMark/>
          </w:tcPr>
          <w:p w14:paraId="7EDADC49" w14:textId="77777777" w:rsidR="003E6EDA" w:rsidRPr="00884D5A" w:rsidRDefault="003E6EDA" w:rsidP="00884D5A">
            <w:pPr>
              <w:pStyle w:val="NoSpacing"/>
            </w:pPr>
            <w:r w:rsidRPr="00884D5A">
              <w:t>ADSB altitude type.</w:t>
            </w:r>
          </w:p>
        </w:tc>
      </w:tr>
      <w:tr w:rsidR="003E6EDA" w14:paraId="2DC9A678" w14:textId="77777777" w:rsidTr="00884D5A">
        <w:trPr>
          <w:trHeight w:val="315"/>
        </w:trPr>
        <w:tc>
          <w:tcPr>
            <w:tcW w:w="0" w:type="auto"/>
            <w:hideMark/>
          </w:tcPr>
          <w:p w14:paraId="52C056C0" w14:textId="77777777" w:rsidR="003E6EDA" w:rsidRPr="00884D5A" w:rsidRDefault="003E6EDA" w:rsidP="00884D5A">
            <w:pPr>
              <w:pStyle w:val="NoSpacing"/>
            </w:pPr>
            <w:r w:rsidRPr="00884D5A">
              <w:t>altitude</w:t>
            </w:r>
          </w:p>
        </w:tc>
        <w:tc>
          <w:tcPr>
            <w:tcW w:w="0" w:type="auto"/>
            <w:hideMark/>
          </w:tcPr>
          <w:p w14:paraId="37CCD905" w14:textId="77777777" w:rsidR="003E6EDA" w:rsidRPr="00C96409" w:rsidRDefault="003E6EDA" w:rsidP="00C96409">
            <w:pPr>
              <w:pStyle w:val="code"/>
            </w:pPr>
            <w:r w:rsidRPr="00C96409">
              <w:t>int32_t</w:t>
            </w:r>
          </w:p>
        </w:tc>
        <w:tc>
          <w:tcPr>
            <w:tcW w:w="0" w:type="auto"/>
            <w:hideMark/>
          </w:tcPr>
          <w:p w14:paraId="48AE636A" w14:textId="77777777" w:rsidR="003E6EDA" w:rsidRPr="00884D5A" w:rsidRDefault="003E6EDA" w:rsidP="00884D5A">
            <w:pPr>
              <w:pStyle w:val="NoSpacing"/>
            </w:pPr>
            <w:r w:rsidRPr="00884D5A">
              <w:t>mm</w:t>
            </w:r>
          </w:p>
        </w:tc>
        <w:tc>
          <w:tcPr>
            <w:tcW w:w="0" w:type="auto"/>
            <w:hideMark/>
          </w:tcPr>
          <w:p w14:paraId="6528C81A" w14:textId="77777777" w:rsidR="003E6EDA" w:rsidRPr="00884D5A" w:rsidRDefault="003E6EDA" w:rsidP="00884D5A">
            <w:pPr>
              <w:pStyle w:val="NoSpacing"/>
            </w:pPr>
          </w:p>
        </w:tc>
        <w:tc>
          <w:tcPr>
            <w:tcW w:w="5107" w:type="dxa"/>
            <w:hideMark/>
          </w:tcPr>
          <w:p w14:paraId="68916B2E" w14:textId="77777777" w:rsidR="003E6EDA" w:rsidRPr="00884D5A" w:rsidRDefault="003E6EDA" w:rsidP="00884D5A">
            <w:pPr>
              <w:pStyle w:val="NoSpacing"/>
            </w:pPr>
            <w:proofErr w:type="gramStart"/>
            <w:r w:rsidRPr="00884D5A">
              <w:t>Altitude(</w:t>
            </w:r>
            <w:proofErr w:type="gramEnd"/>
            <w:r w:rsidRPr="00884D5A">
              <w:t>ASL)</w:t>
            </w:r>
          </w:p>
        </w:tc>
      </w:tr>
      <w:tr w:rsidR="003E6EDA" w14:paraId="616C4D65" w14:textId="77777777" w:rsidTr="00884D5A">
        <w:trPr>
          <w:trHeight w:val="315"/>
        </w:trPr>
        <w:tc>
          <w:tcPr>
            <w:tcW w:w="0" w:type="auto"/>
            <w:hideMark/>
          </w:tcPr>
          <w:p w14:paraId="2C040C82" w14:textId="77777777" w:rsidR="003E6EDA" w:rsidRPr="00884D5A" w:rsidRDefault="003E6EDA" w:rsidP="00884D5A">
            <w:pPr>
              <w:pStyle w:val="NoSpacing"/>
            </w:pPr>
            <w:r w:rsidRPr="00884D5A">
              <w:t>heading</w:t>
            </w:r>
          </w:p>
        </w:tc>
        <w:tc>
          <w:tcPr>
            <w:tcW w:w="0" w:type="auto"/>
            <w:hideMark/>
          </w:tcPr>
          <w:p w14:paraId="32609292" w14:textId="77777777" w:rsidR="003E6EDA" w:rsidRPr="00C96409" w:rsidRDefault="003E6EDA" w:rsidP="00C96409">
            <w:pPr>
              <w:pStyle w:val="code"/>
            </w:pPr>
            <w:r w:rsidRPr="00C96409">
              <w:t>uint16_t</w:t>
            </w:r>
          </w:p>
        </w:tc>
        <w:tc>
          <w:tcPr>
            <w:tcW w:w="0" w:type="auto"/>
            <w:hideMark/>
          </w:tcPr>
          <w:p w14:paraId="3DE3BF7C" w14:textId="77777777" w:rsidR="003E6EDA" w:rsidRPr="00884D5A" w:rsidRDefault="003E6EDA" w:rsidP="00884D5A">
            <w:pPr>
              <w:pStyle w:val="NoSpacing"/>
            </w:pPr>
            <w:proofErr w:type="spellStart"/>
            <w:r w:rsidRPr="00884D5A">
              <w:t>cdeg</w:t>
            </w:r>
            <w:proofErr w:type="spellEnd"/>
          </w:p>
        </w:tc>
        <w:tc>
          <w:tcPr>
            <w:tcW w:w="0" w:type="auto"/>
            <w:hideMark/>
          </w:tcPr>
          <w:p w14:paraId="6535C6B8" w14:textId="77777777" w:rsidR="003E6EDA" w:rsidRPr="00884D5A" w:rsidRDefault="003E6EDA" w:rsidP="00884D5A">
            <w:pPr>
              <w:pStyle w:val="NoSpacing"/>
            </w:pPr>
          </w:p>
        </w:tc>
        <w:tc>
          <w:tcPr>
            <w:tcW w:w="5107" w:type="dxa"/>
            <w:hideMark/>
          </w:tcPr>
          <w:p w14:paraId="5B157668" w14:textId="77777777" w:rsidR="003E6EDA" w:rsidRPr="00884D5A" w:rsidRDefault="003E6EDA" w:rsidP="00884D5A">
            <w:pPr>
              <w:pStyle w:val="NoSpacing"/>
            </w:pPr>
            <w:r w:rsidRPr="00884D5A">
              <w:t>Course over ground</w:t>
            </w:r>
          </w:p>
        </w:tc>
      </w:tr>
      <w:tr w:rsidR="003E6EDA" w14:paraId="4847049B" w14:textId="77777777" w:rsidTr="00884D5A">
        <w:trPr>
          <w:trHeight w:val="315"/>
        </w:trPr>
        <w:tc>
          <w:tcPr>
            <w:tcW w:w="0" w:type="auto"/>
            <w:hideMark/>
          </w:tcPr>
          <w:p w14:paraId="12E1FED3" w14:textId="77777777" w:rsidR="003E6EDA" w:rsidRPr="00884D5A" w:rsidRDefault="003E6EDA" w:rsidP="00884D5A">
            <w:pPr>
              <w:pStyle w:val="NoSpacing"/>
            </w:pPr>
            <w:proofErr w:type="spellStart"/>
            <w:r w:rsidRPr="00884D5A">
              <w:t>hor_velocity</w:t>
            </w:r>
            <w:proofErr w:type="spellEnd"/>
          </w:p>
        </w:tc>
        <w:tc>
          <w:tcPr>
            <w:tcW w:w="0" w:type="auto"/>
            <w:hideMark/>
          </w:tcPr>
          <w:p w14:paraId="02F9A40C" w14:textId="77777777" w:rsidR="003E6EDA" w:rsidRPr="00C96409" w:rsidRDefault="003E6EDA" w:rsidP="00C96409">
            <w:pPr>
              <w:pStyle w:val="code"/>
            </w:pPr>
            <w:r w:rsidRPr="00C96409">
              <w:t>uint16_t</w:t>
            </w:r>
          </w:p>
        </w:tc>
        <w:tc>
          <w:tcPr>
            <w:tcW w:w="0" w:type="auto"/>
            <w:hideMark/>
          </w:tcPr>
          <w:p w14:paraId="3E170719" w14:textId="77777777" w:rsidR="003E6EDA" w:rsidRPr="00884D5A" w:rsidRDefault="003E6EDA" w:rsidP="00884D5A">
            <w:pPr>
              <w:pStyle w:val="NoSpacing"/>
            </w:pPr>
            <w:r w:rsidRPr="00884D5A">
              <w:t>cm/s</w:t>
            </w:r>
          </w:p>
        </w:tc>
        <w:tc>
          <w:tcPr>
            <w:tcW w:w="0" w:type="auto"/>
            <w:hideMark/>
          </w:tcPr>
          <w:p w14:paraId="14782068" w14:textId="77777777" w:rsidR="003E6EDA" w:rsidRPr="00884D5A" w:rsidRDefault="003E6EDA" w:rsidP="00884D5A">
            <w:pPr>
              <w:pStyle w:val="NoSpacing"/>
            </w:pPr>
          </w:p>
        </w:tc>
        <w:tc>
          <w:tcPr>
            <w:tcW w:w="5107" w:type="dxa"/>
            <w:hideMark/>
          </w:tcPr>
          <w:p w14:paraId="5F7FE37C" w14:textId="77777777" w:rsidR="003E6EDA" w:rsidRPr="00884D5A" w:rsidRDefault="003E6EDA" w:rsidP="00884D5A">
            <w:pPr>
              <w:pStyle w:val="NoSpacing"/>
            </w:pPr>
            <w:r w:rsidRPr="00884D5A">
              <w:t>The horizontal velocity</w:t>
            </w:r>
          </w:p>
        </w:tc>
      </w:tr>
      <w:tr w:rsidR="003E6EDA" w14:paraId="243F7E86" w14:textId="77777777" w:rsidTr="00884D5A">
        <w:trPr>
          <w:trHeight w:val="315"/>
        </w:trPr>
        <w:tc>
          <w:tcPr>
            <w:tcW w:w="0" w:type="auto"/>
            <w:hideMark/>
          </w:tcPr>
          <w:p w14:paraId="6788921C" w14:textId="77777777" w:rsidR="003E6EDA" w:rsidRPr="00884D5A" w:rsidRDefault="003E6EDA" w:rsidP="00884D5A">
            <w:pPr>
              <w:pStyle w:val="NoSpacing"/>
            </w:pPr>
            <w:proofErr w:type="spellStart"/>
            <w:r w:rsidRPr="00884D5A">
              <w:t>ver_velocity</w:t>
            </w:r>
            <w:proofErr w:type="spellEnd"/>
          </w:p>
        </w:tc>
        <w:tc>
          <w:tcPr>
            <w:tcW w:w="0" w:type="auto"/>
            <w:hideMark/>
          </w:tcPr>
          <w:p w14:paraId="7D5A3A46" w14:textId="77777777" w:rsidR="003E6EDA" w:rsidRPr="00C96409" w:rsidRDefault="003E6EDA" w:rsidP="00C96409">
            <w:pPr>
              <w:pStyle w:val="code"/>
            </w:pPr>
            <w:r w:rsidRPr="00C96409">
              <w:t>int16_t</w:t>
            </w:r>
          </w:p>
        </w:tc>
        <w:tc>
          <w:tcPr>
            <w:tcW w:w="0" w:type="auto"/>
            <w:hideMark/>
          </w:tcPr>
          <w:p w14:paraId="097A842C" w14:textId="77777777" w:rsidR="003E6EDA" w:rsidRPr="00884D5A" w:rsidRDefault="003E6EDA" w:rsidP="00884D5A">
            <w:pPr>
              <w:pStyle w:val="NoSpacing"/>
            </w:pPr>
            <w:r w:rsidRPr="00884D5A">
              <w:t>cm/s</w:t>
            </w:r>
          </w:p>
        </w:tc>
        <w:tc>
          <w:tcPr>
            <w:tcW w:w="0" w:type="auto"/>
            <w:hideMark/>
          </w:tcPr>
          <w:p w14:paraId="3C2D3F76" w14:textId="77777777" w:rsidR="003E6EDA" w:rsidRPr="00884D5A" w:rsidRDefault="003E6EDA" w:rsidP="00884D5A">
            <w:pPr>
              <w:pStyle w:val="NoSpacing"/>
            </w:pPr>
          </w:p>
        </w:tc>
        <w:tc>
          <w:tcPr>
            <w:tcW w:w="5107" w:type="dxa"/>
            <w:hideMark/>
          </w:tcPr>
          <w:p w14:paraId="2EE8638A" w14:textId="77777777" w:rsidR="003E6EDA" w:rsidRPr="00884D5A" w:rsidRDefault="003E6EDA" w:rsidP="00884D5A">
            <w:pPr>
              <w:pStyle w:val="NoSpacing"/>
            </w:pPr>
            <w:r w:rsidRPr="00884D5A">
              <w:t>The vertical velocity. Positive is up</w:t>
            </w:r>
          </w:p>
        </w:tc>
      </w:tr>
      <w:tr w:rsidR="003E6EDA" w14:paraId="4E113DA2" w14:textId="77777777" w:rsidTr="00884D5A">
        <w:trPr>
          <w:trHeight w:val="315"/>
        </w:trPr>
        <w:tc>
          <w:tcPr>
            <w:tcW w:w="0" w:type="auto"/>
            <w:hideMark/>
          </w:tcPr>
          <w:p w14:paraId="32E5A8E8" w14:textId="77777777" w:rsidR="003E6EDA" w:rsidRPr="00884D5A" w:rsidRDefault="003E6EDA" w:rsidP="00884D5A">
            <w:pPr>
              <w:pStyle w:val="NoSpacing"/>
            </w:pPr>
            <w:r w:rsidRPr="00884D5A">
              <w:t>callsign</w:t>
            </w:r>
          </w:p>
        </w:tc>
        <w:tc>
          <w:tcPr>
            <w:tcW w:w="0" w:type="auto"/>
            <w:hideMark/>
          </w:tcPr>
          <w:p w14:paraId="2F8D9809" w14:textId="77777777" w:rsidR="003E6EDA" w:rsidRPr="00C96409" w:rsidRDefault="003E6EDA" w:rsidP="00C96409">
            <w:pPr>
              <w:pStyle w:val="code"/>
            </w:pPr>
            <w:proofErr w:type="gramStart"/>
            <w:r w:rsidRPr="00C96409">
              <w:t>char[</w:t>
            </w:r>
            <w:proofErr w:type="gramEnd"/>
            <w:r w:rsidRPr="00C96409">
              <w:t>9]</w:t>
            </w:r>
          </w:p>
        </w:tc>
        <w:tc>
          <w:tcPr>
            <w:tcW w:w="0" w:type="auto"/>
            <w:hideMark/>
          </w:tcPr>
          <w:p w14:paraId="660E5D3F" w14:textId="77777777" w:rsidR="003E6EDA" w:rsidRPr="00884D5A" w:rsidRDefault="003E6EDA" w:rsidP="00884D5A">
            <w:pPr>
              <w:pStyle w:val="NoSpacing"/>
            </w:pPr>
          </w:p>
        </w:tc>
        <w:tc>
          <w:tcPr>
            <w:tcW w:w="0" w:type="auto"/>
            <w:hideMark/>
          </w:tcPr>
          <w:p w14:paraId="501C1AC5" w14:textId="77777777" w:rsidR="003E6EDA" w:rsidRPr="00884D5A" w:rsidRDefault="003E6EDA" w:rsidP="00884D5A">
            <w:pPr>
              <w:pStyle w:val="NoSpacing"/>
            </w:pPr>
          </w:p>
        </w:tc>
        <w:tc>
          <w:tcPr>
            <w:tcW w:w="5107" w:type="dxa"/>
            <w:hideMark/>
          </w:tcPr>
          <w:p w14:paraId="613BCC15" w14:textId="77777777" w:rsidR="003E6EDA" w:rsidRPr="00884D5A" w:rsidRDefault="003E6EDA" w:rsidP="00884D5A">
            <w:pPr>
              <w:pStyle w:val="NoSpacing"/>
            </w:pPr>
            <w:r w:rsidRPr="00884D5A">
              <w:t>The callsign, 8+null</w:t>
            </w:r>
          </w:p>
        </w:tc>
      </w:tr>
      <w:tr w:rsidR="003E6EDA" w14:paraId="541E7D8C" w14:textId="77777777" w:rsidTr="00884D5A">
        <w:trPr>
          <w:trHeight w:val="315"/>
        </w:trPr>
        <w:tc>
          <w:tcPr>
            <w:tcW w:w="0" w:type="auto"/>
            <w:hideMark/>
          </w:tcPr>
          <w:p w14:paraId="0676614C" w14:textId="77777777" w:rsidR="003E6EDA" w:rsidRPr="00884D5A" w:rsidRDefault="003E6EDA" w:rsidP="00884D5A">
            <w:pPr>
              <w:pStyle w:val="NoSpacing"/>
            </w:pPr>
            <w:proofErr w:type="spellStart"/>
            <w:r w:rsidRPr="00884D5A">
              <w:t>emitter_type</w:t>
            </w:r>
            <w:proofErr w:type="spellEnd"/>
          </w:p>
        </w:tc>
        <w:tc>
          <w:tcPr>
            <w:tcW w:w="0" w:type="auto"/>
            <w:hideMark/>
          </w:tcPr>
          <w:p w14:paraId="067F543D" w14:textId="77777777" w:rsidR="003E6EDA" w:rsidRPr="00C96409" w:rsidRDefault="003E6EDA" w:rsidP="00C96409">
            <w:pPr>
              <w:pStyle w:val="code"/>
            </w:pPr>
            <w:r w:rsidRPr="00C96409">
              <w:t>uint8_t</w:t>
            </w:r>
          </w:p>
        </w:tc>
        <w:tc>
          <w:tcPr>
            <w:tcW w:w="0" w:type="auto"/>
            <w:hideMark/>
          </w:tcPr>
          <w:p w14:paraId="5DCF6167" w14:textId="77777777" w:rsidR="003E6EDA" w:rsidRPr="00884D5A" w:rsidRDefault="003E6EDA" w:rsidP="00884D5A">
            <w:pPr>
              <w:pStyle w:val="NoSpacing"/>
            </w:pPr>
          </w:p>
        </w:tc>
        <w:tc>
          <w:tcPr>
            <w:tcW w:w="0" w:type="auto"/>
            <w:hideMark/>
          </w:tcPr>
          <w:p w14:paraId="77D8A3ED" w14:textId="52E69958" w:rsidR="003E6EDA" w:rsidRPr="00884D5A" w:rsidRDefault="003E6EDA" w:rsidP="00884D5A">
            <w:pPr>
              <w:pStyle w:val="NoSpacing"/>
            </w:pPr>
            <w:hyperlink r:id="rId19" w:anchor="ADSB_EMITTER_TYPE" w:tgtFrame="_blank" w:history="1">
              <w:r w:rsidRPr="00884D5A">
                <w:rPr>
                  <w:rStyle w:val="Hyperlink"/>
                  <w:color w:val="auto"/>
                  <w:u w:val="none"/>
                </w:rPr>
                <w:t>ADSB_EMITTER_TYPE</w:t>
              </w:r>
            </w:hyperlink>
          </w:p>
        </w:tc>
        <w:tc>
          <w:tcPr>
            <w:tcW w:w="5107" w:type="dxa"/>
            <w:hideMark/>
          </w:tcPr>
          <w:p w14:paraId="4D15B06F" w14:textId="77777777" w:rsidR="003E6EDA" w:rsidRPr="00884D5A" w:rsidRDefault="003E6EDA" w:rsidP="00884D5A">
            <w:pPr>
              <w:pStyle w:val="NoSpacing"/>
            </w:pPr>
            <w:r w:rsidRPr="00884D5A">
              <w:t>ADSB emitter type.</w:t>
            </w:r>
          </w:p>
        </w:tc>
      </w:tr>
      <w:tr w:rsidR="003E6EDA" w14:paraId="4F4DDC2E" w14:textId="77777777" w:rsidTr="00884D5A">
        <w:trPr>
          <w:trHeight w:val="315"/>
        </w:trPr>
        <w:tc>
          <w:tcPr>
            <w:tcW w:w="0" w:type="auto"/>
            <w:hideMark/>
          </w:tcPr>
          <w:p w14:paraId="30C33AED" w14:textId="77777777" w:rsidR="003E6EDA" w:rsidRPr="00884D5A" w:rsidRDefault="003E6EDA" w:rsidP="00884D5A">
            <w:pPr>
              <w:pStyle w:val="NoSpacing"/>
            </w:pPr>
            <w:proofErr w:type="spellStart"/>
            <w:r w:rsidRPr="00884D5A">
              <w:t>tslc</w:t>
            </w:r>
            <w:proofErr w:type="spellEnd"/>
          </w:p>
        </w:tc>
        <w:tc>
          <w:tcPr>
            <w:tcW w:w="0" w:type="auto"/>
            <w:hideMark/>
          </w:tcPr>
          <w:p w14:paraId="4CB8727C" w14:textId="77777777" w:rsidR="003E6EDA" w:rsidRPr="00C96409" w:rsidRDefault="003E6EDA" w:rsidP="00C96409">
            <w:pPr>
              <w:pStyle w:val="code"/>
            </w:pPr>
            <w:r w:rsidRPr="00C96409">
              <w:t>uint8_t</w:t>
            </w:r>
          </w:p>
        </w:tc>
        <w:tc>
          <w:tcPr>
            <w:tcW w:w="0" w:type="auto"/>
            <w:hideMark/>
          </w:tcPr>
          <w:p w14:paraId="5B0CD776" w14:textId="77777777" w:rsidR="003E6EDA" w:rsidRPr="00884D5A" w:rsidRDefault="003E6EDA" w:rsidP="00884D5A">
            <w:pPr>
              <w:pStyle w:val="NoSpacing"/>
            </w:pPr>
            <w:r w:rsidRPr="00884D5A">
              <w:t>s</w:t>
            </w:r>
          </w:p>
        </w:tc>
        <w:tc>
          <w:tcPr>
            <w:tcW w:w="0" w:type="auto"/>
            <w:hideMark/>
          </w:tcPr>
          <w:p w14:paraId="16B2B099" w14:textId="77777777" w:rsidR="003E6EDA" w:rsidRPr="00884D5A" w:rsidRDefault="003E6EDA" w:rsidP="00884D5A">
            <w:pPr>
              <w:pStyle w:val="NoSpacing"/>
            </w:pPr>
          </w:p>
        </w:tc>
        <w:tc>
          <w:tcPr>
            <w:tcW w:w="5107" w:type="dxa"/>
            <w:hideMark/>
          </w:tcPr>
          <w:p w14:paraId="602D922E" w14:textId="77777777" w:rsidR="003E6EDA" w:rsidRPr="00884D5A" w:rsidRDefault="003E6EDA" w:rsidP="00884D5A">
            <w:pPr>
              <w:pStyle w:val="NoSpacing"/>
            </w:pPr>
            <w:r w:rsidRPr="00884D5A">
              <w:t>Time since last communication in seconds</w:t>
            </w:r>
          </w:p>
        </w:tc>
      </w:tr>
      <w:tr w:rsidR="003E6EDA" w14:paraId="252DE66E" w14:textId="77777777" w:rsidTr="00884D5A">
        <w:trPr>
          <w:trHeight w:val="315"/>
        </w:trPr>
        <w:tc>
          <w:tcPr>
            <w:tcW w:w="0" w:type="auto"/>
            <w:hideMark/>
          </w:tcPr>
          <w:p w14:paraId="7904B902" w14:textId="77777777" w:rsidR="003E6EDA" w:rsidRPr="00884D5A" w:rsidRDefault="003E6EDA" w:rsidP="00884D5A">
            <w:pPr>
              <w:pStyle w:val="NoSpacing"/>
            </w:pPr>
            <w:r w:rsidRPr="00884D5A">
              <w:t>flags</w:t>
            </w:r>
          </w:p>
        </w:tc>
        <w:tc>
          <w:tcPr>
            <w:tcW w:w="0" w:type="auto"/>
            <w:hideMark/>
          </w:tcPr>
          <w:p w14:paraId="453A7BEF" w14:textId="77777777" w:rsidR="003E6EDA" w:rsidRPr="00C96409" w:rsidRDefault="003E6EDA" w:rsidP="00C96409">
            <w:pPr>
              <w:pStyle w:val="code"/>
            </w:pPr>
            <w:r w:rsidRPr="00C96409">
              <w:t>uint16_t</w:t>
            </w:r>
          </w:p>
        </w:tc>
        <w:tc>
          <w:tcPr>
            <w:tcW w:w="0" w:type="auto"/>
            <w:hideMark/>
          </w:tcPr>
          <w:p w14:paraId="6FB1638D" w14:textId="77777777" w:rsidR="003E6EDA" w:rsidRPr="00884D5A" w:rsidRDefault="003E6EDA" w:rsidP="00884D5A">
            <w:pPr>
              <w:pStyle w:val="NoSpacing"/>
            </w:pPr>
          </w:p>
        </w:tc>
        <w:tc>
          <w:tcPr>
            <w:tcW w:w="0" w:type="auto"/>
            <w:hideMark/>
          </w:tcPr>
          <w:p w14:paraId="03450F5D" w14:textId="4F560D39" w:rsidR="003E6EDA" w:rsidRPr="00884D5A" w:rsidRDefault="003E6EDA" w:rsidP="00884D5A">
            <w:pPr>
              <w:pStyle w:val="NoSpacing"/>
            </w:pPr>
            <w:hyperlink r:id="rId20" w:anchor="ADSB_FLAGS" w:tgtFrame="_blank" w:history="1">
              <w:r w:rsidRPr="00884D5A">
                <w:rPr>
                  <w:rStyle w:val="Hyperlink"/>
                  <w:color w:val="auto"/>
                  <w:u w:val="none"/>
                </w:rPr>
                <w:t>ADSB_FLAGS</w:t>
              </w:r>
            </w:hyperlink>
          </w:p>
        </w:tc>
        <w:tc>
          <w:tcPr>
            <w:tcW w:w="5107" w:type="dxa"/>
            <w:hideMark/>
          </w:tcPr>
          <w:p w14:paraId="0B6B0F12" w14:textId="77777777" w:rsidR="003E6EDA" w:rsidRPr="00884D5A" w:rsidRDefault="003E6EDA" w:rsidP="00884D5A">
            <w:pPr>
              <w:pStyle w:val="NoSpacing"/>
            </w:pPr>
            <w:r w:rsidRPr="00884D5A">
              <w:t>Bitmap to indicate various statuses including valid data fields</w:t>
            </w:r>
          </w:p>
        </w:tc>
      </w:tr>
      <w:tr w:rsidR="003E6EDA" w14:paraId="468FD5FB" w14:textId="77777777" w:rsidTr="00884D5A">
        <w:trPr>
          <w:trHeight w:val="315"/>
        </w:trPr>
        <w:tc>
          <w:tcPr>
            <w:tcW w:w="0" w:type="auto"/>
            <w:hideMark/>
          </w:tcPr>
          <w:p w14:paraId="6CEDDFF8" w14:textId="77777777" w:rsidR="003E6EDA" w:rsidRPr="00884D5A" w:rsidRDefault="003E6EDA" w:rsidP="00884D5A">
            <w:pPr>
              <w:pStyle w:val="NoSpacing"/>
            </w:pPr>
            <w:r w:rsidRPr="00884D5A">
              <w:t>squawk</w:t>
            </w:r>
          </w:p>
        </w:tc>
        <w:tc>
          <w:tcPr>
            <w:tcW w:w="0" w:type="auto"/>
            <w:hideMark/>
          </w:tcPr>
          <w:p w14:paraId="7CB60BC3" w14:textId="77777777" w:rsidR="003E6EDA" w:rsidRPr="00C96409" w:rsidRDefault="003E6EDA" w:rsidP="00C96409">
            <w:pPr>
              <w:pStyle w:val="code"/>
            </w:pPr>
            <w:r w:rsidRPr="00C96409">
              <w:t>uint16_t</w:t>
            </w:r>
          </w:p>
        </w:tc>
        <w:tc>
          <w:tcPr>
            <w:tcW w:w="0" w:type="auto"/>
            <w:hideMark/>
          </w:tcPr>
          <w:p w14:paraId="6EEE3831" w14:textId="77777777" w:rsidR="003E6EDA" w:rsidRPr="00884D5A" w:rsidRDefault="003E6EDA" w:rsidP="00884D5A">
            <w:pPr>
              <w:pStyle w:val="NoSpacing"/>
            </w:pPr>
          </w:p>
        </w:tc>
        <w:tc>
          <w:tcPr>
            <w:tcW w:w="0" w:type="auto"/>
            <w:hideMark/>
          </w:tcPr>
          <w:p w14:paraId="43EE8F7C" w14:textId="77777777" w:rsidR="003E6EDA" w:rsidRPr="00884D5A" w:rsidRDefault="003E6EDA" w:rsidP="00884D5A">
            <w:pPr>
              <w:pStyle w:val="NoSpacing"/>
            </w:pPr>
          </w:p>
        </w:tc>
        <w:tc>
          <w:tcPr>
            <w:tcW w:w="5107" w:type="dxa"/>
            <w:hideMark/>
          </w:tcPr>
          <w:p w14:paraId="3203603D" w14:textId="77777777" w:rsidR="003E6EDA" w:rsidRPr="00884D5A" w:rsidRDefault="003E6EDA" w:rsidP="00884D5A">
            <w:pPr>
              <w:pStyle w:val="NoSpacing"/>
            </w:pPr>
            <w:r w:rsidRPr="00884D5A">
              <w:t>Squawk code</w:t>
            </w:r>
          </w:p>
        </w:tc>
      </w:tr>
    </w:tbl>
    <w:p w14:paraId="4C5F8535" w14:textId="77777777" w:rsidR="003E6EDA" w:rsidRDefault="003E6EDA" w:rsidP="00137C63"/>
    <w:p w14:paraId="1E4C5813" w14:textId="77777777" w:rsidR="008F65B0" w:rsidRDefault="008F65B0">
      <w:pPr>
        <w:rPr>
          <w:rFonts w:ascii="Poppins" w:eastAsiaTheme="majorEastAsia" w:hAnsi="Poppins" w:cstheme="majorBidi"/>
          <w:color w:val="00AD4D"/>
          <w:sz w:val="24"/>
          <w:szCs w:val="24"/>
        </w:rPr>
      </w:pPr>
      <w:bookmarkStart w:id="68" w:name="_Toc183226087"/>
      <w:r>
        <w:br w:type="page"/>
      </w:r>
    </w:p>
    <w:p w14:paraId="11FEDD1C" w14:textId="7B3BBB43" w:rsidR="008F65B0" w:rsidRDefault="008F65B0" w:rsidP="003644D3">
      <w:pPr>
        <w:pStyle w:val="Heading3"/>
        <w:numPr>
          <w:ilvl w:val="2"/>
          <w:numId w:val="19"/>
        </w:numPr>
      </w:pPr>
      <w:r>
        <w:lastRenderedPageBreak/>
        <w:t>MAVLINK_REQUEST_DATA_STREAM (Message ID 66) Packet Definition</w:t>
      </w:r>
    </w:p>
    <w:p w14:paraId="3C225024" w14:textId="43CDA6E3" w:rsidR="008F65B0" w:rsidRDefault="008F65B0" w:rsidP="008F65B0">
      <w:r>
        <w:t>This message serves as the delimiter which indicates the end of the aircraft list in MAVLINK1 mode.</w:t>
      </w:r>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1"/>
        <w:gridCol w:w="1058"/>
        <w:gridCol w:w="570"/>
        <w:gridCol w:w="7366"/>
      </w:tblGrid>
      <w:tr w:rsidR="008F65B0" w:rsidRPr="00C611CC" w14:paraId="7CB56FA0"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3CEC2602" w14:textId="77777777" w:rsidR="008F65B0" w:rsidRPr="00C611CC" w:rsidRDefault="008F65B0"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4A7ADED6" w14:textId="77777777" w:rsidR="008F65B0" w:rsidRPr="00C611CC" w:rsidRDefault="008F65B0"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66C395DA" w14:textId="77777777" w:rsidR="008F65B0" w:rsidRPr="00C611CC" w:rsidRDefault="008F65B0"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8AB6D" w14:textId="77777777" w:rsidR="008F65B0" w:rsidRPr="00C611CC" w:rsidRDefault="008F65B0" w:rsidP="00E41428">
            <w:pPr>
              <w:pStyle w:val="NoSpacing"/>
              <w:rPr>
                <w:b/>
                <w:bCs/>
                <w:lang w:eastAsia="zh-CN"/>
              </w:rPr>
            </w:pPr>
            <w:r w:rsidRPr="00C611CC">
              <w:rPr>
                <w:b/>
                <w:bCs/>
                <w:lang w:eastAsia="zh-CN"/>
              </w:rPr>
              <w:t>Description</w:t>
            </w:r>
          </w:p>
        </w:tc>
      </w:tr>
      <w:tr w:rsidR="008F65B0" w:rsidRPr="00884D5A" w14:paraId="52B42CBE" w14:textId="77777777" w:rsidTr="008F65B0">
        <w:trPr>
          <w:trHeight w:val="315"/>
        </w:trPr>
        <w:tc>
          <w:tcPr>
            <w:tcW w:w="0" w:type="auto"/>
            <w:tcMar>
              <w:top w:w="30" w:type="dxa"/>
              <w:left w:w="45" w:type="dxa"/>
              <w:bottom w:w="30" w:type="dxa"/>
              <w:right w:w="45" w:type="dxa"/>
            </w:tcMar>
            <w:vAlign w:val="bottom"/>
          </w:tcPr>
          <w:p w14:paraId="57885737" w14:textId="02EDDC36" w:rsidR="008F65B0" w:rsidRPr="00884D5A" w:rsidRDefault="008F65B0" w:rsidP="00E41428">
            <w:pPr>
              <w:pStyle w:val="NoSpacing"/>
              <w:rPr>
                <w:lang w:eastAsia="zh-CN"/>
              </w:rPr>
            </w:pPr>
            <w:proofErr w:type="spellStart"/>
            <w:r>
              <w:rPr>
                <w:lang w:eastAsia="zh-CN"/>
              </w:rPr>
              <w:t>req_message_rate</w:t>
            </w:r>
            <w:proofErr w:type="spellEnd"/>
          </w:p>
        </w:tc>
        <w:tc>
          <w:tcPr>
            <w:tcW w:w="0" w:type="auto"/>
            <w:tcMar>
              <w:top w:w="30" w:type="dxa"/>
              <w:left w:w="45" w:type="dxa"/>
              <w:bottom w:w="30" w:type="dxa"/>
              <w:right w:w="45" w:type="dxa"/>
            </w:tcMar>
            <w:vAlign w:val="bottom"/>
          </w:tcPr>
          <w:p w14:paraId="2486D032" w14:textId="4338F69A" w:rsidR="008F65B0" w:rsidRPr="00884D5A" w:rsidRDefault="008F65B0" w:rsidP="00E41428">
            <w:pPr>
              <w:pStyle w:val="code"/>
              <w:rPr>
                <w:lang w:eastAsia="zh-CN"/>
              </w:rPr>
            </w:pPr>
            <w:r>
              <w:rPr>
                <w:lang w:eastAsia="zh-CN"/>
              </w:rPr>
              <w:t>uint16_t</w:t>
            </w:r>
          </w:p>
        </w:tc>
        <w:tc>
          <w:tcPr>
            <w:tcW w:w="0" w:type="auto"/>
            <w:tcMar>
              <w:top w:w="30" w:type="dxa"/>
              <w:left w:w="45" w:type="dxa"/>
              <w:bottom w:w="30" w:type="dxa"/>
              <w:right w:w="45" w:type="dxa"/>
            </w:tcMar>
            <w:vAlign w:val="bottom"/>
          </w:tcPr>
          <w:p w14:paraId="62EDC143"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3DC892CA" w14:textId="4D31F613" w:rsidR="008F65B0" w:rsidRPr="00884D5A" w:rsidRDefault="003F3765" w:rsidP="00E41428">
            <w:pPr>
              <w:pStyle w:val="NoSpacing"/>
              <w:rPr>
                <w:lang w:eastAsia="zh-CN"/>
              </w:rPr>
            </w:pPr>
            <w:r>
              <w:rPr>
                <w:lang w:eastAsia="zh-CN"/>
              </w:rPr>
              <w:t>Always 0 (unused).</w:t>
            </w:r>
          </w:p>
        </w:tc>
      </w:tr>
      <w:tr w:rsidR="008F65B0" w:rsidRPr="00884D5A" w14:paraId="1D60991F" w14:textId="77777777" w:rsidTr="008F65B0">
        <w:trPr>
          <w:trHeight w:val="315"/>
        </w:trPr>
        <w:tc>
          <w:tcPr>
            <w:tcW w:w="0" w:type="auto"/>
            <w:tcMar>
              <w:top w:w="30" w:type="dxa"/>
              <w:left w:w="45" w:type="dxa"/>
              <w:bottom w:w="30" w:type="dxa"/>
              <w:right w:w="45" w:type="dxa"/>
            </w:tcMar>
            <w:vAlign w:val="bottom"/>
          </w:tcPr>
          <w:p w14:paraId="65255B4C" w14:textId="524F2E9A" w:rsidR="008F65B0" w:rsidRPr="00884D5A" w:rsidRDefault="008F65B0" w:rsidP="00E41428">
            <w:pPr>
              <w:pStyle w:val="NoSpacing"/>
              <w:rPr>
                <w:lang w:eastAsia="zh-CN"/>
              </w:rPr>
            </w:pPr>
            <w:proofErr w:type="spellStart"/>
            <w:r>
              <w:rPr>
                <w:lang w:eastAsia="zh-CN"/>
              </w:rPr>
              <w:t>target_system</w:t>
            </w:r>
            <w:proofErr w:type="spellEnd"/>
          </w:p>
        </w:tc>
        <w:tc>
          <w:tcPr>
            <w:tcW w:w="0" w:type="auto"/>
            <w:tcMar>
              <w:top w:w="30" w:type="dxa"/>
              <w:left w:w="45" w:type="dxa"/>
              <w:bottom w:w="30" w:type="dxa"/>
              <w:right w:w="45" w:type="dxa"/>
            </w:tcMar>
            <w:vAlign w:val="bottom"/>
          </w:tcPr>
          <w:p w14:paraId="652C707D" w14:textId="78D38A6E" w:rsidR="008F65B0" w:rsidRPr="00884D5A"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74E44B3E" w14:textId="3E63D174"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105B65E4" w14:textId="4BD96970" w:rsidR="008F65B0" w:rsidRPr="00884D5A" w:rsidRDefault="003F3765" w:rsidP="00E41428">
            <w:pPr>
              <w:pStyle w:val="NoSpacing"/>
              <w:rPr>
                <w:lang w:eastAsia="zh-CN"/>
              </w:rPr>
            </w:pPr>
            <w:r>
              <w:rPr>
                <w:lang w:eastAsia="zh-CN"/>
              </w:rPr>
              <w:t>Always 0 (unused).</w:t>
            </w:r>
          </w:p>
        </w:tc>
      </w:tr>
      <w:tr w:rsidR="008F65B0" w:rsidRPr="00884D5A" w14:paraId="0F06315A" w14:textId="77777777" w:rsidTr="008F65B0">
        <w:trPr>
          <w:trHeight w:val="315"/>
        </w:trPr>
        <w:tc>
          <w:tcPr>
            <w:tcW w:w="0" w:type="auto"/>
            <w:tcMar>
              <w:top w:w="30" w:type="dxa"/>
              <w:left w:w="45" w:type="dxa"/>
              <w:bottom w:w="30" w:type="dxa"/>
              <w:right w:w="45" w:type="dxa"/>
            </w:tcMar>
            <w:vAlign w:val="bottom"/>
          </w:tcPr>
          <w:p w14:paraId="1A60674F" w14:textId="4A8095F6" w:rsidR="008F65B0" w:rsidRDefault="008F65B0" w:rsidP="00E41428">
            <w:pPr>
              <w:pStyle w:val="NoSpacing"/>
              <w:rPr>
                <w:lang w:eastAsia="zh-CN"/>
              </w:rPr>
            </w:pPr>
            <w:proofErr w:type="spellStart"/>
            <w:r>
              <w:rPr>
                <w:lang w:eastAsia="zh-CN"/>
              </w:rPr>
              <w:t>target_component</w:t>
            </w:r>
            <w:proofErr w:type="spellEnd"/>
          </w:p>
        </w:tc>
        <w:tc>
          <w:tcPr>
            <w:tcW w:w="0" w:type="auto"/>
            <w:tcMar>
              <w:top w:w="30" w:type="dxa"/>
              <w:left w:w="45" w:type="dxa"/>
              <w:bottom w:w="30" w:type="dxa"/>
              <w:right w:w="45" w:type="dxa"/>
            </w:tcMar>
            <w:vAlign w:val="bottom"/>
          </w:tcPr>
          <w:p w14:paraId="7F680E59" w14:textId="24E7C0E3"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55FB6591"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2874419F" w14:textId="6EAED084" w:rsidR="008F65B0" w:rsidRPr="00884D5A" w:rsidRDefault="003F3765" w:rsidP="00E41428">
            <w:pPr>
              <w:pStyle w:val="NoSpacing"/>
              <w:rPr>
                <w:lang w:eastAsia="zh-CN"/>
              </w:rPr>
            </w:pPr>
            <w:r>
              <w:rPr>
                <w:lang w:eastAsia="zh-CN"/>
              </w:rPr>
              <w:t>Always 0 (unused).</w:t>
            </w:r>
          </w:p>
        </w:tc>
      </w:tr>
      <w:tr w:rsidR="008F65B0" w:rsidRPr="00884D5A" w14:paraId="390030AA" w14:textId="77777777" w:rsidTr="008F65B0">
        <w:trPr>
          <w:trHeight w:val="315"/>
        </w:trPr>
        <w:tc>
          <w:tcPr>
            <w:tcW w:w="0" w:type="auto"/>
            <w:tcMar>
              <w:top w:w="30" w:type="dxa"/>
              <w:left w:w="45" w:type="dxa"/>
              <w:bottom w:w="30" w:type="dxa"/>
              <w:right w:w="45" w:type="dxa"/>
            </w:tcMar>
            <w:vAlign w:val="bottom"/>
          </w:tcPr>
          <w:p w14:paraId="69E562CD" w14:textId="2823BCF4" w:rsidR="008F65B0" w:rsidRDefault="008F65B0" w:rsidP="00E41428">
            <w:pPr>
              <w:pStyle w:val="NoSpacing"/>
              <w:rPr>
                <w:lang w:eastAsia="zh-CN"/>
              </w:rPr>
            </w:pPr>
            <w:proofErr w:type="spellStart"/>
            <w:r>
              <w:rPr>
                <w:lang w:eastAsia="zh-CN"/>
              </w:rPr>
              <w:t>req_stream_id</w:t>
            </w:r>
            <w:proofErr w:type="spellEnd"/>
          </w:p>
        </w:tc>
        <w:tc>
          <w:tcPr>
            <w:tcW w:w="0" w:type="auto"/>
            <w:tcMar>
              <w:top w:w="30" w:type="dxa"/>
              <w:left w:w="45" w:type="dxa"/>
              <w:bottom w:w="30" w:type="dxa"/>
              <w:right w:w="45" w:type="dxa"/>
            </w:tcMar>
            <w:vAlign w:val="bottom"/>
          </w:tcPr>
          <w:p w14:paraId="200C2F16" w14:textId="3B0294AF"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0E7725F4"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0BF7B5A5" w14:textId="43824832" w:rsidR="008F65B0" w:rsidRPr="00884D5A" w:rsidRDefault="003F3765" w:rsidP="00E41428">
            <w:pPr>
              <w:pStyle w:val="NoSpacing"/>
              <w:rPr>
                <w:lang w:eastAsia="zh-CN"/>
              </w:rPr>
            </w:pPr>
            <w:r>
              <w:rPr>
                <w:lang w:eastAsia="zh-CN"/>
              </w:rPr>
              <w:t>Always 0 (unused).</w:t>
            </w:r>
          </w:p>
        </w:tc>
      </w:tr>
      <w:tr w:rsidR="008F65B0" w:rsidRPr="00884D5A" w14:paraId="5AB12B96" w14:textId="77777777" w:rsidTr="008F65B0">
        <w:trPr>
          <w:trHeight w:val="315"/>
        </w:trPr>
        <w:tc>
          <w:tcPr>
            <w:tcW w:w="0" w:type="auto"/>
            <w:tcMar>
              <w:top w:w="30" w:type="dxa"/>
              <w:left w:w="45" w:type="dxa"/>
              <w:bottom w:w="30" w:type="dxa"/>
              <w:right w:w="45" w:type="dxa"/>
            </w:tcMar>
            <w:vAlign w:val="bottom"/>
          </w:tcPr>
          <w:p w14:paraId="4081D6A8" w14:textId="04B36940" w:rsidR="008F65B0" w:rsidRDefault="008F65B0" w:rsidP="00E41428">
            <w:pPr>
              <w:pStyle w:val="NoSpacing"/>
              <w:rPr>
                <w:lang w:eastAsia="zh-CN"/>
              </w:rPr>
            </w:pPr>
            <w:proofErr w:type="spellStart"/>
            <w:r>
              <w:rPr>
                <w:lang w:eastAsia="zh-CN"/>
              </w:rPr>
              <w:t>start_stop</w:t>
            </w:r>
            <w:proofErr w:type="spellEnd"/>
          </w:p>
        </w:tc>
        <w:tc>
          <w:tcPr>
            <w:tcW w:w="0" w:type="auto"/>
            <w:tcMar>
              <w:top w:w="30" w:type="dxa"/>
              <w:left w:w="45" w:type="dxa"/>
              <w:bottom w:w="30" w:type="dxa"/>
              <w:right w:w="45" w:type="dxa"/>
            </w:tcMar>
            <w:vAlign w:val="bottom"/>
          </w:tcPr>
          <w:p w14:paraId="5014D08F" w14:textId="06D982E5" w:rsidR="008F65B0" w:rsidRDefault="008F65B0" w:rsidP="00E41428">
            <w:pPr>
              <w:pStyle w:val="code"/>
              <w:rPr>
                <w:lang w:eastAsia="zh-CN"/>
              </w:rPr>
            </w:pPr>
            <w:r>
              <w:rPr>
                <w:lang w:eastAsia="zh-CN"/>
              </w:rPr>
              <w:t>uint8_t</w:t>
            </w:r>
          </w:p>
        </w:tc>
        <w:tc>
          <w:tcPr>
            <w:tcW w:w="0" w:type="auto"/>
            <w:tcMar>
              <w:top w:w="30" w:type="dxa"/>
              <w:left w:w="45" w:type="dxa"/>
              <w:bottom w:w="30" w:type="dxa"/>
              <w:right w:w="45" w:type="dxa"/>
            </w:tcMar>
            <w:vAlign w:val="bottom"/>
          </w:tcPr>
          <w:p w14:paraId="4991DC82" w14:textId="77777777" w:rsidR="008F65B0" w:rsidRPr="00884D5A" w:rsidRDefault="008F65B0" w:rsidP="00E41428">
            <w:pPr>
              <w:pStyle w:val="NoSpacing"/>
              <w:rPr>
                <w:lang w:eastAsia="zh-CN"/>
              </w:rPr>
            </w:pPr>
          </w:p>
        </w:tc>
        <w:tc>
          <w:tcPr>
            <w:tcW w:w="8000" w:type="dxa"/>
            <w:tcMar>
              <w:top w:w="30" w:type="dxa"/>
              <w:left w:w="0" w:type="dxa"/>
              <w:bottom w:w="30" w:type="dxa"/>
              <w:right w:w="0" w:type="dxa"/>
            </w:tcMar>
            <w:vAlign w:val="bottom"/>
          </w:tcPr>
          <w:p w14:paraId="7BC549E7" w14:textId="781883E5" w:rsidR="008F65B0" w:rsidRPr="00884D5A" w:rsidRDefault="003F3765" w:rsidP="00E41428">
            <w:pPr>
              <w:pStyle w:val="NoSpacing"/>
              <w:rPr>
                <w:lang w:eastAsia="zh-CN"/>
              </w:rPr>
            </w:pPr>
            <w:r>
              <w:rPr>
                <w:lang w:eastAsia="zh-CN"/>
              </w:rPr>
              <w:t>Always 0 (unused).</w:t>
            </w:r>
          </w:p>
        </w:tc>
      </w:tr>
    </w:tbl>
    <w:p w14:paraId="57413EBA" w14:textId="77777777" w:rsidR="008F65B0" w:rsidRPr="008F65B0" w:rsidRDefault="008F65B0" w:rsidP="008F65B0"/>
    <w:p w14:paraId="2903F885" w14:textId="77777777" w:rsidR="00172835" w:rsidRDefault="00172835" w:rsidP="00172835">
      <w:pPr>
        <w:pStyle w:val="Heading3"/>
        <w:numPr>
          <w:ilvl w:val="2"/>
          <w:numId w:val="19"/>
        </w:numPr>
      </w:pPr>
      <w:r w:rsidRPr="005C2B6E">
        <w:t>MAVLINK MESSAGE_INTERVAL (Message ID 244) Packet Definition</w:t>
      </w:r>
    </w:p>
    <w:p w14:paraId="1861C482" w14:textId="77777777" w:rsidR="00172835" w:rsidRPr="008F65B0" w:rsidRDefault="00172835" w:rsidP="00172835">
      <w:r>
        <w:t>This message serves as the delimiter which indicates the end of the aircraft list in MAVLINK2 mode.</w:t>
      </w:r>
    </w:p>
    <w:p w14:paraId="79BC7FEC" w14:textId="77777777" w:rsidR="00172835" w:rsidRPr="005C2B6E" w:rsidRDefault="00172835" w:rsidP="00172835">
      <w:r>
        <w:t xml:space="preserve">From: </w:t>
      </w:r>
      <w:hyperlink r:id="rId21" w:history="1">
        <w:r w:rsidRPr="005C2B6E">
          <w:rPr>
            <w:rStyle w:val="Hyperlink"/>
          </w:rPr>
          <w:t>https://mavlink.io/en/messages/common.html#MESSAGE_INTERVAL</w:t>
        </w:r>
      </w:hyperlink>
    </w:p>
    <w:tbl>
      <w:tblPr>
        <w:tblW w:w="10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40"/>
        <w:gridCol w:w="1058"/>
        <w:gridCol w:w="570"/>
        <w:gridCol w:w="7987"/>
      </w:tblGrid>
      <w:tr w:rsidR="00172835" w:rsidRPr="00884D5A" w14:paraId="7F617327" w14:textId="77777777" w:rsidTr="00E41428">
        <w:trPr>
          <w:trHeight w:val="315"/>
        </w:trPr>
        <w:tc>
          <w:tcPr>
            <w:tcW w:w="0" w:type="auto"/>
            <w:shd w:val="clear" w:color="auto" w:fill="FFCB00" w:themeFill="accent5"/>
            <w:tcMar>
              <w:top w:w="30" w:type="dxa"/>
              <w:left w:w="45" w:type="dxa"/>
              <w:bottom w:w="30" w:type="dxa"/>
              <w:right w:w="45" w:type="dxa"/>
            </w:tcMar>
            <w:vAlign w:val="bottom"/>
            <w:hideMark/>
          </w:tcPr>
          <w:p w14:paraId="4F8472A0" w14:textId="77777777" w:rsidR="00172835" w:rsidRPr="00C611CC" w:rsidRDefault="00172835" w:rsidP="00E41428">
            <w:pPr>
              <w:pStyle w:val="NoSpacing"/>
              <w:rPr>
                <w:b/>
                <w:bCs/>
                <w:lang w:eastAsia="zh-CN"/>
              </w:rPr>
            </w:pPr>
            <w:r w:rsidRPr="00C611CC">
              <w:rPr>
                <w:b/>
                <w:bCs/>
                <w:lang w:eastAsia="zh-CN"/>
              </w:rPr>
              <w:t>Field Name</w:t>
            </w:r>
          </w:p>
        </w:tc>
        <w:tc>
          <w:tcPr>
            <w:tcW w:w="0" w:type="auto"/>
            <w:shd w:val="clear" w:color="auto" w:fill="FFCB00" w:themeFill="accent5"/>
            <w:tcMar>
              <w:top w:w="30" w:type="dxa"/>
              <w:left w:w="45" w:type="dxa"/>
              <w:bottom w:w="30" w:type="dxa"/>
              <w:right w:w="45" w:type="dxa"/>
            </w:tcMar>
            <w:vAlign w:val="bottom"/>
            <w:hideMark/>
          </w:tcPr>
          <w:p w14:paraId="272E4190" w14:textId="77777777" w:rsidR="00172835" w:rsidRPr="00C611CC" w:rsidRDefault="00172835" w:rsidP="00E41428">
            <w:pPr>
              <w:pStyle w:val="NoSpacing"/>
              <w:rPr>
                <w:b/>
                <w:bCs/>
                <w:lang w:eastAsia="zh-CN"/>
              </w:rPr>
            </w:pPr>
            <w:r w:rsidRPr="00C611CC">
              <w:rPr>
                <w:b/>
                <w:bCs/>
                <w:lang w:eastAsia="zh-CN"/>
              </w:rPr>
              <w:t>Type</w:t>
            </w:r>
          </w:p>
        </w:tc>
        <w:tc>
          <w:tcPr>
            <w:tcW w:w="0" w:type="auto"/>
            <w:shd w:val="clear" w:color="auto" w:fill="FFCB00" w:themeFill="accent5"/>
            <w:tcMar>
              <w:top w:w="30" w:type="dxa"/>
              <w:left w:w="45" w:type="dxa"/>
              <w:bottom w:w="30" w:type="dxa"/>
              <w:right w:w="45" w:type="dxa"/>
            </w:tcMar>
            <w:vAlign w:val="bottom"/>
            <w:hideMark/>
          </w:tcPr>
          <w:p w14:paraId="3495F832" w14:textId="77777777" w:rsidR="00172835" w:rsidRPr="00C611CC" w:rsidRDefault="00172835" w:rsidP="00E41428">
            <w:pPr>
              <w:pStyle w:val="NoSpacing"/>
              <w:rPr>
                <w:b/>
                <w:bCs/>
                <w:lang w:eastAsia="zh-CN"/>
              </w:rPr>
            </w:pPr>
            <w:r w:rsidRPr="00C611CC">
              <w:rPr>
                <w:b/>
                <w:bCs/>
                <w:lang w:eastAsia="zh-CN"/>
              </w:rPr>
              <w:t>Units</w:t>
            </w:r>
          </w:p>
        </w:tc>
        <w:tc>
          <w:tcPr>
            <w:tcW w:w="8000" w:type="dxa"/>
            <w:shd w:val="clear" w:color="auto" w:fill="FFCB00" w:themeFill="accent5"/>
            <w:tcMar>
              <w:top w:w="30" w:type="dxa"/>
              <w:left w:w="45" w:type="dxa"/>
              <w:bottom w:w="30" w:type="dxa"/>
              <w:right w:w="45" w:type="dxa"/>
            </w:tcMar>
            <w:vAlign w:val="bottom"/>
            <w:hideMark/>
          </w:tcPr>
          <w:p w14:paraId="785F698E" w14:textId="77777777" w:rsidR="00172835" w:rsidRPr="00C611CC" w:rsidRDefault="00172835" w:rsidP="00E41428">
            <w:pPr>
              <w:pStyle w:val="NoSpacing"/>
              <w:rPr>
                <w:b/>
                <w:bCs/>
                <w:lang w:eastAsia="zh-CN"/>
              </w:rPr>
            </w:pPr>
            <w:r w:rsidRPr="00C611CC">
              <w:rPr>
                <w:b/>
                <w:bCs/>
                <w:lang w:eastAsia="zh-CN"/>
              </w:rPr>
              <w:t>Description</w:t>
            </w:r>
          </w:p>
        </w:tc>
      </w:tr>
      <w:tr w:rsidR="00172835" w:rsidRPr="00884D5A" w14:paraId="70522BA0" w14:textId="77777777" w:rsidTr="00E41428">
        <w:trPr>
          <w:trHeight w:val="315"/>
        </w:trPr>
        <w:tc>
          <w:tcPr>
            <w:tcW w:w="0" w:type="auto"/>
            <w:tcMar>
              <w:top w:w="30" w:type="dxa"/>
              <w:left w:w="45" w:type="dxa"/>
              <w:bottom w:w="30" w:type="dxa"/>
              <w:right w:w="45" w:type="dxa"/>
            </w:tcMar>
            <w:vAlign w:val="bottom"/>
            <w:hideMark/>
          </w:tcPr>
          <w:p w14:paraId="588BA810" w14:textId="77777777" w:rsidR="00172835" w:rsidRPr="00884D5A" w:rsidRDefault="00172835" w:rsidP="00E41428">
            <w:pPr>
              <w:pStyle w:val="NoSpacing"/>
              <w:rPr>
                <w:lang w:eastAsia="zh-CN"/>
              </w:rPr>
            </w:pPr>
            <w:proofErr w:type="spellStart"/>
            <w:r w:rsidRPr="00884D5A">
              <w:rPr>
                <w:lang w:eastAsia="zh-CN"/>
              </w:rPr>
              <w:t>message_id</w:t>
            </w:r>
            <w:proofErr w:type="spellEnd"/>
          </w:p>
        </w:tc>
        <w:tc>
          <w:tcPr>
            <w:tcW w:w="0" w:type="auto"/>
            <w:tcMar>
              <w:top w:w="30" w:type="dxa"/>
              <w:left w:w="45" w:type="dxa"/>
              <w:bottom w:w="30" w:type="dxa"/>
              <w:right w:w="45" w:type="dxa"/>
            </w:tcMar>
            <w:vAlign w:val="bottom"/>
            <w:hideMark/>
          </w:tcPr>
          <w:p w14:paraId="00BB4243" w14:textId="77777777" w:rsidR="00172835" w:rsidRPr="00884D5A" w:rsidRDefault="00172835" w:rsidP="00E41428">
            <w:pPr>
              <w:pStyle w:val="code"/>
              <w:rPr>
                <w:lang w:eastAsia="zh-CN"/>
              </w:rPr>
            </w:pPr>
            <w:r w:rsidRPr="00884D5A">
              <w:rPr>
                <w:lang w:eastAsia="zh-CN"/>
              </w:rPr>
              <w:t>uint16_t</w:t>
            </w:r>
          </w:p>
        </w:tc>
        <w:tc>
          <w:tcPr>
            <w:tcW w:w="0" w:type="auto"/>
            <w:tcMar>
              <w:top w:w="30" w:type="dxa"/>
              <w:left w:w="45" w:type="dxa"/>
              <w:bottom w:w="30" w:type="dxa"/>
              <w:right w:w="45" w:type="dxa"/>
            </w:tcMar>
            <w:vAlign w:val="bottom"/>
            <w:hideMark/>
          </w:tcPr>
          <w:p w14:paraId="2AE9ACA7" w14:textId="77777777" w:rsidR="00172835" w:rsidRPr="00884D5A" w:rsidRDefault="00172835" w:rsidP="00E41428">
            <w:pPr>
              <w:pStyle w:val="NoSpacing"/>
              <w:rPr>
                <w:lang w:eastAsia="zh-CN"/>
              </w:rPr>
            </w:pPr>
          </w:p>
        </w:tc>
        <w:tc>
          <w:tcPr>
            <w:tcW w:w="8000" w:type="dxa"/>
            <w:tcMar>
              <w:top w:w="30" w:type="dxa"/>
              <w:left w:w="0" w:type="dxa"/>
              <w:bottom w:w="30" w:type="dxa"/>
              <w:right w:w="0" w:type="dxa"/>
            </w:tcMar>
            <w:vAlign w:val="bottom"/>
            <w:hideMark/>
          </w:tcPr>
          <w:p w14:paraId="619151DE" w14:textId="77777777" w:rsidR="00172835" w:rsidRDefault="00172835" w:rsidP="00E41428">
            <w:pPr>
              <w:pStyle w:val="NoSpacing"/>
              <w:rPr>
                <w:lang w:eastAsia="zh-CN"/>
              </w:rPr>
            </w:pPr>
            <w:r w:rsidRPr="00884D5A">
              <w:rPr>
                <w:lang w:eastAsia="zh-CN"/>
              </w:rPr>
              <w:t xml:space="preserve">The ID of the requested </w:t>
            </w:r>
            <w:proofErr w:type="spellStart"/>
            <w:r w:rsidRPr="00884D5A">
              <w:rPr>
                <w:lang w:eastAsia="zh-CN"/>
              </w:rPr>
              <w:t>MAVLink</w:t>
            </w:r>
            <w:proofErr w:type="spellEnd"/>
            <w:r w:rsidRPr="00884D5A">
              <w:rPr>
                <w:lang w:eastAsia="zh-CN"/>
              </w:rPr>
              <w:t xml:space="preserve"> message. v1.0 is limited to 254 messages.</w:t>
            </w:r>
          </w:p>
          <w:p w14:paraId="1EFE96C4" w14:textId="77777777" w:rsidR="00172835" w:rsidRDefault="00172835" w:rsidP="00E41428">
            <w:pPr>
              <w:pStyle w:val="NoSpacing"/>
              <w:rPr>
                <w:lang w:eastAsia="zh-CN"/>
              </w:rPr>
            </w:pPr>
          </w:p>
          <w:p w14:paraId="27EAA895"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246, corresponding to the ADSB_VEHICLE message.</w:t>
            </w:r>
          </w:p>
        </w:tc>
      </w:tr>
      <w:tr w:rsidR="00172835" w:rsidRPr="00884D5A" w14:paraId="2CE2EB5D" w14:textId="77777777" w:rsidTr="00E41428">
        <w:trPr>
          <w:trHeight w:val="315"/>
        </w:trPr>
        <w:tc>
          <w:tcPr>
            <w:tcW w:w="0" w:type="auto"/>
            <w:tcMar>
              <w:top w:w="30" w:type="dxa"/>
              <w:left w:w="45" w:type="dxa"/>
              <w:bottom w:w="30" w:type="dxa"/>
              <w:right w:w="45" w:type="dxa"/>
            </w:tcMar>
            <w:vAlign w:val="bottom"/>
            <w:hideMark/>
          </w:tcPr>
          <w:p w14:paraId="1B608E9D" w14:textId="77777777" w:rsidR="00172835" w:rsidRPr="00884D5A" w:rsidRDefault="00172835" w:rsidP="00E41428">
            <w:pPr>
              <w:pStyle w:val="NoSpacing"/>
              <w:rPr>
                <w:lang w:eastAsia="zh-CN"/>
              </w:rPr>
            </w:pPr>
            <w:proofErr w:type="spellStart"/>
            <w:r w:rsidRPr="00884D5A">
              <w:rPr>
                <w:lang w:eastAsia="zh-CN"/>
              </w:rPr>
              <w:t>interval_us</w:t>
            </w:r>
            <w:proofErr w:type="spellEnd"/>
          </w:p>
        </w:tc>
        <w:tc>
          <w:tcPr>
            <w:tcW w:w="0" w:type="auto"/>
            <w:tcMar>
              <w:top w:w="30" w:type="dxa"/>
              <w:left w:w="45" w:type="dxa"/>
              <w:bottom w:w="30" w:type="dxa"/>
              <w:right w:w="45" w:type="dxa"/>
            </w:tcMar>
            <w:vAlign w:val="bottom"/>
            <w:hideMark/>
          </w:tcPr>
          <w:p w14:paraId="624BEFAE" w14:textId="77777777" w:rsidR="00172835" w:rsidRPr="00884D5A" w:rsidRDefault="00172835" w:rsidP="00E41428">
            <w:pPr>
              <w:pStyle w:val="code"/>
              <w:rPr>
                <w:lang w:eastAsia="zh-CN"/>
              </w:rPr>
            </w:pPr>
            <w:r w:rsidRPr="00884D5A">
              <w:rPr>
                <w:lang w:eastAsia="zh-CN"/>
              </w:rPr>
              <w:t>int32_t</w:t>
            </w:r>
          </w:p>
        </w:tc>
        <w:tc>
          <w:tcPr>
            <w:tcW w:w="0" w:type="auto"/>
            <w:tcMar>
              <w:top w:w="30" w:type="dxa"/>
              <w:left w:w="45" w:type="dxa"/>
              <w:bottom w:w="30" w:type="dxa"/>
              <w:right w:w="45" w:type="dxa"/>
            </w:tcMar>
            <w:vAlign w:val="bottom"/>
            <w:hideMark/>
          </w:tcPr>
          <w:p w14:paraId="1636CD77" w14:textId="77777777" w:rsidR="00172835" w:rsidRPr="00884D5A" w:rsidRDefault="00172835" w:rsidP="00E41428">
            <w:pPr>
              <w:pStyle w:val="NoSpacing"/>
              <w:rPr>
                <w:lang w:eastAsia="zh-CN"/>
              </w:rPr>
            </w:pPr>
            <w:r w:rsidRPr="00884D5A">
              <w:rPr>
                <w:lang w:eastAsia="zh-CN"/>
              </w:rPr>
              <w:t>us</w:t>
            </w:r>
          </w:p>
        </w:tc>
        <w:tc>
          <w:tcPr>
            <w:tcW w:w="8000" w:type="dxa"/>
            <w:tcMar>
              <w:top w:w="30" w:type="dxa"/>
              <w:left w:w="0" w:type="dxa"/>
              <w:bottom w:w="30" w:type="dxa"/>
              <w:right w:w="0" w:type="dxa"/>
            </w:tcMar>
            <w:vAlign w:val="bottom"/>
            <w:hideMark/>
          </w:tcPr>
          <w:p w14:paraId="4F750D3F" w14:textId="77777777" w:rsidR="00172835" w:rsidRDefault="00172835" w:rsidP="00E41428">
            <w:pPr>
              <w:pStyle w:val="NoSpacing"/>
              <w:rPr>
                <w:lang w:eastAsia="zh-CN"/>
              </w:rPr>
            </w:pPr>
            <w:r w:rsidRPr="00884D5A">
              <w:rPr>
                <w:lang w:eastAsia="zh-CN"/>
              </w:rPr>
              <w:t>The interval between two messages. A value of -1 indicates this stream is disabled, 0 indicates it is not available, &gt; 0 indicates the interval at which it is sent.</w:t>
            </w:r>
          </w:p>
          <w:p w14:paraId="5889FA82" w14:textId="77777777" w:rsidR="00172835" w:rsidRDefault="00172835" w:rsidP="00E41428">
            <w:pPr>
              <w:pStyle w:val="NoSpacing"/>
              <w:rPr>
                <w:lang w:eastAsia="zh-CN"/>
              </w:rPr>
            </w:pPr>
          </w:p>
          <w:p w14:paraId="405C3826" w14:textId="77777777" w:rsidR="00172835" w:rsidRPr="00884D5A" w:rsidRDefault="00172835" w:rsidP="00E41428">
            <w:pPr>
              <w:pStyle w:val="NoSpacing"/>
              <w:rPr>
                <w:lang w:eastAsia="zh-CN"/>
              </w:rPr>
            </w:pPr>
            <w:r>
              <w:rPr>
                <w:lang w:eastAsia="zh-CN"/>
              </w:rPr>
              <w:t xml:space="preserve">NOTE: For </w:t>
            </w:r>
            <w:proofErr w:type="spellStart"/>
            <w:r>
              <w:rPr>
                <w:lang w:eastAsia="zh-CN"/>
              </w:rPr>
              <w:t>ADSBee</w:t>
            </w:r>
            <w:proofErr w:type="spellEnd"/>
            <w:r>
              <w:rPr>
                <w:lang w:eastAsia="zh-CN"/>
              </w:rPr>
              <w:t xml:space="preserve"> 1090, </w:t>
            </w:r>
            <w:proofErr w:type="spellStart"/>
            <w:r>
              <w:rPr>
                <w:lang w:eastAsia="zh-CN"/>
              </w:rPr>
              <w:t>message_id</w:t>
            </w:r>
            <w:proofErr w:type="spellEnd"/>
            <w:r>
              <w:rPr>
                <w:lang w:eastAsia="zh-CN"/>
              </w:rPr>
              <w:t xml:space="preserve"> is always 1000 us.</w:t>
            </w:r>
          </w:p>
        </w:tc>
      </w:tr>
    </w:tbl>
    <w:p w14:paraId="7F104C7C" w14:textId="065C1FD2" w:rsidR="00172835" w:rsidRDefault="00172835" w:rsidP="00172835">
      <w:pPr>
        <w:pStyle w:val="Heading2"/>
      </w:pPr>
    </w:p>
    <w:p w14:paraId="3E07CB4A" w14:textId="77777777" w:rsidR="003D4983" w:rsidRDefault="003D4983">
      <w:pPr>
        <w:rPr>
          <w:rFonts w:ascii="Poppins SemiBold" w:eastAsiaTheme="majorEastAsia" w:hAnsi="Poppins SemiBold" w:cstheme="majorBidi"/>
          <w:b/>
          <w:color w:val="FFCB00"/>
          <w:sz w:val="26"/>
          <w:szCs w:val="26"/>
        </w:rPr>
      </w:pPr>
      <w:r>
        <w:br w:type="page"/>
      </w:r>
    </w:p>
    <w:p w14:paraId="2B7D70C6" w14:textId="17554A15" w:rsidR="00172835" w:rsidRDefault="00172835" w:rsidP="00172835">
      <w:pPr>
        <w:pStyle w:val="Heading2"/>
        <w:numPr>
          <w:ilvl w:val="1"/>
          <w:numId w:val="19"/>
        </w:numPr>
      </w:pPr>
      <w:r>
        <w:lastRenderedPageBreak/>
        <w:t>Raw Packets</w:t>
      </w:r>
    </w:p>
    <w:p w14:paraId="12E87CE6" w14:textId="3C144BEE" w:rsidR="003D4983" w:rsidRDefault="00537616" w:rsidP="003D4983">
      <w:pPr>
        <w:pStyle w:val="Heading3"/>
        <w:numPr>
          <w:ilvl w:val="2"/>
          <w:numId w:val="19"/>
        </w:numPr>
      </w:pPr>
      <w:r>
        <w:t xml:space="preserve">Raw </w:t>
      </w:r>
      <w:r w:rsidR="00CC462F">
        <w:t>1090MHz Mode S Frames</w:t>
      </w:r>
    </w:p>
    <w:p w14:paraId="23EB28C0" w14:textId="64091D78" w:rsidR="003D4983" w:rsidRPr="003D4983" w:rsidRDefault="003D4983" w:rsidP="003D4983">
      <w:r>
        <w:t>Raw Mode S packets are reported in the format below. Only packets that have passed checksum validation and match a supported Mode S downlink format are reported.</w:t>
      </w:r>
    </w:p>
    <w:p w14:paraId="065C2C8B" w14:textId="2693D656" w:rsidR="00172835" w:rsidRPr="00172835" w:rsidRDefault="003D4983" w:rsidP="00172835">
      <w:pPr>
        <w:pStyle w:val="code"/>
      </w:pPr>
      <w:r>
        <w:t>#</w:t>
      </w:r>
      <w:r w:rsidR="00375869">
        <w:t>M</w:t>
      </w:r>
      <w:r w:rsidR="002907FD">
        <w:t>DS</w:t>
      </w:r>
      <w:r w:rsidR="00172835">
        <w:t>*RAW_FRAME;(</w:t>
      </w:r>
      <w:proofErr w:type="gramStart"/>
      <w:r w:rsidR="000D0F95">
        <w:t>SOURCE,</w:t>
      </w:r>
      <w:r w:rsidR="00172835">
        <w:t>SIGS</w:t>
      </w:r>
      <w:proofErr w:type="gramEnd"/>
      <w:r w:rsidR="00172835">
        <w:t>,</w:t>
      </w:r>
      <w:proofErr w:type="gramStart"/>
      <w:r w:rsidR="00172835">
        <w:t>SIGQ,TS</w:t>
      </w:r>
      <w:proofErr w:type="gramEnd"/>
      <w:r w:rsidR="00172835">
        <w:t>)\r\n</w:t>
      </w:r>
    </w:p>
    <w:p w14:paraId="3920226A" w14:textId="77777777" w:rsidR="00172835" w:rsidRPr="00172835" w:rsidRDefault="00172835" w:rsidP="00172835"/>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0D0F95" w:rsidRPr="00C95BEA" w14:paraId="4703D6EE" w14:textId="77777777" w:rsidTr="003D4983">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bookmarkEnd w:id="68"/>
          <w:p w14:paraId="70206E18" w14:textId="77777777" w:rsidR="000D0F95" w:rsidRPr="00C95BEA" w:rsidRDefault="000D0F95"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72C834F" w14:textId="77777777" w:rsidR="000D0F95" w:rsidRPr="000D0F95" w:rsidRDefault="000D0F95"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71B63973" w14:textId="77777777" w:rsidR="000D0F95" w:rsidRPr="00C95BEA" w:rsidRDefault="000D0F95"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76C6E31D" w14:textId="77777777" w:rsidR="000D0F95" w:rsidRPr="00C95BEA" w:rsidRDefault="000D0F95" w:rsidP="00E41428">
            <w:pPr>
              <w:spacing w:after="0"/>
            </w:pPr>
            <w:r w:rsidRPr="00C95BEA">
              <w:rPr>
                <w:b/>
                <w:bCs/>
              </w:rPr>
              <w:t>Example value</w:t>
            </w:r>
          </w:p>
        </w:tc>
      </w:tr>
      <w:tr w:rsidR="003D4983" w:rsidRPr="00C95BEA" w14:paraId="4BFD2604"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5947368" w14:textId="213128FA" w:rsidR="003D4983" w:rsidRDefault="003D4983" w:rsidP="00E41428">
            <w:pPr>
              <w:spacing w:after="0"/>
            </w:pPr>
            <w:r>
              <w:t>#</w:t>
            </w:r>
            <w:r w:rsidR="00375869">
              <w:t>M</w:t>
            </w:r>
            <w:r w:rsidR="002907FD">
              <w:t>DS</w:t>
            </w:r>
          </w:p>
        </w:tc>
        <w:tc>
          <w:tcPr>
            <w:tcW w:w="4050" w:type="dxa"/>
            <w:tcBorders>
              <w:top w:val="single" w:sz="6" w:space="0" w:color="000000"/>
              <w:left w:val="single" w:sz="6" w:space="0" w:color="000000"/>
              <w:bottom w:val="single" w:sz="6" w:space="0" w:color="000000"/>
              <w:right w:val="single" w:sz="6" w:space="0" w:color="000000"/>
            </w:tcBorders>
            <w:vAlign w:val="center"/>
          </w:tcPr>
          <w:p w14:paraId="5B1C54AA" w14:textId="4BFE62BD" w:rsidR="003D4983" w:rsidRDefault="003D4983" w:rsidP="00E41428">
            <w:pPr>
              <w:spacing w:after="0"/>
            </w:pPr>
            <w:r>
              <w:t>Indicates the start of a raw Mode S frame.</w:t>
            </w:r>
          </w:p>
        </w:tc>
        <w:tc>
          <w:tcPr>
            <w:tcW w:w="1890" w:type="dxa"/>
            <w:tcBorders>
              <w:top w:val="single" w:sz="6" w:space="0" w:color="000000"/>
              <w:left w:val="single" w:sz="6" w:space="0" w:color="000000"/>
              <w:bottom w:val="single" w:sz="6" w:space="0" w:color="000000"/>
              <w:right w:val="single" w:sz="6" w:space="0" w:color="000000"/>
            </w:tcBorders>
          </w:tcPr>
          <w:p w14:paraId="68E8EF92" w14:textId="77777777" w:rsidR="003D4983" w:rsidRDefault="003D4983"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4B3BB0DF" w14:textId="77777777" w:rsidR="003D4983" w:rsidRPr="003D4983" w:rsidRDefault="003D4983" w:rsidP="00E41428">
            <w:pPr>
              <w:spacing w:after="0"/>
            </w:pPr>
          </w:p>
        </w:tc>
      </w:tr>
      <w:tr w:rsidR="000D0F95" w:rsidRPr="00C95BEA" w14:paraId="2171B518"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9594AFD" w14:textId="5F949C7A" w:rsidR="000D0F95" w:rsidRPr="00C95BEA" w:rsidRDefault="000D0F95"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719EC6A4" w14:textId="1A398879" w:rsidR="000D0F95" w:rsidRPr="00C95BEA" w:rsidRDefault="000D0F95" w:rsidP="00E41428">
            <w:pPr>
              <w:spacing w:after="0"/>
            </w:pPr>
            <w:r>
              <w:t>The packet contents as raw hexadecimal.</w:t>
            </w:r>
            <w:r w:rsidR="003D4983">
              <w:t xml:space="preserve">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73376FCB" w14:textId="608D9251" w:rsidR="000D0F95" w:rsidRDefault="000D0F95" w:rsidP="00E41428">
            <w:pPr>
              <w:spacing w:after="0"/>
            </w:pPr>
            <w:r>
              <w:t>Hex</w:t>
            </w:r>
            <w:r w:rsidR="00BF7A89">
              <w:t>adecimal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30C8C671" w14:textId="6D9F85A5" w:rsidR="000D0F95" w:rsidRPr="00C95BEA" w:rsidRDefault="003D4983" w:rsidP="00E41428">
            <w:pPr>
              <w:spacing w:after="0"/>
            </w:pPr>
            <w:r w:rsidRPr="003D4983">
              <w:t>8D48C22D60AB0452BFAD19A695E0</w:t>
            </w:r>
          </w:p>
        </w:tc>
      </w:tr>
      <w:tr w:rsidR="000D0F95" w:rsidRPr="00C95BEA" w14:paraId="6364BFFA"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tcPr>
          <w:p w14:paraId="7E37A2C2" w14:textId="355EB287" w:rsidR="000D0F95" w:rsidRDefault="000D0F95" w:rsidP="00E41428">
            <w:pPr>
              <w:spacing w:after="0"/>
            </w:pPr>
            <w:r>
              <w:t>SOURCE</w:t>
            </w:r>
          </w:p>
        </w:tc>
        <w:tc>
          <w:tcPr>
            <w:tcW w:w="4050" w:type="dxa"/>
            <w:tcBorders>
              <w:top w:val="single" w:sz="6" w:space="0" w:color="000000"/>
              <w:left w:val="single" w:sz="6" w:space="0" w:color="000000"/>
              <w:bottom w:val="single" w:sz="6" w:space="0" w:color="000000"/>
              <w:right w:val="single" w:sz="6" w:space="0" w:color="000000"/>
            </w:tcBorders>
            <w:vAlign w:val="center"/>
          </w:tcPr>
          <w:p w14:paraId="376BE736" w14:textId="09A3219A" w:rsidR="000D0F95" w:rsidRDefault="00537616" w:rsidP="00E41428">
            <w:pPr>
              <w:spacing w:after="0"/>
            </w:pPr>
            <w:r>
              <w:t xml:space="preserve">An unsigned integer </w:t>
            </w:r>
          </w:p>
        </w:tc>
        <w:tc>
          <w:tcPr>
            <w:tcW w:w="1890" w:type="dxa"/>
            <w:tcBorders>
              <w:top w:val="single" w:sz="6" w:space="0" w:color="000000"/>
              <w:left w:val="single" w:sz="6" w:space="0" w:color="000000"/>
              <w:bottom w:val="single" w:sz="6" w:space="0" w:color="000000"/>
              <w:right w:val="single" w:sz="6" w:space="0" w:color="000000"/>
            </w:tcBorders>
          </w:tcPr>
          <w:p w14:paraId="4191CA79" w14:textId="35254C2F" w:rsidR="000D0F95" w:rsidRPr="00C95BEA" w:rsidRDefault="00BF7A89" w:rsidP="00BF7A89">
            <w:pPr>
              <w:pStyle w:val="code"/>
            </w:pPr>
            <w:r>
              <w:t>int</w:t>
            </w:r>
            <w:r w:rsidR="006A1684">
              <w:t>16</w:t>
            </w:r>
            <w:r>
              <w:t>_t</w:t>
            </w:r>
          </w:p>
        </w:tc>
        <w:tc>
          <w:tcPr>
            <w:tcW w:w="3546" w:type="dxa"/>
            <w:tcBorders>
              <w:top w:val="single" w:sz="6" w:space="0" w:color="000000"/>
              <w:left w:val="single" w:sz="6" w:space="0" w:color="000000"/>
              <w:bottom w:val="single" w:sz="6" w:space="0" w:color="000000"/>
              <w:right w:val="single" w:sz="6" w:space="0" w:color="000000"/>
            </w:tcBorders>
            <w:vAlign w:val="center"/>
          </w:tcPr>
          <w:p w14:paraId="11116538" w14:textId="71B1BA3B" w:rsidR="000D0F95" w:rsidRPr="00C95BEA" w:rsidRDefault="00537616" w:rsidP="00E41428">
            <w:pPr>
              <w:spacing w:after="0"/>
            </w:pPr>
            <w:r>
              <w:t>2</w:t>
            </w:r>
          </w:p>
        </w:tc>
      </w:tr>
      <w:tr w:rsidR="000D0F95" w:rsidRPr="00C95BEA" w14:paraId="3F537067"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223D1D9B" w14:textId="68105737" w:rsidR="000D0F95" w:rsidRPr="00C95BEA" w:rsidRDefault="000D0F95"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1DA58C84" w14:textId="7F86926E" w:rsidR="000D0F95" w:rsidRPr="00C95BEA" w:rsidRDefault="000D0F95" w:rsidP="00E41428">
            <w:pPr>
              <w:spacing w:after="0"/>
            </w:pPr>
            <w:r>
              <w:t>Signal strength of the packet in dBm</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730C692F" w14:textId="5BA840A3"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E2C29FC" w14:textId="19A6D99F" w:rsidR="000D0F95" w:rsidRPr="00C95BEA" w:rsidRDefault="003D4983" w:rsidP="00E41428">
            <w:pPr>
              <w:spacing w:after="0"/>
            </w:pPr>
            <w:r>
              <w:t>-60</w:t>
            </w:r>
          </w:p>
        </w:tc>
      </w:tr>
      <w:tr w:rsidR="000D0F95" w:rsidRPr="00C95BEA" w14:paraId="221E0F01"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F0C00AC" w14:textId="7EFE5879" w:rsidR="000D0F95" w:rsidRPr="00C95BEA" w:rsidRDefault="000D0F95"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0A82BDD9" w14:textId="38667E53" w:rsidR="000D0F95" w:rsidRPr="00C95BEA" w:rsidRDefault="003D4983" w:rsidP="00E41428">
            <w:pPr>
              <w:spacing w:after="0"/>
            </w:pPr>
            <w:r>
              <w:t>Signal quality of the packet in dB</w:t>
            </w:r>
            <w:r w:rsidR="00BF7A89">
              <w:t>, printed as a decimal value.</w:t>
            </w:r>
          </w:p>
        </w:tc>
        <w:tc>
          <w:tcPr>
            <w:tcW w:w="1890" w:type="dxa"/>
            <w:tcBorders>
              <w:top w:val="single" w:sz="6" w:space="0" w:color="000000"/>
              <w:left w:val="single" w:sz="6" w:space="0" w:color="000000"/>
              <w:bottom w:val="single" w:sz="6" w:space="0" w:color="000000"/>
              <w:right w:val="single" w:sz="6" w:space="0" w:color="000000"/>
            </w:tcBorders>
          </w:tcPr>
          <w:p w14:paraId="54B9EEF2" w14:textId="4EA1DD60" w:rsidR="000D0F95"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C108DD5" w14:textId="346F7C0C" w:rsidR="000D0F95" w:rsidRPr="00C95BEA" w:rsidRDefault="003D4983" w:rsidP="00E41428">
            <w:pPr>
              <w:spacing w:after="0"/>
            </w:pPr>
            <w:r>
              <w:t>2</w:t>
            </w:r>
          </w:p>
        </w:tc>
      </w:tr>
      <w:tr w:rsidR="000D0F95" w:rsidRPr="00C95BEA" w14:paraId="3889A50B" w14:textId="77777777" w:rsidTr="003D4983">
        <w:tc>
          <w:tcPr>
            <w:tcW w:w="1458" w:type="dxa"/>
            <w:tcBorders>
              <w:top w:val="single" w:sz="6" w:space="0" w:color="000000"/>
              <w:left w:val="single" w:sz="6" w:space="0" w:color="000000"/>
              <w:bottom w:val="single" w:sz="6" w:space="0" w:color="000000"/>
              <w:right w:val="single" w:sz="6" w:space="0" w:color="000000"/>
            </w:tcBorders>
            <w:vAlign w:val="center"/>
            <w:hideMark/>
          </w:tcPr>
          <w:p w14:paraId="76325F1E" w14:textId="5070504B" w:rsidR="000D0F95" w:rsidRPr="00C95BEA" w:rsidRDefault="000D0F95"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578063A" w14:textId="488E3300" w:rsidR="000D0F95" w:rsidRPr="00C95BEA" w:rsidRDefault="000D0F95" w:rsidP="00E41428">
            <w:pPr>
              <w:spacing w:after="0"/>
            </w:pPr>
            <w:r>
              <w:t>64-bit</w:t>
            </w:r>
            <w:r w:rsidR="00BF7A89">
              <w:t xml:space="preserve"> 48MHz MLAT counter ticks, printed as a hexadecimal string. </w:t>
            </w:r>
          </w:p>
        </w:tc>
        <w:tc>
          <w:tcPr>
            <w:tcW w:w="1890" w:type="dxa"/>
            <w:tcBorders>
              <w:top w:val="single" w:sz="6" w:space="0" w:color="000000"/>
              <w:left w:val="single" w:sz="6" w:space="0" w:color="000000"/>
              <w:bottom w:val="single" w:sz="6" w:space="0" w:color="000000"/>
              <w:right w:val="single" w:sz="6" w:space="0" w:color="000000"/>
            </w:tcBorders>
          </w:tcPr>
          <w:p w14:paraId="68938A27" w14:textId="7DD12351" w:rsidR="000D0F95"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F27E503" w14:textId="4350E92B" w:rsidR="000D0F95" w:rsidRPr="00C95BEA" w:rsidRDefault="000D0F95" w:rsidP="00E41428">
            <w:pPr>
              <w:spacing w:after="0"/>
            </w:pPr>
            <w:r>
              <w:t>00000000FB671342</w:t>
            </w:r>
          </w:p>
        </w:tc>
      </w:tr>
    </w:tbl>
    <w:p w14:paraId="49449ACC" w14:textId="3D498A32" w:rsidR="00884D5A" w:rsidRDefault="00884D5A" w:rsidP="00172835"/>
    <w:p w14:paraId="6277706B" w14:textId="130C8E79" w:rsidR="00CC462F" w:rsidRDefault="00537616" w:rsidP="00CC462F">
      <w:pPr>
        <w:pStyle w:val="Heading3"/>
        <w:numPr>
          <w:ilvl w:val="2"/>
          <w:numId w:val="19"/>
        </w:numPr>
      </w:pPr>
      <w:r>
        <w:t xml:space="preserve">Raw </w:t>
      </w:r>
      <w:r w:rsidR="00CC462F">
        <w:t>978MHz UAT Frames</w:t>
      </w:r>
    </w:p>
    <w:p w14:paraId="5DF53FE7" w14:textId="4083B3F4" w:rsidR="00CC462F" w:rsidRDefault="00CC462F" w:rsidP="00CC462F">
      <w:r>
        <w:t xml:space="preserve">Raw UAT frames are reported in the format below. Only packets that have passed checksum validation are reported. Note that </w:t>
      </w:r>
      <w:r w:rsidR="00537616">
        <w:t>UAT uplink frames can be quite long (600 Bytes / 1200 chars), so serial buffers need to be able to handle this!</w:t>
      </w:r>
    </w:p>
    <w:p w14:paraId="34BFD58C" w14:textId="73ECC89E" w:rsidR="00537616" w:rsidRDefault="00537616" w:rsidP="00537616">
      <w:pPr>
        <w:pStyle w:val="code"/>
      </w:pPr>
      <w:r>
        <w:t>#U</w:t>
      </w:r>
      <w:r w:rsidR="00375869">
        <w:t>AT</w:t>
      </w:r>
      <w:r>
        <w:t>*RAW_FRAME;(</w:t>
      </w:r>
      <w:proofErr w:type="gramStart"/>
      <w:r>
        <w:t>SIGS,SIGQ</w:t>
      </w:r>
      <w:proofErr w:type="gramEnd"/>
      <w:r>
        <w:t>,</w:t>
      </w:r>
      <w:proofErr w:type="gramStart"/>
      <w:r>
        <w:t>TS)\r\n</w:t>
      </w:r>
      <w:proofErr w:type="gramEnd"/>
    </w:p>
    <w:p w14:paraId="2E0BCF7A" w14:textId="77777777" w:rsidR="00537616" w:rsidRDefault="00537616" w:rsidP="00537616"/>
    <w:tbl>
      <w:tblPr>
        <w:tblW w:w="109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58"/>
        <w:gridCol w:w="4050"/>
        <w:gridCol w:w="1890"/>
        <w:gridCol w:w="3546"/>
      </w:tblGrid>
      <w:tr w:rsidR="00537616" w:rsidRPr="00C95BEA" w14:paraId="248D3CDA" w14:textId="77777777" w:rsidTr="00E41428">
        <w:tc>
          <w:tcPr>
            <w:tcW w:w="1458"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5E653558" w14:textId="77777777" w:rsidR="00537616" w:rsidRPr="00C95BEA" w:rsidRDefault="00537616" w:rsidP="00E41428">
            <w:pPr>
              <w:spacing w:after="0"/>
            </w:pPr>
            <w:r>
              <w:rPr>
                <w:b/>
                <w:bCs/>
              </w:rPr>
              <w:t>Field</w:t>
            </w:r>
          </w:p>
        </w:tc>
        <w:tc>
          <w:tcPr>
            <w:tcW w:w="4050"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6BBC5200" w14:textId="77777777" w:rsidR="00537616" w:rsidRPr="000D0F95" w:rsidRDefault="00537616" w:rsidP="00E41428">
            <w:pPr>
              <w:spacing w:after="0"/>
              <w:rPr>
                <w:b/>
                <w:bCs/>
              </w:rPr>
            </w:pPr>
            <w:r w:rsidRPr="000D0F95">
              <w:rPr>
                <w:b/>
                <w:bCs/>
              </w:rPr>
              <w:t>Description</w:t>
            </w:r>
          </w:p>
        </w:tc>
        <w:tc>
          <w:tcPr>
            <w:tcW w:w="1890" w:type="dxa"/>
            <w:tcBorders>
              <w:top w:val="single" w:sz="6" w:space="0" w:color="000000"/>
              <w:left w:val="single" w:sz="6" w:space="0" w:color="000000"/>
              <w:bottom w:val="single" w:sz="6" w:space="0" w:color="000000"/>
              <w:right w:val="single" w:sz="6" w:space="0" w:color="000000"/>
            </w:tcBorders>
            <w:shd w:val="clear" w:color="auto" w:fill="FFCB00" w:themeFill="accent5"/>
          </w:tcPr>
          <w:p w14:paraId="32A2AC75" w14:textId="77777777" w:rsidR="00537616" w:rsidRPr="00C95BEA" w:rsidRDefault="00537616" w:rsidP="00E41428">
            <w:pPr>
              <w:spacing w:after="0"/>
              <w:rPr>
                <w:b/>
                <w:bCs/>
              </w:rPr>
            </w:pPr>
            <w:r>
              <w:rPr>
                <w:b/>
                <w:bCs/>
              </w:rPr>
              <w:t>Format</w:t>
            </w:r>
          </w:p>
        </w:tc>
        <w:tc>
          <w:tcPr>
            <w:tcW w:w="3546" w:type="dxa"/>
            <w:tcBorders>
              <w:top w:val="single" w:sz="6" w:space="0" w:color="000000"/>
              <w:left w:val="single" w:sz="6" w:space="0" w:color="000000"/>
              <w:bottom w:val="single" w:sz="6" w:space="0" w:color="000000"/>
              <w:right w:val="single" w:sz="6" w:space="0" w:color="000000"/>
            </w:tcBorders>
            <w:shd w:val="clear" w:color="auto" w:fill="FFCB00" w:themeFill="accent5"/>
            <w:vAlign w:val="center"/>
            <w:hideMark/>
          </w:tcPr>
          <w:p w14:paraId="25BED20E" w14:textId="77777777" w:rsidR="00537616" w:rsidRPr="00C95BEA" w:rsidRDefault="00537616" w:rsidP="00E41428">
            <w:pPr>
              <w:spacing w:after="0"/>
            </w:pPr>
            <w:r w:rsidRPr="00C95BEA">
              <w:rPr>
                <w:b/>
                <w:bCs/>
              </w:rPr>
              <w:t>Example value</w:t>
            </w:r>
          </w:p>
        </w:tc>
      </w:tr>
      <w:tr w:rsidR="00537616" w:rsidRPr="003D4983" w14:paraId="3A8E056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596441E6" w14:textId="7625E1B8" w:rsidR="00537616" w:rsidRDefault="00537616" w:rsidP="00E41428">
            <w:pPr>
              <w:spacing w:after="0"/>
            </w:pPr>
            <w:r>
              <w:t>#U</w:t>
            </w:r>
            <w:r w:rsidR="00375869">
              <w:t>AT</w:t>
            </w:r>
          </w:p>
        </w:tc>
        <w:tc>
          <w:tcPr>
            <w:tcW w:w="4050" w:type="dxa"/>
            <w:tcBorders>
              <w:top w:val="single" w:sz="6" w:space="0" w:color="000000"/>
              <w:left w:val="single" w:sz="6" w:space="0" w:color="000000"/>
              <w:bottom w:val="single" w:sz="6" w:space="0" w:color="000000"/>
              <w:right w:val="single" w:sz="6" w:space="0" w:color="000000"/>
            </w:tcBorders>
            <w:vAlign w:val="center"/>
          </w:tcPr>
          <w:p w14:paraId="7640F210" w14:textId="34D929D0" w:rsidR="00537616" w:rsidRDefault="00537616" w:rsidP="00E41428">
            <w:pPr>
              <w:spacing w:after="0"/>
            </w:pPr>
            <w:r>
              <w:t>Indicates the start of a raw UAT frame.</w:t>
            </w:r>
          </w:p>
        </w:tc>
        <w:tc>
          <w:tcPr>
            <w:tcW w:w="1890" w:type="dxa"/>
            <w:tcBorders>
              <w:top w:val="single" w:sz="6" w:space="0" w:color="000000"/>
              <w:left w:val="single" w:sz="6" w:space="0" w:color="000000"/>
              <w:bottom w:val="single" w:sz="6" w:space="0" w:color="000000"/>
              <w:right w:val="single" w:sz="6" w:space="0" w:color="000000"/>
            </w:tcBorders>
          </w:tcPr>
          <w:p w14:paraId="34934407" w14:textId="77777777" w:rsidR="00537616" w:rsidRDefault="00537616" w:rsidP="00E41428">
            <w:pPr>
              <w:spacing w:after="0"/>
            </w:pPr>
          </w:p>
        </w:tc>
        <w:tc>
          <w:tcPr>
            <w:tcW w:w="3546" w:type="dxa"/>
            <w:tcBorders>
              <w:top w:val="single" w:sz="6" w:space="0" w:color="000000"/>
              <w:left w:val="single" w:sz="6" w:space="0" w:color="000000"/>
              <w:bottom w:val="single" w:sz="6" w:space="0" w:color="000000"/>
              <w:right w:val="single" w:sz="6" w:space="0" w:color="000000"/>
            </w:tcBorders>
            <w:vAlign w:val="center"/>
          </w:tcPr>
          <w:p w14:paraId="10A58FE5" w14:textId="77777777" w:rsidR="00537616" w:rsidRPr="003D4983" w:rsidRDefault="00537616" w:rsidP="00E41428">
            <w:pPr>
              <w:spacing w:after="0"/>
            </w:pPr>
          </w:p>
        </w:tc>
      </w:tr>
      <w:tr w:rsidR="00537616" w:rsidRPr="00C95BEA" w14:paraId="56FFA631"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tcPr>
          <w:p w14:paraId="75713520" w14:textId="77777777" w:rsidR="00537616" w:rsidRPr="00C95BEA" w:rsidRDefault="00537616" w:rsidP="00E41428">
            <w:pPr>
              <w:spacing w:after="0"/>
            </w:pPr>
            <w:r>
              <w:t>RAW_FRAME</w:t>
            </w:r>
          </w:p>
        </w:tc>
        <w:tc>
          <w:tcPr>
            <w:tcW w:w="4050" w:type="dxa"/>
            <w:tcBorders>
              <w:top w:val="single" w:sz="6" w:space="0" w:color="000000"/>
              <w:left w:val="single" w:sz="6" w:space="0" w:color="000000"/>
              <w:bottom w:val="single" w:sz="6" w:space="0" w:color="000000"/>
              <w:right w:val="single" w:sz="6" w:space="0" w:color="000000"/>
            </w:tcBorders>
            <w:vAlign w:val="center"/>
          </w:tcPr>
          <w:p w14:paraId="130FF321" w14:textId="77777777" w:rsidR="00537616" w:rsidRPr="00C95BEA" w:rsidRDefault="00537616" w:rsidP="00E41428">
            <w:pPr>
              <w:spacing w:after="0"/>
            </w:pPr>
            <w:r>
              <w:t xml:space="preserve">The packet contents as raw hexadecimal. Varies in length depending on packet length. </w:t>
            </w:r>
          </w:p>
        </w:tc>
        <w:tc>
          <w:tcPr>
            <w:tcW w:w="1890" w:type="dxa"/>
            <w:tcBorders>
              <w:top w:val="single" w:sz="6" w:space="0" w:color="000000"/>
              <w:left w:val="single" w:sz="6" w:space="0" w:color="000000"/>
              <w:bottom w:val="single" w:sz="6" w:space="0" w:color="000000"/>
              <w:right w:val="single" w:sz="6" w:space="0" w:color="000000"/>
            </w:tcBorders>
          </w:tcPr>
          <w:p w14:paraId="65EEFF0B" w14:textId="3C851AA3" w:rsidR="00537616" w:rsidRDefault="00537616" w:rsidP="00E41428">
            <w:pPr>
              <w:spacing w:after="0"/>
            </w:pPr>
            <w:r>
              <w:t>Hex</w:t>
            </w:r>
            <w:r w:rsidR="00BF7A89">
              <w:t>adecimal</w:t>
            </w:r>
            <w:r>
              <w:t xml:space="preserve"> String</w:t>
            </w:r>
          </w:p>
        </w:tc>
        <w:tc>
          <w:tcPr>
            <w:tcW w:w="3546" w:type="dxa"/>
            <w:tcBorders>
              <w:top w:val="single" w:sz="6" w:space="0" w:color="000000"/>
              <w:left w:val="single" w:sz="6" w:space="0" w:color="000000"/>
              <w:bottom w:val="single" w:sz="6" w:space="0" w:color="000000"/>
              <w:right w:val="single" w:sz="6" w:space="0" w:color="000000"/>
            </w:tcBorders>
            <w:vAlign w:val="center"/>
          </w:tcPr>
          <w:p w14:paraId="1CBB42D5" w14:textId="595BC351" w:rsidR="00537616" w:rsidRPr="00C95BEA" w:rsidRDefault="00537616" w:rsidP="00E41428">
            <w:pPr>
              <w:spacing w:after="0"/>
            </w:pPr>
          </w:p>
        </w:tc>
      </w:tr>
      <w:tr w:rsidR="00537616" w:rsidRPr="00C95BEA" w14:paraId="3D9910F5"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592F8120" w14:textId="77777777" w:rsidR="00537616" w:rsidRPr="00C95BEA" w:rsidRDefault="00537616" w:rsidP="00E41428">
            <w:pPr>
              <w:spacing w:after="0"/>
            </w:pPr>
            <w:r>
              <w:t>SIGS</w:t>
            </w:r>
          </w:p>
        </w:tc>
        <w:tc>
          <w:tcPr>
            <w:tcW w:w="4050" w:type="dxa"/>
            <w:tcBorders>
              <w:top w:val="single" w:sz="6" w:space="0" w:color="000000"/>
              <w:left w:val="single" w:sz="6" w:space="0" w:color="000000"/>
              <w:bottom w:val="single" w:sz="6" w:space="0" w:color="000000"/>
              <w:right w:val="single" w:sz="6" w:space="0" w:color="000000"/>
            </w:tcBorders>
            <w:vAlign w:val="center"/>
          </w:tcPr>
          <w:p w14:paraId="0E7988C3" w14:textId="77777777" w:rsidR="00537616" w:rsidRPr="00C95BEA" w:rsidRDefault="00537616" w:rsidP="00E41428">
            <w:pPr>
              <w:spacing w:after="0"/>
            </w:pPr>
            <w:r>
              <w:t>Signal strength of the packet in dBm.</w:t>
            </w:r>
          </w:p>
        </w:tc>
        <w:tc>
          <w:tcPr>
            <w:tcW w:w="1890" w:type="dxa"/>
            <w:tcBorders>
              <w:top w:val="single" w:sz="6" w:space="0" w:color="000000"/>
              <w:left w:val="single" w:sz="6" w:space="0" w:color="000000"/>
              <w:bottom w:val="single" w:sz="6" w:space="0" w:color="000000"/>
              <w:right w:val="single" w:sz="6" w:space="0" w:color="000000"/>
            </w:tcBorders>
          </w:tcPr>
          <w:p w14:paraId="67805609" w14:textId="5729BEB8"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41719620" w14:textId="77777777" w:rsidR="00537616" w:rsidRPr="00C95BEA" w:rsidRDefault="00537616" w:rsidP="00E41428">
            <w:pPr>
              <w:spacing w:after="0"/>
            </w:pPr>
            <w:r>
              <w:t>-60</w:t>
            </w:r>
          </w:p>
        </w:tc>
      </w:tr>
      <w:tr w:rsidR="00537616" w:rsidRPr="00C95BEA" w14:paraId="5164A048"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342C5DD9" w14:textId="77777777" w:rsidR="00537616" w:rsidRPr="00C95BEA" w:rsidRDefault="00537616" w:rsidP="00E41428">
            <w:pPr>
              <w:spacing w:after="0"/>
            </w:pPr>
            <w:r>
              <w:t>SIGQ</w:t>
            </w:r>
          </w:p>
        </w:tc>
        <w:tc>
          <w:tcPr>
            <w:tcW w:w="4050" w:type="dxa"/>
            <w:tcBorders>
              <w:top w:val="single" w:sz="6" w:space="0" w:color="000000"/>
              <w:left w:val="single" w:sz="6" w:space="0" w:color="000000"/>
              <w:bottom w:val="single" w:sz="6" w:space="0" w:color="000000"/>
              <w:right w:val="single" w:sz="6" w:space="0" w:color="000000"/>
            </w:tcBorders>
            <w:vAlign w:val="center"/>
          </w:tcPr>
          <w:p w14:paraId="25191551" w14:textId="77777777" w:rsidR="00537616" w:rsidRPr="00C95BEA" w:rsidRDefault="00537616" w:rsidP="00E41428">
            <w:pPr>
              <w:spacing w:after="0"/>
            </w:pPr>
            <w:r>
              <w:t xml:space="preserve">Signal quality of the packet in </w:t>
            </w:r>
            <w:proofErr w:type="spellStart"/>
            <w:r>
              <w:t>dB.</w:t>
            </w:r>
            <w:proofErr w:type="spellEnd"/>
          </w:p>
        </w:tc>
        <w:tc>
          <w:tcPr>
            <w:tcW w:w="1890" w:type="dxa"/>
            <w:tcBorders>
              <w:top w:val="single" w:sz="6" w:space="0" w:color="000000"/>
              <w:left w:val="single" w:sz="6" w:space="0" w:color="000000"/>
              <w:bottom w:val="single" w:sz="6" w:space="0" w:color="000000"/>
              <w:right w:val="single" w:sz="6" w:space="0" w:color="000000"/>
            </w:tcBorders>
          </w:tcPr>
          <w:p w14:paraId="4E5382D7" w14:textId="37AD5BCA" w:rsidR="00537616" w:rsidRPr="00C95BEA" w:rsidRDefault="00BF7A89" w:rsidP="00BF7A89">
            <w:pPr>
              <w:pStyle w:val="code"/>
            </w:pPr>
            <w:r>
              <w:t>int16_t</w:t>
            </w:r>
          </w:p>
        </w:tc>
        <w:tc>
          <w:tcPr>
            <w:tcW w:w="3546" w:type="dxa"/>
            <w:tcBorders>
              <w:top w:val="single" w:sz="6" w:space="0" w:color="000000"/>
              <w:left w:val="single" w:sz="6" w:space="0" w:color="000000"/>
              <w:bottom w:val="single" w:sz="6" w:space="0" w:color="000000"/>
              <w:right w:val="single" w:sz="6" w:space="0" w:color="000000"/>
            </w:tcBorders>
            <w:vAlign w:val="center"/>
          </w:tcPr>
          <w:p w14:paraId="74CF57B5" w14:textId="77777777" w:rsidR="00537616" w:rsidRPr="00C95BEA" w:rsidRDefault="00537616" w:rsidP="00E41428">
            <w:pPr>
              <w:spacing w:after="0"/>
            </w:pPr>
            <w:r>
              <w:t>2</w:t>
            </w:r>
          </w:p>
        </w:tc>
      </w:tr>
      <w:tr w:rsidR="00537616" w:rsidRPr="00C95BEA" w14:paraId="50DAC27F" w14:textId="77777777" w:rsidTr="00E41428">
        <w:tc>
          <w:tcPr>
            <w:tcW w:w="1458" w:type="dxa"/>
            <w:tcBorders>
              <w:top w:val="single" w:sz="6" w:space="0" w:color="000000"/>
              <w:left w:val="single" w:sz="6" w:space="0" w:color="000000"/>
              <w:bottom w:val="single" w:sz="6" w:space="0" w:color="000000"/>
              <w:right w:val="single" w:sz="6" w:space="0" w:color="000000"/>
            </w:tcBorders>
            <w:vAlign w:val="center"/>
            <w:hideMark/>
          </w:tcPr>
          <w:p w14:paraId="1C65C8CB" w14:textId="77777777" w:rsidR="00537616" w:rsidRPr="00C95BEA" w:rsidRDefault="00537616" w:rsidP="00E41428">
            <w:pPr>
              <w:spacing w:after="0"/>
            </w:pPr>
            <w:r>
              <w:t>TS</w:t>
            </w:r>
          </w:p>
        </w:tc>
        <w:tc>
          <w:tcPr>
            <w:tcW w:w="4050" w:type="dxa"/>
            <w:tcBorders>
              <w:top w:val="single" w:sz="6" w:space="0" w:color="000000"/>
              <w:left w:val="single" w:sz="6" w:space="0" w:color="000000"/>
              <w:bottom w:val="single" w:sz="6" w:space="0" w:color="000000"/>
              <w:right w:val="single" w:sz="6" w:space="0" w:color="000000"/>
            </w:tcBorders>
            <w:vAlign w:val="center"/>
          </w:tcPr>
          <w:p w14:paraId="07D4D709" w14:textId="77777777" w:rsidR="00537616" w:rsidRPr="00C95BEA" w:rsidRDefault="00537616" w:rsidP="00E41428">
            <w:pPr>
              <w:spacing w:after="0"/>
            </w:pPr>
            <w:r>
              <w:t>64-bit MLAT counter value in hexadecimal format.</w:t>
            </w:r>
          </w:p>
        </w:tc>
        <w:tc>
          <w:tcPr>
            <w:tcW w:w="1890" w:type="dxa"/>
            <w:tcBorders>
              <w:top w:val="single" w:sz="6" w:space="0" w:color="000000"/>
              <w:left w:val="single" w:sz="6" w:space="0" w:color="000000"/>
              <w:bottom w:val="single" w:sz="6" w:space="0" w:color="000000"/>
              <w:right w:val="single" w:sz="6" w:space="0" w:color="000000"/>
            </w:tcBorders>
          </w:tcPr>
          <w:p w14:paraId="0B4A2C18" w14:textId="4529DF28" w:rsidR="00537616" w:rsidRPr="00C95BEA" w:rsidRDefault="00BF7A89" w:rsidP="00BF7A89">
            <w:pPr>
              <w:pStyle w:val="code"/>
            </w:pPr>
            <w:r>
              <w:t>uint64_t</w:t>
            </w:r>
          </w:p>
        </w:tc>
        <w:tc>
          <w:tcPr>
            <w:tcW w:w="3546" w:type="dxa"/>
            <w:tcBorders>
              <w:top w:val="single" w:sz="6" w:space="0" w:color="000000"/>
              <w:left w:val="single" w:sz="6" w:space="0" w:color="000000"/>
              <w:bottom w:val="single" w:sz="6" w:space="0" w:color="000000"/>
              <w:right w:val="single" w:sz="6" w:space="0" w:color="000000"/>
            </w:tcBorders>
            <w:vAlign w:val="center"/>
          </w:tcPr>
          <w:p w14:paraId="378A548F" w14:textId="77777777" w:rsidR="00537616" w:rsidRPr="00C95BEA" w:rsidRDefault="00537616" w:rsidP="00E41428">
            <w:pPr>
              <w:spacing w:after="0"/>
            </w:pPr>
            <w:r>
              <w:t>00000000FB671342</w:t>
            </w:r>
          </w:p>
        </w:tc>
      </w:tr>
    </w:tbl>
    <w:p w14:paraId="2EF30508" w14:textId="77777777" w:rsidR="00537616" w:rsidRDefault="00537616" w:rsidP="00537616"/>
    <w:sectPr w:rsidR="00537616" w:rsidSect="00884D5A">
      <w:type w:val="continuous"/>
      <w:pgSz w:w="12240" w:h="15840"/>
      <w:pgMar w:top="720" w:right="720" w:bottom="720" w:left="720" w:header="288"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2C9C4" w14:textId="77777777" w:rsidR="00B640DB" w:rsidRDefault="00B640DB" w:rsidP="00135062">
      <w:pPr>
        <w:spacing w:after="0" w:line="240" w:lineRule="auto"/>
      </w:pPr>
      <w:r>
        <w:separator/>
      </w:r>
    </w:p>
  </w:endnote>
  <w:endnote w:type="continuationSeparator" w:id="0">
    <w:p w14:paraId="32FB7D27" w14:textId="77777777" w:rsidR="00B640DB" w:rsidRDefault="00B640DB" w:rsidP="00135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421EB" w14:textId="6BE631CE" w:rsidR="00884D5A" w:rsidRPr="00EA076D" w:rsidRDefault="00B640DB" w:rsidP="00A17A84">
    <w:pPr>
      <w:pStyle w:val="NoSpacing"/>
      <w:spacing w:before="240"/>
      <w:jc w:val="both"/>
      <w:rPr>
        <w:color w:val="FFFFFF" w:themeColor="background1"/>
      </w:rPr>
    </w:pPr>
    <w:r>
      <w:rPr>
        <w:rFonts w:ascii="Poppins SemiBold" w:hAnsi="Poppins SemiBold" w:cs="Poppins SemiBold"/>
        <w:b/>
        <w:bCs/>
        <w:noProof/>
        <w:color w:val="FFFFFF" w:themeColor="background1"/>
      </w:rPr>
      <w:pict w14:anchorId="7A536EAC">
        <v:rect id="_x0000_s1025" alt="" style="position:absolute;left:0;text-align:left;margin-left:-82.1pt;margin-top:.05pt;width:664.9pt;height:84.5pt;z-index:-251657728;mso-wrap-edited:f;mso-width-percent:0;mso-height-percent:0;mso-width-percent:0;mso-height-percent:0" fillcolor="#00ad4d" stroked="f"/>
      </w:pict>
    </w:r>
    <w:proofErr w:type="spellStart"/>
    <w:r w:rsidR="00884D5A" w:rsidRPr="00A17A84">
      <w:rPr>
        <w:rFonts w:ascii="Poppins SemiBold" w:hAnsi="Poppins SemiBold" w:cs="Poppins SemiBold"/>
        <w:b/>
        <w:bCs/>
        <w:color w:val="FFFFFF" w:themeColor="background1"/>
      </w:rPr>
      <w:t>ADSBee</w:t>
    </w:r>
    <w:proofErr w:type="spellEnd"/>
    <w:r w:rsidR="00884D5A" w:rsidRPr="00A17A84">
      <w:rPr>
        <w:rFonts w:ascii="Poppins SemiBold" w:hAnsi="Poppins SemiBold" w:cs="Poppins SemiBold"/>
        <w:b/>
        <w:bCs/>
        <w:color w:val="FFFFFF" w:themeColor="background1"/>
      </w:rPr>
      <w:t xml:space="preserve"> 1090 Datasheet</w:t>
    </w:r>
    <w:r w:rsidR="00884D5A" w:rsidRPr="00A17A84">
      <w:rPr>
        <w:b/>
        <w:bCs/>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884D5A" w:rsidRPr="00EA076D">
      <w:rPr>
        <w:color w:val="FFFFFF" w:themeColor="background1"/>
      </w:rPr>
      <w:tab/>
    </w:r>
    <w:r w:rsidR="00A17A84">
      <w:rPr>
        <w:color w:val="FFFFFF" w:themeColor="background1"/>
      </w:rPr>
      <w:tab/>
    </w:r>
    <w:r w:rsidR="00A17A84">
      <w:rPr>
        <w:color w:val="FFFFFF" w:themeColor="background1"/>
      </w:rPr>
      <w:tab/>
      <w:t xml:space="preserve">         </w:t>
    </w:r>
    <w:sdt>
      <w:sdtPr>
        <w:rPr>
          <w:color w:val="FFFFFF" w:themeColor="background1"/>
        </w:rPr>
        <w:id w:val="252165264"/>
        <w:docPartObj>
          <w:docPartGallery w:val="Page Numbers (Bottom of Page)"/>
          <w:docPartUnique/>
        </w:docPartObj>
      </w:sdtPr>
      <w:sdtEndPr>
        <w:rPr>
          <w:noProof/>
        </w:rPr>
      </w:sdtEndPr>
      <w:sdtContent>
        <w:r w:rsidR="00884D5A" w:rsidRPr="00A17A84">
          <w:rPr>
            <w:rFonts w:ascii="Poppins SemiBold" w:hAnsi="Poppins SemiBold" w:cs="Poppins SemiBold"/>
            <w:color w:val="FFFFFF" w:themeColor="background1"/>
          </w:rPr>
          <w:fldChar w:fldCharType="begin"/>
        </w:r>
        <w:r w:rsidR="00884D5A" w:rsidRPr="00A17A84">
          <w:rPr>
            <w:rFonts w:ascii="Poppins SemiBold" w:hAnsi="Poppins SemiBold" w:cs="Poppins SemiBold"/>
            <w:color w:val="FFFFFF" w:themeColor="background1"/>
          </w:rPr>
          <w:instrText xml:space="preserve"> PAGE   \* MERGEFORMAT </w:instrText>
        </w:r>
        <w:r w:rsidR="00884D5A" w:rsidRPr="00A17A84">
          <w:rPr>
            <w:rFonts w:ascii="Poppins SemiBold" w:hAnsi="Poppins SemiBold" w:cs="Poppins SemiBold"/>
            <w:color w:val="FFFFFF" w:themeColor="background1"/>
          </w:rPr>
          <w:fldChar w:fldCharType="separate"/>
        </w:r>
        <w:r w:rsidR="00884D5A" w:rsidRPr="00A17A84">
          <w:rPr>
            <w:rFonts w:ascii="Poppins SemiBold" w:hAnsi="Poppins SemiBold" w:cs="Poppins SemiBold"/>
            <w:color w:val="FFFFFF" w:themeColor="background1"/>
          </w:rPr>
          <w:t>1</w:t>
        </w:r>
        <w:r w:rsidR="00884D5A" w:rsidRPr="00A17A84">
          <w:rPr>
            <w:rFonts w:ascii="Poppins SemiBold" w:hAnsi="Poppins SemiBold" w:cs="Poppins SemiBold"/>
            <w:noProof/>
            <w:color w:val="FFFFFF" w:themeColor="background1"/>
          </w:rPr>
          <w:fldChar w:fldCharType="end"/>
        </w:r>
      </w:sdtContent>
    </w:sdt>
  </w:p>
  <w:p w14:paraId="4B4DECD5" w14:textId="577FF233" w:rsidR="00884D5A" w:rsidRPr="00EA076D" w:rsidRDefault="00A17A84" w:rsidP="00EA076D">
    <w:pPr>
      <w:pStyle w:val="Footer"/>
      <w:rPr>
        <w:color w:val="FFFFFF" w:themeColor="background1"/>
      </w:rPr>
    </w:pPr>
    <w:r>
      <w:rPr>
        <w:color w:val="FFFFFF" w:themeColor="background1"/>
      </w:rPr>
      <w:t>Pants for Birds LLC</w:t>
    </w:r>
    <w:r>
      <w:rPr>
        <w:color w:val="FFFFFF" w:themeColor="background1"/>
      </w:rPr>
      <w:tab/>
    </w:r>
    <w:r w:rsidR="00291F53" w:rsidRPr="00EA076D">
      <w:rPr>
        <w:color w:val="FFFFFF" w:themeColor="background1"/>
      </w:rPr>
      <w:t xml:space="preserve">Document Version: </w:t>
    </w:r>
    <w:r w:rsidR="00884D5A" w:rsidRPr="00EA076D">
      <w:rPr>
        <w:color w:val="FFFFFF" w:themeColor="background1"/>
      </w:rPr>
      <w:t>DRAFT</w:t>
    </w:r>
    <w:r w:rsidR="00291F53" w:rsidRPr="00EA076D">
      <w:rPr>
        <w:color w:val="FFFFFF" w:themeColor="background1"/>
      </w:rPr>
      <w:tab/>
      <w:t>Firmware Version: 0.</w:t>
    </w:r>
    <w:r w:rsidR="00DF76A4">
      <w:rPr>
        <w:color w:val="FFFFFF" w:themeColor="background1"/>
      </w:rPr>
      <w:t>7.</w:t>
    </w:r>
    <w:r w:rsidR="00CC462F">
      <w:rPr>
        <w:color w:val="FFFFFF" w:themeColor="background1"/>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AC284" w14:textId="77777777" w:rsidR="00B640DB" w:rsidRDefault="00B640DB" w:rsidP="00135062">
      <w:pPr>
        <w:spacing w:after="0" w:line="240" w:lineRule="auto"/>
      </w:pPr>
      <w:r>
        <w:separator/>
      </w:r>
    </w:p>
  </w:footnote>
  <w:footnote w:type="continuationSeparator" w:id="0">
    <w:p w14:paraId="1679D434" w14:textId="77777777" w:rsidR="00B640DB" w:rsidRDefault="00B640DB" w:rsidP="001350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FA80B" w14:textId="0E5C0951" w:rsidR="00135062" w:rsidRDefault="00E83C11" w:rsidP="004B759E">
    <w:pPr>
      <w:pStyle w:val="Header"/>
    </w:pPr>
    <w:r>
      <w:rPr>
        <w:noProof/>
      </w:rPr>
      <w:drawing>
        <wp:anchor distT="0" distB="0" distL="114300" distR="114300" simplePos="0" relativeHeight="251657728" behindDoc="0" locked="0" layoutInCell="1" allowOverlap="1" wp14:anchorId="777CC58A" wp14:editId="094190BA">
          <wp:simplePos x="0" y="0"/>
          <wp:positionH relativeFrom="column">
            <wp:posOffset>6045835</wp:posOffset>
          </wp:positionH>
          <wp:positionV relativeFrom="paragraph">
            <wp:posOffset>-181</wp:posOffset>
          </wp:positionV>
          <wp:extent cx="811530" cy="506730"/>
          <wp:effectExtent l="0" t="0" r="0" b="0"/>
          <wp:wrapSquare wrapText="bothSides"/>
          <wp:docPr id="1747825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506730"/>
                  </a:xfrm>
                  <a:prstGeom prst="rect">
                    <a:avLst/>
                  </a:prstGeom>
                  <a:noFill/>
                  <a:ln>
                    <a:noFill/>
                  </a:ln>
                </pic:spPr>
              </pic:pic>
            </a:graphicData>
          </a:graphic>
        </wp:anchor>
      </w:drawing>
    </w:r>
    <w:r w:rsidR="00FA0AA4">
      <w:rPr>
        <w:noProof/>
      </w:rPr>
      <w:drawing>
        <wp:anchor distT="0" distB="0" distL="114300" distR="114300" simplePos="0" relativeHeight="251656704" behindDoc="1" locked="0" layoutInCell="1" allowOverlap="1" wp14:anchorId="1CF8A30F" wp14:editId="2EA3B536">
          <wp:simplePos x="0" y="0"/>
          <wp:positionH relativeFrom="column">
            <wp:posOffset>-2540</wp:posOffset>
          </wp:positionH>
          <wp:positionV relativeFrom="paragraph">
            <wp:posOffset>-11430</wp:posOffset>
          </wp:positionV>
          <wp:extent cx="275590" cy="275590"/>
          <wp:effectExtent l="0" t="0" r="0" b="0"/>
          <wp:wrapTight wrapText="bothSides">
            <wp:wrapPolygon edited="0">
              <wp:start x="0" y="0"/>
              <wp:lineTo x="2986" y="19410"/>
              <wp:lineTo x="19410" y="19410"/>
              <wp:lineTo x="19410" y="10452"/>
              <wp:lineTo x="11945" y="0"/>
              <wp:lineTo x="5972" y="0"/>
              <wp:lineTo x="0" y="0"/>
            </wp:wrapPolygon>
          </wp:wrapTight>
          <wp:docPr id="596477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5590" cy="275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759E">
      <w:tab/>
    </w:r>
    <w:r w:rsidR="004B759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EBB9" w14:textId="41F6AA50" w:rsidR="004B759E" w:rsidRDefault="00E83C11" w:rsidP="004B759E">
    <w:pPr>
      <w:pStyle w:val="Header"/>
      <w:jc w:val="right"/>
    </w:pPr>
    <w:r>
      <w:rPr>
        <w:noProof/>
      </w:rPr>
      <w:drawing>
        <wp:inline distT="0" distB="0" distL="0" distR="0" wp14:anchorId="4E2783BA" wp14:editId="61D0C8BC">
          <wp:extent cx="906780" cy="566738"/>
          <wp:effectExtent l="0" t="0" r="0" b="0"/>
          <wp:docPr id="669779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0543" cy="5753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C3814"/>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6440D29"/>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07283045"/>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 w15:restartNumberingAfterBreak="0">
    <w:nsid w:val="0773054E"/>
    <w:multiLevelType w:val="hybridMultilevel"/>
    <w:tmpl w:val="89921288"/>
    <w:lvl w:ilvl="0" w:tplc="AEEAE66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E2E7E"/>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0ED093B"/>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1E0F6CD7"/>
    <w:multiLevelType w:val="multilevel"/>
    <w:tmpl w:val="624C7896"/>
    <w:numStyleLink w:val="Style1"/>
  </w:abstractNum>
  <w:abstractNum w:abstractNumId="7" w15:restartNumberingAfterBreak="0">
    <w:nsid w:val="1F3D2C99"/>
    <w:multiLevelType w:val="multilevel"/>
    <w:tmpl w:val="624C7896"/>
    <w:numStyleLink w:val="Style1"/>
  </w:abstractNum>
  <w:abstractNum w:abstractNumId="8" w15:restartNumberingAfterBreak="0">
    <w:nsid w:val="252F3E19"/>
    <w:multiLevelType w:val="multilevel"/>
    <w:tmpl w:val="6CA43626"/>
    <w:lvl w:ilvl="0">
      <w:start w:val="1"/>
      <w:numFmt w:val="decimal"/>
      <w:lvlText w:val="%1    "/>
      <w:lvlJc w:val="left"/>
      <w:pPr>
        <w:ind w:left="360" w:hanging="360"/>
      </w:pPr>
      <w:rPr>
        <w:rFonts w:ascii="Poppins SemiBold" w:hAnsi="Poppins SemiBold" w:hint="default"/>
        <w:b/>
        <w:i w:val="0"/>
        <w:color w:val="00AD4D" w:themeColor="accent4"/>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B84E0D"/>
    <w:multiLevelType w:val="hybridMultilevel"/>
    <w:tmpl w:val="35183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175E25"/>
    <w:multiLevelType w:val="multilevel"/>
    <w:tmpl w:val="C9DCB27A"/>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Poppins" w:hAnsi="Poppins" w:hint="default"/>
        <w:color w:val="00AD4D"/>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27703DAA"/>
    <w:multiLevelType w:val="multilevel"/>
    <w:tmpl w:val="624C7896"/>
    <w:numStyleLink w:val="Style1"/>
  </w:abstractNum>
  <w:abstractNum w:abstractNumId="12" w15:restartNumberingAfterBreak="0">
    <w:nsid w:val="27941D5F"/>
    <w:multiLevelType w:val="hybridMultilevel"/>
    <w:tmpl w:val="FD622920"/>
    <w:lvl w:ilvl="0" w:tplc="3960877A">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E5F1B"/>
    <w:multiLevelType w:val="multilevel"/>
    <w:tmpl w:val="624C7896"/>
    <w:numStyleLink w:val="Style1"/>
  </w:abstractNum>
  <w:abstractNum w:abstractNumId="14" w15:restartNumberingAfterBreak="0">
    <w:nsid w:val="2DFD7666"/>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2F9B0148"/>
    <w:multiLevelType w:val="hybridMultilevel"/>
    <w:tmpl w:val="F1DAEA66"/>
    <w:lvl w:ilvl="0" w:tplc="BB9A76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C4A61"/>
    <w:multiLevelType w:val="multilevel"/>
    <w:tmpl w:val="624C7896"/>
    <w:numStyleLink w:val="Style1"/>
  </w:abstractNum>
  <w:abstractNum w:abstractNumId="17" w15:restartNumberingAfterBreak="0">
    <w:nsid w:val="331C77E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8" w15:restartNumberingAfterBreak="0">
    <w:nsid w:val="33283B14"/>
    <w:multiLevelType w:val="multilevel"/>
    <w:tmpl w:val="4BE06018"/>
    <w:lvl w:ilvl="0">
      <w:start w:val="1"/>
      <w:numFmt w:val="decimal"/>
      <w:lvlText w:val="%1    "/>
      <w:lvlJc w:val="left"/>
      <w:pPr>
        <w:ind w:left="360" w:hanging="360"/>
      </w:pPr>
      <w:rPr>
        <w:rFonts w:ascii="Poppins" w:hAnsi="Poppins" w:hint="default"/>
        <w:b/>
        <w:i w:val="0"/>
        <w:color w:val="00AD4D" w:themeColor="accent4"/>
        <w:sz w:val="28"/>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themeColor="accent4"/>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EF90630"/>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0" w15:restartNumberingAfterBreak="0">
    <w:nsid w:val="423B09A6"/>
    <w:multiLevelType w:val="multilevel"/>
    <w:tmpl w:val="DFF8DB00"/>
    <w:lvl w:ilvl="0">
      <w:start w:val="1"/>
      <w:numFmt w:val="decimal"/>
      <w:lvlText w:val="%1    "/>
      <w:lvlJc w:val="left"/>
      <w:pPr>
        <w:ind w:left="360" w:hanging="360"/>
      </w:pPr>
      <w:rPr>
        <w:rFonts w:ascii="Poppins SemiBold" w:hAnsi="Poppins SemiBold" w:hint="default"/>
        <w:b/>
        <w:i w:val="0"/>
        <w:color w:val="00AD4D"/>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45B12F1"/>
    <w:multiLevelType w:val="multilevel"/>
    <w:tmpl w:val="624C7896"/>
    <w:numStyleLink w:val="Style1"/>
  </w:abstractNum>
  <w:abstractNum w:abstractNumId="22" w15:restartNumberingAfterBreak="0">
    <w:nsid w:val="46403B3F"/>
    <w:multiLevelType w:val="multilevel"/>
    <w:tmpl w:val="624C7896"/>
    <w:numStyleLink w:val="Style1"/>
  </w:abstractNum>
  <w:abstractNum w:abstractNumId="23" w15:restartNumberingAfterBreak="0">
    <w:nsid w:val="48522B65"/>
    <w:multiLevelType w:val="hybridMultilevel"/>
    <w:tmpl w:val="55DEB3F6"/>
    <w:lvl w:ilvl="0" w:tplc="D212820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E908DD"/>
    <w:multiLevelType w:val="multilevel"/>
    <w:tmpl w:val="624C7896"/>
    <w:numStyleLink w:val="Style1"/>
  </w:abstractNum>
  <w:abstractNum w:abstractNumId="25" w15:restartNumberingAfterBreak="0">
    <w:nsid w:val="53301CAD"/>
    <w:multiLevelType w:val="multilevel"/>
    <w:tmpl w:val="624C7896"/>
    <w:styleLink w:val="Style1"/>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6" w15:restartNumberingAfterBreak="0">
    <w:nsid w:val="56BB0BAF"/>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15:restartNumberingAfterBreak="0">
    <w:nsid w:val="5A331350"/>
    <w:multiLevelType w:val="hybridMultilevel"/>
    <w:tmpl w:val="4E14C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BE7AFC"/>
    <w:multiLevelType w:val="multilevel"/>
    <w:tmpl w:val="D9D0A6B8"/>
    <w:lvl w:ilvl="0">
      <w:start w:val="1"/>
      <w:numFmt w:val="decimal"/>
      <w:lvlText w:val="%1    "/>
      <w:lvlJc w:val="left"/>
      <w:pPr>
        <w:ind w:left="360" w:hanging="360"/>
      </w:pPr>
      <w:rPr>
        <w:rFonts w:hint="default"/>
        <w:b/>
        <w:i w:val="0"/>
        <w:color w:val="auto"/>
        <w:sz w:val="32"/>
      </w:rPr>
    </w:lvl>
    <w:lvl w:ilvl="1">
      <w:start w:val="1"/>
      <w:numFmt w:val="decimal"/>
      <w:lvlText w:val="%1.%2 "/>
      <w:lvlJc w:val="left"/>
      <w:pPr>
        <w:ind w:left="720" w:hanging="360"/>
      </w:pPr>
      <w:rPr>
        <w:rFonts w:ascii="Poppins SemiBold" w:hAnsi="Poppins SemiBold" w:hint="default"/>
        <w:color w:val="FFCB00" w:themeColor="accent5"/>
        <w:sz w:val="26"/>
      </w:rPr>
    </w:lvl>
    <w:lvl w:ilvl="2">
      <w:start w:val="1"/>
      <w:numFmt w:val="decimal"/>
      <w:lvlText w:val="%1.%2.%3  "/>
      <w:lvlJc w:val="left"/>
      <w:pPr>
        <w:ind w:left="1080" w:hanging="360"/>
      </w:pPr>
      <w:rPr>
        <w:rFonts w:ascii="Poppins" w:hAnsi="Poppins" w:hint="default"/>
        <w:b w:val="0"/>
        <w:i w:val="0"/>
        <w:color w:val="00AD4D"/>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12053DB"/>
    <w:multiLevelType w:val="multilevel"/>
    <w:tmpl w:val="624C7896"/>
    <w:numStyleLink w:val="Style1"/>
  </w:abstractNum>
  <w:abstractNum w:abstractNumId="30" w15:restartNumberingAfterBreak="0">
    <w:nsid w:val="68887C31"/>
    <w:multiLevelType w:val="multilevel"/>
    <w:tmpl w:val="624C7896"/>
    <w:numStyleLink w:val="Style1"/>
  </w:abstractNum>
  <w:abstractNum w:abstractNumId="31" w15:restartNumberingAfterBreak="0">
    <w:nsid w:val="68A31198"/>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15:restartNumberingAfterBreak="0">
    <w:nsid w:val="6AB904AD"/>
    <w:multiLevelType w:val="hybridMultilevel"/>
    <w:tmpl w:val="F9DACA3C"/>
    <w:lvl w:ilvl="0" w:tplc="8C6A4E22">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A028A2"/>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4" w15:restartNumberingAfterBreak="0">
    <w:nsid w:val="6D53591C"/>
    <w:multiLevelType w:val="multilevel"/>
    <w:tmpl w:val="FE86E72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Calibri" w:hAnsi="Calibr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E5866F1"/>
    <w:multiLevelType w:val="multilevel"/>
    <w:tmpl w:val="624C7896"/>
    <w:numStyleLink w:val="Style1"/>
  </w:abstractNum>
  <w:abstractNum w:abstractNumId="36" w15:restartNumberingAfterBreak="0">
    <w:nsid w:val="6F6E143B"/>
    <w:multiLevelType w:val="multilevel"/>
    <w:tmpl w:val="624C7896"/>
    <w:numStyleLink w:val="Style1"/>
  </w:abstractNum>
  <w:abstractNum w:abstractNumId="37" w15:restartNumberingAfterBreak="0">
    <w:nsid w:val="768809FB"/>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8" w15:restartNumberingAfterBreak="0">
    <w:nsid w:val="77FB1CB5"/>
    <w:multiLevelType w:val="multilevel"/>
    <w:tmpl w:val="624C7896"/>
    <w:numStyleLink w:val="Style1"/>
  </w:abstractNum>
  <w:abstractNum w:abstractNumId="39" w15:restartNumberingAfterBreak="0">
    <w:nsid w:val="78146FE0"/>
    <w:multiLevelType w:val="multilevel"/>
    <w:tmpl w:val="624C7896"/>
    <w:lvl w:ilvl="0">
      <w:start w:val="1"/>
      <w:numFmt w:val="decimal"/>
      <w:lvlText w:val="%1    "/>
      <w:lvlJc w:val="left"/>
      <w:pPr>
        <w:ind w:left="0" w:firstLine="0"/>
      </w:pPr>
      <w:rPr>
        <w:rFonts w:ascii="Poppins SemiBold" w:hAnsi="Poppins SemiBold" w:hint="default"/>
        <w:b/>
        <w:i w:val="0"/>
        <w:color w:val="00AD4D"/>
        <w:sz w:val="32"/>
      </w:rPr>
    </w:lvl>
    <w:lvl w:ilvl="1">
      <w:start w:val="1"/>
      <w:numFmt w:val="decimal"/>
      <w:lvlText w:val="%1.%2 "/>
      <w:lvlJc w:val="left"/>
      <w:pPr>
        <w:ind w:left="0" w:firstLine="0"/>
      </w:pPr>
      <w:rPr>
        <w:rFonts w:ascii="Poppins SemiBold" w:hAnsi="Poppins SemiBold" w:hint="default"/>
        <w:color w:val="FFCB00"/>
        <w:sz w:val="26"/>
      </w:rPr>
    </w:lvl>
    <w:lvl w:ilvl="2">
      <w:start w:val="1"/>
      <w:numFmt w:val="decimal"/>
      <w:lvlText w:val="%1.%2.%3  "/>
      <w:lvlJc w:val="left"/>
      <w:pPr>
        <w:ind w:left="0" w:firstLine="0"/>
      </w:pPr>
      <w:rPr>
        <w:rFonts w:ascii="Poppins" w:hAnsi="Poppins" w:hint="default"/>
        <w:b w:val="0"/>
        <w:i w:val="0"/>
        <w:color w:val="00AD4D"/>
        <w:sz w:val="22"/>
      </w:rPr>
    </w:lvl>
    <w:lvl w:ilvl="3">
      <w:start w:val="1"/>
      <w:numFmt w:val="decimal"/>
      <w:lvlText w:val="%1.%2.%3.%4"/>
      <w:lvlJc w:val="left"/>
      <w:pPr>
        <w:ind w:left="0" w:firstLine="0"/>
      </w:pPr>
      <w:rPr>
        <w:rFonts w:asciiTheme="minorHAnsi" w:hAnsiTheme="minorHAnsi" w:cstheme="majorHAnsi" w:hint="default"/>
        <w:b/>
        <w:i w:val="0"/>
        <w:color w:val="auto"/>
        <w:sz w:val="22"/>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15:restartNumberingAfterBreak="0">
    <w:nsid w:val="7A9464DF"/>
    <w:multiLevelType w:val="multilevel"/>
    <w:tmpl w:val="624C7896"/>
    <w:numStyleLink w:val="Style1"/>
  </w:abstractNum>
  <w:num w:numId="1" w16cid:durableId="638340843">
    <w:abstractNumId w:val="3"/>
  </w:num>
  <w:num w:numId="2" w16cid:durableId="2058501990">
    <w:abstractNumId w:val="23"/>
  </w:num>
  <w:num w:numId="3" w16cid:durableId="1935090610">
    <w:abstractNumId w:val="9"/>
  </w:num>
  <w:num w:numId="4" w16cid:durableId="492642808">
    <w:abstractNumId w:val="27"/>
  </w:num>
  <w:num w:numId="5" w16cid:durableId="486746746">
    <w:abstractNumId w:val="18"/>
  </w:num>
  <w:num w:numId="6" w16cid:durableId="1499425795">
    <w:abstractNumId w:val="0"/>
  </w:num>
  <w:num w:numId="7" w16cid:durableId="1077366054">
    <w:abstractNumId w:val="15"/>
  </w:num>
  <w:num w:numId="8" w16cid:durableId="485248970">
    <w:abstractNumId w:val="8"/>
  </w:num>
  <w:num w:numId="9" w16cid:durableId="1349871291">
    <w:abstractNumId w:val="28"/>
  </w:num>
  <w:num w:numId="10" w16cid:durableId="1665357682">
    <w:abstractNumId w:val="31"/>
  </w:num>
  <w:num w:numId="11" w16cid:durableId="1574461307">
    <w:abstractNumId w:val="20"/>
  </w:num>
  <w:num w:numId="12" w16cid:durableId="969045482">
    <w:abstractNumId w:val="10"/>
  </w:num>
  <w:num w:numId="13" w16cid:durableId="1392578920">
    <w:abstractNumId w:val="25"/>
  </w:num>
  <w:num w:numId="14" w16cid:durableId="2011372482">
    <w:abstractNumId w:val="6"/>
  </w:num>
  <w:num w:numId="15" w16cid:durableId="962031710">
    <w:abstractNumId w:val="12"/>
  </w:num>
  <w:num w:numId="16" w16cid:durableId="206187554">
    <w:abstractNumId w:val="32"/>
  </w:num>
  <w:num w:numId="17" w16cid:durableId="1171021341">
    <w:abstractNumId w:val="19"/>
  </w:num>
  <w:num w:numId="18" w16cid:durableId="258175614">
    <w:abstractNumId w:val="5"/>
  </w:num>
  <w:num w:numId="19" w16cid:durableId="94641878">
    <w:abstractNumId w:val="33"/>
  </w:num>
  <w:num w:numId="20" w16cid:durableId="1581064364">
    <w:abstractNumId w:val="14"/>
  </w:num>
  <w:num w:numId="21" w16cid:durableId="1563524462">
    <w:abstractNumId w:val="17"/>
  </w:num>
  <w:num w:numId="22" w16cid:durableId="956058885">
    <w:abstractNumId w:val="34"/>
  </w:num>
  <w:num w:numId="23" w16cid:durableId="1445464433">
    <w:abstractNumId w:val="26"/>
  </w:num>
  <w:num w:numId="24" w16cid:durableId="694697731">
    <w:abstractNumId w:val="2"/>
  </w:num>
  <w:num w:numId="25" w16cid:durableId="2024629134">
    <w:abstractNumId w:val="4"/>
  </w:num>
  <w:num w:numId="26" w16cid:durableId="1235430439">
    <w:abstractNumId w:val="1"/>
  </w:num>
  <w:num w:numId="27" w16cid:durableId="1518496739">
    <w:abstractNumId w:val="11"/>
  </w:num>
  <w:num w:numId="28" w16cid:durableId="750347476">
    <w:abstractNumId w:val="36"/>
  </w:num>
  <w:num w:numId="29" w16cid:durableId="1556158627">
    <w:abstractNumId w:val="30"/>
  </w:num>
  <w:num w:numId="30" w16cid:durableId="2137291823">
    <w:abstractNumId w:val="29"/>
  </w:num>
  <w:num w:numId="31" w16cid:durableId="1510408969">
    <w:abstractNumId w:val="13"/>
  </w:num>
  <w:num w:numId="32" w16cid:durableId="1705472458">
    <w:abstractNumId w:val="16"/>
  </w:num>
  <w:num w:numId="33" w16cid:durableId="870847685">
    <w:abstractNumId w:val="39"/>
  </w:num>
  <w:num w:numId="34" w16cid:durableId="1717780283">
    <w:abstractNumId w:val="37"/>
  </w:num>
  <w:num w:numId="35" w16cid:durableId="1083379686">
    <w:abstractNumId w:val="7"/>
  </w:num>
  <w:num w:numId="36" w16cid:durableId="101384300">
    <w:abstractNumId w:val="24"/>
  </w:num>
  <w:num w:numId="37" w16cid:durableId="937323391">
    <w:abstractNumId w:val="21"/>
  </w:num>
  <w:num w:numId="38" w16cid:durableId="1513453432">
    <w:abstractNumId w:val="40"/>
  </w:num>
  <w:num w:numId="39" w16cid:durableId="1427269537">
    <w:abstractNumId w:val="22"/>
  </w:num>
  <w:num w:numId="40" w16cid:durableId="167604428">
    <w:abstractNumId w:val="38"/>
  </w:num>
  <w:num w:numId="41" w16cid:durableId="165483119">
    <w:abstractNumId w:val="35"/>
    <w:lvlOverride w:ilvl="0">
      <w:lvl w:ilvl="0">
        <w:start w:val="1"/>
        <w:numFmt w:val="decimal"/>
        <w:lvlText w:val="%1    "/>
        <w:lvlJc w:val="left"/>
        <w:pPr>
          <w:ind w:left="0" w:firstLine="0"/>
        </w:pPr>
        <w:rPr>
          <w:rFonts w:ascii="Poppins SemiBold" w:hAnsi="Poppins SemiBold" w:hint="default"/>
          <w:b/>
          <w:i w:val="0"/>
          <w:color w:val="00AD4D"/>
          <w:sz w:val="32"/>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attachedTemplate r:id="rId1"/>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4633"/>
    <w:rsid w:val="00007779"/>
    <w:rsid w:val="000172B7"/>
    <w:rsid w:val="00022F56"/>
    <w:rsid w:val="00060C53"/>
    <w:rsid w:val="00070D76"/>
    <w:rsid w:val="00081252"/>
    <w:rsid w:val="00090283"/>
    <w:rsid w:val="000C6D81"/>
    <w:rsid w:val="000D0F95"/>
    <w:rsid w:val="000D42BC"/>
    <w:rsid w:val="000D57D9"/>
    <w:rsid w:val="0011244A"/>
    <w:rsid w:val="00124EEE"/>
    <w:rsid w:val="00135062"/>
    <w:rsid w:val="00137C63"/>
    <w:rsid w:val="0014639C"/>
    <w:rsid w:val="00172835"/>
    <w:rsid w:val="0018449B"/>
    <w:rsid w:val="001847D9"/>
    <w:rsid w:val="001A3262"/>
    <w:rsid w:val="001C4BEA"/>
    <w:rsid w:val="001C5595"/>
    <w:rsid w:val="001F2636"/>
    <w:rsid w:val="001F58BC"/>
    <w:rsid w:val="00216AC8"/>
    <w:rsid w:val="0023708F"/>
    <w:rsid w:val="00244EAF"/>
    <w:rsid w:val="00251B73"/>
    <w:rsid w:val="002907FD"/>
    <w:rsid w:val="00291F53"/>
    <w:rsid w:val="002A757F"/>
    <w:rsid w:val="003219F4"/>
    <w:rsid w:val="00331279"/>
    <w:rsid w:val="0033229A"/>
    <w:rsid w:val="00333EA2"/>
    <w:rsid w:val="00334633"/>
    <w:rsid w:val="00335EF2"/>
    <w:rsid w:val="003644D3"/>
    <w:rsid w:val="00375869"/>
    <w:rsid w:val="00385C68"/>
    <w:rsid w:val="00386258"/>
    <w:rsid w:val="003A7C1F"/>
    <w:rsid w:val="003D09FC"/>
    <w:rsid w:val="003D4983"/>
    <w:rsid w:val="003D7B5C"/>
    <w:rsid w:val="003E6509"/>
    <w:rsid w:val="003E6EDA"/>
    <w:rsid w:val="003F2A63"/>
    <w:rsid w:val="003F3765"/>
    <w:rsid w:val="00400C7A"/>
    <w:rsid w:val="00405083"/>
    <w:rsid w:val="00407889"/>
    <w:rsid w:val="00410EBE"/>
    <w:rsid w:val="00416FA3"/>
    <w:rsid w:val="00420233"/>
    <w:rsid w:val="00456EEE"/>
    <w:rsid w:val="0046060E"/>
    <w:rsid w:val="004673CC"/>
    <w:rsid w:val="00470A5E"/>
    <w:rsid w:val="00473C68"/>
    <w:rsid w:val="004A1DAD"/>
    <w:rsid w:val="004A40CC"/>
    <w:rsid w:val="004A7425"/>
    <w:rsid w:val="004B759E"/>
    <w:rsid w:val="004D6610"/>
    <w:rsid w:val="004D6EDB"/>
    <w:rsid w:val="004F4403"/>
    <w:rsid w:val="004F7122"/>
    <w:rsid w:val="00516292"/>
    <w:rsid w:val="0052440E"/>
    <w:rsid w:val="00533362"/>
    <w:rsid w:val="00536C9C"/>
    <w:rsid w:val="00537616"/>
    <w:rsid w:val="00540734"/>
    <w:rsid w:val="00540829"/>
    <w:rsid w:val="005420B1"/>
    <w:rsid w:val="00543F2B"/>
    <w:rsid w:val="0054743F"/>
    <w:rsid w:val="00551424"/>
    <w:rsid w:val="005537F0"/>
    <w:rsid w:val="00560334"/>
    <w:rsid w:val="00573403"/>
    <w:rsid w:val="00576730"/>
    <w:rsid w:val="005A4872"/>
    <w:rsid w:val="005A60B7"/>
    <w:rsid w:val="005C2B6E"/>
    <w:rsid w:val="005E55D5"/>
    <w:rsid w:val="005F2066"/>
    <w:rsid w:val="005F5B50"/>
    <w:rsid w:val="00636166"/>
    <w:rsid w:val="00670312"/>
    <w:rsid w:val="00671B5F"/>
    <w:rsid w:val="00672300"/>
    <w:rsid w:val="0068437F"/>
    <w:rsid w:val="006A1684"/>
    <w:rsid w:val="006C5852"/>
    <w:rsid w:val="006F69E6"/>
    <w:rsid w:val="007074ED"/>
    <w:rsid w:val="00727268"/>
    <w:rsid w:val="00736CA2"/>
    <w:rsid w:val="007762E3"/>
    <w:rsid w:val="00797B10"/>
    <w:rsid w:val="007D062D"/>
    <w:rsid w:val="007E3651"/>
    <w:rsid w:val="007E561A"/>
    <w:rsid w:val="007F0693"/>
    <w:rsid w:val="007F7DD3"/>
    <w:rsid w:val="00815FF8"/>
    <w:rsid w:val="00816AAA"/>
    <w:rsid w:val="008200D6"/>
    <w:rsid w:val="00844B94"/>
    <w:rsid w:val="00852525"/>
    <w:rsid w:val="00864099"/>
    <w:rsid w:val="00867AD5"/>
    <w:rsid w:val="00875A6F"/>
    <w:rsid w:val="008770CB"/>
    <w:rsid w:val="00880088"/>
    <w:rsid w:val="00882470"/>
    <w:rsid w:val="00884D5A"/>
    <w:rsid w:val="00893FCA"/>
    <w:rsid w:val="0089643D"/>
    <w:rsid w:val="008B0722"/>
    <w:rsid w:val="008C0F22"/>
    <w:rsid w:val="008C11C6"/>
    <w:rsid w:val="008D3B98"/>
    <w:rsid w:val="008E14C2"/>
    <w:rsid w:val="008E29D1"/>
    <w:rsid w:val="008E2C41"/>
    <w:rsid w:val="008F3E7A"/>
    <w:rsid w:val="008F406F"/>
    <w:rsid w:val="008F65B0"/>
    <w:rsid w:val="00906D79"/>
    <w:rsid w:val="00914208"/>
    <w:rsid w:val="00926A91"/>
    <w:rsid w:val="00937483"/>
    <w:rsid w:val="00956E9A"/>
    <w:rsid w:val="0096002A"/>
    <w:rsid w:val="0097079A"/>
    <w:rsid w:val="0097675E"/>
    <w:rsid w:val="0099588D"/>
    <w:rsid w:val="00996307"/>
    <w:rsid w:val="009A22A2"/>
    <w:rsid w:val="009D4BDC"/>
    <w:rsid w:val="00A04635"/>
    <w:rsid w:val="00A159D1"/>
    <w:rsid w:val="00A17A84"/>
    <w:rsid w:val="00A35710"/>
    <w:rsid w:val="00A40465"/>
    <w:rsid w:val="00A44FAD"/>
    <w:rsid w:val="00AA0453"/>
    <w:rsid w:val="00AA3904"/>
    <w:rsid w:val="00AB089E"/>
    <w:rsid w:val="00AB5A9F"/>
    <w:rsid w:val="00AC2E82"/>
    <w:rsid w:val="00AC42C9"/>
    <w:rsid w:val="00AC6691"/>
    <w:rsid w:val="00AE0CA6"/>
    <w:rsid w:val="00AF4A22"/>
    <w:rsid w:val="00B640DB"/>
    <w:rsid w:val="00B65FF7"/>
    <w:rsid w:val="00B66195"/>
    <w:rsid w:val="00B71C09"/>
    <w:rsid w:val="00B73C68"/>
    <w:rsid w:val="00B818C6"/>
    <w:rsid w:val="00B9093D"/>
    <w:rsid w:val="00BB4436"/>
    <w:rsid w:val="00BC05F2"/>
    <w:rsid w:val="00BD56F3"/>
    <w:rsid w:val="00BE61DE"/>
    <w:rsid w:val="00BF7A89"/>
    <w:rsid w:val="00C00475"/>
    <w:rsid w:val="00C15B9F"/>
    <w:rsid w:val="00C239CC"/>
    <w:rsid w:val="00C2560F"/>
    <w:rsid w:val="00C409E5"/>
    <w:rsid w:val="00C611CC"/>
    <w:rsid w:val="00C642F7"/>
    <w:rsid w:val="00C77EB7"/>
    <w:rsid w:val="00C85A8C"/>
    <w:rsid w:val="00C86B09"/>
    <w:rsid w:val="00C912B7"/>
    <w:rsid w:val="00C95BEA"/>
    <w:rsid w:val="00C96409"/>
    <w:rsid w:val="00CA38CF"/>
    <w:rsid w:val="00CA5DE0"/>
    <w:rsid w:val="00CC0849"/>
    <w:rsid w:val="00CC462F"/>
    <w:rsid w:val="00D00858"/>
    <w:rsid w:val="00D06650"/>
    <w:rsid w:val="00D20238"/>
    <w:rsid w:val="00D45129"/>
    <w:rsid w:val="00D51716"/>
    <w:rsid w:val="00D55262"/>
    <w:rsid w:val="00D84C1C"/>
    <w:rsid w:val="00DA3E92"/>
    <w:rsid w:val="00DB3014"/>
    <w:rsid w:val="00DC2058"/>
    <w:rsid w:val="00DD4FE1"/>
    <w:rsid w:val="00DD7054"/>
    <w:rsid w:val="00DE0C34"/>
    <w:rsid w:val="00DE645F"/>
    <w:rsid w:val="00DF1A57"/>
    <w:rsid w:val="00DF3482"/>
    <w:rsid w:val="00DF76A4"/>
    <w:rsid w:val="00E05529"/>
    <w:rsid w:val="00E12670"/>
    <w:rsid w:val="00E15E15"/>
    <w:rsid w:val="00E35EAF"/>
    <w:rsid w:val="00E55DA3"/>
    <w:rsid w:val="00E63276"/>
    <w:rsid w:val="00E70035"/>
    <w:rsid w:val="00E758A2"/>
    <w:rsid w:val="00E83C11"/>
    <w:rsid w:val="00EA076D"/>
    <w:rsid w:val="00EB1F3C"/>
    <w:rsid w:val="00EE3F68"/>
    <w:rsid w:val="00EE551E"/>
    <w:rsid w:val="00EE69A4"/>
    <w:rsid w:val="00EE6ED8"/>
    <w:rsid w:val="00F118AB"/>
    <w:rsid w:val="00F11EDA"/>
    <w:rsid w:val="00F13897"/>
    <w:rsid w:val="00F15560"/>
    <w:rsid w:val="00F52C06"/>
    <w:rsid w:val="00F634BB"/>
    <w:rsid w:val="00F64017"/>
    <w:rsid w:val="00F705EF"/>
    <w:rsid w:val="00F74C29"/>
    <w:rsid w:val="00F75E1C"/>
    <w:rsid w:val="00F91173"/>
    <w:rsid w:val="00FA0AA4"/>
    <w:rsid w:val="00FA3673"/>
    <w:rsid w:val="00FA5ABC"/>
    <w:rsid w:val="00FB129B"/>
    <w:rsid w:val="00FB207B"/>
    <w:rsid w:val="00FB66E6"/>
    <w:rsid w:val="00FC0334"/>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F1654B"/>
  <w15:docId w15:val="{4776401B-045C-48A9-8E47-B6F1C286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5B0"/>
  </w:style>
  <w:style w:type="paragraph" w:styleId="Heading1">
    <w:name w:val="heading 1"/>
    <w:basedOn w:val="Normal"/>
    <w:next w:val="Normal"/>
    <w:link w:val="Heading1Char"/>
    <w:uiPriority w:val="9"/>
    <w:qFormat/>
    <w:rsid w:val="00AE0CA6"/>
    <w:pPr>
      <w:keepNext/>
      <w:keepLines/>
      <w:spacing w:before="240" w:after="0"/>
      <w:outlineLvl w:val="0"/>
    </w:pPr>
    <w:rPr>
      <w:rFonts w:ascii="Poppins SemiBold" w:eastAsiaTheme="majorEastAsia" w:hAnsi="Poppins SemiBold" w:cstheme="majorBidi"/>
      <w:b/>
      <w:color w:val="00AD4D"/>
      <w:sz w:val="32"/>
      <w:szCs w:val="32"/>
    </w:rPr>
  </w:style>
  <w:style w:type="paragraph" w:styleId="Heading2">
    <w:name w:val="heading 2"/>
    <w:basedOn w:val="Normal"/>
    <w:next w:val="Normal"/>
    <w:link w:val="Heading2Char"/>
    <w:uiPriority w:val="9"/>
    <w:unhideWhenUsed/>
    <w:qFormat/>
    <w:rsid w:val="00956E9A"/>
    <w:pPr>
      <w:keepNext/>
      <w:keepLines/>
      <w:spacing w:before="40" w:after="0"/>
      <w:outlineLvl w:val="1"/>
    </w:pPr>
    <w:rPr>
      <w:rFonts w:ascii="Poppins SemiBold" w:eastAsiaTheme="majorEastAsia" w:hAnsi="Poppins SemiBold" w:cstheme="majorBidi"/>
      <w:b/>
      <w:color w:val="FFCB00"/>
      <w:sz w:val="26"/>
      <w:szCs w:val="26"/>
    </w:rPr>
  </w:style>
  <w:style w:type="paragraph" w:styleId="Heading3">
    <w:name w:val="heading 3"/>
    <w:basedOn w:val="Normal"/>
    <w:next w:val="Normal"/>
    <w:link w:val="Heading3Char"/>
    <w:uiPriority w:val="9"/>
    <w:unhideWhenUsed/>
    <w:qFormat/>
    <w:rsid w:val="00956E9A"/>
    <w:pPr>
      <w:keepNext/>
      <w:keepLines/>
      <w:spacing w:before="40" w:after="0"/>
      <w:outlineLvl w:val="2"/>
    </w:pPr>
    <w:rPr>
      <w:rFonts w:ascii="Poppins" w:eastAsiaTheme="majorEastAsia" w:hAnsi="Poppins" w:cstheme="majorBidi"/>
      <w:color w:val="00AD4D"/>
      <w:sz w:val="24"/>
      <w:szCs w:val="24"/>
    </w:rPr>
  </w:style>
  <w:style w:type="paragraph" w:styleId="Heading4">
    <w:name w:val="heading 4"/>
    <w:basedOn w:val="Normal"/>
    <w:next w:val="Normal"/>
    <w:link w:val="Heading4Char"/>
    <w:uiPriority w:val="9"/>
    <w:unhideWhenUsed/>
    <w:qFormat/>
    <w:rsid w:val="00EE3F68"/>
    <w:pPr>
      <w:keepNext/>
      <w:keepLines/>
      <w:spacing w:before="40" w:after="0"/>
      <w:outlineLvl w:val="3"/>
    </w:pPr>
    <w:rPr>
      <w:rFonts w:ascii="Calibri" w:eastAsiaTheme="majorEastAsia" w:hAnsi="Calibr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2B6E"/>
    <w:pPr>
      <w:spacing w:after="0" w:line="240" w:lineRule="auto"/>
      <w:contextualSpacing/>
    </w:pPr>
    <w:rPr>
      <w:rFonts w:ascii="Poppins" w:eastAsiaTheme="majorEastAsia" w:hAnsi="Poppins" w:cstheme="majorBidi"/>
      <w:spacing w:val="-10"/>
      <w:kern w:val="28"/>
      <w:sz w:val="56"/>
      <w:szCs w:val="56"/>
    </w:rPr>
  </w:style>
  <w:style w:type="character" w:customStyle="1" w:styleId="TitleChar">
    <w:name w:val="Title Char"/>
    <w:basedOn w:val="DefaultParagraphFont"/>
    <w:link w:val="Title"/>
    <w:uiPriority w:val="10"/>
    <w:rsid w:val="005C2B6E"/>
    <w:rPr>
      <w:rFonts w:ascii="Poppins" w:eastAsiaTheme="majorEastAsia" w:hAnsi="Poppins" w:cstheme="majorBidi"/>
      <w:spacing w:val="-10"/>
      <w:kern w:val="28"/>
      <w:sz w:val="56"/>
      <w:szCs w:val="56"/>
    </w:rPr>
  </w:style>
  <w:style w:type="paragraph" w:styleId="Subtitle">
    <w:name w:val="Subtitle"/>
    <w:basedOn w:val="Normal"/>
    <w:next w:val="Normal"/>
    <w:link w:val="SubtitleChar"/>
    <w:uiPriority w:val="11"/>
    <w:qFormat/>
    <w:rsid w:val="00216AC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6AC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E0CA6"/>
    <w:rPr>
      <w:rFonts w:ascii="Poppins SemiBold" w:eastAsiaTheme="majorEastAsia" w:hAnsi="Poppins SemiBold" w:cstheme="majorBidi"/>
      <w:b/>
      <w:color w:val="00AD4D"/>
      <w:sz w:val="32"/>
      <w:szCs w:val="32"/>
    </w:rPr>
  </w:style>
  <w:style w:type="paragraph" w:styleId="ListParagraph">
    <w:name w:val="List Paragraph"/>
    <w:basedOn w:val="Normal"/>
    <w:uiPriority w:val="34"/>
    <w:qFormat/>
    <w:rsid w:val="00216AC8"/>
    <w:pPr>
      <w:ind w:left="720"/>
      <w:contextualSpacing/>
    </w:pPr>
  </w:style>
  <w:style w:type="character" w:customStyle="1" w:styleId="Heading2Char">
    <w:name w:val="Heading 2 Char"/>
    <w:basedOn w:val="DefaultParagraphFont"/>
    <w:link w:val="Heading2"/>
    <w:uiPriority w:val="9"/>
    <w:rsid w:val="00956E9A"/>
    <w:rPr>
      <w:rFonts w:ascii="Poppins SemiBold" w:eastAsiaTheme="majorEastAsia" w:hAnsi="Poppins SemiBold" w:cstheme="majorBidi"/>
      <w:b/>
      <w:color w:val="FFCB00"/>
      <w:sz w:val="26"/>
      <w:szCs w:val="26"/>
    </w:rPr>
  </w:style>
  <w:style w:type="table" w:styleId="TableGrid">
    <w:name w:val="Table Grid"/>
    <w:basedOn w:val="TableNormal"/>
    <w:uiPriority w:val="39"/>
    <w:rsid w:val="00AC4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6E9A"/>
    <w:rPr>
      <w:rFonts w:ascii="Poppins" w:eastAsiaTheme="majorEastAsia" w:hAnsi="Poppins" w:cstheme="majorBidi"/>
      <w:color w:val="00AD4D"/>
      <w:sz w:val="24"/>
      <w:szCs w:val="24"/>
    </w:rPr>
  </w:style>
  <w:style w:type="paragraph" w:styleId="Header">
    <w:name w:val="header"/>
    <w:basedOn w:val="Normal"/>
    <w:link w:val="HeaderChar"/>
    <w:uiPriority w:val="99"/>
    <w:unhideWhenUsed/>
    <w:rsid w:val="00135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5062"/>
  </w:style>
  <w:style w:type="paragraph" w:styleId="Footer">
    <w:name w:val="footer"/>
    <w:basedOn w:val="Normal"/>
    <w:link w:val="FooterChar"/>
    <w:uiPriority w:val="99"/>
    <w:unhideWhenUsed/>
    <w:rsid w:val="00135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5062"/>
  </w:style>
  <w:style w:type="paragraph" w:styleId="NoSpacing">
    <w:name w:val="No Spacing"/>
    <w:uiPriority w:val="1"/>
    <w:qFormat/>
    <w:rsid w:val="004B759E"/>
    <w:pPr>
      <w:spacing w:after="0" w:line="240" w:lineRule="auto"/>
    </w:pPr>
  </w:style>
  <w:style w:type="character" w:styleId="Hyperlink">
    <w:name w:val="Hyperlink"/>
    <w:basedOn w:val="DefaultParagraphFont"/>
    <w:uiPriority w:val="99"/>
    <w:unhideWhenUsed/>
    <w:rsid w:val="00F64017"/>
    <w:rPr>
      <w:color w:val="0563C1" w:themeColor="hyperlink"/>
      <w:u w:val="single"/>
    </w:rPr>
  </w:style>
  <w:style w:type="character" w:styleId="UnresolvedMention">
    <w:name w:val="Unresolved Mention"/>
    <w:basedOn w:val="DefaultParagraphFont"/>
    <w:uiPriority w:val="99"/>
    <w:semiHidden/>
    <w:unhideWhenUsed/>
    <w:rsid w:val="00F64017"/>
    <w:rPr>
      <w:color w:val="605E5C"/>
      <w:shd w:val="clear" w:color="auto" w:fill="E1DFDD"/>
    </w:rPr>
  </w:style>
  <w:style w:type="character" w:styleId="FollowedHyperlink">
    <w:name w:val="FollowedHyperlink"/>
    <w:basedOn w:val="DefaultParagraphFont"/>
    <w:uiPriority w:val="99"/>
    <w:semiHidden/>
    <w:unhideWhenUsed/>
    <w:rsid w:val="005C2B6E"/>
    <w:rPr>
      <w:color w:val="954F72" w:themeColor="followedHyperlink"/>
      <w:u w:val="single"/>
    </w:rPr>
  </w:style>
  <w:style w:type="character" w:customStyle="1" w:styleId="Heading4Char">
    <w:name w:val="Heading 4 Char"/>
    <w:basedOn w:val="DefaultParagraphFont"/>
    <w:link w:val="Heading4"/>
    <w:uiPriority w:val="9"/>
    <w:rsid w:val="00EE3F68"/>
    <w:rPr>
      <w:rFonts w:ascii="Calibri" w:eastAsiaTheme="majorEastAsia" w:hAnsi="Calibri" w:cstheme="majorBidi"/>
      <w:b/>
      <w:iCs/>
    </w:rPr>
  </w:style>
  <w:style w:type="numbering" w:customStyle="1" w:styleId="Style1">
    <w:name w:val="Style1"/>
    <w:uiPriority w:val="99"/>
    <w:rsid w:val="00EE3F68"/>
    <w:pPr>
      <w:numPr>
        <w:numId w:val="13"/>
      </w:numPr>
    </w:pPr>
  </w:style>
  <w:style w:type="paragraph" w:styleId="TOCHeading">
    <w:name w:val="TOC Heading"/>
    <w:basedOn w:val="Heading1"/>
    <w:next w:val="Normal"/>
    <w:uiPriority w:val="39"/>
    <w:unhideWhenUsed/>
    <w:qFormat/>
    <w:rsid w:val="00291F53"/>
    <w:pPr>
      <w:outlineLvl w:val="9"/>
    </w:pPr>
    <w:rPr>
      <w:rFonts w:asciiTheme="majorHAnsi" w:hAnsiTheme="majorHAnsi"/>
      <w:color w:val="008139" w:themeColor="accent1" w:themeShade="BF"/>
      <w:kern w:val="0"/>
    </w:rPr>
  </w:style>
  <w:style w:type="paragraph" w:styleId="TOC1">
    <w:name w:val="toc 1"/>
    <w:basedOn w:val="Normal"/>
    <w:next w:val="Normal"/>
    <w:autoRedefine/>
    <w:uiPriority w:val="39"/>
    <w:unhideWhenUsed/>
    <w:rsid w:val="00291F53"/>
    <w:pPr>
      <w:spacing w:after="100"/>
    </w:pPr>
  </w:style>
  <w:style w:type="paragraph" w:styleId="TOC2">
    <w:name w:val="toc 2"/>
    <w:basedOn w:val="Normal"/>
    <w:next w:val="Normal"/>
    <w:autoRedefine/>
    <w:uiPriority w:val="39"/>
    <w:unhideWhenUsed/>
    <w:rsid w:val="00291F53"/>
    <w:pPr>
      <w:spacing w:after="100"/>
      <w:ind w:left="220"/>
    </w:pPr>
  </w:style>
  <w:style w:type="paragraph" w:styleId="TOC3">
    <w:name w:val="toc 3"/>
    <w:basedOn w:val="Normal"/>
    <w:next w:val="Normal"/>
    <w:autoRedefine/>
    <w:uiPriority w:val="39"/>
    <w:unhideWhenUsed/>
    <w:rsid w:val="00291F53"/>
    <w:pPr>
      <w:spacing w:after="100"/>
      <w:ind w:left="440"/>
    </w:pPr>
  </w:style>
  <w:style w:type="paragraph" w:customStyle="1" w:styleId="IgnoredHeading">
    <w:name w:val="Ignored Heading"/>
    <w:basedOn w:val="Heading1"/>
    <w:link w:val="IgnoredHeadingChar"/>
    <w:qFormat/>
    <w:rsid w:val="00291F53"/>
  </w:style>
  <w:style w:type="character" w:customStyle="1" w:styleId="IgnoredHeadingChar">
    <w:name w:val="Ignored Heading Char"/>
    <w:basedOn w:val="Heading1Char"/>
    <w:link w:val="IgnoredHeading"/>
    <w:rsid w:val="00291F53"/>
    <w:rPr>
      <w:rFonts w:ascii="Poppins SemiBold" w:eastAsiaTheme="majorEastAsia" w:hAnsi="Poppins SemiBold" w:cstheme="majorBidi"/>
      <w:b/>
      <w:color w:val="00AD4D"/>
      <w:sz w:val="32"/>
      <w:szCs w:val="32"/>
    </w:rPr>
  </w:style>
  <w:style w:type="paragraph" w:customStyle="1" w:styleId="code">
    <w:name w:val="code"/>
    <w:basedOn w:val="Heading4"/>
    <w:link w:val="codeChar"/>
    <w:qFormat/>
    <w:rsid w:val="00E758A2"/>
    <w:pPr>
      <w:pBdr>
        <w:top w:val="single" w:sz="4" w:space="1" w:color="auto"/>
        <w:left w:val="single" w:sz="4" w:space="4" w:color="auto"/>
        <w:bottom w:val="single" w:sz="4" w:space="1" w:color="auto"/>
        <w:right w:val="single" w:sz="4" w:space="4" w:color="auto"/>
      </w:pBdr>
      <w:shd w:val="clear" w:color="auto" w:fill="E7E6E6" w:themeFill="background2"/>
    </w:pPr>
    <w:rPr>
      <w:rFonts w:ascii="Consolas" w:hAnsi="Consolas" w:cs="Courier New"/>
      <w:b w:val="0"/>
      <w:bCs/>
    </w:rPr>
  </w:style>
  <w:style w:type="character" w:customStyle="1" w:styleId="codeChar">
    <w:name w:val="code Char"/>
    <w:basedOn w:val="DefaultParagraphFont"/>
    <w:link w:val="code"/>
    <w:rsid w:val="00E758A2"/>
    <w:rPr>
      <w:rFonts w:ascii="Consolas" w:eastAsiaTheme="majorEastAsia" w:hAnsi="Consolas" w:cs="Courier New"/>
      <w:bCs/>
      <w:iCs/>
      <w:shd w:val="clear" w:color="auto" w:fill="E7E6E6" w:themeFill="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59157">
      <w:bodyDiv w:val="1"/>
      <w:marLeft w:val="0"/>
      <w:marRight w:val="0"/>
      <w:marTop w:val="0"/>
      <w:marBottom w:val="0"/>
      <w:divBdr>
        <w:top w:val="none" w:sz="0" w:space="0" w:color="auto"/>
        <w:left w:val="none" w:sz="0" w:space="0" w:color="auto"/>
        <w:bottom w:val="none" w:sz="0" w:space="0" w:color="auto"/>
        <w:right w:val="none" w:sz="0" w:space="0" w:color="auto"/>
      </w:divBdr>
    </w:div>
    <w:div w:id="125391218">
      <w:bodyDiv w:val="1"/>
      <w:marLeft w:val="0"/>
      <w:marRight w:val="0"/>
      <w:marTop w:val="0"/>
      <w:marBottom w:val="0"/>
      <w:divBdr>
        <w:top w:val="none" w:sz="0" w:space="0" w:color="auto"/>
        <w:left w:val="none" w:sz="0" w:space="0" w:color="auto"/>
        <w:bottom w:val="none" w:sz="0" w:space="0" w:color="auto"/>
        <w:right w:val="none" w:sz="0" w:space="0" w:color="auto"/>
      </w:divBdr>
      <w:divsChild>
        <w:div w:id="1421413223">
          <w:marLeft w:val="0"/>
          <w:marRight w:val="0"/>
          <w:marTop w:val="0"/>
          <w:marBottom w:val="0"/>
          <w:divBdr>
            <w:top w:val="none" w:sz="0" w:space="0" w:color="auto"/>
            <w:left w:val="none" w:sz="0" w:space="0" w:color="auto"/>
            <w:bottom w:val="none" w:sz="0" w:space="0" w:color="auto"/>
            <w:right w:val="none" w:sz="0" w:space="0" w:color="auto"/>
          </w:divBdr>
          <w:divsChild>
            <w:div w:id="533931609">
              <w:marLeft w:val="0"/>
              <w:marRight w:val="0"/>
              <w:marTop w:val="0"/>
              <w:marBottom w:val="0"/>
              <w:divBdr>
                <w:top w:val="none" w:sz="0" w:space="0" w:color="auto"/>
                <w:left w:val="none" w:sz="0" w:space="0" w:color="auto"/>
                <w:bottom w:val="none" w:sz="0" w:space="0" w:color="auto"/>
                <w:right w:val="none" w:sz="0" w:space="0" w:color="auto"/>
              </w:divBdr>
            </w:div>
            <w:div w:id="644166287">
              <w:marLeft w:val="0"/>
              <w:marRight w:val="0"/>
              <w:marTop w:val="0"/>
              <w:marBottom w:val="0"/>
              <w:divBdr>
                <w:top w:val="none" w:sz="0" w:space="0" w:color="auto"/>
                <w:left w:val="none" w:sz="0" w:space="0" w:color="auto"/>
                <w:bottom w:val="none" w:sz="0" w:space="0" w:color="auto"/>
                <w:right w:val="none" w:sz="0" w:space="0" w:color="auto"/>
              </w:divBdr>
            </w:div>
            <w:div w:id="725298755">
              <w:marLeft w:val="0"/>
              <w:marRight w:val="0"/>
              <w:marTop w:val="0"/>
              <w:marBottom w:val="0"/>
              <w:divBdr>
                <w:top w:val="none" w:sz="0" w:space="0" w:color="auto"/>
                <w:left w:val="none" w:sz="0" w:space="0" w:color="auto"/>
                <w:bottom w:val="none" w:sz="0" w:space="0" w:color="auto"/>
                <w:right w:val="none" w:sz="0" w:space="0" w:color="auto"/>
              </w:divBdr>
            </w:div>
            <w:div w:id="883712675">
              <w:marLeft w:val="0"/>
              <w:marRight w:val="0"/>
              <w:marTop w:val="0"/>
              <w:marBottom w:val="0"/>
              <w:divBdr>
                <w:top w:val="none" w:sz="0" w:space="0" w:color="auto"/>
                <w:left w:val="none" w:sz="0" w:space="0" w:color="auto"/>
                <w:bottom w:val="none" w:sz="0" w:space="0" w:color="auto"/>
                <w:right w:val="none" w:sz="0" w:space="0" w:color="auto"/>
              </w:divBdr>
            </w:div>
            <w:div w:id="1065494686">
              <w:marLeft w:val="0"/>
              <w:marRight w:val="0"/>
              <w:marTop w:val="0"/>
              <w:marBottom w:val="0"/>
              <w:divBdr>
                <w:top w:val="none" w:sz="0" w:space="0" w:color="auto"/>
                <w:left w:val="none" w:sz="0" w:space="0" w:color="auto"/>
                <w:bottom w:val="none" w:sz="0" w:space="0" w:color="auto"/>
                <w:right w:val="none" w:sz="0" w:space="0" w:color="auto"/>
              </w:divBdr>
            </w:div>
            <w:div w:id="1090154330">
              <w:marLeft w:val="0"/>
              <w:marRight w:val="0"/>
              <w:marTop w:val="0"/>
              <w:marBottom w:val="0"/>
              <w:divBdr>
                <w:top w:val="none" w:sz="0" w:space="0" w:color="auto"/>
                <w:left w:val="none" w:sz="0" w:space="0" w:color="auto"/>
                <w:bottom w:val="none" w:sz="0" w:space="0" w:color="auto"/>
                <w:right w:val="none" w:sz="0" w:space="0" w:color="auto"/>
              </w:divBdr>
            </w:div>
            <w:div w:id="1203400023">
              <w:marLeft w:val="0"/>
              <w:marRight w:val="0"/>
              <w:marTop w:val="0"/>
              <w:marBottom w:val="0"/>
              <w:divBdr>
                <w:top w:val="none" w:sz="0" w:space="0" w:color="auto"/>
                <w:left w:val="none" w:sz="0" w:space="0" w:color="auto"/>
                <w:bottom w:val="none" w:sz="0" w:space="0" w:color="auto"/>
                <w:right w:val="none" w:sz="0" w:space="0" w:color="auto"/>
              </w:divBdr>
            </w:div>
            <w:div w:id="1408303800">
              <w:marLeft w:val="0"/>
              <w:marRight w:val="0"/>
              <w:marTop w:val="0"/>
              <w:marBottom w:val="0"/>
              <w:divBdr>
                <w:top w:val="none" w:sz="0" w:space="0" w:color="auto"/>
                <w:left w:val="none" w:sz="0" w:space="0" w:color="auto"/>
                <w:bottom w:val="none" w:sz="0" w:space="0" w:color="auto"/>
                <w:right w:val="none" w:sz="0" w:space="0" w:color="auto"/>
              </w:divBdr>
            </w:div>
            <w:div w:id="1489249814">
              <w:marLeft w:val="0"/>
              <w:marRight w:val="0"/>
              <w:marTop w:val="0"/>
              <w:marBottom w:val="0"/>
              <w:divBdr>
                <w:top w:val="none" w:sz="0" w:space="0" w:color="auto"/>
                <w:left w:val="none" w:sz="0" w:space="0" w:color="auto"/>
                <w:bottom w:val="none" w:sz="0" w:space="0" w:color="auto"/>
                <w:right w:val="none" w:sz="0" w:space="0" w:color="auto"/>
              </w:divBdr>
            </w:div>
            <w:div w:id="1746874320">
              <w:marLeft w:val="0"/>
              <w:marRight w:val="0"/>
              <w:marTop w:val="0"/>
              <w:marBottom w:val="0"/>
              <w:divBdr>
                <w:top w:val="none" w:sz="0" w:space="0" w:color="auto"/>
                <w:left w:val="none" w:sz="0" w:space="0" w:color="auto"/>
                <w:bottom w:val="none" w:sz="0" w:space="0" w:color="auto"/>
                <w:right w:val="none" w:sz="0" w:space="0" w:color="auto"/>
              </w:divBdr>
            </w:div>
            <w:div w:id="198404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81694">
      <w:bodyDiv w:val="1"/>
      <w:marLeft w:val="0"/>
      <w:marRight w:val="0"/>
      <w:marTop w:val="0"/>
      <w:marBottom w:val="0"/>
      <w:divBdr>
        <w:top w:val="none" w:sz="0" w:space="0" w:color="auto"/>
        <w:left w:val="none" w:sz="0" w:space="0" w:color="auto"/>
        <w:bottom w:val="none" w:sz="0" w:space="0" w:color="auto"/>
        <w:right w:val="none" w:sz="0" w:space="0" w:color="auto"/>
      </w:divBdr>
    </w:div>
    <w:div w:id="486871414">
      <w:bodyDiv w:val="1"/>
      <w:marLeft w:val="0"/>
      <w:marRight w:val="0"/>
      <w:marTop w:val="0"/>
      <w:marBottom w:val="0"/>
      <w:divBdr>
        <w:top w:val="none" w:sz="0" w:space="0" w:color="auto"/>
        <w:left w:val="none" w:sz="0" w:space="0" w:color="auto"/>
        <w:bottom w:val="none" w:sz="0" w:space="0" w:color="auto"/>
        <w:right w:val="none" w:sz="0" w:space="0" w:color="auto"/>
      </w:divBdr>
    </w:div>
    <w:div w:id="516189213">
      <w:bodyDiv w:val="1"/>
      <w:marLeft w:val="0"/>
      <w:marRight w:val="0"/>
      <w:marTop w:val="0"/>
      <w:marBottom w:val="0"/>
      <w:divBdr>
        <w:top w:val="none" w:sz="0" w:space="0" w:color="auto"/>
        <w:left w:val="none" w:sz="0" w:space="0" w:color="auto"/>
        <w:bottom w:val="none" w:sz="0" w:space="0" w:color="auto"/>
        <w:right w:val="none" w:sz="0" w:space="0" w:color="auto"/>
      </w:divBdr>
      <w:divsChild>
        <w:div w:id="711003619">
          <w:marLeft w:val="0"/>
          <w:marRight w:val="0"/>
          <w:marTop w:val="0"/>
          <w:marBottom w:val="0"/>
          <w:divBdr>
            <w:top w:val="none" w:sz="0" w:space="0" w:color="auto"/>
            <w:left w:val="none" w:sz="0" w:space="0" w:color="auto"/>
            <w:bottom w:val="none" w:sz="0" w:space="0" w:color="auto"/>
            <w:right w:val="none" w:sz="0" w:space="0" w:color="auto"/>
          </w:divBdr>
          <w:divsChild>
            <w:div w:id="139008813">
              <w:marLeft w:val="0"/>
              <w:marRight w:val="0"/>
              <w:marTop w:val="0"/>
              <w:marBottom w:val="0"/>
              <w:divBdr>
                <w:top w:val="none" w:sz="0" w:space="0" w:color="auto"/>
                <w:left w:val="none" w:sz="0" w:space="0" w:color="auto"/>
                <w:bottom w:val="none" w:sz="0" w:space="0" w:color="auto"/>
                <w:right w:val="none" w:sz="0" w:space="0" w:color="auto"/>
              </w:divBdr>
            </w:div>
          </w:divsChild>
        </w:div>
        <w:div w:id="751853265">
          <w:marLeft w:val="0"/>
          <w:marRight w:val="0"/>
          <w:marTop w:val="0"/>
          <w:marBottom w:val="0"/>
          <w:divBdr>
            <w:top w:val="none" w:sz="0" w:space="0" w:color="auto"/>
            <w:left w:val="none" w:sz="0" w:space="0" w:color="auto"/>
            <w:bottom w:val="none" w:sz="0" w:space="0" w:color="auto"/>
            <w:right w:val="none" w:sz="0" w:space="0" w:color="auto"/>
          </w:divBdr>
          <w:divsChild>
            <w:div w:id="1927958995">
              <w:marLeft w:val="0"/>
              <w:marRight w:val="0"/>
              <w:marTop w:val="0"/>
              <w:marBottom w:val="0"/>
              <w:divBdr>
                <w:top w:val="none" w:sz="0" w:space="0" w:color="auto"/>
                <w:left w:val="none" w:sz="0" w:space="0" w:color="auto"/>
                <w:bottom w:val="none" w:sz="0" w:space="0" w:color="auto"/>
                <w:right w:val="none" w:sz="0" w:space="0" w:color="auto"/>
              </w:divBdr>
            </w:div>
          </w:divsChild>
        </w:div>
        <w:div w:id="1165977324">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0"/>
              <w:divBdr>
                <w:top w:val="none" w:sz="0" w:space="0" w:color="auto"/>
                <w:left w:val="none" w:sz="0" w:space="0" w:color="auto"/>
                <w:bottom w:val="none" w:sz="0" w:space="0" w:color="auto"/>
                <w:right w:val="none" w:sz="0" w:space="0" w:color="auto"/>
              </w:divBdr>
            </w:div>
          </w:divsChild>
        </w:div>
        <w:div w:id="1256859023">
          <w:marLeft w:val="0"/>
          <w:marRight w:val="0"/>
          <w:marTop w:val="0"/>
          <w:marBottom w:val="0"/>
          <w:divBdr>
            <w:top w:val="none" w:sz="0" w:space="0" w:color="auto"/>
            <w:left w:val="none" w:sz="0" w:space="0" w:color="auto"/>
            <w:bottom w:val="none" w:sz="0" w:space="0" w:color="auto"/>
            <w:right w:val="none" w:sz="0" w:space="0" w:color="auto"/>
          </w:divBdr>
          <w:divsChild>
            <w:div w:id="1511599199">
              <w:marLeft w:val="0"/>
              <w:marRight w:val="0"/>
              <w:marTop w:val="0"/>
              <w:marBottom w:val="0"/>
              <w:divBdr>
                <w:top w:val="none" w:sz="0" w:space="0" w:color="auto"/>
                <w:left w:val="none" w:sz="0" w:space="0" w:color="auto"/>
                <w:bottom w:val="none" w:sz="0" w:space="0" w:color="auto"/>
                <w:right w:val="none" w:sz="0" w:space="0" w:color="auto"/>
              </w:divBdr>
            </w:div>
          </w:divsChild>
        </w:div>
        <w:div w:id="1506244324">
          <w:marLeft w:val="0"/>
          <w:marRight w:val="0"/>
          <w:marTop w:val="0"/>
          <w:marBottom w:val="0"/>
          <w:divBdr>
            <w:top w:val="none" w:sz="0" w:space="0" w:color="auto"/>
            <w:left w:val="none" w:sz="0" w:space="0" w:color="auto"/>
            <w:bottom w:val="none" w:sz="0" w:space="0" w:color="auto"/>
            <w:right w:val="none" w:sz="0" w:space="0" w:color="auto"/>
          </w:divBdr>
          <w:divsChild>
            <w:div w:id="2136949070">
              <w:marLeft w:val="0"/>
              <w:marRight w:val="0"/>
              <w:marTop w:val="0"/>
              <w:marBottom w:val="0"/>
              <w:divBdr>
                <w:top w:val="none" w:sz="0" w:space="0" w:color="auto"/>
                <w:left w:val="none" w:sz="0" w:space="0" w:color="auto"/>
                <w:bottom w:val="none" w:sz="0" w:space="0" w:color="auto"/>
                <w:right w:val="none" w:sz="0" w:space="0" w:color="auto"/>
              </w:divBdr>
            </w:div>
          </w:divsChild>
        </w:div>
        <w:div w:id="1642073476">
          <w:marLeft w:val="0"/>
          <w:marRight w:val="0"/>
          <w:marTop w:val="0"/>
          <w:marBottom w:val="0"/>
          <w:divBdr>
            <w:top w:val="none" w:sz="0" w:space="0" w:color="auto"/>
            <w:left w:val="none" w:sz="0" w:space="0" w:color="auto"/>
            <w:bottom w:val="none" w:sz="0" w:space="0" w:color="auto"/>
            <w:right w:val="none" w:sz="0" w:space="0" w:color="auto"/>
          </w:divBdr>
          <w:divsChild>
            <w:div w:id="905148817">
              <w:marLeft w:val="0"/>
              <w:marRight w:val="0"/>
              <w:marTop w:val="0"/>
              <w:marBottom w:val="0"/>
              <w:divBdr>
                <w:top w:val="none" w:sz="0" w:space="0" w:color="auto"/>
                <w:left w:val="none" w:sz="0" w:space="0" w:color="auto"/>
                <w:bottom w:val="none" w:sz="0" w:space="0" w:color="auto"/>
                <w:right w:val="none" w:sz="0" w:space="0" w:color="auto"/>
              </w:divBdr>
            </w:div>
          </w:divsChild>
        </w:div>
        <w:div w:id="1649280483">
          <w:marLeft w:val="0"/>
          <w:marRight w:val="0"/>
          <w:marTop w:val="0"/>
          <w:marBottom w:val="0"/>
          <w:divBdr>
            <w:top w:val="none" w:sz="0" w:space="0" w:color="auto"/>
            <w:left w:val="none" w:sz="0" w:space="0" w:color="auto"/>
            <w:bottom w:val="none" w:sz="0" w:space="0" w:color="auto"/>
            <w:right w:val="none" w:sz="0" w:space="0" w:color="auto"/>
          </w:divBdr>
          <w:divsChild>
            <w:div w:id="222644735">
              <w:marLeft w:val="0"/>
              <w:marRight w:val="0"/>
              <w:marTop w:val="0"/>
              <w:marBottom w:val="0"/>
              <w:divBdr>
                <w:top w:val="none" w:sz="0" w:space="0" w:color="auto"/>
                <w:left w:val="none" w:sz="0" w:space="0" w:color="auto"/>
                <w:bottom w:val="none" w:sz="0" w:space="0" w:color="auto"/>
                <w:right w:val="none" w:sz="0" w:space="0" w:color="auto"/>
              </w:divBdr>
            </w:div>
          </w:divsChild>
        </w:div>
        <w:div w:id="2076856122">
          <w:marLeft w:val="0"/>
          <w:marRight w:val="0"/>
          <w:marTop w:val="0"/>
          <w:marBottom w:val="0"/>
          <w:divBdr>
            <w:top w:val="none" w:sz="0" w:space="0" w:color="auto"/>
            <w:left w:val="none" w:sz="0" w:space="0" w:color="auto"/>
            <w:bottom w:val="none" w:sz="0" w:space="0" w:color="auto"/>
            <w:right w:val="none" w:sz="0" w:space="0" w:color="auto"/>
          </w:divBdr>
          <w:divsChild>
            <w:div w:id="10035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0530">
      <w:bodyDiv w:val="1"/>
      <w:marLeft w:val="0"/>
      <w:marRight w:val="0"/>
      <w:marTop w:val="0"/>
      <w:marBottom w:val="0"/>
      <w:divBdr>
        <w:top w:val="none" w:sz="0" w:space="0" w:color="auto"/>
        <w:left w:val="none" w:sz="0" w:space="0" w:color="auto"/>
        <w:bottom w:val="none" w:sz="0" w:space="0" w:color="auto"/>
        <w:right w:val="none" w:sz="0" w:space="0" w:color="auto"/>
      </w:divBdr>
      <w:divsChild>
        <w:div w:id="442268868">
          <w:marLeft w:val="0"/>
          <w:marRight w:val="0"/>
          <w:marTop w:val="0"/>
          <w:marBottom w:val="0"/>
          <w:divBdr>
            <w:top w:val="none" w:sz="0" w:space="0" w:color="auto"/>
            <w:left w:val="none" w:sz="0" w:space="0" w:color="auto"/>
            <w:bottom w:val="none" w:sz="0" w:space="0" w:color="auto"/>
            <w:right w:val="none" w:sz="0" w:space="0" w:color="auto"/>
          </w:divBdr>
          <w:divsChild>
            <w:div w:id="1016884516">
              <w:marLeft w:val="0"/>
              <w:marRight w:val="0"/>
              <w:marTop w:val="0"/>
              <w:marBottom w:val="0"/>
              <w:divBdr>
                <w:top w:val="none" w:sz="0" w:space="0" w:color="auto"/>
                <w:left w:val="none" w:sz="0" w:space="0" w:color="auto"/>
                <w:bottom w:val="none" w:sz="0" w:space="0" w:color="auto"/>
                <w:right w:val="none" w:sz="0" w:space="0" w:color="auto"/>
              </w:divBdr>
            </w:div>
          </w:divsChild>
        </w:div>
        <w:div w:id="449011103">
          <w:marLeft w:val="0"/>
          <w:marRight w:val="0"/>
          <w:marTop w:val="0"/>
          <w:marBottom w:val="0"/>
          <w:divBdr>
            <w:top w:val="none" w:sz="0" w:space="0" w:color="auto"/>
            <w:left w:val="none" w:sz="0" w:space="0" w:color="auto"/>
            <w:bottom w:val="none" w:sz="0" w:space="0" w:color="auto"/>
            <w:right w:val="none" w:sz="0" w:space="0" w:color="auto"/>
          </w:divBdr>
          <w:divsChild>
            <w:div w:id="213879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554">
      <w:bodyDiv w:val="1"/>
      <w:marLeft w:val="0"/>
      <w:marRight w:val="0"/>
      <w:marTop w:val="0"/>
      <w:marBottom w:val="0"/>
      <w:divBdr>
        <w:top w:val="none" w:sz="0" w:space="0" w:color="auto"/>
        <w:left w:val="none" w:sz="0" w:space="0" w:color="auto"/>
        <w:bottom w:val="none" w:sz="0" w:space="0" w:color="auto"/>
        <w:right w:val="none" w:sz="0" w:space="0" w:color="auto"/>
      </w:divBdr>
      <w:divsChild>
        <w:div w:id="1059475706">
          <w:marLeft w:val="0"/>
          <w:marRight w:val="0"/>
          <w:marTop w:val="0"/>
          <w:marBottom w:val="0"/>
          <w:divBdr>
            <w:top w:val="none" w:sz="0" w:space="0" w:color="auto"/>
            <w:left w:val="none" w:sz="0" w:space="0" w:color="auto"/>
            <w:bottom w:val="none" w:sz="0" w:space="0" w:color="auto"/>
            <w:right w:val="none" w:sz="0" w:space="0" w:color="auto"/>
          </w:divBdr>
          <w:divsChild>
            <w:div w:id="76826885">
              <w:marLeft w:val="0"/>
              <w:marRight w:val="0"/>
              <w:marTop w:val="0"/>
              <w:marBottom w:val="0"/>
              <w:divBdr>
                <w:top w:val="none" w:sz="0" w:space="0" w:color="auto"/>
                <w:left w:val="none" w:sz="0" w:space="0" w:color="auto"/>
                <w:bottom w:val="none" w:sz="0" w:space="0" w:color="auto"/>
                <w:right w:val="none" w:sz="0" w:space="0" w:color="auto"/>
              </w:divBdr>
            </w:div>
            <w:div w:id="898786611">
              <w:marLeft w:val="0"/>
              <w:marRight w:val="0"/>
              <w:marTop w:val="0"/>
              <w:marBottom w:val="0"/>
              <w:divBdr>
                <w:top w:val="none" w:sz="0" w:space="0" w:color="auto"/>
                <w:left w:val="none" w:sz="0" w:space="0" w:color="auto"/>
                <w:bottom w:val="none" w:sz="0" w:space="0" w:color="auto"/>
                <w:right w:val="none" w:sz="0" w:space="0" w:color="auto"/>
              </w:divBdr>
            </w:div>
            <w:div w:id="911281255">
              <w:marLeft w:val="0"/>
              <w:marRight w:val="0"/>
              <w:marTop w:val="0"/>
              <w:marBottom w:val="0"/>
              <w:divBdr>
                <w:top w:val="none" w:sz="0" w:space="0" w:color="auto"/>
                <w:left w:val="none" w:sz="0" w:space="0" w:color="auto"/>
                <w:bottom w:val="none" w:sz="0" w:space="0" w:color="auto"/>
                <w:right w:val="none" w:sz="0" w:space="0" w:color="auto"/>
              </w:divBdr>
            </w:div>
            <w:div w:id="952249342">
              <w:marLeft w:val="0"/>
              <w:marRight w:val="0"/>
              <w:marTop w:val="0"/>
              <w:marBottom w:val="0"/>
              <w:divBdr>
                <w:top w:val="none" w:sz="0" w:space="0" w:color="auto"/>
                <w:left w:val="none" w:sz="0" w:space="0" w:color="auto"/>
                <w:bottom w:val="none" w:sz="0" w:space="0" w:color="auto"/>
                <w:right w:val="none" w:sz="0" w:space="0" w:color="auto"/>
              </w:divBdr>
            </w:div>
            <w:div w:id="1087537089">
              <w:marLeft w:val="0"/>
              <w:marRight w:val="0"/>
              <w:marTop w:val="0"/>
              <w:marBottom w:val="0"/>
              <w:divBdr>
                <w:top w:val="none" w:sz="0" w:space="0" w:color="auto"/>
                <w:left w:val="none" w:sz="0" w:space="0" w:color="auto"/>
                <w:bottom w:val="none" w:sz="0" w:space="0" w:color="auto"/>
                <w:right w:val="none" w:sz="0" w:space="0" w:color="auto"/>
              </w:divBdr>
            </w:div>
            <w:div w:id="1119881849">
              <w:marLeft w:val="0"/>
              <w:marRight w:val="0"/>
              <w:marTop w:val="0"/>
              <w:marBottom w:val="0"/>
              <w:divBdr>
                <w:top w:val="none" w:sz="0" w:space="0" w:color="auto"/>
                <w:left w:val="none" w:sz="0" w:space="0" w:color="auto"/>
                <w:bottom w:val="none" w:sz="0" w:space="0" w:color="auto"/>
                <w:right w:val="none" w:sz="0" w:space="0" w:color="auto"/>
              </w:divBdr>
            </w:div>
            <w:div w:id="1243028387">
              <w:marLeft w:val="0"/>
              <w:marRight w:val="0"/>
              <w:marTop w:val="0"/>
              <w:marBottom w:val="0"/>
              <w:divBdr>
                <w:top w:val="none" w:sz="0" w:space="0" w:color="auto"/>
                <w:left w:val="none" w:sz="0" w:space="0" w:color="auto"/>
                <w:bottom w:val="none" w:sz="0" w:space="0" w:color="auto"/>
                <w:right w:val="none" w:sz="0" w:space="0" w:color="auto"/>
              </w:divBdr>
            </w:div>
            <w:div w:id="1530874484">
              <w:marLeft w:val="0"/>
              <w:marRight w:val="0"/>
              <w:marTop w:val="0"/>
              <w:marBottom w:val="0"/>
              <w:divBdr>
                <w:top w:val="none" w:sz="0" w:space="0" w:color="auto"/>
                <w:left w:val="none" w:sz="0" w:space="0" w:color="auto"/>
                <w:bottom w:val="none" w:sz="0" w:space="0" w:color="auto"/>
                <w:right w:val="none" w:sz="0" w:space="0" w:color="auto"/>
              </w:divBdr>
            </w:div>
            <w:div w:id="1639459808">
              <w:marLeft w:val="0"/>
              <w:marRight w:val="0"/>
              <w:marTop w:val="0"/>
              <w:marBottom w:val="0"/>
              <w:divBdr>
                <w:top w:val="none" w:sz="0" w:space="0" w:color="auto"/>
                <w:left w:val="none" w:sz="0" w:space="0" w:color="auto"/>
                <w:bottom w:val="none" w:sz="0" w:space="0" w:color="auto"/>
                <w:right w:val="none" w:sz="0" w:space="0" w:color="auto"/>
              </w:divBdr>
            </w:div>
            <w:div w:id="1748529585">
              <w:marLeft w:val="0"/>
              <w:marRight w:val="0"/>
              <w:marTop w:val="0"/>
              <w:marBottom w:val="0"/>
              <w:divBdr>
                <w:top w:val="none" w:sz="0" w:space="0" w:color="auto"/>
                <w:left w:val="none" w:sz="0" w:space="0" w:color="auto"/>
                <w:bottom w:val="none" w:sz="0" w:space="0" w:color="auto"/>
                <w:right w:val="none" w:sz="0" w:space="0" w:color="auto"/>
              </w:divBdr>
            </w:div>
            <w:div w:id="19579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831684">
      <w:bodyDiv w:val="1"/>
      <w:marLeft w:val="0"/>
      <w:marRight w:val="0"/>
      <w:marTop w:val="0"/>
      <w:marBottom w:val="0"/>
      <w:divBdr>
        <w:top w:val="none" w:sz="0" w:space="0" w:color="auto"/>
        <w:left w:val="none" w:sz="0" w:space="0" w:color="auto"/>
        <w:bottom w:val="none" w:sz="0" w:space="0" w:color="auto"/>
        <w:right w:val="none" w:sz="0" w:space="0" w:color="auto"/>
      </w:divBdr>
    </w:div>
    <w:div w:id="1086340575">
      <w:bodyDiv w:val="1"/>
      <w:marLeft w:val="0"/>
      <w:marRight w:val="0"/>
      <w:marTop w:val="0"/>
      <w:marBottom w:val="0"/>
      <w:divBdr>
        <w:top w:val="none" w:sz="0" w:space="0" w:color="auto"/>
        <w:left w:val="none" w:sz="0" w:space="0" w:color="auto"/>
        <w:bottom w:val="none" w:sz="0" w:space="0" w:color="auto"/>
        <w:right w:val="none" w:sz="0" w:space="0" w:color="auto"/>
      </w:divBdr>
      <w:divsChild>
        <w:div w:id="1264342490">
          <w:marLeft w:val="0"/>
          <w:marRight w:val="0"/>
          <w:marTop w:val="0"/>
          <w:marBottom w:val="0"/>
          <w:divBdr>
            <w:top w:val="none" w:sz="0" w:space="0" w:color="auto"/>
            <w:left w:val="none" w:sz="0" w:space="0" w:color="auto"/>
            <w:bottom w:val="none" w:sz="0" w:space="0" w:color="auto"/>
            <w:right w:val="none" w:sz="0" w:space="0" w:color="auto"/>
          </w:divBdr>
          <w:divsChild>
            <w:div w:id="301816480">
              <w:marLeft w:val="0"/>
              <w:marRight w:val="0"/>
              <w:marTop w:val="0"/>
              <w:marBottom w:val="0"/>
              <w:divBdr>
                <w:top w:val="none" w:sz="0" w:space="0" w:color="auto"/>
                <w:left w:val="none" w:sz="0" w:space="0" w:color="auto"/>
                <w:bottom w:val="none" w:sz="0" w:space="0" w:color="auto"/>
                <w:right w:val="none" w:sz="0" w:space="0" w:color="auto"/>
              </w:divBdr>
            </w:div>
          </w:divsChild>
        </w:div>
        <w:div w:id="1993217668">
          <w:marLeft w:val="0"/>
          <w:marRight w:val="0"/>
          <w:marTop w:val="0"/>
          <w:marBottom w:val="0"/>
          <w:divBdr>
            <w:top w:val="none" w:sz="0" w:space="0" w:color="auto"/>
            <w:left w:val="none" w:sz="0" w:space="0" w:color="auto"/>
            <w:bottom w:val="none" w:sz="0" w:space="0" w:color="auto"/>
            <w:right w:val="none" w:sz="0" w:space="0" w:color="auto"/>
          </w:divBdr>
          <w:divsChild>
            <w:div w:id="6135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4666">
      <w:bodyDiv w:val="1"/>
      <w:marLeft w:val="0"/>
      <w:marRight w:val="0"/>
      <w:marTop w:val="0"/>
      <w:marBottom w:val="0"/>
      <w:divBdr>
        <w:top w:val="none" w:sz="0" w:space="0" w:color="auto"/>
        <w:left w:val="none" w:sz="0" w:space="0" w:color="auto"/>
        <w:bottom w:val="none" w:sz="0" w:space="0" w:color="auto"/>
        <w:right w:val="none" w:sz="0" w:space="0" w:color="auto"/>
      </w:divBdr>
    </w:div>
    <w:div w:id="1375546856">
      <w:bodyDiv w:val="1"/>
      <w:marLeft w:val="0"/>
      <w:marRight w:val="0"/>
      <w:marTop w:val="0"/>
      <w:marBottom w:val="0"/>
      <w:divBdr>
        <w:top w:val="none" w:sz="0" w:space="0" w:color="auto"/>
        <w:left w:val="none" w:sz="0" w:space="0" w:color="auto"/>
        <w:bottom w:val="none" w:sz="0" w:space="0" w:color="auto"/>
        <w:right w:val="none" w:sz="0" w:space="0" w:color="auto"/>
      </w:divBdr>
    </w:div>
    <w:div w:id="1798646875">
      <w:bodyDiv w:val="1"/>
      <w:marLeft w:val="0"/>
      <w:marRight w:val="0"/>
      <w:marTop w:val="0"/>
      <w:marBottom w:val="0"/>
      <w:divBdr>
        <w:top w:val="none" w:sz="0" w:space="0" w:color="auto"/>
        <w:left w:val="none" w:sz="0" w:space="0" w:color="auto"/>
        <w:bottom w:val="none" w:sz="0" w:space="0" w:color="auto"/>
        <w:right w:val="none" w:sz="0" w:space="0" w:color="auto"/>
      </w:divBdr>
    </w:div>
    <w:div w:id="1925140492">
      <w:bodyDiv w:val="1"/>
      <w:marLeft w:val="0"/>
      <w:marRight w:val="0"/>
      <w:marTop w:val="0"/>
      <w:marBottom w:val="0"/>
      <w:divBdr>
        <w:top w:val="none" w:sz="0" w:space="0" w:color="auto"/>
        <w:left w:val="none" w:sz="0" w:space="0" w:color="auto"/>
        <w:bottom w:val="none" w:sz="0" w:space="0" w:color="auto"/>
        <w:right w:val="none" w:sz="0" w:space="0" w:color="auto"/>
      </w:divBdr>
      <w:divsChild>
        <w:div w:id="149910459">
          <w:marLeft w:val="0"/>
          <w:marRight w:val="0"/>
          <w:marTop w:val="0"/>
          <w:marBottom w:val="0"/>
          <w:divBdr>
            <w:top w:val="none" w:sz="0" w:space="0" w:color="auto"/>
            <w:left w:val="none" w:sz="0" w:space="0" w:color="auto"/>
            <w:bottom w:val="none" w:sz="0" w:space="0" w:color="auto"/>
            <w:right w:val="none" w:sz="0" w:space="0" w:color="auto"/>
          </w:divBdr>
          <w:divsChild>
            <w:div w:id="15973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olnamesalltaken/ads-bee" TargetMode="External"/><Relationship Id="rId18" Type="http://schemas.openxmlformats.org/officeDocument/2006/relationships/hyperlink" Target="https://mavlink.io/en/messages/common.html" TargetMode="External"/><Relationship Id="rId3" Type="http://schemas.openxmlformats.org/officeDocument/2006/relationships/styles" Target="styles.xml"/><Relationship Id="rId21" Type="http://schemas.openxmlformats.org/officeDocument/2006/relationships/hyperlink" Target="https://mavlink.io/en/messages/common.html%23MESSAGE_INTERVA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vlink.io/en/messages/common.html%23ADSB_VEHICLE" TargetMode="External"/><Relationship Id="rId2" Type="http://schemas.openxmlformats.org/officeDocument/2006/relationships/numbering" Target="numbering.xml"/><Relationship Id="rId16" Type="http://schemas.openxmlformats.org/officeDocument/2006/relationships/hyperlink" Target="https://www.guralp.com/howtos/misindentified-serial-mouse.shtml" TargetMode="External"/><Relationship Id="rId20" Type="http://schemas.openxmlformats.org/officeDocument/2006/relationships/hyperlink" Target="https://mavlink.io/en/messages/comm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aa.gov/regulations_policies/advisory_circulars/index.cfm/go/document.information/documentID/1019681"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mavlink.io/en/messages/common.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john@pantsforbirds.com"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ail\Documents\Custom%20Office%20Templates\pantsforbirds_style_template.dotx" TargetMode="External"/></Relationships>
</file>

<file path=word/theme/theme1.xml><?xml version="1.0" encoding="utf-8"?>
<a:theme xmlns:a="http://schemas.openxmlformats.org/drawingml/2006/main" name="Office Theme">
  <a:themeElements>
    <a:clrScheme name="Pants for Birds">
      <a:dk1>
        <a:sysClr val="windowText" lastClr="000000"/>
      </a:dk1>
      <a:lt1>
        <a:sysClr val="window" lastClr="FFFFFF"/>
      </a:lt1>
      <a:dk2>
        <a:srgbClr val="AEABAB"/>
      </a:dk2>
      <a:lt2>
        <a:srgbClr val="E7E6E6"/>
      </a:lt2>
      <a:accent1>
        <a:srgbClr val="00AD4D"/>
      </a:accent1>
      <a:accent2>
        <a:srgbClr val="FFCB00"/>
      </a:accent2>
      <a:accent3>
        <a:srgbClr val="A5A5A5"/>
      </a:accent3>
      <a:accent4>
        <a:srgbClr val="00AD4D"/>
      </a:accent4>
      <a:accent5>
        <a:srgbClr val="FFCB00"/>
      </a:accent5>
      <a:accent6>
        <a:srgbClr val="A5A5A5"/>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E8E26-FE74-4863-BD26-DE7CC55B9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C:\Users\jkail\Documents\Custom Office Templates\pantsforbirds_style_template.dotx</Template>
  <TotalTime>33259</TotalTime>
  <Pages>33</Pages>
  <Words>7869</Words>
  <Characters>44859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McNelly</dc:creator>
  <cp:keywords/>
  <dc:description/>
  <cp:lastModifiedBy>John McNelly</cp:lastModifiedBy>
  <cp:revision>11</cp:revision>
  <cp:lastPrinted>2025-02-08T10:44:00Z</cp:lastPrinted>
  <dcterms:created xsi:type="dcterms:W3CDTF">2024-05-04T07:03:00Z</dcterms:created>
  <dcterms:modified xsi:type="dcterms:W3CDTF">2025-05-29T09:00:00Z</dcterms:modified>
</cp:coreProperties>
</file>