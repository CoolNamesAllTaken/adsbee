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95CEE" w14:textId="2300D7A4" w:rsidR="00D13F1F" w:rsidRDefault="00D13F1F" w:rsidP="00D13F1F">
      <w:pPr>
        <w:pStyle w:val="Title"/>
      </w:pPr>
      <w:proofErr w:type="spellStart"/>
      <w:r>
        <w:t>ADSBee</w:t>
      </w:r>
      <w:proofErr w:type="spellEnd"/>
      <w:r>
        <w:t xml:space="preserve"> 1090 Firmware Reference Guide</w:t>
      </w:r>
    </w:p>
    <w:p w14:paraId="5F48923B" w14:textId="77777777" w:rsidR="00E66DA1" w:rsidRDefault="00D13F1F" w:rsidP="00D13F1F">
      <w:pPr>
        <w:pStyle w:val="Subtitle"/>
      </w:pPr>
      <w:r>
        <w:t>Notes about how the firmware works and why.</w:t>
      </w:r>
    </w:p>
    <w:p w14:paraId="7E92A09D" w14:textId="77777777" w:rsidR="00E66DA1" w:rsidRDefault="00E66DA1" w:rsidP="00D13F1F">
      <w:pPr>
        <w:pStyle w:val="Subtitle"/>
      </w:pPr>
    </w:p>
    <w:p w14:paraId="336E9208" w14:textId="77777777" w:rsidR="00E66DA1" w:rsidRDefault="00E66DA1" w:rsidP="00D13F1F">
      <w:pPr>
        <w:pStyle w:val="Subtitle"/>
      </w:pPr>
      <w:r>
        <w:t>John McNelly</w:t>
      </w:r>
    </w:p>
    <w:p w14:paraId="176B7904" w14:textId="51F80DD9" w:rsidR="00002F1F" w:rsidRDefault="00E66DA1" w:rsidP="00D13F1F">
      <w:pPr>
        <w:pStyle w:val="Subtitle"/>
      </w:pPr>
      <w:r>
        <w:t>john@pantsforbirds.com</w:t>
      </w:r>
      <w:r w:rsidR="00002F1F">
        <w:br w:type="page"/>
      </w:r>
    </w:p>
    <w:p w14:paraId="299016A6" w14:textId="76A22D8D" w:rsidR="009E7D7B" w:rsidRDefault="009E7D7B" w:rsidP="005B2C53">
      <w:pPr>
        <w:pStyle w:val="Heading1"/>
        <w:numPr>
          <w:ilvl w:val="0"/>
          <w:numId w:val="19"/>
        </w:numPr>
      </w:pPr>
      <w:r>
        <w:lastRenderedPageBreak/>
        <w:t xml:space="preserve">Flash Layout and </w:t>
      </w:r>
      <w:r w:rsidR="008C7F31">
        <w:t>Programming</w:t>
      </w:r>
    </w:p>
    <w:p w14:paraId="5A32492A" w14:textId="2759D466" w:rsidR="00C05544" w:rsidRDefault="00C05544" w:rsidP="00C05544">
      <w:pPr>
        <w:pStyle w:val="Heading2"/>
        <w:numPr>
          <w:ilvl w:val="1"/>
          <w:numId w:val="19"/>
        </w:numPr>
      </w:pPr>
      <w:r>
        <w:t>Overview</w:t>
      </w:r>
    </w:p>
    <w:p w14:paraId="03C9D904" w14:textId="282AE302" w:rsidR="00C05544" w:rsidRDefault="008C61DA" w:rsidP="00C05544">
      <w:r>
        <w:t xml:space="preserve">The </w:t>
      </w:r>
      <w:proofErr w:type="spellStart"/>
      <w:r>
        <w:t>ADSBee</w:t>
      </w:r>
      <w:proofErr w:type="spellEnd"/>
      <w:r>
        <w:t xml:space="preserve"> 1090 includes two microcontrollers with independent flash storage: an RP2040 and ESP32. The system is designed with the RP2040 as the master, and the ESP32 as an optional network controller that can be enabled or disabled by the RP2040. This is intended to support future cost-down and lightweight designs that may omit the ESP32 entirely in favor of a local-only ADS-B decoder solution.</w:t>
      </w:r>
    </w:p>
    <w:p w14:paraId="5A3EDA8A" w14:textId="34798BC2" w:rsidR="008C61DA" w:rsidRDefault="008C61DA" w:rsidP="00C05544">
      <w:r>
        <w:t xml:space="preserve">In order to simplify the firmware update process, firmware is flashed to both microcontrollers via a single firmware file (often as </w:t>
      </w:r>
      <w:proofErr w:type="gramStart"/>
      <w:r>
        <w:t>a .uf</w:t>
      </w:r>
      <w:proofErr w:type="gramEnd"/>
      <w:r>
        <w:t xml:space="preserve">2). Firmware for the RP2040 and the ESP32 is bundled into a single image, and flashed to the RP2040 via USB DFU. On startup, the RP2040 queries the firmware version on the ESP32 via the inter-processor communication SPI bus, and if it finds a value that doesn’t match its own firmware version (or no value at all), </w:t>
      </w:r>
      <w:proofErr w:type="gramStart"/>
      <w:r>
        <w:t>it</w:t>
      </w:r>
      <w:proofErr w:type="gramEnd"/>
      <w:r>
        <w:t xml:space="preserve"> re-flashes the firmware on the ESP32 with its bundled ESP32 firmware image.</w:t>
      </w:r>
    </w:p>
    <w:p w14:paraId="55D63AB1" w14:textId="3BAEB603" w:rsidR="008C61DA" w:rsidRPr="00C05544" w:rsidRDefault="008C61DA" w:rsidP="00C05544">
      <w:r>
        <w:t xml:space="preserve">The RP2040 on the </w:t>
      </w:r>
      <w:proofErr w:type="spellStart"/>
      <w:r>
        <w:t>ADSBee</w:t>
      </w:r>
      <w:proofErr w:type="spellEnd"/>
      <w:r>
        <w:t xml:space="preserve"> 1090 uses an external flash chip with 16MB of storage capacity. The ESP32-S3 on the </w:t>
      </w:r>
      <w:proofErr w:type="spellStart"/>
      <w:r>
        <w:t>ADSBee</w:t>
      </w:r>
      <w:proofErr w:type="spellEnd"/>
      <w:r>
        <w:t xml:space="preserve"> 1090 includes 8MB of storage capacity on PCBA Revision H, but may be reduced to 4MB of capacity on future revisions, since only around 4MB of storage is allocated to a given version of the ESP32 firmware on the RP2040’s flash (see flash layout section below for details).</w:t>
      </w:r>
    </w:p>
    <w:p w14:paraId="5109C5D6" w14:textId="2DB6D5BC" w:rsidR="009E7D7B" w:rsidRDefault="00C05544" w:rsidP="00C05544">
      <w:pPr>
        <w:pStyle w:val="Heading2"/>
        <w:numPr>
          <w:ilvl w:val="1"/>
          <w:numId w:val="19"/>
        </w:numPr>
      </w:pPr>
      <w:r>
        <w:t>Flash Layout</w:t>
      </w:r>
    </w:p>
    <w:p w14:paraId="2249CDFC" w14:textId="046FFBF1" w:rsidR="00061E04" w:rsidRPr="00002EEE" w:rsidRDefault="00002EEE" w:rsidP="00002EEE">
      <w:r>
        <w:t>The flash layout of the 16MB of memory attached to the RP2040 is shown below. Total flash usage is 16384 Bytes (16MB).</w:t>
      </w:r>
    </w:p>
    <w:tbl>
      <w:tblPr>
        <w:tblW w:w="7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1500"/>
        <w:gridCol w:w="1740"/>
        <w:gridCol w:w="2612"/>
      </w:tblGrid>
      <w:tr w:rsidR="00002EEE" w:rsidRPr="00002EEE" w14:paraId="785FF23D" w14:textId="77777777" w:rsidTr="00002EEE">
        <w:trPr>
          <w:trHeight w:val="288"/>
        </w:trPr>
        <w:tc>
          <w:tcPr>
            <w:tcW w:w="1640" w:type="dxa"/>
            <w:shd w:val="clear" w:color="auto" w:fill="auto"/>
            <w:noWrap/>
            <w:vAlign w:val="bottom"/>
          </w:tcPr>
          <w:p w14:paraId="67AB80FF" w14:textId="5C53EC01"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Start Address</w:t>
            </w:r>
          </w:p>
        </w:tc>
        <w:tc>
          <w:tcPr>
            <w:tcW w:w="1500" w:type="dxa"/>
            <w:shd w:val="clear" w:color="auto" w:fill="auto"/>
            <w:noWrap/>
            <w:vAlign w:val="bottom"/>
          </w:tcPr>
          <w:p w14:paraId="3980920D" w14:textId="7FC20EA4"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Size (</w:t>
            </w:r>
            <w:proofErr w:type="spellStart"/>
            <w:r w:rsidRPr="00002EEE">
              <w:rPr>
                <w:rFonts w:ascii="Calibri" w:eastAsia="Times New Roman" w:hAnsi="Calibri" w:cs="Calibri"/>
                <w:b/>
                <w:bCs/>
                <w:color w:val="000000"/>
                <w:kern w:val="0"/>
                <w:lang w:eastAsia="zh-CN"/>
                <w14:ligatures w14:val="none"/>
              </w:rPr>
              <w:t>kBytes</w:t>
            </w:r>
            <w:proofErr w:type="spellEnd"/>
            <w:r w:rsidRPr="00002EEE">
              <w:rPr>
                <w:rFonts w:ascii="Calibri" w:eastAsia="Times New Roman" w:hAnsi="Calibri" w:cs="Calibri"/>
                <w:b/>
                <w:bCs/>
                <w:color w:val="000000"/>
                <w:kern w:val="0"/>
                <w:lang w:eastAsia="zh-CN"/>
                <w14:ligatures w14:val="none"/>
              </w:rPr>
              <w:t>)</w:t>
            </w:r>
          </w:p>
        </w:tc>
        <w:tc>
          <w:tcPr>
            <w:tcW w:w="1740" w:type="dxa"/>
            <w:shd w:val="clear" w:color="auto" w:fill="auto"/>
            <w:noWrap/>
            <w:vAlign w:val="bottom"/>
          </w:tcPr>
          <w:p w14:paraId="146FC747" w14:textId="6977937D" w:rsidR="00002EEE" w:rsidRPr="00002EEE" w:rsidRDefault="00002EEE" w:rsidP="00002EEE">
            <w:pPr>
              <w:spacing w:after="0" w:line="240" w:lineRule="auto"/>
              <w:jc w:val="center"/>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Region</w:t>
            </w:r>
          </w:p>
        </w:tc>
        <w:tc>
          <w:tcPr>
            <w:tcW w:w="2612" w:type="dxa"/>
            <w:shd w:val="clear" w:color="auto" w:fill="auto"/>
            <w:noWrap/>
            <w:vAlign w:val="bottom"/>
          </w:tcPr>
          <w:p w14:paraId="1F3CBE5F" w14:textId="35D5BA1B" w:rsidR="00002EEE" w:rsidRPr="00002EEE" w:rsidRDefault="00002EEE" w:rsidP="00002EEE">
            <w:pPr>
              <w:spacing w:after="0" w:line="240" w:lineRule="auto"/>
              <w:rPr>
                <w:rFonts w:ascii="Calibri" w:eastAsia="Times New Roman" w:hAnsi="Calibri" w:cs="Calibri"/>
                <w:b/>
                <w:bCs/>
                <w:color w:val="000000"/>
                <w:kern w:val="0"/>
                <w:lang w:eastAsia="zh-CN"/>
                <w14:ligatures w14:val="none"/>
              </w:rPr>
            </w:pPr>
            <w:r w:rsidRPr="00002EEE">
              <w:rPr>
                <w:rFonts w:ascii="Calibri" w:eastAsia="Times New Roman" w:hAnsi="Calibri" w:cs="Calibri"/>
                <w:b/>
                <w:bCs/>
                <w:color w:val="000000"/>
                <w:kern w:val="0"/>
                <w:lang w:eastAsia="zh-CN"/>
                <w14:ligatures w14:val="none"/>
              </w:rPr>
              <w:t>Note</w:t>
            </w:r>
          </w:p>
        </w:tc>
      </w:tr>
      <w:tr w:rsidR="00002EEE" w:rsidRPr="00002EEE" w14:paraId="20C1D445" w14:textId="77777777" w:rsidTr="00002EEE">
        <w:trPr>
          <w:trHeight w:val="288"/>
        </w:trPr>
        <w:tc>
          <w:tcPr>
            <w:tcW w:w="1640" w:type="dxa"/>
            <w:shd w:val="clear" w:color="auto" w:fill="auto"/>
            <w:noWrap/>
            <w:vAlign w:val="bottom"/>
            <w:hideMark/>
          </w:tcPr>
          <w:p w14:paraId="2A33A132" w14:textId="3A4CC4D1"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10000000</w:t>
            </w:r>
          </w:p>
        </w:tc>
        <w:tc>
          <w:tcPr>
            <w:tcW w:w="1500" w:type="dxa"/>
            <w:shd w:val="clear" w:color="auto" w:fill="auto"/>
            <w:noWrap/>
            <w:vAlign w:val="bottom"/>
            <w:hideMark/>
          </w:tcPr>
          <w:p w14:paraId="19BBC618"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176</w:t>
            </w:r>
          </w:p>
        </w:tc>
        <w:tc>
          <w:tcPr>
            <w:tcW w:w="1740" w:type="dxa"/>
            <w:shd w:val="clear" w:color="auto" w:fill="auto"/>
            <w:noWrap/>
            <w:vAlign w:val="bottom"/>
            <w:hideMark/>
          </w:tcPr>
          <w:p w14:paraId="53AB52C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FLASH_BL</w:t>
            </w:r>
          </w:p>
        </w:tc>
        <w:tc>
          <w:tcPr>
            <w:tcW w:w="2612" w:type="dxa"/>
            <w:shd w:val="clear" w:color="auto" w:fill="auto"/>
            <w:noWrap/>
            <w:vAlign w:val="bottom"/>
            <w:hideMark/>
          </w:tcPr>
          <w:p w14:paraId="6E93376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Bootloader</w:t>
            </w:r>
          </w:p>
        </w:tc>
      </w:tr>
      <w:tr w:rsidR="00002EEE" w:rsidRPr="00002EEE" w14:paraId="4EA35577" w14:textId="77777777" w:rsidTr="00002EEE">
        <w:trPr>
          <w:trHeight w:val="288"/>
        </w:trPr>
        <w:tc>
          <w:tcPr>
            <w:tcW w:w="1640" w:type="dxa"/>
            <w:shd w:val="clear" w:color="auto" w:fill="auto"/>
            <w:noWrap/>
            <w:vAlign w:val="bottom"/>
            <w:hideMark/>
          </w:tcPr>
          <w:p w14:paraId="60DFC06B" w14:textId="3701FA58"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1002C000</w:t>
            </w:r>
          </w:p>
        </w:tc>
        <w:tc>
          <w:tcPr>
            <w:tcW w:w="1500" w:type="dxa"/>
            <w:shd w:val="clear" w:color="auto" w:fill="auto"/>
            <w:noWrap/>
            <w:vAlign w:val="bottom"/>
            <w:hideMark/>
          </w:tcPr>
          <w:p w14:paraId="02E5B080"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0B0D9FE"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FLASH_HDR0</w:t>
            </w:r>
          </w:p>
        </w:tc>
        <w:tc>
          <w:tcPr>
            <w:tcW w:w="2612" w:type="dxa"/>
            <w:shd w:val="clear" w:color="auto" w:fill="auto"/>
            <w:noWrap/>
            <w:vAlign w:val="bottom"/>
            <w:hideMark/>
          </w:tcPr>
          <w:p w14:paraId="5BA7C7A8"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Header</w:t>
            </w:r>
          </w:p>
        </w:tc>
      </w:tr>
      <w:tr w:rsidR="00002EEE" w:rsidRPr="00002EEE" w14:paraId="60568EA3" w14:textId="77777777" w:rsidTr="00002EEE">
        <w:trPr>
          <w:trHeight w:val="288"/>
        </w:trPr>
        <w:tc>
          <w:tcPr>
            <w:tcW w:w="1640" w:type="dxa"/>
            <w:shd w:val="clear" w:color="auto" w:fill="auto"/>
            <w:noWrap/>
            <w:vAlign w:val="bottom"/>
            <w:hideMark/>
          </w:tcPr>
          <w:p w14:paraId="451652B7" w14:textId="79679049"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1002D000</w:t>
            </w:r>
          </w:p>
        </w:tc>
        <w:tc>
          <w:tcPr>
            <w:tcW w:w="1500" w:type="dxa"/>
            <w:shd w:val="clear" w:color="auto" w:fill="auto"/>
            <w:noWrap/>
            <w:vAlign w:val="bottom"/>
            <w:hideMark/>
          </w:tcPr>
          <w:p w14:paraId="047016C4"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8100</w:t>
            </w:r>
          </w:p>
        </w:tc>
        <w:tc>
          <w:tcPr>
            <w:tcW w:w="1740" w:type="dxa"/>
            <w:shd w:val="clear" w:color="auto" w:fill="auto"/>
            <w:noWrap/>
            <w:vAlign w:val="bottom"/>
            <w:hideMark/>
          </w:tcPr>
          <w:p w14:paraId="5B26205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FLASH_APP0</w:t>
            </w:r>
          </w:p>
        </w:tc>
        <w:tc>
          <w:tcPr>
            <w:tcW w:w="2612" w:type="dxa"/>
            <w:shd w:val="clear" w:color="auto" w:fill="auto"/>
            <w:noWrap/>
            <w:vAlign w:val="bottom"/>
            <w:hideMark/>
          </w:tcPr>
          <w:p w14:paraId="60B379DA"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0 Data</w:t>
            </w:r>
          </w:p>
        </w:tc>
      </w:tr>
      <w:tr w:rsidR="00002EEE" w:rsidRPr="00002EEE" w14:paraId="231B79D1" w14:textId="77777777" w:rsidTr="00002EEE">
        <w:trPr>
          <w:trHeight w:val="288"/>
        </w:trPr>
        <w:tc>
          <w:tcPr>
            <w:tcW w:w="1640" w:type="dxa"/>
            <w:shd w:val="clear" w:color="auto" w:fill="auto"/>
            <w:noWrap/>
            <w:vAlign w:val="bottom"/>
            <w:hideMark/>
          </w:tcPr>
          <w:p w14:paraId="012DC2E0" w14:textId="39627C36"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10816000</w:t>
            </w:r>
          </w:p>
        </w:tc>
        <w:tc>
          <w:tcPr>
            <w:tcW w:w="1500" w:type="dxa"/>
            <w:shd w:val="clear" w:color="auto" w:fill="auto"/>
            <w:noWrap/>
            <w:vAlign w:val="bottom"/>
            <w:hideMark/>
          </w:tcPr>
          <w:p w14:paraId="5399CD89"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4</w:t>
            </w:r>
          </w:p>
        </w:tc>
        <w:tc>
          <w:tcPr>
            <w:tcW w:w="1740" w:type="dxa"/>
            <w:shd w:val="clear" w:color="auto" w:fill="auto"/>
            <w:noWrap/>
            <w:vAlign w:val="bottom"/>
            <w:hideMark/>
          </w:tcPr>
          <w:p w14:paraId="4E6EE985"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FLASH_HDR1</w:t>
            </w:r>
          </w:p>
        </w:tc>
        <w:tc>
          <w:tcPr>
            <w:tcW w:w="2612" w:type="dxa"/>
            <w:shd w:val="clear" w:color="auto" w:fill="auto"/>
            <w:noWrap/>
            <w:vAlign w:val="bottom"/>
            <w:hideMark/>
          </w:tcPr>
          <w:p w14:paraId="10017613"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Header</w:t>
            </w:r>
          </w:p>
        </w:tc>
      </w:tr>
      <w:tr w:rsidR="00002EEE" w:rsidRPr="00002EEE" w14:paraId="7E532BBC" w14:textId="77777777" w:rsidTr="00002EEE">
        <w:trPr>
          <w:trHeight w:val="294"/>
        </w:trPr>
        <w:tc>
          <w:tcPr>
            <w:tcW w:w="1640" w:type="dxa"/>
            <w:shd w:val="clear" w:color="auto" w:fill="auto"/>
            <w:noWrap/>
            <w:vAlign w:val="bottom"/>
            <w:hideMark/>
          </w:tcPr>
          <w:p w14:paraId="23ECE583" w14:textId="32535EFB"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Pr>
                <w:rFonts w:ascii="Calibri" w:eastAsia="Times New Roman" w:hAnsi="Calibri" w:cs="Calibri"/>
                <w:color w:val="000000"/>
                <w:kern w:val="0"/>
                <w:lang w:eastAsia="zh-CN"/>
                <w14:ligatures w14:val="none"/>
              </w:rPr>
              <w:t>0x</w:t>
            </w:r>
            <w:r w:rsidRPr="00002EEE">
              <w:rPr>
                <w:rFonts w:ascii="Calibri" w:eastAsia="Times New Roman" w:hAnsi="Calibri" w:cs="Calibri"/>
                <w:color w:val="000000"/>
                <w:kern w:val="0"/>
                <w:lang w:eastAsia="zh-CN"/>
                <w14:ligatures w14:val="none"/>
              </w:rPr>
              <w:t>10817000</w:t>
            </w:r>
          </w:p>
        </w:tc>
        <w:tc>
          <w:tcPr>
            <w:tcW w:w="1500" w:type="dxa"/>
            <w:shd w:val="clear" w:color="auto" w:fill="auto"/>
            <w:noWrap/>
            <w:vAlign w:val="bottom"/>
            <w:hideMark/>
          </w:tcPr>
          <w:p w14:paraId="522DA157"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8100</w:t>
            </w:r>
          </w:p>
        </w:tc>
        <w:tc>
          <w:tcPr>
            <w:tcW w:w="1740" w:type="dxa"/>
            <w:shd w:val="clear" w:color="auto" w:fill="auto"/>
            <w:noWrap/>
            <w:vAlign w:val="bottom"/>
            <w:hideMark/>
          </w:tcPr>
          <w:p w14:paraId="3B935CC6" w14:textId="77777777" w:rsidR="00002EEE" w:rsidRPr="00002EEE" w:rsidRDefault="00002EEE" w:rsidP="00002EEE">
            <w:pPr>
              <w:spacing w:after="0" w:line="240" w:lineRule="auto"/>
              <w:jc w:val="center"/>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FLASH_APP1</w:t>
            </w:r>
          </w:p>
        </w:tc>
        <w:tc>
          <w:tcPr>
            <w:tcW w:w="2612" w:type="dxa"/>
            <w:shd w:val="clear" w:color="auto" w:fill="auto"/>
            <w:noWrap/>
            <w:vAlign w:val="bottom"/>
            <w:hideMark/>
          </w:tcPr>
          <w:p w14:paraId="1F5AED6D" w14:textId="77777777" w:rsidR="00002EEE" w:rsidRPr="00002EEE" w:rsidRDefault="00002EEE" w:rsidP="00002EEE">
            <w:pPr>
              <w:spacing w:after="0" w:line="240" w:lineRule="auto"/>
              <w:rPr>
                <w:rFonts w:ascii="Calibri" w:eastAsia="Times New Roman" w:hAnsi="Calibri" w:cs="Calibri"/>
                <w:color w:val="000000"/>
                <w:kern w:val="0"/>
                <w:lang w:eastAsia="zh-CN"/>
                <w14:ligatures w14:val="none"/>
              </w:rPr>
            </w:pPr>
            <w:r w:rsidRPr="00002EEE">
              <w:rPr>
                <w:rFonts w:ascii="Calibri" w:eastAsia="Times New Roman" w:hAnsi="Calibri" w:cs="Calibri"/>
                <w:color w:val="000000"/>
                <w:kern w:val="0"/>
                <w:lang w:eastAsia="zh-CN"/>
                <w14:ligatures w14:val="none"/>
              </w:rPr>
              <w:t>Application 1 Data</w:t>
            </w:r>
          </w:p>
        </w:tc>
      </w:tr>
    </w:tbl>
    <w:p w14:paraId="388209CC" w14:textId="77777777" w:rsidR="00C05544" w:rsidRDefault="00C05544" w:rsidP="00C05544"/>
    <w:p w14:paraId="354A86F8" w14:textId="77777777" w:rsidR="008E5AEA" w:rsidRDefault="008E5AEA">
      <w:r>
        <w:br w:type="page"/>
      </w:r>
    </w:p>
    <w:p w14:paraId="7820523C" w14:textId="09EF1D7A" w:rsidR="00002EEE" w:rsidRDefault="00002EEE" w:rsidP="00C05544">
      <w:r>
        <w:lastRenderedPageBreak/>
        <w:t xml:space="preserve">The RP2040’s flash memory is erasable in 4kB pages (4096 Bytes), and programmable in 256 Byte sectors. The flash layout for the </w:t>
      </w:r>
      <w:proofErr w:type="spellStart"/>
      <w:r>
        <w:t>ADSBee</w:t>
      </w:r>
      <w:proofErr w:type="spellEnd"/>
      <w:r>
        <w:t xml:space="preserve"> 1090 uses a dual image structure in order to facilitate OTA updates. While the firmware in the APP1 partition is being updated, the firmware in the APP0 partition is running (and is the one doing the update). Each firmware partition is preceded by a 4kB header, which takes the following form.</w:t>
      </w:r>
    </w:p>
    <w:p w14:paraId="276E7E19" w14:textId="19102995" w:rsidR="00002EEE" w:rsidRPr="00061E04" w:rsidRDefault="00061E04" w:rsidP="00C05544">
      <w:pPr>
        <w:rPr>
          <w:b/>
          <w:bCs/>
        </w:rPr>
      </w:pPr>
      <w:r>
        <w:rPr>
          <w:b/>
          <w:bCs/>
        </w:rPr>
        <w:t xml:space="preserve">Application </w:t>
      </w:r>
      <w:r w:rsidR="00002EEE" w:rsidRPr="00061E04">
        <w:rPr>
          <w:b/>
          <w:bCs/>
        </w:rPr>
        <w:t>Header Version 0x0</w:t>
      </w:r>
    </w:p>
    <w:tbl>
      <w:tblPr>
        <w:tblStyle w:val="TableGrid"/>
        <w:tblW w:w="0" w:type="auto"/>
        <w:tblLook w:val="04A0" w:firstRow="1" w:lastRow="0" w:firstColumn="1" w:lastColumn="0" w:noHBand="0" w:noVBand="1"/>
      </w:tblPr>
      <w:tblGrid>
        <w:gridCol w:w="1615"/>
        <w:gridCol w:w="810"/>
        <w:gridCol w:w="1620"/>
        <w:gridCol w:w="1890"/>
        <w:gridCol w:w="4855"/>
      </w:tblGrid>
      <w:tr w:rsidR="00002EEE" w14:paraId="3C9EE575" w14:textId="389FCA18" w:rsidTr="00061E04">
        <w:tc>
          <w:tcPr>
            <w:tcW w:w="1615" w:type="dxa"/>
          </w:tcPr>
          <w:p w14:paraId="42FB6FCB" w14:textId="3D40B35B" w:rsidR="00002EEE" w:rsidRPr="00216FE8" w:rsidRDefault="00002EEE" w:rsidP="00C05544">
            <w:pPr>
              <w:rPr>
                <w:b/>
                <w:bCs/>
              </w:rPr>
            </w:pPr>
            <w:r w:rsidRPr="00216FE8">
              <w:rPr>
                <w:b/>
                <w:bCs/>
              </w:rPr>
              <w:t>Offset from Start of Header</w:t>
            </w:r>
          </w:p>
        </w:tc>
        <w:tc>
          <w:tcPr>
            <w:tcW w:w="810" w:type="dxa"/>
          </w:tcPr>
          <w:p w14:paraId="42FC954A" w14:textId="7971CD29" w:rsidR="00002EEE" w:rsidRPr="00216FE8" w:rsidRDefault="00002EEE" w:rsidP="00C05544">
            <w:pPr>
              <w:rPr>
                <w:b/>
                <w:bCs/>
              </w:rPr>
            </w:pPr>
            <w:r w:rsidRPr="00216FE8">
              <w:rPr>
                <w:b/>
                <w:bCs/>
              </w:rPr>
              <w:t>Bytes</w:t>
            </w:r>
          </w:p>
        </w:tc>
        <w:tc>
          <w:tcPr>
            <w:tcW w:w="1620" w:type="dxa"/>
          </w:tcPr>
          <w:p w14:paraId="519787F6" w14:textId="6E31440B" w:rsidR="00002EEE" w:rsidRPr="00216FE8" w:rsidRDefault="00002EEE" w:rsidP="00C05544">
            <w:pPr>
              <w:rPr>
                <w:b/>
                <w:bCs/>
              </w:rPr>
            </w:pPr>
            <w:r w:rsidRPr="00216FE8">
              <w:rPr>
                <w:b/>
                <w:bCs/>
              </w:rPr>
              <w:t>Type</w:t>
            </w:r>
          </w:p>
        </w:tc>
        <w:tc>
          <w:tcPr>
            <w:tcW w:w="1890" w:type="dxa"/>
          </w:tcPr>
          <w:p w14:paraId="6EF809DA" w14:textId="1FD53679" w:rsidR="00002EEE" w:rsidRPr="00216FE8" w:rsidRDefault="00002EEE" w:rsidP="00C05544">
            <w:pPr>
              <w:rPr>
                <w:b/>
                <w:bCs/>
              </w:rPr>
            </w:pPr>
            <w:r w:rsidRPr="00216FE8">
              <w:rPr>
                <w:b/>
                <w:bCs/>
              </w:rPr>
              <w:t>Contents</w:t>
            </w:r>
          </w:p>
        </w:tc>
        <w:tc>
          <w:tcPr>
            <w:tcW w:w="4855" w:type="dxa"/>
          </w:tcPr>
          <w:p w14:paraId="6518D3F5" w14:textId="54FAB9AE" w:rsidR="00002EEE" w:rsidRPr="00216FE8" w:rsidRDefault="00002EEE" w:rsidP="00C05544">
            <w:pPr>
              <w:rPr>
                <w:b/>
                <w:bCs/>
              </w:rPr>
            </w:pPr>
            <w:r w:rsidRPr="00216FE8">
              <w:rPr>
                <w:b/>
                <w:bCs/>
              </w:rPr>
              <w:t>Note</w:t>
            </w:r>
          </w:p>
        </w:tc>
      </w:tr>
      <w:tr w:rsidR="00002EEE" w14:paraId="1C21184E" w14:textId="048844A9" w:rsidTr="00061E04">
        <w:tc>
          <w:tcPr>
            <w:tcW w:w="1615" w:type="dxa"/>
          </w:tcPr>
          <w:p w14:paraId="36D59DAF" w14:textId="00380E5A" w:rsidR="00002EEE" w:rsidRDefault="00002EEE" w:rsidP="00061E04">
            <w:pPr>
              <w:jc w:val="center"/>
            </w:pPr>
            <w:r>
              <w:t>0x0</w:t>
            </w:r>
          </w:p>
        </w:tc>
        <w:tc>
          <w:tcPr>
            <w:tcW w:w="810" w:type="dxa"/>
          </w:tcPr>
          <w:p w14:paraId="3C0F16CB" w14:textId="31B2384E" w:rsidR="00002EEE" w:rsidRDefault="00002EEE" w:rsidP="00061E04">
            <w:pPr>
              <w:jc w:val="center"/>
            </w:pPr>
            <w:r>
              <w:t>4</w:t>
            </w:r>
          </w:p>
        </w:tc>
        <w:tc>
          <w:tcPr>
            <w:tcW w:w="1620" w:type="dxa"/>
          </w:tcPr>
          <w:p w14:paraId="08257812" w14:textId="1FBF5F84" w:rsidR="00002EEE" w:rsidRDefault="00216FE8" w:rsidP="00061E04">
            <w:pPr>
              <w:jc w:val="center"/>
            </w:pPr>
            <w:r>
              <w:t>uint32_t</w:t>
            </w:r>
          </w:p>
        </w:tc>
        <w:tc>
          <w:tcPr>
            <w:tcW w:w="1890" w:type="dxa"/>
          </w:tcPr>
          <w:p w14:paraId="29EA49E1" w14:textId="49CFDE50" w:rsidR="00002EEE" w:rsidRDefault="00004756" w:rsidP="00061E04">
            <w:pPr>
              <w:jc w:val="center"/>
            </w:pPr>
            <w:r>
              <w:t>MAGIC_WORD</w:t>
            </w:r>
          </w:p>
        </w:tc>
        <w:tc>
          <w:tcPr>
            <w:tcW w:w="4855" w:type="dxa"/>
          </w:tcPr>
          <w:p w14:paraId="15C3E86A" w14:textId="77777777" w:rsidR="00002EEE" w:rsidRDefault="00002EEE" w:rsidP="00C05544">
            <w:r>
              <w:t>Beginning of header magic word.</w:t>
            </w:r>
          </w:p>
          <w:p w14:paraId="3D525575" w14:textId="77777777" w:rsidR="00004756" w:rsidRDefault="00004756" w:rsidP="00C05544">
            <w:r>
              <w:t>0xFFFFFFFF: No firmware image has been flashed. Do not read this sector.</w:t>
            </w:r>
          </w:p>
          <w:p w14:paraId="7ABEB506" w14:textId="3B4E9F9A" w:rsidR="00004756" w:rsidRDefault="00004756" w:rsidP="00C05544">
            <w:r>
              <w:t>0x</w:t>
            </w:r>
            <w:r w:rsidR="00EA5B2A">
              <w:t>AD5BEEE</w:t>
            </w:r>
            <w:r>
              <w:t>: A header and firmware image are present and can be validated for booting.</w:t>
            </w:r>
          </w:p>
        </w:tc>
      </w:tr>
      <w:tr w:rsidR="00002EEE" w14:paraId="7C60A316" w14:textId="013398C6" w:rsidTr="00061E04">
        <w:tc>
          <w:tcPr>
            <w:tcW w:w="1615" w:type="dxa"/>
          </w:tcPr>
          <w:p w14:paraId="3CAE1A77" w14:textId="5927FA51" w:rsidR="00002EEE" w:rsidRDefault="00002EEE" w:rsidP="00061E04">
            <w:pPr>
              <w:jc w:val="center"/>
            </w:pPr>
            <w:r>
              <w:t>0x4</w:t>
            </w:r>
          </w:p>
        </w:tc>
        <w:tc>
          <w:tcPr>
            <w:tcW w:w="810" w:type="dxa"/>
          </w:tcPr>
          <w:p w14:paraId="7E3A0E8F" w14:textId="431A5690" w:rsidR="00002EEE" w:rsidRDefault="00002EEE" w:rsidP="00061E04">
            <w:pPr>
              <w:jc w:val="center"/>
            </w:pPr>
            <w:r>
              <w:t>4</w:t>
            </w:r>
          </w:p>
        </w:tc>
        <w:tc>
          <w:tcPr>
            <w:tcW w:w="1620" w:type="dxa"/>
          </w:tcPr>
          <w:p w14:paraId="51F1B86C" w14:textId="646CC11A" w:rsidR="00002EEE" w:rsidRDefault="00216FE8" w:rsidP="00061E04">
            <w:pPr>
              <w:jc w:val="center"/>
            </w:pPr>
            <w:r>
              <w:t>uint32_t</w:t>
            </w:r>
          </w:p>
        </w:tc>
        <w:tc>
          <w:tcPr>
            <w:tcW w:w="1890" w:type="dxa"/>
          </w:tcPr>
          <w:p w14:paraId="144D8128" w14:textId="207C0C54" w:rsidR="00002EEE" w:rsidRDefault="00002EEE" w:rsidP="00061E04">
            <w:pPr>
              <w:jc w:val="center"/>
            </w:pPr>
            <w:r>
              <w:t>HEADER_VERSION</w:t>
            </w:r>
          </w:p>
        </w:tc>
        <w:tc>
          <w:tcPr>
            <w:tcW w:w="4855" w:type="dxa"/>
          </w:tcPr>
          <w:p w14:paraId="3378A57E" w14:textId="53EE6981" w:rsidR="00002EEE" w:rsidRDefault="00002EEE" w:rsidP="00C05544">
            <w:r>
              <w:t>Header version number.</w:t>
            </w:r>
          </w:p>
        </w:tc>
      </w:tr>
      <w:tr w:rsidR="00002EEE" w14:paraId="4E725D10" w14:textId="3671AA24" w:rsidTr="00061E04">
        <w:tc>
          <w:tcPr>
            <w:tcW w:w="1615" w:type="dxa"/>
          </w:tcPr>
          <w:p w14:paraId="71BAAE83" w14:textId="1BD16AEC" w:rsidR="00002EEE" w:rsidRDefault="00216FE8" w:rsidP="00061E04">
            <w:pPr>
              <w:jc w:val="center"/>
            </w:pPr>
            <w:r>
              <w:t>0x8</w:t>
            </w:r>
          </w:p>
        </w:tc>
        <w:tc>
          <w:tcPr>
            <w:tcW w:w="810" w:type="dxa"/>
          </w:tcPr>
          <w:p w14:paraId="21C5D04D" w14:textId="5BA81F00" w:rsidR="00002EEE" w:rsidRDefault="00216FE8" w:rsidP="00061E04">
            <w:pPr>
              <w:jc w:val="center"/>
            </w:pPr>
            <w:r>
              <w:t>4</w:t>
            </w:r>
          </w:p>
        </w:tc>
        <w:tc>
          <w:tcPr>
            <w:tcW w:w="1620" w:type="dxa"/>
          </w:tcPr>
          <w:p w14:paraId="5A482868" w14:textId="0AC9EAD1" w:rsidR="00002EEE" w:rsidRDefault="00216FE8" w:rsidP="00061E04">
            <w:pPr>
              <w:jc w:val="center"/>
            </w:pPr>
            <w:r>
              <w:t>uint32_t</w:t>
            </w:r>
          </w:p>
        </w:tc>
        <w:tc>
          <w:tcPr>
            <w:tcW w:w="1890" w:type="dxa"/>
          </w:tcPr>
          <w:p w14:paraId="3CD4E56D" w14:textId="277EEED9" w:rsidR="00002EEE" w:rsidRDefault="00216FE8" w:rsidP="00061E04">
            <w:pPr>
              <w:jc w:val="center"/>
            </w:pPr>
            <w:r>
              <w:t>LEN_BYTES</w:t>
            </w:r>
          </w:p>
        </w:tc>
        <w:tc>
          <w:tcPr>
            <w:tcW w:w="4855" w:type="dxa"/>
          </w:tcPr>
          <w:p w14:paraId="4199047A" w14:textId="16CFA036" w:rsidR="00002EEE" w:rsidRDefault="00216FE8" w:rsidP="00C05544">
            <w:r>
              <w:t>Length of application data, in bytes.</w:t>
            </w:r>
          </w:p>
        </w:tc>
      </w:tr>
      <w:tr w:rsidR="00216FE8" w14:paraId="48E5D55F" w14:textId="77777777" w:rsidTr="00061E04">
        <w:tc>
          <w:tcPr>
            <w:tcW w:w="1615" w:type="dxa"/>
          </w:tcPr>
          <w:p w14:paraId="7EF15D19" w14:textId="1066E01A" w:rsidR="00216FE8" w:rsidRDefault="00216FE8" w:rsidP="00061E04">
            <w:pPr>
              <w:jc w:val="center"/>
            </w:pPr>
            <w:r>
              <w:t>0xB</w:t>
            </w:r>
          </w:p>
        </w:tc>
        <w:tc>
          <w:tcPr>
            <w:tcW w:w="810" w:type="dxa"/>
          </w:tcPr>
          <w:p w14:paraId="0C8D9241" w14:textId="55AFFDCA" w:rsidR="00216FE8" w:rsidRDefault="00216FE8" w:rsidP="00061E04">
            <w:pPr>
              <w:jc w:val="center"/>
            </w:pPr>
            <w:r>
              <w:t>4</w:t>
            </w:r>
          </w:p>
        </w:tc>
        <w:tc>
          <w:tcPr>
            <w:tcW w:w="1620" w:type="dxa"/>
          </w:tcPr>
          <w:p w14:paraId="2E3078FE" w14:textId="5A1045C9" w:rsidR="00216FE8" w:rsidRDefault="00216FE8" w:rsidP="00061E04">
            <w:pPr>
              <w:jc w:val="center"/>
            </w:pPr>
            <w:r>
              <w:t>uint32_t</w:t>
            </w:r>
          </w:p>
        </w:tc>
        <w:tc>
          <w:tcPr>
            <w:tcW w:w="1890" w:type="dxa"/>
          </w:tcPr>
          <w:p w14:paraId="149E76A7" w14:textId="1368C0FC" w:rsidR="00216FE8" w:rsidRDefault="00216FE8" w:rsidP="00061E04">
            <w:pPr>
              <w:jc w:val="center"/>
            </w:pPr>
            <w:r>
              <w:t>CRC</w:t>
            </w:r>
          </w:p>
        </w:tc>
        <w:tc>
          <w:tcPr>
            <w:tcW w:w="4855" w:type="dxa"/>
          </w:tcPr>
          <w:p w14:paraId="1E3A97FF" w14:textId="76BA6F08" w:rsidR="00216FE8" w:rsidRDefault="00216FE8" w:rsidP="00C05544">
            <w:r>
              <w:t>CRC32 of application data.</w:t>
            </w:r>
          </w:p>
        </w:tc>
      </w:tr>
      <w:tr w:rsidR="00061E04" w14:paraId="1428E947" w14:textId="77777777" w:rsidTr="00061E04">
        <w:tc>
          <w:tcPr>
            <w:tcW w:w="1615" w:type="dxa"/>
          </w:tcPr>
          <w:p w14:paraId="0B74817F" w14:textId="654A8B6B" w:rsidR="00061E04" w:rsidRDefault="00061E04" w:rsidP="00061E04">
            <w:pPr>
              <w:jc w:val="center"/>
            </w:pPr>
            <w:r>
              <w:t>0xD</w:t>
            </w:r>
          </w:p>
        </w:tc>
        <w:tc>
          <w:tcPr>
            <w:tcW w:w="810" w:type="dxa"/>
          </w:tcPr>
          <w:p w14:paraId="0F989206" w14:textId="77D38752" w:rsidR="00061E04" w:rsidRDefault="00061E04" w:rsidP="00061E04">
            <w:pPr>
              <w:jc w:val="center"/>
            </w:pPr>
            <w:r>
              <w:t>4</w:t>
            </w:r>
          </w:p>
        </w:tc>
        <w:tc>
          <w:tcPr>
            <w:tcW w:w="1620" w:type="dxa"/>
          </w:tcPr>
          <w:p w14:paraId="6B269C16" w14:textId="6CDD6665" w:rsidR="00061E04" w:rsidRDefault="00061E04" w:rsidP="00061E04">
            <w:pPr>
              <w:jc w:val="center"/>
            </w:pPr>
            <w:r>
              <w:t>uint32_t</w:t>
            </w:r>
          </w:p>
        </w:tc>
        <w:tc>
          <w:tcPr>
            <w:tcW w:w="1890" w:type="dxa"/>
          </w:tcPr>
          <w:p w14:paraId="433EE2C4" w14:textId="06362EDE" w:rsidR="00061E04" w:rsidRDefault="00061E04" w:rsidP="00061E04">
            <w:pPr>
              <w:jc w:val="center"/>
            </w:pPr>
            <w:r>
              <w:t>STATUS</w:t>
            </w:r>
          </w:p>
        </w:tc>
        <w:tc>
          <w:tcPr>
            <w:tcW w:w="4855" w:type="dxa"/>
          </w:tcPr>
          <w:p w14:paraId="3E46E19F" w14:textId="2F4AB5F5" w:rsidR="00061E04" w:rsidRDefault="00061E04" w:rsidP="00C05544">
            <w:r>
              <w:t>0xFFFFFFFF</w:t>
            </w:r>
            <w:r w:rsidR="008E5AEA">
              <w:t xml:space="preserve"> (BLANK): Firmware partition has been </w:t>
            </w:r>
            <w:proofErr w:type="gramStart"/>
            <w:r w:rsidR="008E5AEA">
              <w:t>erased,</w:t>
            </w:r>
            <w:proofErr w:type="gramEnd"/>
            <w:r w:rsidR="008E5AEA">
              <w:t xml:space="preserve"> new header has not been written yet.</w:t>
            </w:r>
          </w:p>
          <w:p w14:paraId="6599E0CC" w14:textId="6BA1D91F" w:rsidR="008E5AEA" w:rsidRDefault="008E5AEA" w:rsidP="00C05544">
            <w:r>
              <w:t>0xFFADFFFF (VALID): Firmware partition has had its checksum verified (or overridden by a debugger that knows that it’s valid, despite the checksum not matching), and is bootable.</w:t>
            </w:r>
          </w:p>
          <w:p w14:paraId="5F02E8E1" w14:textId="4276A0C7" w:rsidR="00061E04" w:rsidRDefault="00061E04" w:rsidP="00C05544">
            <w:r>
              <w:t>0xDEADFFFF</w:t>
            </w:r>
            <w:r w:rsidR="008E5AEA">
              <w:t xml:space="preserve"> (STALE)</w:t>
            </w:r>
            <w:r>
              <w:t>: Usable, but try the other image first.</w:t>
            </w:r>
          </w:p>
          <w:p w14:paraId="5E8E4CE6" w14:textId="78F64AEA" w:rsidR="00061E04" w:rsidRDefault="00061E04" w:rsidP="00C05544">
            <w:r>
              <w:t>0xDEADDEAD: Do not use this firmware image.</w:t>
            </w:r>
          </w:p>
        </w:tc>
      </w:tr>
    </w:tbl>
    <w:p w14:paraId="665E9FA7" w14:textId="77777777" w:rsidR="00002EEE" w:rsidRPr="00C05544" w:rsidRDefault="00002EEE" w:rsidP="00C05544"/>
    <w:p w14:paraId="28A3CC96" w14:textId="6A3D2C41" w:rsidR="00C05544" w:rsidRDefault="00C05544" w:rsidP="00C05544">
      <w:pPr>
        <w:pStyle w:val="Heading2"/>
        <w:numPr>
          <w:ilvl w:val="1"/>
          <w:numId w:val="19"/>
        </w:numPr>
      </w:pPr>
      <w:r>
        <w:t>Bootloader</w:t>
      </w:r>
    </w:p>
    <w:p w14:paraId="0CA4C14C" w14:textId="26D54062" w:rsidR="00061E04" w:rsidRDefault="00061E04" w:rsidP="00061E04">
      <w:r>
        <w:t xml:space="preserve">The bootloader </w:t>
      </w:r>
      <w:r w:rsidR="00004756">
        <w:t xml:space="preserve">checks </w:t>
      </w:r>
      <w:r>
        <w:t xml:space="preserve">which firmware image(s) are </w:t>
      </w:r>
      <w:r w:rsidR="00004756">
        <w:t>valid and bootable by computing a CRC32 across each available firmware image, and then booting to the best available option.</w:t>
      </w:r>
    </w:p>
    <w:p w14:paraId="3818463E" w14:textId="409D97D4" w:rsidR="00004756" w:rsidRDefault="00004756" w:rsidP="00061E04">
      <w:r>
        <w:t>The bootloader uses the MAGIC_WORD field of each application header to check whether the firmware image and header have been flashed, or if the partition is blank. Headers starting with 0x</w:t>
      </w:r>
      <w:r w:rsidR="00EA5B2A">
        <w:t>AD5BEEE</w:t>
      </w:r>
      <w:r>
        <w:t xml:space="preserve"> indicate that a firmware image and header have been flashed to the partition, while headers starting with 0xFFFFFFFFFFFF indicate that the partition is empty and should not be validated.</w:t>
      </w:r>
    </w:p>
    <w:p w14:paraId="7C7F2BF0" w14:textId="369AC1BD" w:rsidR="00004756" w:rsidRDefault="00004756" w:rsidP="00061E04">
      <w:r>
        <w:t>Each header includes a STATUS word that can be used to indicate its boot priority. By default, freshly flashed firmware images come with a STATUS word of 0xFF</w:t>
      </w:r>
      <w:r w:rsidR="0074699F">
        <w:t>AD</w:t>
      </w:r>
      <w:r>
        <w:t>FFFF, indicating that it is the newest firmware image. When a firmware image is used to flash a new image onto the complementary firmware partition, it marks itself as stale by setting its own STATUS word to 0xDEADFFFFF. This indicates to the bootloader that this firmware image is still valid and bootable, but the other image (with STATUS word 0xFF</w:t>
      </w:r>
      <w:r w:rsidR="0074699F">
        <w:t>AD</w:t>
      </w:r>
      <w:r>
        <w:t>FFFF) should be preferred during boot.</w:t>
      </w:r>
    </w:p>
    <w:p w14:paraId="7B879EAB" w14:textId="621828BD" w:rsidR="000227C7" w:rsidRPr="00061E04" w:rsidRDefault="000227C7" w:rsidP="00061E04">
      <w:r>
        <w:t>A firmware upgrade can be rolled back by marking the new firmware image (the one to be rolled back) with a status word of 0xDEADDEAD. The bootloader will refuse to boot a firmware with a STATUS word of 0xDEADDEAD, and will boot the previous firmware version (with STATUS word 0xDEADFFFF) instead.</w:t>
      </w:r>
    </w:p>
    <w:p w14:paraId="75C3D399" w14:textId="77777777" w:rsidR="008E5AEA" w:rsidRDefault="008E5AEA">
      <w:pPr>
        <w:rPr>
          <w:rFonts w:ascii="Poppins SemiBold" w:eastAsiaTheme="majorEastAsia" w:hAnsi="Poppins SemiBold" w:cstheme="majorBidi"/>
          <w:b/>
          <w:color w:val="FFCB00"/>
          <w:sz w:val="26"/>
          <w:szCs w:val="26"/>
        </w:rPr>
      </w:pPr>
      <w:r>
        <w:br w:type="page"/>
      </w:r>
    </w:p>
    <w:p w14:paraId="032C79B8" w14:textId="3B137D89" w:rsidR="00C05544" w:rsidRDefault="00061E04" w:rsidP="00C05544">
      <w:pPr>
        <w:pStyle w:val="Heading2"/>
        <w:numPr>
          <w:ilvl w:val="1"/>
          <w:numId w:val="19"/>
        </w:numPr>
      </w:pPr>
      <w:r>
        <w:lastRenderedPageBreak/>
        <w:t>OTA Update</w:t>
      </w:r>
      <w:r w:rsidR="00D8054B">
        <w:t>s</w:t>
      </w:r>
    </w:p>
    <w:p w14:paraId="1BD5B3FE" w14:textId="5E680FA7" w:rsidR="00D8054B" w:rsidRDefault="00D8054B" w:rsidP="00D8054B">
      <w:r>
        <w:t xml:space="preserve">Over The Air (OTA) updates provide an alternative to USB DFU updates, allowing the </w:t>
      </w:r>
      <w:proofErr w:type="spellStart"/>
      <w:r>
        <w:t>ADSBee</w:t>
      </w:r>
      <w:proofErr w:type="spellEnd"/>
      <w:r>
        <w:t xml:space="preserve"> 1090 to be updated via one of its console interfaces without the need to access the BOOT button or exposed test point in order to put the device into USB DFU mode as a mass storage device.</w:t>
      </w:r>
    </w:p>
    <w:p w14:paraId="3E088FF2" w14:textId="25C88872" w:rsidR="00D8054B" w:rsidRPr="00D8054B" w:rsidRDefault="00D8054B" w:rsidP="00D8054B">
      <w:r>
        <w:t xml:space="preserve">NOTE: If you have physical access to the </w:t>
      </w:r>
      <w:proofErr w:type="spellStart"/>
      <w:r>
        <w:t>ADSBee</w:t>
      </w:r>
      <w:proofErr w:type="spellEnd"/>
      <w:r>
        <w:t xml:space="preserve"> 1090, a USB DFU operation is usually faster and simpler than an OTA update. OTA updates are intended for embedded applications or receiver installations where the </w:t>
      </w:r>
      <w:proofErr w:type="spellStart"/>
      <w:r>
        <w:t>ADSBee</w:t>
      </w:r>
      <w:proofErr w:type="spellEnd"/>
      <w:r>
        <w:t xml:space="preserve"> 1090 needs to have its firmware upgraded remotely.</w:t>
      </w:r>
    </w:p>
    <w:p w14:paraId="4D78B903" w14:textId="1B5D1A73" w:rsidR="00D8054B" w:rsidRPr="00D8054B" w:rsidRDefault="00D8054B" w:rsidP="00D8054B">
      <w:pPr>
        <w:pStyle w:val="Heading3"/>
        <w:numPr>
          <w:ilvl w:val="2"/>
          <w:numId w:val="19"/>
        </w:numPr>
      </w:pPr>
      <w:proofErr w:type="gramStart"/>
      <w:r>
        <w:t>.</w:t>
      </w:r>
      <w:proofErr w:type="spellStart"/>
      <w:r>
        <w:t>ota</w:t>
      </w:r>
      <w:proofErr w:type="spellEnd"/>
      <w:proofErr w:type="gramEnd"/>
      <w:r>
        <w:t xml:space="preserve"> File Structure</w:t>
      </w:r>
    </w:p>
    <w:p w14:paraId="59AD5C02" w14:textId="77777777" w:rsidR="001305CC" w:rsidRDefault="001305CC">
      <w:r>
        <w:t>OTA updates are conducted by sending the binary contents of a .</w:t>
      </w:r>
      <w:proofErr w:type="spellStart"/>
      <w:r>
        <w:t>ota</w:t>
      </w:r>
      <w:proofErr w:type="spellEnd"/>
      <w:r>
        <w:t xml:space="preserve"> file over the serial console, either directly on the USB CONSOLE interface or via the network console interface.</w:t>
      </w:r>
    </w:p>
    <w:p w14:paraId="71D465A8" w14:textId="015DBB6D" w:rsidR="008E5AEA" w:rsidRDefault="008E5AEA">
      <w:r>
        <w:t xml:space="preserve">Due to the RP2040 not supporting automatically compiled position-independent-code, the application binary is linked separately for each available application slot in flash, and the .OTA file contains an array of headers and applications, one for each possible application slot. During an OTA flashing operation, the master device that is flashing the file first queries the </w:t>
      </w:r>
      <w:proofErr w:type="spellStart"/>
      <w:r>
        <w:t>ADSBee</w:t>
      </w:r>
      <w:proofErr w:type="spellEnd"/>
      <w:r>
        <w:t xml:space="preserve"> for which linked version of the firmware to send, and then sends the header and application data for the relevant partition.</w:t>
      </w:r>
    </w:p>
    <w:p w14:paraId="39DBBF95" w14:textId="6FC86E33" w:rsidR="001305CC" w:rsidRDefault="00D8054B">
      <w:proofErr w:type="gramStart"/>
      <w:r>
        <w:t>.</w:t>
      </w:r>
      <w:proofErr w:type="spellStart"/>
      <w:r>
        <w:t>ota</w:t>
      </w:r>
      <w:proofErr w:type="spellEnd"/>
      <w:proofErr w:type="gramEnd"/>
      <w:r w:rsidR="001305CC">
        <w:t xml:space="preserve"> File Structure</w:t>
      </w:r>
    </w:p>
    <w:tbl>
      <w:tblPr>
        <w:tblStyle w:val="TableGrid"/>
        <w:tblW w:w="0" w:type="auto"/>
        <w:tblLook w:val="04A0" w:firstRow="1" w:lastRow="0" w:firstColumn="1" w:lastColumn="0" w:noHBand="0" w:noVBand="1"/>
      </w:tblPr>
      <w:tblGrid>
        <w:gridCol w:w="3596"/>
        <w:gridCol w:w="3597"/>
        <w:gridCol w:w="3597"/>
      </w:tblGrid>
      <w:tr w:rsidR="001305CC" w14:paraId="759A5DA1" w14:textId="77777777" w:rsidTr="001305CC">
        <w:tc>
          <w:tcPr>
            <w:tcW w:w="3596" w:type="dxa"/>
          </w:tcPr>
          <w:p w14:paraId="452F8E24" w14:textId="0FDBD528" w:rsidR="001305CC" w:rsidRPr="00D8054B" w:rsidRDefault="001305CC">
            <w:pPr>
              <w:rPr>
                <w:b/>
                <w:bCs/>
              </w:rPr>
            </w:pPr>
            <w:r w:rsidRPr="00D8054B">
              <w:rPr>
                <w:b/>
                <w:bCs/>
              </w:rPr>
              <w:t>Section</w:t>
            </w:r>
          </w:p>
        </w:tc>
        <w:tc>
          <w:tcPr>
            <w:tcW w:w="3597" w:type="dxa"/>
          </w:tcPr>
          <w:p w14:paraId="4C6CD152" w14:textId="3FDA22E1" w:rsidR="001305CC" w:rsidRPr="00D8054B" w:rsidRDefault="001305CC">
            <w:pPr>
              <w:rPr>
                <w:b/>
                <w:bCs/>
              </w:rPr>
            </w:pPr>
            <w:r w:rsidRPr="00D8054B">
              <w:rPr>
                <w:b/>
                <w:bCs/>
              </w:rPr>
              <w:t>Length</w:t>
            </w:r>
          </w:p>
        </w:tc>
        <w:tc>
          <w:tcPr>
            <w:tcW w:w="3597" w:type="dxa"/>
          </w:tcPr>
          <w:p w14:paraId="05A71341" w14:textId="66688152" w:rsidR="001305CC" w:rsidRPr="00D8054B" w:rsidRDefault="001305CC">
            <w:pPr>
              <w:rPr>
                <w:b/>
                <w:bCs/>
              </w:rPr>
            </w:pPr>
            <w:r w:rsidRPr="00D8054B">
              <w:rPr>
                <w:b/>
                <w:bCs/>
              </w:rPr>
              <w:t>Description</w:t>
            </w:r>
          </w:p>
        </w:tc>
      </w:tr>
      <w:tr w:rsidR="008E5AEA" w14:paraId="18E2CAC6" w14:textId="77777777" w:rsidTr="001305CC">
        <w:tc>
          <w:tcPr>
            <w:tcW w:w="3596" w:type="dxa"/>
          </w:tcPr>
          <w:p w14:paraId="4CAF2CB9" w14:textId="7F5579FD" w:rsidR="008E5AEA" w:rsidRDefault="008E5AEA" w:rsidP="00D8054B">
            <w:pPr>
              <w:jc w:val="center"/>
            </w:pPr>
            <w:r>
              <w:t>NUM_APPS</w:t>
            </w:r>
          </w:p>
        </w:tc>
        <w:tc>
          <w:tcPr>
            <w:tcW w:w="3597" w:type="dxa"/>
          </w:tcPr>
          <w:p w14:paraId="77539FE7" w14:textId="789CB16C" w:rsidR="008E5AEA" w:rsidRDefault="008E5AEA" w:rsidP="00D8054B">
            <w:pPr>
              <w:jc w:val="center"/>
            </w:pPr>
            <w:r>
              <w:t>4 Bytes</w:t>
            </w:r>
          </w:p>
        </w:tc>
        <w:tc>
          <w:tcPr>
            <w:tcW w:w="3597" w:type="dxa"/>
          </w:tcPr>
          <w:p w14:paraId="5E2A53EE" w14:textId="2F4DA9E1" w:rsidR="008E5AEA" w:rsidRDefault="008E5AEA">
            <w:r>
              <w:t>Number of applications contained within the file (for now, just 2).</w:t>
            </w:r>
          </w:p>
        </w:tc>
      </w:tr>
      <w:tr w:rsidR="008E5AEA" w14:paraId="23860D2B" w14:textId="77777777" w:rsidTr="001305CC">
        <w:tc>
          <w:tcPr>
            <w:tcW w:w="3596" w:type="dxa"/>
          </w:tcPr>
          <w:p w14:paraId="4619E212" w14:textId="5BD92FF0" w:rsidR="008E5AEA" w:rsidRDefault="008E5AEA" w:rsidP="00D8054B">
            <w:pPr>
              <w:jc w:val="center"/>
            </w:pPr>
            <w:r>
              <w:t>OFFSETS</w:t>
            </w:r>
          </w:p>
        </w:tc>
        <w:tc>
          <w:tcPr>
            <w:tcW w:w="3597" w:type="dxa"/>
          </w:tcPr>
          <w:p w14:paraId="6A02B091" w14:textId="7FC336E0" w:rsidR="008E5AEA" w:rsidRDefault="008E5AEA" w:rsidP="00D8054B">
            <w:pPr>
              <w:jc w:val="center"/>
            </w:pPr>
            <w:r>
              <w:t>4*NUM_APPS Bytes</w:t>
            </w:r>
          </w:p>
        </w:tc>
        <w:tc>
          <w:tcPr>
            <w:tcW w:w="3597" w:type="dxa"/>
          </w:tcPr>
          <w:p w14:paraId="043C9753" w14:textId="000DDDD5" w:rsidR="008E5AEA" w:rsidRDefault="008E5AEA">
            <w:r>
              <w:t>Offsets (in Bytes) of each header section from the beginning of the file. One 32-bit word per offset, in order from first header to last header.</w:t>
            </w:r>
          </w:p>
        </w:tc>
      </w:tr>
      <w:tr w:rsidR="001305CC" w14:paraId="4178270B" w14:textId="77777777" w:rsidTr="001305CC">
        <w:tc>
          <w:tcPr>
            <w:tcW w:w="3596" w:type="dxa"/>
          </w:tcPr>
          <w:p w14:paraId="4A6BD17E" w14:textId="27032479" w:rsidR="001305CC" w:rsidRDefault="001305CC" w:rsidP="00D8054B">
            <w:pPr>
              <w:jc w:val="center"/>
            </w:pPr>
            <w:r>
              <w:t>HEADER</w:t>
            </w:r>
            <w:r w:rsidR="008E5AEA">
              <w:t>_0</w:t>
            </w:r>
          </w:p>
        </w:tc>
        <w:tc>
          <w:tcPr>
            <w:tcW w:w="3597" w:type="dxa"/>
          </w:tcPr>
          <w:p w14:paraId="2550BBDF" w14:textId="40A1C732" w:rsidR="001305CC" w:rsidRDefault="001305CC" w:rsidP="00D8054B">
            <w:pPr>
              <w:jc w:val="center"/>
            </w:pPr>
            <w:r>
              <w:t>20 Bytes (Version 0x0)</w:t>
            </w:r>
          </w:p>
        </w:tc>
        <w:tc>
          <w:tcPr>
            <w:tcW w:w="3597" w:type="dxa"/>
          </w:tcPr>
          <w:p w14:paraId="25441F79" w14:textId="47E6AE92" w:rsidR="001305CC" w:rsidRDefault="001305CC">
            <w:r>
              <w:t>Contains</w:t>
            </w:r>
            <w:r w:rsidR="00A21155">
              <w:t xml:space="preserve"> application header information as described in the Application Header Version 0x0 table.</w:t>
            </w:r>
          </w:p>
        </w:tc>
      </w:tr>
      <w:tr w:rsidR="001305CC" w14:paraId="1F18F747" w14:textId="77777777" w:rsidTr="001305CC">
        <w:tc>
          <w:tcPr>
            <w:tcW w:w="3596" w:type="dxa"/>
          </w:tcPr>
          <w:p w14:paraId="397EB2C7" w14:textId="5DC27664" w:rsidR="001305CC" w:rsidRDefault="001305CC" w:rsidP="00D8054B">
            <w:pPr>
              <w:jc w:val="center"/>
            </w:pPr>
            <w:r>
              <w:t>APPLICATION</w:t>
            </w:r>
            <w:r w:rsidR="008E5AEA">
              <w:t>_0</w:t>
            </w:r>
          </w:p>
        </w:tc>
        <w:tc>
          <w:tcPr>
            <w:tcW w:w="3597" w:type="dxa"/>
          </w:tcPr>
          <w:p w14:paraId="4C9D57B4" w14:textId="56D0551E" w:rsidR="001305CC" w:rsidRDefault="001305CC" w:rsidP="00D8054B">
            <w:pPr>
              <w:jc w:val="center"/>
            </w:pPr>
            <w:r>
              <w:t>LEN Bytes</w:t>
            </w:r>
          </w:p>
        </w:tc>
        <w:tc>
          <w:tcPr>
            <w:tcW w:w="3597" w:type="dxa"/>
          </w:tcPr>
          <w:p w14:paraId="4B3A854F" w14:textId="2F8F860D" w:rsidR="001305CC" w:rsidRDefault="00A21155">
            <w:r>
              <w:t xml:space="preserve">Binary </w:t>
            </w:r>
            <w:r w:rsidR="00D8054B">
              <w:t>application data. LEN is the length of the application binary as described in the HEADER</w:t>
            </w:r>
            <w:r w:rsidR="008E5AEA">
              <w:t>_0</w:t>
            </w:r>
            <w:r w:rsidR="00D8054B">
              <w:t xml:space="preserve"> section.</w:t>
            </w:r>
          </w:p>
        </w:tc>
      </w:tr>
      <w:tr w:rsidR="008E5AEA" w14:paraId="1DE68531" w14:textId="77777777" w:rsidTr="001305CC">
        <w:tc>
          <w:tcPr>
            <w:tcW w:w="3596" w:type="dxa"/>
          </w:tcPr>
          <w:p w14:paraId="145E2D96" w14:textId="62F432A9" w:rsidR="008E5AEA" w:rsidRDefault="008E5AEA" w:rsidP="00D8054B">
            <w:pPr>
              <w:jc w:val="center"/>
            </w:pPr>
            <w:r>
              <w:t>…</w:t>
            </w:r>
          </w:p>
        </w:tc>
        <w:tc>
          <w:tcPr>
            <w:tcW w:w="3597" w:type="dxa"/>
          </w:tcPr>
          <w:p w14:paraId="7C0793A1" w14:textId="77777777" w:rsidR="008E5AEA" w:rsidRDefault="008E5AEA" w:rsidP="00D8054B">
            <w:pPr>
              <w:jc w:val="center"/>
            </w:pPr>
          </w:p>
        </w:tc>
        <w:tc>
          <w:tcPr>
            <w:tcW w:w="3597" w:type="dxa"/>
          </w:tcPr>
          <w:p w14:paraId="49B773E9" w14:textId="77777777" w:rsidR="008E5AEA" w:rsidRDefault="008E5AEA"/>
        </w:tc>
      </w:tr>
      <w:tr w:rsidR="008E5AEA" w14:paraId="4BCDA41A" w14:textId="77777777" w:rsidTr="001305CC">
        <w:tc>
          <w:tcPr>
            <w:tcW w:w="3596" w:type="dxa"/>
          </w:tcPr>
          <w:p w14:paraId="244F98C5" w14:textId="5EA44D0D" w:rsidR="008E5AEA" w:rsidRDefault="008E5AEA" w:rsidP="008E5AEA">
            <w:pPr>
              <w:jc w:val="center"/>
            </w:pPr>
            <w:r>
              <w:t>HEADER_NUM_APPS</w:t>
            </w:r>
          </w:p>
        </w:tc>
        <w:tc>
          <w:tcPr>
            <w:tcW w:w="3597" w:type="dxa"/>
          </w:tcPr>
          <w:p w14:paraId="1CA48ECB" w14:textId="4CB154CE" w:rsidR="008E5AEA" w:rsidRDefault="008E5AEA" w:rsidP="008E5AEA">
            <w:pPr>
              <w:jc w:val="center"/>
            </w:pPr>
            <w:r>
              <w:t>20 Bytes (Version 0x0)</w:t>
            </w:r>
          </w:p>
        </w:tc>
        <w:tc>
          <w:tcPr>
            <w:tcW w:w="3597" w:type="dxa"/>
          </w:tcPr>
          <w:p w14:paraId="7006B153" w14:textId="4A0F4F2F" w:rsidR="008E5AEA" w:rsidRDefault="008E5AEA" w:rsidP="008E5AEA">
            <w:r>
              <w:t>Contains application header information as described in the Application Header Version 0x0 table.</w:t>
            </w:r>
          </w:p>
        </w:tc>
      </w:tr>
      <w:tr w:rsidR="008E5AEA" w14:paraId="764987F6" w14:textId="77777777" w:rsidTr="001305CC">
        <w:tc>
          <w:tcPr>
            <w:tcW w:w="3596" w:type="dxa"/>
          </w:tcPr>
          <w:p w14:paraId="7838A00B" w14:textId="7510BFEC" w:rsidR="008E5AEA" w:rsidRDefault="008E5AEA" w:rsidP="008E5AEA">
            <w:pPr>
              <w:jc w:val="center"/>
            </w:pPr>
            <w:r>
              <w:t>APPLICATION_NUM_APPS</w:t>
            </w:r>
          </w:p>
        </w:tc>
        <w:tc>
          <w:tcPr>
            <w:tcW w:w="3597" w:type="dxa"/>
          </w:tcPr>
          <w:p w14:paraId="2F60B185" w14:textId="485D8A93" w:rsidR="008E5AEA" w:rsidRDefault="008E5AEA" w:rsidP="008E5AEA">
            <w:pPr>
              <w:jc w:val="center"/>
            </w:pPr>
            <w:r>
              <w:t>LEN Bytes</w:t>
            </w:r>
          </w:p>
        </w:tc>
        <w:tc>
          <w:tcPr>
            <w:tcW w:w="3597" w:type="dxa"/>
          </w:tcPr>
          <w:p w14:paraId="2B8707F8" w14:textId="4DB85C57" w:rsidR="008E5AEA" w:rsidRDefault="008E5AEA" w:rsidP="008E5AEA">
            <w:r>
              <w:t>Binary application data. LEN is the length of the application binary as described in the HEADER</w:t>
            </w:r>
            <w:r>
              <w:t>_NUM_APPS</w:t>
            </w:r>
            <w:r>
              <w:t xml:space="preserve"> section.</w:t>
            </w:r>
          </w:p>
        </w:tc>
      </w:tr>
    </w:tbl>
    <w:p w14:paraId="5EBC478F" w14:textId="77777777" w:rsidR="004D19F3" w:rsidRDefault="004D19F3" w:rsidP="004D19F3">
      <w:pPr>
        <w:pStyle w:val="Heading3"/>
      </w:pPr>
    </w:p>
    <w:p w14:paraId="6B8C7CD7" w14:textId="77777777" w:rsidR="004D19F3" w:rsidRDefault="004D19F3">
      <w:pPr>
        <w:rPr>
          <w:rFonts w:ascii="Poppins" w:eastAsiaTheme="majorEastAsia" w:hAnsi="Poppins" w:cstheme="majorBidi"/>
          <w:color w:val="00AD4D"/>
          <w:sz w:val="24"/>
          <w:szCs w:val="24"/>
        </w:rPr>
      </w:pPr>
      <w:r>
        <w:br w:type="page"/>
      </w:r>
    </w:p>
    <w:p w14:paraId="7251BEDF" w14:textId="781227C4" w:rsidR="00D8054B" w:rsidRPr="00D8054B" w:rsidRDefault="00D8054B" w:rsidP="00D8054B">
      <w:pPr>
        <w:pStyle w:val="Heading3"/>
        <w:numPr>
          <w:ilvl w:val="2"/>
          <w:numId w:val="19"/>
        </w:numPr>
        <w:rPr>
          <w:rFonts w:ascii="Poppins SemiBold" w:hAnsi="Poppins SemiBold"/>
          <w:sz w:val="32"/>
          <w:szCs w:val="32"/>
        </w:rPr>
      </w:pPr>
      <w:r>
        <w:lastRenderedPageBreak/>
        <w:t>OTA Update Sequence</w:t>
      </w:r>
    </w:p>
    <w:tbl>
      <w:tblPr>
        <w:tblStyle w:val="TableGrid"/>
        <w:tblW w:w="0" w:type="auto"/>
        <w:tblLook w:val="04A0" w:firstRow="1" w:lastRow="0" w:firstColumn="1" w:lastColumn="0" w:noHBand="0" w:noVBand="1"/>
      </w:tblPr>
      <w:tblGrid>
        <w:gridCol w:w="2065"/>
        <w:gridCol w:w="2880"/>
        <w:gridCol w:w="5845"/>
      </w:tblGrid>
      <w:tr w:rsidR="004D19F3" w14:paraId="13E448FE" w14:textId="77777777" w:rsidTr="004D19F3">
        <w:tc>
          <w:tcPr>
            <w:tcW w:w="2065" w:type="dxa"/>
          </w:tcPr>
          <w:p w14:paraId="24408F6F" w14:textId="6DAE7044" w:rsidR="004D19F3" w:rsidRPr="004D19F3" w:rsidRDefault="004D19F3" w:rsidP="00D8054B">
            <w:pPr>
              <w:rPr>
                <w:b/>
                <w:bCs/>
              </w:rPr>
            </w:pPr>
            <w:r w:rsidRPr="004D19F3">
              <w:rPr>
                <w:b/>
                <w:bCs/>
              </w:rPr>
              <w:t>Direction</w:t>
            </w:r>
          </w:p>
        </w:tc>
        <w:tc>
          <w:tcPr>
            <w:tcW w:w="2880" w:type="dxa"/>
          </w:tcPr>
          <w:p w14:paraId="5BCB4F8B" w14:textId="36CA8DA1" w:rsidR="004D19F3" w:rsidRPr="004D19F3" w:rsidRDefault="004D19F3" w:rsidP="00D8054B">
            <w:pPr>
              <w:rPr>
                <w:b/>
                <w:bCs/>
              </w:rPr>
            </w:pPr>
            <w:r w:rsidRPr="004D19F3">
              <w:rPr>
                <w:b/>
                <w:bCs/>
              </w:rPr>
              <w:t>Text</w:t>
            </w:r>
          </w:p>
        </w:tc>
        <w:tc>
          <w:tcPr>
            <w:tcW w:w="5845" w:type="dxa"/>
          </w:tcPr>
          <w:p w14:paraId="21B76682" w14:textId="5FB692DD" w:rsidR="004D19F3" w:rsidRPr="004D19F3" w:rsidRDefault="004D19F3" w:rsidP="00D8054B">
            <w:pPr>
              <w:rPr>
                <w:b/>
                <w:bCs/>
              </w:rPr>
            </w:pPr>
            <w:r w:rsidRPr="004D19F3">
              <w:rPr>
                <w:b/>
                <w:bCs/>
              </w:rPr>
              <w:t>Note</w:t>
            </w:r>
          </w:p>
        </w:tc>
      </w:tr>
      <w:tr w:rsidR="004D19F3" w14:paraId="41A0422B" w14:textId="77777777" w:rsidTr="004D19F3">
        <w:tc>
          <w:tcPr>
            <w:tcW w:w="2065" w:type="dxa"/>
          </w:tcPr>
          <w:p w14:paraId="37D101DB" w14:textId="6C4213F0" w:rsidR="004D19F3" w:rsidRDefault="004D19F3" w:rsidP="004D19F3">
            <w:pPr>
              <w:jc w:val="center"/>
            </w:pPr>
            <w:r>
              <w:t>Send To Console</w:t>
            </w:r>
          </w:p>
        </w:tc>
        <w:tc>
          <w:tcPr>
            <w:tcW w:w="2880" w:type="dxa"/>
          </w:tcPr>
          <w:p w14:paraId="6840F045" w14:textId="246407D1" w:rsidR="004D19F3" w:rsidRDefault="004D19F3" w:rsidP="004D19F3">
            <w:pPr>
              <w:jc w:val="center"/>
            </w:pPr>
            <w:r>
              <w:t>AT+OTA=</w:t>
            </w:r>
            <w:r w:rsidR="00401737">
              <w:t>ERASE</w:t>
            </w:r>
            <w:r>
              <w:t>\r\n</w:t>
            </w:r>
          </w:p>
        </w:tc>
        <w:tc>
          <w:tcPr>
            <w:tcW w:w="5845" w:type="dxa"/>
          </w:tcPr>
          <w:p w14:paraId="1E4E6C5F" w14:textId="6433C831" w:rsidR="004D19F3" w:rsidRDefault="00E64251" w:rsidP="00D8054B">
            <w:r>
              <w:t>Begins erasing the complementary application flash sector and enables the sending of DATA blocks containing raw binary.</w:t>
            </w:r>
          </w:p>
        </w:tc>
      </w:tr>
      <w:tr w:rsidR="004D19F3" w14:paraId="05E4087A" w14:textId="77777777" w:rsidTr="004D19F3">
        <w:tc>
          <w:tcPr>
            <w:tcW w:w="2065" w:type="dxa"/>
          </w:tcPr>
          <w:p w14:paraId="3C17344D" w14:textId="4F642F86" w:rsidR="004D19F3" w:rsidRDefault="004D19F3" w:rsidP="004D19F3">
            <w:pPr>
              <w:jc w:val="center"/>
            </w:pPr>
            <w:r>
              <w:t>Console Reply</w:t>
            </w:r>
          </w:p>
        </w:tc>
        <w:tc>
          <w:tcPr>
            <w:tcW w:w="2880" w:type="dxa"/>
          </w:tcPr>
          <w:p w14:paraId="613E4F27" w14:textId="565259D2" w:rsidR="004D19F3" w:rsidRDefault="004D19F3" w:rsidP="004D19F3">
            <w:pPr>
              <w:jc w:val="center"/>
            </w:pPr>
            <w:r>
              <w:t>OK\r\n</w:t>
            </w:r>
          </w:p>
        </w:tc>
        <w:tc>
          <w:tcPr>
            <w:tcW w:w="5845" w:type="dxa"/>
          </w:tcPr>
          <w:p w14:paraId="0AC24B7D" w14:textId="77777777" w:rsidR="004D19F3" w:rsidRDefault="004D19F3" w:rsidP="00D8054B">
            <w:r>
              <w:t xml:space="preserve">When an “OK’ is received, it indicates that the complementary application flash sector (including header) </w:t>
            </w:r>
            <w:proofErr w:type="gramStart"/>
            <w:r>
              <w:t>have</w:t>
            </w:r>
            <w:proofErr w:type="gramEnd"/>
            <w:r>
              <w:t xml:space="preserve"> been erased and are prepared to receive an OTA update.</w:t>
            </w:r>
          </w:p>
          <w:p w14:paraId="77867E65" w14:textId="77777777" w:rsidR="00E64251" w:rsidRDefault="00E64251" w:rsidP="00D8054B"/>
          <w:p w14:paraId="2E6F7B90" w14:textId="521993A7" w:rsidR="00E64251" w:rsidRDefault="00E64251" w:rsidP="00D8054B">
            <w:r>
              <w:t>ERROR reply indicates that something went wrong and the OTA process should be aborted.</w:t>
            </w:r>
          </w:p>
        </w:tc>
      </w:tr>
      <w:tr w:rsidR="00401737" w14:paraId="7DAD195A" w14:textId="77777777" w:rsidTr="004D19F3">
        <w:tc>
          <w:tcPr>
            <w:tcW w:w="2065" w:type="dxa"/>
          </w:tcPr>
          <w:p w14:paraId="4BC1A2E2" w14:textId="050D649A" w:rsidR="00401737" w:rsidRDefault="00401737" w:rsidP="004D19F3">
            <w:pPr>
              <w:jc w:val="center"/>
            </w:pPr>
            <w:r>
              <w:t>Send to Console</w:t>
            </w:r>
          </w:p>
        </w:tc>
        <w:tc>
          <w:tcPr>
            <w:tcW w:w="2880" w:type="dxa"/>
          </w:tcPr>
          <w:p w14:paraId="5E92A186" w14:textId="024396AA" w:rsidR="00401737" w:rsidRDefault="00401737" w:rsidP="004D19F3">
            <w:pPr>
              <w:jc w:val="center"/>
            </w:pPr>
            <w:r>
              <w:t>AT+OTA=WRITE</w:t>
            </w:r>
          </w:p>
        </w:tc>
        <w:tc>
          <w:tcPr>
            <w:tcW w:w="5845" w:type="dxa"/>
          </w:tcPr>
          <w:p w14:paraId="3A4B8153" w14:textId="77777777" w:rsidR="00401737" w:rsidRDefault="00401737" w:rsidP="00D8054B"/>
        </w:tc>
      </w:tr>
      <w:tr w:rsidR="003C53A7" w14:paraId="79FFCD88" w14:textId="77777777" w:rsidTr="004D19F3">
        <w:tc>
          <w:tcPr>
            <w:tcW w:w="2065" w:type="dxa"/>
          </w:tcPr>
          <w:p w14:paraId="2938A251" w14:textId="77777777" w:rsidR="003C53A7" w:rsidRDefault="003C53A7" w:rsidP="004D19F3">
            <w:pPr>
              <w:jc w:val="center"/>
            </w:pPr>
          </w:p>
        </w:tc>
        <w:tc>
          <w:tcPr>
            <w:tcW w:w="2880" w:type="dxa"/>
          </w:tcPr>
          <w:p w14:paraId="7CB7C80D" w14:textId="77777777" w:rsidR="003C53A7" w:rsidRDefault="003C53A7" w:rsidP="004D19F3">
            <w:pPr>
              <w:jc w:val="center"/>
            </w:pPr>
          </w:p>
        </w:tc>
        <w:tc>
          <w:tcPr>
            <w:tcW w:w="5845" w:type="dxa"/>
          </w:tcPr>
          <w:p w14:paraId="318297A1" w14:textId="77777777" w:rsidR="003C53A7" w:rsidRDefault="003C53A7" w:rsidP="00D8054B"/>
        </w:tc>
      </w:tr>
      <w:tr w:rsidR="004D19F3" w14:paraId="72429AB1" w14:textId="77777777" w:rsidTr="004D19F3">
        <w:tc>
          <w:tcPr>
            <w:tcW w:w="2065" w:type="dxa"/>
          </w:tcPr>
          <w:p w14:paraId="1825D689" w14:textId="07359157" w:rsidR="004D19F3" w:rsidRDefault="004D19F3" w:rsidP="004D19F3">
            <w:pPr>
              <w:jc w:val="center"/>
            </w:pPr>
            <w:r>
              <w:t>Send to Console</w:t>
            </w:r>
          </w:p>
        </w:tc>
        <w:tc>
          <w:tcPr>
            <w:tcW w:w="2880" w:type="dxa"/>
          </w:tcPr>
          <w:p w14:paraId="7EA411AB" w14:textId="633C0881" w:rsidR="004D19F3" w:rsidRDefault="004D19F3" w:rsidP="004D19F3">
            <w:pPr>
              <w:jc w:val="center"/>
            </w:pPr>
            <w:r>
              <w:t>DATA=AAAALLLL</w:t>
            </w:r>
            <w:r w:rsidR="00CE5555">
              <w:t>ECCCC</w:t>
            </w:r>
            <w:r>
              <w:t>XXXX…</w:t>
            </w:r>
          </w:p>
        </w:tc>
        <w:tc>
          <w:tcPr>
            <w:tcW w:w="5845" w:type="dxa"/>
          </w:tcPr>
          <w:p w14:paraId="090D3BB1" w14:textId="77777777" w:rsidR="004D19F3" w:rsidRDefault="004D19F3" w:rsidP="00D8054B">
            <w:r>
              <w:t>The “DATA=” ASCII prefix indicates that the characters following the “=” sign are in raw binary (not human readable ASCII characters)</w:t>
            </w:r>
            <w:r w:rsidR="00E64251">
              <w:t>.</w:t>
            </w:r>
          </w:p>
          <w:p w14:paraId="32876CCC" w14:textId="77777777" w:rsidR="00E64251" w:rsidRDefault="00E64251" w:rsidP="00D8054B"/>
          <w:p w14:paraId="544C85AF" w14:textId="77777777" w:rsidR="00E64251" w:rsidRDefault="00E64251" w:rsidP="00D8054B">
            <w:r>
              <w:t>AAAA: uint32_t indicating the address offset from the start of the application header sector where the appended data should be written.</w:t>
            </w:r>
          </w:p>
          <w:p w14:paraId="18E199C9" w14:textId="77777777" w:rsidR="00E64251" w:rsidRDefault="00E64251" w:rsidP="00D8054B">
            <w:r>
              <w:t>LLLL: uint32_t indicating the number of raw binary Bytes following the address uint32_t.</w:t>
            </w:r>
          </w:p>
          <w:p w14:paraId="73C4A5E2" w14:textId="5F100D4D" w:rsidR="00CE5555" w:rsidRDefault="00CE5555" w:rsidP="00D8054B">
            <w:r>
              <w:t>E: Indicates whether a CRC32 checksum will be included. 0x01 if using a checksum for the sector, 0x00 if no checksum is included.</w:t>
            </w:r>
          </w:p>
          <w:p w14:paraId="616BA611" w14:textId="2AF8B8F0" w:rsidR="00CE5555" w:rsidRDefault="00CE5555" w:rsidP="00D8054B">
            <w:r>
              <w:t>CCCC: CRC32 checksum of the binary data (X’s) in this data block only. 0x00000000 when not in use.</w:t>
            </w:r>
          </w:p>
          <w:p w14:paraId="7746CD65" w14:textId="7CFE35AD" w:rsidR="00E64251" w:rsidRDefault="00E64251" w:rsidP="00D8054B">
            <w:r>
              <w:t>XXXX….: Raw binary bytes. Console will read raw binary data until it receives LLLL bytes or reaches a timeout value.</w:t>
            </w:r>
          </w:p>
        </w:tc>
      </w:tr>
      <w:tr w:rsidR="004D19F3" w14:paraId="67712245" w14:textId="77777777" w:rsidTr="004D19F3">
        <w:tc>
          <w:tcPr>
            <w:tcW w:w="2065" w:type="dxa"/>
          </w:tcPr>
          <w:p w14:paraId="0BE1BABB" w14:textId="20283843" w:rsidR="004D19F3" w:rsidRDefault="004D19F3" w:rsidP="004D19F3">
            <w:pPr>
              <w:jc w:val="center"/>
            </w:pPr>
            <w:r>
              <w:t>Console Reply</w:t>
            </w:r>
          </w:p>
        </w:tc>
        <w:tc>
          <w:tcPr>
            <w:tcW w:w="2880" w:type="dxa"/>
          </w:tcPr>
          <w:p w14:paraId="2732CE27" w14:textId="54BBD000" w:rsidR="004D19F3" w:rsidRDefault="00E64251" w:rsidP="004D19F3">
            <w:pPr>
              <w:jc w:val="center"/>
            </w:pPr>
            <w:r>
              <w:t>Flashed &lt;length&gt; Bytes at offset 0x&lt;</w:t>
            </w:r>
            <w:proofErr w:type="spellStart"/>
            <w:r>
              <w:t>addr</w:t>
            </w:r>
            <w:proofErr w:type="spellEnd"/>
            <w:r>
              <w:t>&gt;.\r\n</w:t>
            </w:r>
          </w:p>
          <w:p w14:paraId="6DC53E85" w14:textId="37462C23" w:rsidR="004D19F3" w:rsidRDefault="004D19F3" w:rsidP="004D19F3">
            <w:pPr>
              <w:jc w:val="center"/>
            </w:pPr>
            <w:r>
              <w:t>OK\r\n</w:t>
            </w:r>
          </w:p>
        </w:tc>
        <w:tc>
          <w:tcPr>
            <w:tcW w:w="5845" w:type="dxa"/>
          </w:tcPr>
          <w:p w14:paraId="3958D4A7" w14:textId="77777777" w:rsidR="004D19F3" w:rsidRDefault="00E64251" w:rsidP="00D8054B">
            <w:r>
              <w:t>Human-readable status message indicating the number of Bytes and the location they were flashed to.</w:t>
            </w:r>
          </w:p>
          <w:p w14:paraId="7D433091" w14:textId="77777777" w:rsidR="00E64251" w:rsidRDefault="00E64251" w:rsidP="00D8054B">
            <w:r>
              <w:t>OK indicates that the next data block can be sent.</w:t>
            </w:r>
          </w:p>
          <w:p w14:paraId="6153FA2C" w14:textId="77777777" w:rsidR="00E64251" w:rsidRDefault="00E64251" w:rsidP="00D8054B"/>
          <w:p w14:paraId="42FC6310" w14:textId="11AE3A6C" w:rsidR="00E64251" w:rsidRDefault="00E64251" w:rsidP="00D8054B">
            <w:r>
              <w:t>ERROR reply indicates that something went wrong and the OTA process should be aborted.</w:t>
            </w:r>
            <w:r w:rsidR="00CE5555">
              <w:t xml:space="preserve"> Future firmware versions may support the ability to erase targeted firmware sectors in order to allow </w:t>
            </w:r>
            <w:r w:rsidR="009B49EC">
              <w:t>flashing of individual sectors to be retried in case they get corrupted.</w:t>
            </w:r>
          </w:p>
        </w:tc>
      </w:tr>
      <w:tr w:rsidR="00E64251" w14:paraId="3C766B46" w14:textId="77777777" w:rsidTr="004D19F3">
        <w:tc>
          <w:tcPr>
            <w:tcW w:w="2065" w:type="dxa"/>
          </w:tcPr>
          <w:p w14:paraId="60CB3429" w14:textId="5CF42415" w:rsidR="00E64251" w:rsidRDefault="00E64251" w:rsidP="004D19F3">
            <w:pPr>
              <w:jc w:val="center"/>
            </w:pPr>
            <w:r>
              <w:t>Send to Console</w:t>
            </w:r>
          </w:p>
        </w:tc>
        <w:tc>
          <w:tcPr>
            <w:tcW w:w="2880" w:type="dxa"/>
          </w:tcPr>
          <w:p w14:paraId="6E9CFC48" w14:textId="3A622BE3" w:rsidR="00E64251" w:rsidRDefault="00E64251" w:rsidP="004D19F3">
            <w:pPr>
              <w:jc w:val="center"/>
            </w:pPr>
            <w:r>
              <w:t>…</w:t>
            </w:r>
          </w:p>
        </w:tc>
        <w:tc>
          <w:tcPr>
            <w:tcW w:w="5845" w:type="dxa"/>
          </w:tcPr>
          <w:p w14:paraId="17874BDF" w14:textId="6D5E9255" w:rsidR="00E64251" w:rsidRDefault="00E64251" w:rsidP="00D8054B">
            <w:r>
              <w:t>Repeat DATA block.</w:t>
            </w:r>
          </w:p>
        </w:tc>
      </w:tr>
      <w:tr w:rsidR="00E64251" w14:paraId="1909447C" w14:textId="77777777" w:rsidTr="004D19F3">
        <w:tc>
          <w:tcPr>
            <w:tcW w:w="2065" w:type="dxa"/>
          </w:tcPr>
          <w:p w14:paraId="2E0746C4" w14:textId="79F237B7" w:rsidR="00E64251" w:rsidRDefault="00E64251" w:rsidP="004D19F3">
            <w:pPr>
              <w:jc w:val="center"/>
            </w:pPr>
            <w:r>
              <w:t>Console Reply</w:t>
            </w:r>
          </w:p>
        </w:tc>
        <w:tc>
          <w:tcPr>
            <w:tcW w:w="2880" w:type="dxa"/>
          </w:tcPr>
          <w:p w14:paraId="68328998" w14:textId="1D2D911C" w:rsidR="00E64251" w:rsidRDefault="00E64251" w:rsidP="004D19F3">
            <w:pPr>
              <w:jc w:val="center"/>
            </w:pPr>
            <w:r>
              <w:t>…</w:t>
            </w:r>
          </w:p>
        </w:tc>
        <w:tc>
          <w:tcPr>
            <w:tcW w:w="5845" w:type="dxa"/>
          </w:tcPr>
          <w:p w14:paraId="75D5757D" w14:textId="01154504" w:rsidR="00E64251" w:rsidRDefault="00E64251" w:rsidP="00D8054B">
            <w:r>
              <w:t>Repeat DATA reply.</w:t>
            </w:r>
          </w:p>
        </w:tc>
      </w:tr>
      <w:tr w:rsidR="00E64251" w14:paraId="1A674453" w14:textId="77777777" w:rsidTr="004D19F3">
        <w:tc>
          <w:tcPr>
            <w:tcW w:w="2065" w:type="dxa"/>
          </w:tcPr>
          <w:p w14:paraId="17E69847" w14:textId="2FB43FB7" w:rsidR="00E64251" w:rsidRDefault="00E64251" w:rsidP="004D19F3">
            <w:pPr>
              <w:jc w:val="center"/>
            </w:pPr>
            <w:r>
              <w:t>Send to Console</w:t>
            </w:r>
          </w:p>
        </w:tc>
        <w:tc>
          <w:tcPr>
            <w:tcW w:w="2880" w:type="dxa"/>
          </w:tcPr>
          <w:p w14:paraId="046C9ABD" w14:textId="3E01DA08" w:rsidR="00E64251" w:rsidRDefault="00E64251" w:rsidP="004D19F3">
            <w:pPr>
              <w:jc w:val="center"/>
            </w:pPr>
            <w:r>
              <w:t>AT+OTA=COMPLETE\r\n</w:t>
            </w:r>
          </w:p>
        </w:tc>
        <w:tc>
          <w:tcPr>
            <w:tcW w:w="5845" w:type="dxa"/>
          </w:tcPr>
          <w:p w14:paraId="5578E7F3" w14:textId="619FA573" w:rsidR="00E64251" w:rsidRDefault="00551F1A" w:rsidP="00D8054B">
            <w:r>
              <w:t>Indicates that the OTA flashing process is complete.</w:t>
            </w:r>
          </w:p>
        </w:tc>
      </w:tr>
      <w:tr w:rsidR="00E64251" w14:paraId="0409F03E" w14:textId="77777777" w:rsidTr="004D19F3">
        <w:tc>
          <w:tcPr>
            <w:tcW w:w="2065" w:type="dxa"/>
          </w:tcPr>
          <w:p w14:paraId="79FB0521" w14:textId="4D14DDED" w:rsidR="00E64251" w:rsidRDefault="00CE5555" w:rsidP="004D19F3">
            <w:pPr>
              <w:jc w:val="center"/>
            </w:pPr>
            <w:r>
              <w:t>Console Reply</w:t>
            </w:r>
          </w:p>
        </w:tc>
        <w:tc>
          <w:tcPr>
            <w:tcW w:w="2880" w:type="dxa"/>
          </w:tcPr>
          <w:p w14:paraId="07CE82DE" w14:textId="77777777" w:rsidR="00E64251" w:rsidRDefault="00E64251" w:rsidP="004D19F3">
            <w:pPr>
              <w:jc w:val="center"/>
            </w:pPr>
            <w:r>
              <w:t>Validating application image in partition n.\r\n</w:t>
            </w:r>
          </w:p>
          <w:p w14:paraId="34014A68" w14:textId="004C2880" w:rsidR="00E64251" w:rsidRDefault="00E64251" w:rsidP="004D19F3">
            <w:pPr>
              <w:jc w:val="center"/>
            </w:pPr>
            <w:r>
              <w:t>Calculated CRC: 0x</w:t>
            </w:r>
            <w:r w:rsidR="00CE5555">
              <w:t>NNNNNNNN\r\n</w:t>
            </w:r>
          </w:p>
          <w:p w14:paraId="0503E747" w14:textId="77777777" w:rsidR="00CE5555" w:rsidRDefault="00CE5555" w:rsidP="004D19F3">
            <w:pPr>
              <w:jc w:val="center"/>
            </w:pPr>
            <w:r>
              <w:t>Header CRC: 0xNNNNNNNN\r\n</w:t>
            </w:r>
          </w:p>
          <w:p w14:paraId="2E00AC90" w14:textId="1D65750E" w:rsidR="00CE5555" w:rsidRDefault="00CE5555" w:rsidP="004D19F3">
            <w:pPr>
              <w:jc w:val="center"/>
            </w:pPr>
            <w:r>
              <w:t>OK\r\n</w:t>
            </w:r>
          </w:p>
        </w:tc>
        <w:tc>
          <w:tcPr>
            <w:tcW w:w="5845" w:type="dxa"/>
          </w:tcPr>
          <w:p w14:paraId="5356F2CB" w14:textId="77777777" w:rsidR="00E64251" w:rsidRDefault="00551F1A" w:rsidP="00D8054B">
            <w:r>
              <w:t>Displays the results of the OTA CRC validation.</w:t>
            </w:r>
          </w:p>
          <w:p w14:paraId="17BED45C" w14:textId="77777777" w:rsidR="00551F1A" w:rsidRDefault="00551F1A" w:rsidP="00D8054B"/>
          <w:p w14:paraId="6AE8E79A" w14:textId="24CD3C52" w:rsidR="00551F1A" w:rsidRDefault="00551F1A" w:rsidP="00D8054B">
            <w:r>
              <w:t>OK indicates that the validation is successful. The current firmware image will be marked as stale using its STATUS word in the application header, and the new firmware image will be used upon next boot.</w:t>
            </w:r>
          </w:p>
        </w:tc>
      </w:tr>
      <w:tr w:rsidR="00551F1A" w14:paraId="0485ED3B" w14:textId="77777777" w:rsidTr="004D19F3">
        <w:tc>
          <w:tcPr>
            <w:tcW w:w="2065" w:type="dxa"/>
          </w:tcPr>
          <w:p w14:paraId="71E861B4" w14:textId="007129D5" w:rsidR="00551F1A" w:rsidRDefault="00551F1A" w:rsidP="004D19F3">
            <w:pPr>
              <w:jc w:val="center"/>
            </w:pPr>
            <w:r>
              <w:t>Send to Console</w:t>
            </w:r>
          </w:p>
        </w:tc>
        <w:tc>
          <w:tcPr>
            <w:tcW w:w="2880" w:type="dxa"/>
          </w:tcPr>
          <w:p w14:paraId="7AF9347E" w14:textId="60F44A68" w:rsidR="00551F1A" w:rsidRDefault="00551F1A" w:rsidP="004D19F3">
            <w:pPr>
              <w:jc w:val="center"/>
            </w:pPr>
            <w:r>
              <w:t>AT+REBOOT\r\n</w:t>
            </w:r>
          </w:p>
        </w:tc>
        <w:tc>
          <w:tcPr>
            <w:tcW w:w="5845" w:type="dxa"/>
          </w:tcPr>
          <w:p w14:paraId="455FBA96" w14:textId="5464364E" w:rsidR="00551F1A" w:rsidRDefault="00551F1A" w:rsidP="00D8054B">
            <w:r>
              <w:t xml:space="preserve">Optional, forces a boot into the new firmware immediately. Note that it may take around a minute to get to a stable </w:t>
            </w:r>
            <w:r>
              <w:lastRenderedPageBreak/>
              <w:t>console interface again, as the ESP32 firmware will be automatically upgraded.</w:t>
            </w:r>
          </w:p>
        </w:tc>
      </w:tr>
    </w:tbl>
    <w:p w14:paraId="7F6701A3" w14:textId="1A98FAF6" w:rsidR="00C05544" w:rsidRDefault="00C05544" w:rsidP="00D8054B">
      <w:pPr>
        <w:rPr>
          <w:rFonts w:ascii="Poppins SemiBold" w:hAnsi="Poppins SemiBold"/>
          <w:sz w:val="32"/>
          <w:szCs w:val="32"/>
        </w:rPr>
      </w:pPr>
      <w:r>
        <w:lastRenderedPageBreak/>
        <w:br w:type="page"/>
      </w:r>
    </w:p>
    <w:p w14:paraId="53A15F12" w14:textId="0769C2E8" w:rsidR="00884D5A" w:rsidRDefault="009325CB" w:rsidP="005B2C53">
      <w:pPr>
        <w:pStyle w:val="Heading1"/>
        <w:numPr>
          <w:ilvl w:val="0"/>
          <w:numId w:val="19"/>
        </w:numPr>
      </w:pPr>
      <w:r>
        <w:lastRenderedPageBreak/>
        <w:t>Inter-Processor SPI Communication</w:t>
      </w:r>
    </w:p>
    <w:p w14:paraId="23E9EC48" w14:textId="38313559" w:rsidR="00D8251D" w:rsidRDefault="00D8251D" w:rsidP="00D8251D">
      <w:pPr>
        <w:pStyle w:val="Heading2"/>
        <w:numPr>
          <w:ilvl w:val="1"/>
          <w:numId w:val="19"/>
        </w:numPr>
      </w:pPr>
      <w:r>
        <w:t>SPI Packet Definitions</w:t>
      </w:r>
    </w:p>
    <w:p w14:paraId="7C6201D1" w14:textId="2B3B7F09" w:rsidR="00D8251D" w:rsidRPr="00D8251D" w:rsidRDefault="00D8251D" w:rsidP="00D8251D">
      <w:r>
        <w:t>This section details raw packet definitions as can be observed on the SPI bus between the ESP32 and RP2040.</w:t>
      </w:r>
    </w:p>
    <w:p w14:paraId="11E23A87" w14:textId="4638225D" w:rsidR="009325CB" w:rsidRDefault="00944981" w:rsidP="009325CB">
      <w:r>
        <w:t xml:space="preserve">Inter-processor SPI communication is done with maximum transfer lengths of </w:t>
      </w:r>
      <w:r w:rsidR="00D8251D">
        <w:t>4096</w:t>
      </w:r>
      <w:r>
        <w:t xml:space="preserve"> Bytes. Transfers of large objects like the </w:t>
      </w:r>
      <w:proofErr w:type="gramStart"/>
      <w:r>
        <w:t>Settings</w:t>
      </w:r>
      <w:proofErr w:type="gramEnd"/>
      <w:r>
        <w:t xml:space="preserve"> struct (up to 8kB) </w:t>
      </w:r>
      <w:r w:rsidR="00D8251D">
        <w:t>are automatically split into multiple smaller transfers.</w:t>
      </w:r>
    </w:p>
    <w:p w14:paraId="540D3B92" w14:textId="3EFE30D4" w:rsidR="00D8251D" w:rsidRDefault="00D8251D" w:rsidP="00D8251D">
      <w:pPr>
        <w:pStyle w:val="Heading3"/>
        <w:numPr>
          <w:ilvl w:val="2"/>
          <w:numId w:val="19"/>
        </w:numPr>
      </w:pPr>
      <w:r>
        <w:t>Master (RP2040) to Slave (ESP32)</w:t>
      </w:r>
    </w:p>
    <w:p w14:paraId="644758FD" w14:textId="2CBE357E" w:rsidR="00D8251D" w:rsidRPr="00D8251D" w:rsidRDefault="00D8251D" w:rsidP="00D8251D">
      <w:r>
        <w:t>The RP2040 writes to the ESP32 in order to change configuration parameters and pass along transponder packets that it has received. The RP2040 also has the ability to read from the ESP32 in order to verify that changes have been properly executed and to perform watchdog functionality.</w:t>
      </w:r>
    </w:p>
    <w:p w14:paraId="386C83C3" w14:textId="1DFA030F" w:rsidR="005D6C19" w:rsidRDefault="001675EC" w:rsidP="005D6C19">
      <w:pPr>
        <w:pStyle w:val="Heading4"/>
      </w:pPr>
      <w:r>
        <w:t xml:space="preserve">Master </w:t>
      </w:r>
      <w:r w:rsidR="000C10ED">
        <w:t xml:space="preserve">Single </w:t>
      </w:r>
      <w:r w:rsidR="00552369">
        <w:t>Write to Slave</w:t>
      </w:r>
    </w:p>
    <w:tbl>
      <w:tblPr>
        <w:tblStyle w:val="TableGrid"/>
        <w:tblW w:w="10800" w:type="dxa"/>
        <w:tblLook w:val="04A0" w:firstRow="1" w:lastRow="0" w:firstColumn="1" w:lastColumn="0" w:noHBand="0" w:noVBand="1"/>
      </w:tblPr>
      <w:tblGrid>
        <w:gridCol w:w="1058"/>
        <w:gridCol w:w="1635"/>
        <w:gridCol w:w="734"/>
        <w:gridCol w:w="881"/>
        <w:gridCol w:w="2815"/>
        <w:gridCol w:w="2651"/>
        <w:gridCol w:w="1026"/>
      </w:tblGrid>
      <w:tr w:rsidR="00961947" w14:paraId="1BD328F2" w14:textId="77777777" w:rsidTr="00961947">
        <w:tc>
          <w:tcPr>
            <w:tcW w:w="1058" w:type="dxa"/>
          </w:tcPr>
          <w:p w14:paraId="03C64C79" w14:textId="0D7E3BEE" w:rsidR="00961947" w:rsidRPr="005D6C19" w:rsidRDefault="00961947" w:rsidP="00F745FB">
            <w:pPr>
              <w:jc w:val="center"/>
              <w:rPr>
                <w:b/>
                <w:bCs/>
              </w:rPr>
            </w:pPr>
            <w:r w:rsidRPr="005D6C19">
              <w:rPr>
                <w:b/>
                <w:bCs/>
              </w:rPr>
              <w:t>Transfer 1</w:t>
            </w:r>
          </w:p>
        </w:tc>
        <w:tc>
          <w:tcPr>
            <w:tcW w:w="9742" w:type="dxa"/>
            <w:gridSpan w:val="6"/>
          </w:tcPr>
          <w:p w14:paraId="69707F5E" w14:textId="65B58947" w:rsidR="00961947" w:rsidRDefault="00961947" w:rsidP="00F745FB">
            <w:pPr>
              <w:jc w:val="center"/>
            </w:pPr>
            <w:r>
              <w:t>Master Write Packet</w:t>
            </w:r>
          </w:p>
        </w:tc>
      </w:tr>
      <w:tr w:rsidR="00961947" w14:paraId="31909980" w14:textId="77777777" w:rsidTr="00961947">
        <w:tc>
          <w:tcPr>
            <w:tcW w:w="1058" w:type="dxa"/>
          </w:tcPr>
          <w:p w14:paraId="0ED67FB1" w14:textId="77777777" w:rsidR="00961947" w:rsidRPr="005D6C19" w:rsidRDefault="00961947" w:rsidP="00F745FB">
            <w:pPr>
              <w:jc w:val="center"/>
              <w:rPr>
                <w:b/>
                <w:bCs/>
              </w:rPr>
            </w:pPr>
            <w:r w:rsidRPr="005D6C19">
              <w:rPr>
                <w:b/>
                <w:bCs/>
              </w:rPr>
              <w:t>Byte</w:t>
            </w:r>
          </w:p>
        </w:tc>
        <w:tc>
          <w:tcPr>
            <w:tcW w:w="1635" w:type="dxa"/>
          </w:tcPr>
          <w:p w14:paraId="55ED707B" w14:textId="77777777" w:rsidR="00961947" w:rsidRDefault="00961947" w:rsidP="00F745FB">
            <w:pPr>
              <w:jc w:val="center"/>
            </w:pPr>
            <w:r>
              <w:t>0</w:t>
            </w:r>
          </w:p>
        </w:tc>
        <w:tc>
          <w:tcPr>
            <w:tcW w:w="734" w:type="dxa"/>
          </w:tcPr>
          <w:p w14:paraId="11010DF5" w14:textId="77777777" w:rsidR="00961947" w:rsidRDefault="00961947" w:rsidP="00F745FB">
            <w:pPr>
              <w:jc w:val="center"/>
            </w:pPr>
            <w:r>
              <w:t>1</w:t>
            </w:r>
          </w:p>
        </w:tc>
        <w:tc>
          <w:tcPr>
            <w:tcW w:w="881" w:type="dxa"/>
          </w:tcPr>
          <w:p w14:paraId="7081195D" w14:textId="77777777" w:rsidR="00961947" w:rsidRDefault="00961947" w:rsidP="00F745FB">
            <w:pPr>
              <w:jc w:val="center"/>
            </w:pPr>
            <w:r>
              <w:t>2:3</w:t>
            </w:r>
          </w:p>
        </w:tc>
        <w:tc>
          <w:tcPr>
            <w:tcW w:w="2815" w:type="dxa"/>
          </w:tcPr>
          <w:p w14:paraId="189192BB" w14:textId="441ABC4A" w:rsidR="00961947" w:rsidRDefault="00961947" w:rsidP="00F745FB">
            <w:pPr>
              <w:jc w:val="center"/>
            </w:pPr>
            <w:r>
              <w:t>4</w:t>
            </w:r>
            <w:r w:rsidR="00200117">
              <w:t>:5</w:t>
            </w:r>
          </w:p>
        </w:tc>
        <w:tc>
          <w:tcPr>
            <w:tcW w:w="2651" w:type="dxa"/>
          </w:tcPr>
          <w:p w14:paraId="23B6E8D1" w14:textId="7BD6C4C5" w:rsidR="00961947" w:rsidRDefault="00200117" w:rsidP="00F745FB">
            <w:pPr>
              <w:jc w:val="center"/>
            </w:pPr>
            <w:r>
              <w:t>6</w:t>
            </w:r>
            <w:r w:rsidR="00961947">
              <w:t>:(n-2)</w:t>
            </w:r>
          </w:p>
        </w:tc>
        <w:tc>
          <w:tcPr>
            <w:tcW w:w="1026" w:type="dxa"/>
          </w:tcPr>
          <w:p w14:paraId="3B0E6049" w14:textId="04CA2F1C" w:rsidR="00961947" w:rsidRDefault="00961947" w:rsidP="00F745FB">
            <w:pPr>
              <w:jc w:val="center"/>
            </w:pPr>
            <w:r>
              <w:t>(n-1</w:t>
            </w:r>
            <w:proofErr w:type="gramStart"/>
            <w:r>
              <w:t>):n</w:t>
            </w:r>
            <w:proofErr w:type="gramEnd"/>
          </w:p>
        </w:tc>
      </w:tr>
      <w:tr w:rsidR="00961947" w14:paraId="00998F43" w14:textId="77777777" w:rsidTr="00961947">
        <w:tc>
          <w:tcPr>
            <w:tcW w:w="1058" w:type="dxa"/>
          </w:tcPr>
          <w:p w14:paraId="135D9A32" w14:textId="77777777" w:rsidR="00961947" w:rsidRPr="005D6C19" w:rsidRDefault="00961947" w:rsidP="00F745FB">
            <w:pPr>
              <w:jc w:val="center"/>
              <w:rPr>
                <w:b/>
                <w:bCs/>
              </w:rPr>
            </w:pPr>
            <w:r w:rsidRPr="005D6C19">
              <w:rPr>
                <w:b/>
                <w:bCs/>
              </w:rPr>
              <w:t>MOSI</w:t>
            </w:r>
          </w:p>
        </w:tc>
        <w:tc>
          <w:tcPr>
            <w:tcW w:w="1635" w:type="dxa"/>
          </w:tcPr>
          <w:p w14:paraId="3D7BCE3C" w14:textId="77777777" w:rsidR="00961947" w:rsidRDefault="00961947" w:rsidP="00F745FB">
            <w:pPr>
              <w:jc w:val="center"/>
            </w:pPr>
            <w:r>
              <w:t>CMD</w:t>
            </w:r>
          </w:p>
          <w:p w14:paraId="08F129B6" w14:textId="3E40EAA9" w:rsidR="00961947" w:rsidRDefault="00961947" w:rsidP="00A819B5">
            <w:pPr>
              <w:jc w:val="center"/>
            </w:pPr>
            <w:proofErr w:type="spellStart"/>
            <w:r>
              <w:t>kWriteToSlave</w:t>
            </w:r>
            <w:proofErr w:type="spellEnd"/>
          </w:p>
        </w:tc>
        <w:tc>
          <w:tcPr>
            <w:tcW w:w="734" w:type="dxa"/>
          </w:tcPr>
          <w:p w14:paraId="26D9F1C7" w14:textId="340604A3" w:rsidR="00961947" w:rsidRDefault="00961947" w:rsidP="00F745FB">
            <w:pPr>
              <w:jc w:val="center"/>
            </w:pPr>
            <w:r>
              <w:t>ADDR</w:t>
            </w:r>
          </w:p>
        </w:tc>
        <w:tc>
          <w:tcPr>
            <w:tcW w:w="881" w:type="dxa"/>
          </w:tcPr>
          <w:p w14:paraId="121D1DC9" w14:textId="65ECAF96" w:rsidR="00961947" w:rsidRDefault="00961947" w:rsidP="00F745FB">
            <w:pPr>
              <w:jc w:val="center"/>
            </w:pPr>
            <w:r>
              <w:t>OFFSET</w:t>
            </w:r>
          </w:p>
        </w:tc>
        <w:tc>
          <w:tcPr>
            <w:tcW w:w="2815" w:type="dxa"/>
          </w:tcPr>
          <w:p w14:paraId="583FBE13" w14:textId="77777777" w:rsidR="00961947" w:rsidRDefault="00961947" w:rsidP="00F745FB">
            <w:pPr>
              <w:jc w:val="center"/>
            </w:pPr>
            <w:r>
              <w:t>LEN</w:t>
            </w:r>
          </w:p>
          <w:p w14:paraId="372DB4ED" w14:textId="2260476D" w:rsidR="00961947" w:rsidRDefault="00961947" w:rsidP="00F745FB">
            <w:pPr>
              <w:jc w:val="center"/>
            </w:pPr>
            <w:r>
              <w:t>(unused, since length can be inferred from clocks)</w:t>
            </w:r>
          </w:p>
        </w:tc>
        <w:tc>
          <w:tcPr>
            <w:tcW w:w="2651" w:type="dxa"/>
          </w:tcPr>
          <w:p w14:paraId="020C6E3B" w14:textId="23B6CEF1" w:rsidR="00961947" w:rsidRDefault="00961947" w:rsidP="00F745FB">
            <w:pPr>
              <w:jc w:val="center"/>
            </w:pPr>
            <w:r>
              <w:t>DATA</w:t>
            </w:r>
          </w:p>
        </w:tc>
        <w:tc>
          <w:tcPr>
            <w:tcW w:w="1026" w:type="dxa"/>
          </w:tcPr>
          <w:p w14:paraId="31ED887A" w14:textId="10297799" w:rsidR="00961947" w:rsidRDefault="00961947" w:rsidP="00F745FB">
            <w:pPr>
              <w:jc w:val="center"/>
            </w:pPr>
            <w:r>
              <w:t>CRC</w:t>
            </w:r>
          </w:p>
        </w:tc>
      </w:tr>
      <w:tr w:rsidR="00961947" w14:paraId="32CED334" w14:textId="77777777" w:rsidTr="00961947">
        <w:tc>
          <w:tcPr>
            <w:tcW w:w="1058" w:type="dxa"/>
          </w:tcPr>
          <w:p w14:paraId="1E19A6C7" w14:textId="77777777" w:rsidR="00961947" w:rsidRPr="005D6C19" w:rsidRDefault="00961947" w:rsidP="00F745FB">
            <w:pPr>
              <w:jc w:val="center"/>
              <w:rPr>
                <w:b/>
                <w:bCs/>
              </w:rPr>
            </w:pPr>
            <w:r w:rsidRPr="005D6C19">
              <w:rPr>
                <w:b/>
                <w:bCs/>
              </w:rPr>
              <w:t>MISO</w:t>
            </w:r>
          </w:p>
        </w:tc>
        <w:tc>
          <w:tcPr>
            <w:tcW w:w="1635" w:type="dxa"/>
          </w:tcPr>
          <w:p w14:paraId="591FE4ED" w14:textId="2B66E881" w:rsidR="00961947" w:rsidRDefault="00961947" w:rsidP="00F745FB">
            <w:pPr>
              <w:jc w:val="center"/>
            </w:pPr>
          </w:p>
        </w:tc>
        <w:tc>
          <w:tcPr>
            <w:tcW w:w="734" w:type="dxa"/>
          </w:tcPr>
          <w:p w14:paraId="379E4C20" w14:textId="37FACBBD" w:rsidR="00961947" w:rsidRDefault="00961947" w:rsidP="00F745FB">
            <w:pPr>
              <w:jc w:val="center"/>
            </w:pPr>
          </w:p>
        </w:tc>
        <w:tc>
          <w:tcPr>
            <w:tcW w:w="881" w:type="dxa"/>
          </w:tcPr>
          <w:p w14:paraId="4EDB38B2" w14:textId="40FFFF88" w:rsidR="00961947" w:rsidRDefault="00961947" w:rsidP="00F745FB">
            <w:pPr>
              <w:jc w:val="center"/>
            </w:pPr>
          </w:p>
        </w:tc>
        <w:tc>
          <w:tcPr>
            <w:tcW w:w="2815" w:type="dxa"/>
          </w:tcPr>
          <w:p w14:paraId="063B970E" w14:textId="77777777" w:rsidR="00961947" w:rsidRDefault="00961947" w:rsidP="00F745FB">
            <w:pPr>
              <w:jc w:val="center"/>
            </w:pPr>
          </w:p>
        </w:tc>
        <w:tc>
          <w:tcPr>
            <w:tcW w:w="2651" w:type="dxa"/>
          </w:tcPr>
          <w:p w14:paraId="4B1AF308" w14:textId="6F82C139" w:rsidR="00961947" w:rsidRDefault="00961947" w:rsidP="00F745FB">
            <w:pPr>
              <w:jc w:val="center"/>
            </w:pPr>
          </w:p>
        </w:tc>
        <w:tc>
          <w:tcPr>
            <w:tcW w:w="1026" w:type="dxa"/>
          </w:tcPr>
          <w:p w14:paraId="63EA6919" w14:textId="2E853AEA" w:rsidR="00961947" w:rsidRDefault="00961947" w:rsidP="00F745FB">
            <w:pPr>
              <w:jc w:val="center"/>
            </w:pPr>
          </w:p>
        </w:tc>
      </w:tr>
    </w:tbl>
    <w:p w14:paraId="5FB1181B" w14:textId="77777777" w:rsidR="00F745FB" w:rsidRDefault="00F745FB" w:rsidP="00552369">
      <w:pPr>
        <w:pStyle w:val="Heading4"/>
      </w:pPr>
    </w:p>
    <w:p w14:paraId="08F4549B" w14:textId="19BE948D" w:rsidR="00552369" w:rsidRDefault="00552369" w:rsidP="00552369">
      <w:pPr>
        <w:pStyle w:val="Heading4"/>
      </w:pPr>
      <w:r>
        <w:t xml:space="preserve">Master </w:t>
      </w:r>
      <w:r w:rsidR="000C10ED">
        <w:t xml:space="preserve">Single </w:t>
      </w:r>
      <w:r>
        <w:t>Read from Slave</w:t>
      </w:r>
    </w:p>
    <w:tbl>
      <w:tblPr>
        <w:tblStyle w:val="TableGrid"/>
        <w:tblW w:w="0" w:type="auto"/>
        <w:tblLook w:val="04A0" w:firstRow="1" w:lastRow="0" w:firstColumn="1" w:lastColumn="0" w:noHBand="0" w:noVBand="1"/>
      </w:tblPr>
      <w:tblGrid>
        <w:gridCol w:w="1342"/>
        <w:gridCol w:w="1689"/>
        <w:gridCol w:w="990"/>
        <w:gridCol w:w="1080"/>
        <w:gridCol w:w="900"/>
        <w:gridCol w:w="936"/>
      </w:tblGrid>
      <w:tr w:rsidR="00552369" w14:paraId="1337F874" w14:textId="77777777" w:rsidTr="00924371">
        <w:tc>
          <w:tcPr>
            <w:tcW w:w="1342" w:type="dxa"/>
          </w:tcPr>
          <w:p w14:paraId="205E62E0" w14:textId="77777777" w:rsidR="00552369" w:rsidRPr="005D6C19" w:rsidRDefault="00552369" w:rsidP="00924371">
            <w:pPr>
              <w:rPr>
                <w:b/>
                <w:bCs/>
              </w:rPr>
            </w:pPr>
            <w:r w:rsidRPr="005D6C19">
              <w:rPr>
                <w:b/>
                <w:bCs/>
              </w:rPr>
              <w:t>Transfer 1</w:t>
            </w:r>
          </w:p>
        </w:tc>
        <w:tc>
          <w:tcPr>
            <w:tcW w:w="4809" w:type="dxa"/>
            <w:gridSpan w:val="5"/>
          </w:tcPr>
          <w:p w14:paraId="6003F76D" w14:textId="4ED36DE9" w:rsidR="00552369" w:rsidRDefault="00A819B5" w:rsidP="00924371">
            <w:r>
              <w:t>Master Read</w:t>
            </w:r>
            <w:r w:rsidR="009A29D5">
              <w:t xml:space="preserve"> Request packet</w:t>
            </w:r>
          </w:p>
        </w:tc>
      </w:tr>
      <w:tr w:rsidR="00552369" w14:paraId="2B524937" w14:textId="77777777" w:rsidTr="00924371">
        <w:tc>
          <w:tcPr>
            <w:tcW w:w="1342" w:type="dxa"/>
          </w:tcPr>
          <w:p w14:paraId="6543242C" w14:textId="77777777" w:rsidR="00552369" w:rsidRPr="005D6C19" w:rsidRDefault="00552369" w:rsidP="00924371">
            <w:pPr>
              <w:rPr>
                <w:b/>
                <w:bCs/>
              </w:rPr>
            </w:pPr>
            <w:r w:rsidRPr="005D6C19">
              <w:rPr>
                <w:b/>
                <w:bCs/>
              </w:rPr>
              <w:t>Byte</w:t>
            </w:r>
          </w:p>
        </w:tc>
        <w:tc>
          <w:tcPr>
            <w:tcW w:w="903" w:type="dxa"/>
          </w:tcPr>
          <w:p w14:paraId="5BCFA85D" w14:textId="77777777" w:rsidR="00552369" w:rsidRDefault="00552369" w:rsidP="00924371">
            <w:r>
              <w:t>0</w:t>
            </w:r>
          </w:p>
        </w:tc>
        <w:tc>
          <w:tcPr>
            <w:tcW w:w="990" w:type="dxa"/>
          </w:tcPr>
          <w:p w14:paraId="487AE5B4" w14:textId="77777777" w:rsidR="00552369" w:rsidRDefault="00552369" w:rsidP="00924371">
            <w:r>
              <w:t>1</w:t>
            </w:r>
          </w:p>
        </w:tc>
        <w:tc>
          <w:tcPr>
            <w:tcW w:w="1080" w:type="dxa"/>
          </w:tcPr>
          <w:p w14:paraId="2DCB1624" w14:textId="77777777" w:rsidR="00552369" w:rsidRDefault="00552369" w:rsidP="00924371">
            <w:r>
              <w:t>2:3</w:t>
            </w:r>
          </w:p>
        </w:tc>
        <w:tc>
          <w:tcPr>
            <w:tcW w:w="900" w:type="dxa"/>
          </w:tcPr>
          <w:p w14:paraId="631D1E32" w14:textId="77777777" w:rsidR="00552369" w:rsidRDefault="00552369" w:rsidP="00924371">
            <w:r>
              <w:t>4:5</w:t>
            </w:r>
          </w:p>
        </w:tc>
        <w:tc>
          <w:tcPr>
            <w:tcW w:w="936" w:type="dxa"/>
          </w:tcPr>
          <w:p w14:paraId="6F1C4A10" w14:textId="77777777" w:rsidR="00552369" w:rsidRDefault="00552369" w:rsidP="00924371">
            <w:r>
              <w:t>6</w:t>
            </w:r>
          </w:p>
        </w:tc>
      </w:tr>
      <w:tr w:rsidR="00552369" w14:paraId="6FCF78A0" w14:textId="77777777" w:rsidTr="00924371">
        <w:tc>
          <w:tcPr>
            <w:tcW w:w="1342" w:type="dxa"/>
          </w:tcPr>
          <w:p w14:paraId="0ECF9122" w14:textId="77777777" w:rsidR="00552369" w:rsidRPr="005D6C19" w:rsidRDefault="00552369" w:rsidP="00924371">
            <w:pPr>
              <w:rPr>
                <w:b/>
                <w:bCs/>
              </w:rPr>
            </w:pPr>
            <w:r w:rsidRPr="005D6C19">
              <w:rPr>
                <w:b/>
                <w:bCs/>
              </w:rPr>
              <w:t>MOSI</w:t>
            </w:r>
          </w:p>
        </w:tc>
        <w:tc>
          <w:tcPr>
            <w:tcW w:w="903" w:type="dxa"/>
          </w:tcPr>
          <w:p w14:paraId="4BFF8A23" w14:textId="77777777" w:rsidR="00552369" w:rsidRDefault="00552369" w:rsidP="00924371">
            <w:r>
              <w:t>CMD</w:t>
            </w:r>
          </w:p>
          <w:p w14:paraId="256330D1" w14:textId="77777777" w:rsidR="00552369" w:rsidRDefault="00552369" w:rsidP="00924371">
            <w:proofErr w:type="spellStart"/>
            <w:r>
              <w:t>kReadFromSlave</w:t>
            </w:r>
            <w:proofErr w:type="spellEnd"/>
          </w:p>
        </w:tc>
        <w:tc>
          <w:tcPr>
            <w:tcW w:w="990" w:type="dxa"/>
          </w:tcPr>
          <w:p w14:paraId="69547C11" w14:textId="77777777" w:rsidR="00552369" w:rsidRDefault="00552369" w:rsidP="00924371">
            <w:r>
              <w:t>ADDR</w:t>
            </w:r>
          </w:p>
        </w:tc>
        <w:tc>
          <w:tcPr>
            <w:tcW w:w="1080" w:type="dxa"/>
          </w:tcPr>
          <w:p w14:paraId="69289694" w14:textId="77777777" w:rsidR="00552369" w:rsidRDefault="00552369" w:rsidP="00924371">
            <w:r>
              <w:t>OFFSET</w:t>
            </w:r>
          </w:p>
        </w:tc>
        <w:tc>
          <w:tcPr>
            <w:tcW w:w="900" w:type="dxa"/>
          </w:tcPr>
          <w:p w14:paraId="55259603" w14:textId="77777777" w:rsidR="00552369" w:rsidRDefault="00552369" w:rsidP="00924371">
            <w:r>
              <w:t>LEN</w:t>
            </w:r>
          </w:p>
        </w:tc>
        <w:tc>
          <w:tcPr>
            <w:tcW w:w="936" w:type="dxa"/>
          </w:tcPr>
          <w:p w14:paraId="1DF8E0A9" w14:textId="77777777" w:rsidR="00552369" w:rsidRDefault="00552369" w:rsidP="00924371">
            <w:r>
              <w:t>CRC</w:t>
            </w:r>
          </w:p>
        </w:tc>
      </w:tr>
      <w:tr w:rsidR="00552369" w14:paraId="79B468C8" w14:textId="77777777" w:rsidTr="00924371">
        <w:tc>
          <w:tcPr>
            <w:tcW w:w="1342" w:type="dxa"/>
          </w:tcPr>
          <w:p w14:paraId="05538C0A" w14:textId="77777777" w:rsidR="00552369" w:rsidRPr="005D6C19" w:rsidRDefault="00552369" w:rsidP="00924371">
            <w:pPr>
              <w:rPr>
                <w:b/>
                <w:bCs/>
              </w:rPr>
            </w:pPr>
            <w:r w:rsidRPr="005D6C19">
              <w:rPr>
                <w:b/>
                <w:bCs/>
              </w:rPr>
              <w:t>MISO</w:t>
            </w:r>
          </w:p>
        </w:tc>
        <w:tc>
          <w:tcPr>
            <w:tcW w:w="903" w:type="dxa"/>
          </w:tcPr>
          <w:p w14:paraId="712FFD20" w14:textId="77777777" w:rsidR="00552369" w:rsidRDefault="00552369" w:rsidP="00924371"/>
        </w:tc>
        <w:tc>
          <w:tcPr>
            <w:tcW w:w="990" w:type="dxa"/>
          </w:tcPr>
          <w:p w14:paraId="590E95E1" w14:textId="77777777" w:rsidR="00552369" w:rsidRDefault="00552369" w:rsidP="00924371"/>
        </w:tc>
        <w:tc>
          <w:tcPr>
            <w:tcW w:w="1080" w:type="dxa"/>
          </w:tcPr>
          <w:p w14:paraId="1F98D040" w14:textId="77777777" w:rsidR="00552369" w:rsidRDefault="00552369" w:rsidP="00924371"/>
        </w:tc>
        <w:tc>
          <w:tcPr>
            <w:tcW w:w="900" w:type="dxa"/>
          </w:tcPr>
          <w:p w14:paraId="4479F639" w14:textId="77777777" w:rsidR="00552369" w:rsidRDefault="00552369" w:rsidP="00924371"/>
        </w:tc>
        <w:tc>
          <w:tcPr>
            <w:tcW w:w="936" w:type="dxa"/>
          </w:tcPr>
          <w:p w14:paraId="15E7D3C8" w14:textId="77777777" w:rsidR="00552369" w:rsidRDefault="00552369" w:rsidP="00924371"/>
        </w:tc>
      </w:tr>
    </w:tbl>
    <w:p w14:paraId="1924CBA7" w14:textId="77777777" w:rsidR="00552369" w:rsidRDefault="00552369" w:rsidP="00552369">
      <w:r>
        <w:t>Handshake line goes HI.</w:t>
      </w:r>
    </w:p>
    <w:tbl>
      <w:tblPr>
        <w:tblStyle w:val="TableGrid"/>
        <w:tblW w:w="0" w:type="auto"/>
        <w:tblLook w:val="04A0" w:firstRow="1" w:lastRow="0" w:firstColumn="1" w:lastColumn="0" w:noHBand="0" w:noVBand="1"/>
      </w:tblPr>
      <w:tblGrid>
        <w:gridCol w:w="1248"/>
        <w:gridCol w:w="1689"/>
        <w:gridCol w:w="5428"/>
        <w:gridCol w:w="990"/>
      </w:tblGrid>
      <w:tr w:rsidR="00552369" w14:paraId="191866FD" w14:textId="77777777" w:rsidTr="00924371">
        <w:tc>
          <w:tcPr>
            <w:tcW w:w="1248" w:type="dxa"/>
          </w:tcPr>
          <w:p w14:paraId="33A5770C" w14:textId="77777777" w:rsidR="00552369" w:rsidRPr="005D6C19" w:rsidRDefault="00552369" w:rsidP="00924371">
            <w:pPr>
              <w:rPr>
                <w:b/>
                <w:bCs/>
              </w:rPr>
            </w:pPr>
            <w:r w:rsidRPr="005D6C19">
              <w:rPr>
                <w:b/>
                <w:bCs/>
              </w:rPr>
              <w:t xml:space="preserve">Transfer </w:t>
            </w:r>
            <w:r>
              <w:rPr>
                <w:b/>
                <w:bCs/>
              </w:rPr>
              <w:t>2</w:t>
            </w:r>
          </w:p>
        </w:tc>
        <w:tc>
          <w:tcPr>
            <w:tcW w:w="8107" w:type="dxa"/>
            <w:gridSpan w:val="3"/>
          </w:tcPr>
          <w:p w14:paraId="6DD4D5BB" w14:textId="29F07888" w:rsidR="00552369" w:rsidRDefault="00A819B5" w:rsidP="00924371">
            <w:r>
              <w:t>Slave R</w:t>
            </w:r>
            <w:r w:rsidR="009A29D5">
              <w:t>ead Response Packet</w:t>
            </w:r>
          </w:p>
        </w:tc>
      </w:tr>
      <w:tr w:rsidR="00552369" w14:paraId="774F761C" w14:textId="77777777" w:rsidTr="00924371">
        <w:tc>
          <w:tcPr>
            <w:tcW w:w="1248" w:type="dxa"/>
          </w:tcPr>
          <w:p w14:paraId="5833BBB8" w14:textId="77777777" w:rsidR="00552369" w:rsidRPr="005D6C19" w:rsidRDefault="00552369" w:rsidP="00924371">
            <w:pPr>
              <w:rPr>
                <w:b/>
                <w:bCs/>
              </w:rPr>
            </w:pPr>
            <w:r w:rsidRPr="005D6C19">
              <w:rPr>
                <w:b/>
                <w:bCs/>
              </w:rPr>
              <w:t>Byte</w:t>
            </w:r>
          </w:p>
        </w:tc>
        <w:tc>
          <w:tcPr>
            <w:tcW w:w="1689" w:type="dxa"/>
          </w:tcPr>
          <w:p w14:paraId="53B56A71" w14:textId="77777777" w:rsidR="00552369" w:rsidRDefault="00552369" w:rsidP="00924371">
            <w:r>
              <w:t>0</w:t>
            </w:r>
          </w:p>
        </w:tc>
        <w:tc>
          <w:tcPr>
            <w:tcW w:w="5428" w:type="dxa"/>
          </w:tcPr>
          <w:p w14:paraId="71C160C4" w14:textId="77777777" w:rsidR="00552369" w:rsidRDefault="00552369" w:rsidP="00924371">
            <w:r>
              <w:t>1:(n-2)</w:t>
            </w:r>
          </w:p>
        </w:tc>
        <w:tc>
          <w:tcPr>
            <w:tcW w:w="990" w:type="dxa"/>
          </w:tcPr>
          <w:p w14:paraId="22AA38BD" w14:textId="77777777" w:rsidR="00552369" w:rsidRDefault="00552369" w:rsidP="00924371">
            <w:r>
              <w:t>(n-1</w:t>
            </w:r>
            <w:proofErr w:type="gramStart"/>
            <w:r>
              <w:t>):n</w:t>
            </w:r>
            <w:proofErr w:type="gramEnd"/>
          </w:p>
        </w:tc>
      </w:tr>
      <w:tr w:rsidR="00552369" w14:paraId="002E11E1" w14:textId="77777777" w:rsidTr="00924371">
        <w:tc>
          <w:tcPr>
            <w:tcW w:w="1248" w:type="dxa"/>
          </w:tcPr>
          <w:p w14:paraId="3E730D01" w14:textId="77777777" w:rsidR="00552369" w:rsidRPr="005D6C19" w:rsidRDefault="00552369" w:rsidP="00924371">
            <w:pPr>
              <w:rPr>
                <w:b/>
                <w:bCs/>
              </w:rPr>
            </w:pPr>
            <w:r w:rsidRPr="005D6C19">
              <w:rPr>
                <w:b/>
                <w:bCs/>
              </w:rPr>
              <w:t>MOSI</w:t>
            </w:r>
          </w:p>
        </w:tc>
        <w:tc>
          <w:tcPr>
            <w:tcW w:w="1689" w:type="dxa"/>
          </w:tcPr>
          <w:p w14:paraId="5EC6AA84" w14:textId="77777777" w:rsidR="00552369" w:rsidRDefault="00552369" w:rsidP="00924371"/>
        </w:tc>
        <w:tc>
          <w:tcPr>
            <w:tcW w:w="5428" w:type="dxa"/>
          </w:tcPr>
          <w:p w14:paraId="06886AEA" w14:textId="77777777" w:rsidR="00552369" w:rsidRDefault="00552369" w:rsidP="00924371"/>
        </w:tc>
        <w:tc>
          <w:tcPr>
            <w:tcW w:w="990" w:type="dxa"/>
          </w:tcPr>
          <w:p w14:paraId="3A7A4822" w14:textId="77777777" w:rsidR="00552369" w:rsidRDefault="00552369" w:rsidP="00924371"/>
        </w:tc>
      </w:tr>
      <w:tr w:rsidR="00552369" w14:paraId="673A13CF" w14:textId="77777777" w:rsidTr="00924371">
        <w:tc>
          <w:tcPr>
            <w:tcW w:w="1248" w:type="dxa"/>
          </w:tcPr>
          <w:p w14:paraId="027089D5" w14:textId="77777777" w:rsidR="00552369" w:rsidRPr="005D6C19" w:rsidRDefault="00552369" w:rsidP="00924371">
            <w:pPr>
              <w:rPr>
                <w:b/>
                <w:bCs/>
              </w:rPr>
            </w:pPr>
            <w:r w:rsidRPr="005D6C19">
              <w:rPr>
                <w:b/>
                <w:bCs/>
              </w:rPr>
              <w:t>MISO</w:t>
            </w:r>
          </w:p>
        </w:tc>
        <w:tc>
          <w:tcPr>
            <w:tcW w:w="1689" w:type="dxa"/>
          </w:tcPr>
          <w:p w14:paraId="3264607C" w14:textId="77777777" w:rsidR="00552369" w:rsidRDefault="00552369" w:rsidP="00924371">
            <w:r>
              <w:t>CMD</w:t>
            </w:r>
          </w:p>
          <w:p w14:paraId="4FD64E6D" w14:textId="77777777" w:rsidR="00552369" w:rsidRDefault="00552369" w:rsidP="00924371">
            <w:proofErr w:type="spellStart"/>
            <w:r>
              <w:t>kReadFromSlave</w:t>
            </w:r>
            <w:proofErr w:type="spellEnd"/>
          </w:p>
        </w:tc>
        <w:tc>
          <w:tcPr>
            <w:tcW w:w="5428" w:type="dxa"/>
          </w:tcPr>
          <w:p w14:paraId="6B8B79EF" w14:textId="77777777" w:rsidR="00552369" w:rsidRDefault="00552369" w:rsidP="00924371">
            <w:r>
              <w:t>DATA</w:t>
            </w:r>
          </w:p>
        </w:tc>
        <w:tc>
          <w:tcPr>
            <w:tcW w:w="990" w:type="dxa"/>
          </w:tcPr>
          <w:p w14:paraId="60D1AF2C" w14:textId="77777777" w:rsidR="00552369" w:rsidRDefault="00552369" w:rsidP="00924371">
            <w:r>
              <w:t>CRC</w:t>
            </w:r>
          </w:p>
        </w:tc>
      </w:tr>
    </w:tbl>
    <w:p w14:paraId="2E8B589A" w14:textId="1485EEA7" w:rsidR="00552369" w:rsidRPr="005D6C19" w:rsidRDefault="00552369" w:rsidP="005D6C19">
      <w:r>
        <w:t>Handshake line goes LO.</w:t>
      </w:r>
    </w:p>
    <w:p w14:paraId="2F4C40DD" w14:textId="77777777" w:rsidR="00D8251D" w:rsidRDefault="00D8251D">
      <w:pPr>
        <w:rPr>
          <w:rFonts w:ascii="Calibri" w:eastAsiaTheme="majorEastAsia" w:hAnsi="Calibri" w:cstheme="majorBidi"/>
          <w:b/>
          <w:iCs/>
        </w:rPr>
      </w:pPr>
      <w:r>
        <w:br w:type="page"/>
      </w:r>
    </w:p>
    <w:p w14:paraId="7944DC65" w14:textId="5F88959D" w:rsidR="00D8251D" w:rsidRDefault="00D8251D" w:rsidP="00D8251D">
      <w:pPr>
        <w:pStyle w:val="Heading3"/>
        <w:numPr>
          <w:ilvl w:val="2"/>
          <w:numId w:val="19"/>
        </w:numPr>
      </w:pPr>
      <w:r>
        <w:lastRenderedPageBreak/>
        <w:t>Slave (ESP32) to Master (RP2040)</w:t>
      </w:r>
    </w:p>
    <w:p w14:paraId="435EF64C" w14:textId="5EE051FA" w:rsidR="00D8251D" w:rsidRDefault="00D8251D" w:rsidP="00D8251D">
      <w:r>
        <w:t xml:space="preserve">The ESP32 writes to and reads from the RP2040 in order to request settings data (only the RP2040 has access to EEPROM), and to pass along data received from its network connection (e.g. network console commands, firmware updates, </w:t>
      </w:r>
      <w:proofErr w:type="spellStart"/>
      <w:r>
        <w:t>etc</w:t>
      </w:r>
      <w:proofErr w:type="spellEnd"/>
      <w:r>
        <w:t>).</w:t>
      </w:r>
    </w:p>
    <w:p w14:paraId="70A0C092" w14:textId="08B5161D" w:rsidR="00552369" w:rsidRDefault="00552369" w:rsidP="00552369">
      <w:pPr>
        <w:pStyle w:val="Heading4"/>
      </w:pPr>
      <w:r>
        <w:t xml:space="preserve">Slave </w:t>
      </w:r>
      <w:r w:rsidR="000C10ED">
        <w:t xml:space="preserve">Single </w:t>
      </w:r>
      <w:r>
        <w:t>Write to Master</w:t>
      </w:r>
    </w:p>
    <w:p w14:paraId="6208A12A" w14:textId="77777777" w:rsidR="00552369" w:rsidRDefault="00552369" w:rsidP="00552369">
      <w:r>
        <w:t>Handshake line goes HI.</w:t>
      </w:r>
    </w:p>
    <w:tbl>
      <w:tblPr>
        <w:tblStyle w:val="TableGrid"/>
        <w:tblW w:w="10800" w:type="dxa"/>
        <w:tblLook w:val="04A0" w:firstRow="1" w:lastRow="0" w:firstColumn="1" w:lastColumn="0" w:noHBand="0" w:noVBand="1"/>
      </w:tblPr>
      <w:tblGrid>
        <w:gridCol w:w="1109"/>
        <w:gridCol w:w="1682"/>
        <w:gridCol w:w="819"/>
        <w:gridCol w:w="935"/>
        <w:gridCol w:w="580"/>
        <w:gridCol w:w="4686"/>
        <w:gridCol w:w="989"/>
      </w:tblGrid>
      <w:tr w:rsidR="00961947" w14:paraId="25AB5565" w14:textId="77777777" w:rsidTr="00BD4DD2">
        <w:tc>
          <w:tcPr>
            <w:tcW w:w="1109" w:type="dxa"/>
          </w:tcPr>
          <w:p w14:paraId="001BB97B" w14:textId="77777777" w:rsidR="00961947" w:rsidRPr="005D6C19" w:rsidRDefault="00961947" w:rsidP="00924371">
            <w:pPr>
              <w:rPr>
                <w:b/>
                <w:bCs/>
              </w:rPr>
            </w:pPr>
            <w:r w:rsidRPr="005D6C19">
              <w:rPr>
                <w:b/>
                <w:bCs/>
              </w:rPr>
              <w:t>Transfer 1</w:t>
            </w:r>
          </w:p>
        </w:tc>
        <w:tc>
          <w:tcPr>
            <w:tcW w:w="9691" w:type="dxa"/>
            <w:gridSpan w:val="6"/>
          </w:tcPr>
          <w:p w14:paraId="42A74268" w14:textId="1912F0E9" w:rsidR="00961947" w:rsidRDefault="00961947" w:rsidP="00924371">
            <w:r>
              <w:t>Slave Write Packet</w:t>
            </w:r>
          </w:p>
        </w:tc>
      </w:tr>
      <w:tr w:rsidR="00961947" w14:paraId="5304AD3E" w14:textId="77777777" w:rsidTr="00961947">
        <w:tc>
          <w:tcPr>
            <w:tcW w:w="1109" w:type="dxa"/>
          </w:tcPr>
          <w:p w14:paraId="38F7BBBD" w14:textId="77777777" w:rsidR="00961947" w:rsidRPr="005D6C19" w:rsidRDefault="00961947" w:rsidP="00924371">
            <w:pPr>
              <w:rPr>
                <w:b/>
                <w:bCs/>
              </w:rPr>
            </w:pPr>
            <w:r w:rsidRPr="005D6C19">
              <w:rPr>
                <w:b/>
                <w:bCs/>
              </w:rPr>
              <w:t>Byte</w:t>
            </w:r>
          </w:p>
        </w:tc>
        <w:tc>
          <w:tcPr>
            <w:tcW w:w="1682" w:type="dxa"/>
          </w:tcPr>
          <w:p w14:paraId="12EA1668" w14:textId="77777777" w:rsidR="00961947" w:rsidRDefault="00961947" w:rsidP="00924371">
            <w:r>
              <w:t>0</w:t>
            </w:r>
          </w:p>
        </w:tc>
        <w:tc>
          <w:tcPr>
            <w:tcW w:w="819" w:type="dxa"/>
          </w:tcPr>
          <w:p w14:paraId="396A57F7" w14:textId="77777777" w:rsidR="00961947" w:rsidRDefault="00961947" w:rsidP="00924371">
            <w:r>
              <w:t>1</w:t>
            </w:r>
          </w:p>
        </w:tc>
        <w:tc>
          <w:tcPr>
            <w:tcW w:w="935" w:type="dxa"/>
          </w:tcPr>
          <w:p w14:paraId="3FBD83CF" w14:textId="77777777" w:rsidR="00961947" w:rsidRDefault="00961947" w:rsidP="00924371">
            <w:r>
              <w:t>2:3</w:t>
            </w:r>
          </w:p>
        </w:tc>
        <w:tc>
          <w:tcPr>
            <w:tcW w:w="580" w:type="dxa"/>
          </w:tcPr>
          <w:p w14:paraId="6941C887" w14:textId="4F63CFAD" w:rsidR="00961947" w:rsidRDefault="00961947" w:rsidP="00924371">
            <w:r>
              <w:t>4</w:t>
            </w:r>
            <w:r w:rsidR="00200117">
              <w:t>:5</w:t>
            </w:r>
          </w:p>
        </w:tc>
        <w:tc>
          <w:tcPr>
            <w:tcW w:w="4686" w:type="dxa"/>
          </w:tcPr>
          <w:p w14:paraId="2FCC0D1C" w14:textId="2F9DE8F0" w:rsidR="00961947" w:rsidRDefault="00200117" w:rsidP="00924371">
            <w:r>
              <w:t>6</w:t>
            </w:r>
            <w:r w:rsidR="00961947">
              <w:t>:(n-2)</w:t>
            </w:r>
          </w:p>
        </w:tc>
        <w:tc>
          <w:tcPr>
            <w:tcW w:w="989" w:type="dxa"/>
          </w:tcPr>
          <w:p w14:paraId="421FA4DE" w14:textId="6FB0233D" w:rsidR="00961947" w:rsidRDefault="00961947" w:rsidP="00924371">
            <w:r>
              <w:t>(n-1</w:t>
            </w:r>
            <w:proofErr w:type="gramStart"/>
            <w:r>
              <w:t>):n</w:t>
            </w:r>
            <w:proofErr w:type="gramEnd"/>
          </w:p>
        </w:tc>
      </w:tr>
      <w:tr w:rsidR="00961947" w14:paraId="70ADC176" w14:textId="77777777" w:rsidTr="00961947">
        <w:tc>
          <w:tcPr>
            <w:tcW w:w="1109" w:type="dxa"/>
          </w:tcPr>
          <w:p w14:paraId="75770022" w14:textId="77777777" w:rsidR="00961947" w:rsidRPr="005D6C19" w:rsidRDefault="00961947" w:rsidP="00924371">
            <w:pPr>
              <w:rPr>
                <w:b/>
                <w:bCs/>
              </w:rPr>
            </w:pPr>
            <w:r w:rsidRPr="005D6C19">
              <w:rPr>
                <w:b/>
                <w:bCs/>
              </w:rPr>
              <w:t>MOSI</w:t>
            </w:r>
          </w:p>
        </w:tc>
        <w:tc>
          <w:tcPr>
            <w:tcW w:w="1682" w:type="dxa"/>
          </w:tcPr>
          <w:p w14:paraId="714D05AB" w14:textId="77777777" w:rsidR="00961947" w:rsidRDefault="00961947" w:rsidP="00924371"/>
        </w:tc>
        <w:tc>
          <w:tcPr>
            <w:tcW w:w="819" w:type="dxa"/>
          </w:tcPr>
          <w:p w14:paraId="32DF71ED" w14:textId="77777777" w:rsidR="00961947" w:rsidRDefault="00961947" w:rsidP="00924371"/>
        </w:tc>
        <w:tc>
          <w:tcPr>
            <w:tcW w:w="935" w:type="dxa"/>
          </w:tcPr>
          <w:p w14:paraId="41224DDD" w14:textId="77777777" w:rsidR="00961947" w:rsidRDefault="00961947" w:rsidP="00924371"/>
        </w:tc>
        <w:tc>
          <w:tcPr>
            <w:tcW w:w="580" w:type="dxa"/>
          </w:tcPr>
          <w:p w14:paraId="4DA6CE32" w14:textId="77777777" w:rsidR="00961947" w:rsidRDefault="00961947" w:rsidP="00924371"/>
        </w:tc>
        <w:tc>
          <w:tcPr>
            <w:tcW w:w="4686" w:type="dxa"/>
          </w:tcPr>
          <w:p w14:paraId="392535BC" w14:textId="1BB6C4C1" w:rsidR="00961947" w:rsidRDefault="00961947" w:rsidP="00924371"/>
        </w:tc>
        <w:tc>
          <w:tcPr>
            <w:tcW w:w="989" w:type="dxa"/>
          </w:tcPr>
          <w:p w14:paraId="638B439D" w14:textId="77777777" w:rsidR="00961947" w:rsidRDefault="00961947" w:rsidP="00924371"/>
        </w:tc>
      </w:tr>
      <w:tr w:rsidR="00961947" w14:paraId="11676AFE" w14:textId="77777777" w:rsidTr="00961947">
        <w:tc>
          <w:tcPr>
            <w:tcW w:w="1109" w:type="dxa"/>
          </w:tcPr>
          <w:p w14:paraId="54E3CD7E" w14:textId="77777777" w:rsidR="00961947" w:rsidRPr="005D6C19" w:rsidRDefault="00961947" w:rsidP="00924371">
            <w:pPr>
              <w:rPr>
                <w:b/>
                <w:bCs/>
              </w:rPr>
            </w:pPr>
            <w:r w:rsidRPr="005D6C19">
              <w:rPr>
                <w:b/>
                <w:bCs/>
              </w:rPr>
              <w:t>MISO</w:t>
            </w:r>
          </w:p>
        </w:tc>
        <w:tc>
          <w:tcPr>
            <w:tcW w:w="1682" w:type="dxa"/>
          </w:tcPr>
          <w:p w14:paraId="424F3DE7" w14:textId="77777777" w:rsidR="00961947" w:rsidRDefault="00961947" w:rsidP="00924371">
            <w:r>
              <w:t>CMD</w:t>
            </w:r>
          </w:p>
          <w:p w14:paraId="7506ACAB" w14:textId="77777777" w:rsidR="00961947" w:rsidRDefault="00961947" w:rsidP="00924371">
            <w:proofErr w:type="spellStart"/>
            <w:r>
              <w:t>kWriteToMaster</w:t>
            </w:r>
            <w:proofErr w:type="spellEnd"/>
          </w:p>
        </w:tc>
        <w:tc>
          <w:tcPr>
            <w:tcW w:w="819" w:type="dxa"/>
          </w:tcPr>
          <w:p w14:paraId="1C1B0F97" w14:textId="77777777" w:rsidR="00961947" w:rsidRDefault="00961947" w:rsidP="00924371">
            <w:r>
              <w:t>ADDR</w:t>
            </w:r>
          </w:p>
        </w:tc>
        <w:tc>
          <w:tcPr>
            <w:tcW w:w="935" w:type="dxa"/>
          </w:tcPr>
          <w:p w14:paraId="5531C3E2" w14:textId="77777777" w:rsidR="00961947" w:rsidRDefault="00961947" w:rsidP="00924371">
            <w:r>
              <w:t>OFFSET</w:t>
            </w:r>
          </w:p>
        </w:tc>
        <w:tc>
          <w:tcPr>
            <w:tcW w:w="580" w:type="dxa"/>
          </w:tcPr>
          <w:p w14:paraId="44E2614E" w14:textId="04DB9CF3" w:rsidR="00961947" w:rsidRDefault="00961947" w:rsidP="00924371">
            <w:r>
              <w:t>LEN</w:t>
            </w:r>
          </w:p>
        </w:tc>
        <w:tc>
          <w:tcPr>
            <w:tcW w:w="4686" w:type="dxa"/>
          </w:tcPr>
          <w:p w14:paraId="0AD7C8A5" w14:textId="134122D8" w:rsidR="00961947" w:rsidRDefault="00961947" w:rsidP="00924371">
            <w:r>
              <w:t>DATA</w:t>
            </w:r>
          </w:p>
        </w:tc>
        <w:tc>
          <w:tcPr>
            <w:tcW w:w="989" w:type="dxa"/>
          </w:tcPr>
          <w:p w14:paraId="13391F03" w14:textId="77777777" w:rsidR="00961947" w:rsidRDefault="00961947" w:rsidP="00924371">
            <w:r>
              <w:t>CRC</w:t>
            </w:r>
          </w:p>
        </w:tc>
      </w:tr>
    </w:tbl>
    <w:p w14:paraId="29A9C2BE" w14:textId="1BC66FED" w:rsidR="00552369" w:rsidRDefault="00552369" w:rsidP="00552369">
      <w:r>
        <w:t>Handshake line goes LO.</w:t>
      </w:r>
    </w:p>
    <w:p w14:paraId="4C3BD5B2" w14:textId="4DD0C3FD" w:rsidR="00AD53CF" w:rsidRDefault="00AD53CF" w:rsidP="00AD53CF">
      <w:pPr>
        <w:pStyle w:val="Heading4"/>
      </w:pPr>
      <w:r>
        <w:t>Slave</w:t>
      </w:r>
      <w:r w:rsidR="00552369">
        <w:t xml:space="preserve"> </w:t>
      </w:r>
      <w:r w:rsidR="000C10ED">
        <w:t xml:space="preserve">Single </w:t>
      </w:r>
      <w:r w:rsidR="00552369">
        <w:t>Read from Master</w:t>
      </w:r>
    </w:p>
    <w:p w14:paraId="77BB2F9E" w14:textId="77777777" w:rsidR="00AD53CF" w:rsidRDefault="00AD53CF" w:rsidP="00AD53CF">
      <w:r>
        <w:t>Handshake line goes HI.</w:t>
      </w:r>
    </w:p>
    <w:tbl>
      <w:tblPr>
        <w:tblStyle w:val="TableGrid"/>
        <w:tblW w:w="0" w:type="auto"/>
        <w:tblLook w:val="04A0" w:firstRow="1" w:lastRow="0" w:firstColumn="1" w:lastColumn="0" w:noHBand="0" w:noVBand="1"/>
      </w:tblPr>
      <w:tblGrid>
        <w:gridCol w:w="1218"/>
        <w:gridCol w:w="1863"/>
        <w:gridCol w:w="908"/>
        <w:gridCol w:w="1015"/>
        <w:gridCol w:w="791"/>
        <w:gridCol w:w="819"/>
        <w:gridCol w:w="1211"/>
        <w:gridCol w:w="2056"/>
        <w:gridCol w:w="909"/>
      </w:tblGrid>
      <w:tr w:rsidR="00AD53CF" w14:paraId="19E887D6" w14:textId="77777777" w:rsidTr="00924371">
        <w:tc>
          <w:tcPr>
            <w:tcW w:w="1342" w:type="dxa"/>
          </w:tcPr>
          <w:p w14:paraId="631EAE9E" w14:textId="77777777" w:rsidR="00AD53CF" w:rsidRPr="005D6C19" w:rsidRDefault="00AD53CF" w:rsidP="00924371">
            <w:pPr>
              <w:rPr>
                <w:b/>
                <w:bCs/>
              </w:rPr>
            </w:pPr>
            <w:r w:rsidRPr="005D6C19">
              <w:rPr>
                <w:b/>
                <w:bCs/>
              </w:rPr>
              <w:t xml:space="preserve">Transfer </w:t>
            </w:r>
            <w:r>
              <w:rPr>
                <w:b/>
                <w:bCs/>
              </w:rPr>
              <w:t>2</w:t>
            </w:r>
          </w:p>
        </w:tc>
        <w:tc>
          <w:tcPr>
            <w:tcW w:w="4809" w:type="dxa"/>
            <w:gridSpan w:val="5"/>
          </w:tcPr>
          <w:p w14:paraId="2B1DC4BB" w14:textId="5D8AFE26" w:rsidR="00AD53CF" w:rsidRDefault="00A819B5" w:rsidP="00924371">
            <w:r>
              <w:t>Slave Read</w:t>
            </w:r>
            <w:r w:rsidR="009A29D5">
              <w:t xml:space="preserve"> Request Packet</w:t>
            </w:r>
          </w:p>
        </w:tc>
        <w:tc>
          <w:tcPr>
            <w:tcW w:w="4639" w:type="dxa"/>
            <w:gridSpan w:val="3"/>
          </w:tcPr>
          <w:p w14:paraId="301111E7" w14:textId="1CF1780E" w:rsidR="00AD53CF" w:rsidRDefault="00AD53CF" w:rsidP="00924371">
            <w:r>
              <w:t xml:space="preserve">Master </w:t>
            </w:r>
            <w:r w:rsidR="009A29D5">
              <w:t>Read Response Packet</w:t>
            </w:r>
          </w:p>
        </w:tc>
      </w:tr>
      <w:tr w:rsidR="00A819B5" w14:paraId="58085D52" w14:textId="77777777" w:rsidTr="00924371">
        <w:tc>
          <w:tcPr>
            <w:tcW w:w="1342" w:type="dxa"/>
          </w:tcPr>
          <w:p w14:paraId="08AFEA12" w14:textId="77777777" w:rsidR="00AD53CF" w:rsidRPr="005D6C19" w:rsidRDefault="00AD53CF" w:rsidP="00924371">
            <w:pPr>
              <w:rPr>
                <w:b/>
                <w:bCs/>
              </w:rPr>
            </w:pPr>
            <w:r w:rsidRPr="005D6C19">
              <w:rPr>
                <w:b/>
                <w:bCs/>
              </w:rPr>
              <w:t>Byte</w:t>
            </w:r>
          </w:p>
        </w:tc>
        <w:tc>
          <w:tcPr>
            <w:tcW w:w="903" w:type="dxa"/>
          </w:tcPr>
          <w:p w14:paraId="5FB37966" w14:textId="77777777" w:rsidR="00AD53CF" w:rsidRDefault="00AD53CF" w:rsidP="00924371">
            <w:r>
              <w:t>0</w:t>
            </w:r>
          </w:p>
        </w:tc>
        <w:tc>
          <w:tcPr>
            <w:tcW w:w="990" w:type="dxa"/>
          </w:tcPr>
          <w:p w14:paraId="03451520" w14:textId="77777777" w:rsidR="00AD53CF" w:rsidRDefault="00AD53CF" w:rsidP="00924371">
            <w:r>
              <w:t>1</w:t>
            </w:r>
          </w:p>
        </w:tc>
        <w:tc>
          <w:tcPr>
            <w:tcW w:w="1080" w:type="dxa"/>
          </w:tcPr>
          <w:p w14:paraId="0C4822A7" w14:textId="77777777" w:rsidR="00AD53CF" w:rsidRDefault="00AD53CF" w:rsidP="00924371">
            <w:r>
              <w:t>2:3</w:t>
            </w:r>
          </w:p>
        </w:tc>
        <w:tc>
          <w:tcPr>
            <w:tcW w:w="900" w:type="dxa"/>
          </w:tcPr>
          <w:p w14:paraId="466612B9" w14:textId="115E3AD5" w:rsidR="00AD53CF" w:rsidRDefault="00AD53CF" w:rsidP="00924371">
            <w:r>
              <w:t>4</w:t>
            </w:r>
            <w:r w:rsidR="00897615">
              <w:t>:5</w:t>
            </w:r>
          </w:p>
        </w:tc>
        <w:tc>
          <w:tcPr>
            <w:tcW w:w="936" w:type="dxa"/>
          </w:tcPr>
          <w:p w14:paraId="54E91A90" w14:textId="1498E83E" w:rsidR="00AD53CF" w:rsidRDefault="00897615" w:rsidP="00924371">
            <w:r>
              <w:t>6</w:t>
            </w:r>
          </w:p>
        </w:tc>
        <w:tc>
          <w:tcPr>
            <w:tcW w:w="864" w:type="dxa"/>
          </w:tcPr>
          <w:p w14:paraId="0DACEF4A" w14:textId="5C42691C" w:rsidR="00AD53CF" w:rsidRDefault="00897615" w:rsidP="00924371">
            <w:r>
              <w:t>7</w:t>
            </w:r>
          </w:p>
        </w:tc>
        <w:tc>
          <w:tcPr>
            <w:tcW w:w="2706" w:type="dxa"/>
          </w:tcPr>
          <w:p w14:paraId="3E64AFB7" w14:textId="4B75BACC" w:rsidR="00AD53CF" w:rsidRDefault="00897615" w:rsidP="00924371">
            <w:r>
              <w:t>8</w:t>
            </w:r>
            <w:r w:rsidR="00AD53CF">
              <w:t>:(n-2)</w:t>
            </w:r>
          </w:p>
        </w:tc>
        <w:tc>
          <w:tcPr>
            <w:tcW w:w="1069" w:type="dxa"/>
          </w:tcPr>
          <w:p w14:paraId="37B5E469" w14:textId="77777777" w:rsidR="00AD53CF" w:rsidRDefault="00AD53CF" w:rsidP="00924371">
            <w:r>
              <w:t>(n-1</w:t>
            </w:r>
            <w:proofErr w:type="gramStart"/>
            <w:r>
              <w:t>):n</w:t>
            </w:r>
            <w:proofErr w:type="gramEnd"/>
          </w:p>
        </w:tc>
      </w:tr>
      <w:tr w:rsidR="00A819B5" w14:paraId="796FFDEF" w14:textId="77777777" w:rsidTr="00924371">
        <w:tc>
          <w:tcPr>
            <w:tcW w:w="1342" w:type="dxa"/>
          </w:tcPr>
          <w:p w14:paraId="53F0F013" w14:textId="77777777" w:rsidR="00AD53CF" w:rsidRPr="005D6C19" w:rsidRDefault="00AD53CF" w:rsidP="00924371">
            <w:pPr>
              <w:rPr>
                <w:b/>
                <w:bCs/>
              </w:rPr>
            </w:pPr>
            <w:r w:rsidRPr="005D6C19">
              <w:rPr>
                <w:b/>
                <w:bCs/>
              </w:rPr>
              <w:t>MOSI</w:t>
            </w:r>
          </w:p>
        </w:tc>
        <w:tc>
          <w:tcPr>
            <w:tcW w:w="903" w:type="dxa"/>
          </w:tcPr>
          <w:p w14:paraId="5D36E836" w14:textId="77777777" w:rsidR="00AD53CF" w:rsidRDefault="00AD53CF" w:rsidP="00924371"/>
        </w:tc>
        <w:tc>
          <w:tcPr>
            <w:tcW w:w="990" w:type="dxa"/>
          </w:tcPr>
          <w:p w14:paraId="1E773B42" w14:textId="77777777" w:rsidR="00AD53CF" w:rsidRDefault="00AD53CF" w:rsidP="00924371"/>
        </w:tc>
        <w:tc>
          <w:tcPr>
            <w:tcW w:w="1080" w:type="dxa"/>
          </w:tcPr>
          <w:p w14:paraId="5F290C12" w14:textId="77777777" w:rsidR="00AD53CF" w:rsidRDefault="00AD53CF" w:rsidP="00924371"/>
        </w:tc>
        <w:tc>
          <w:tcPr>
            <w:tcW w:w="900" w:type="dxa"/>
          </w:tcPr>
          <w:p w14:paraId="44C0F81D" w14:textId="77777777" w:rsidR="00AD53CF" w:rsidRDefault="00AD53CF" w:rsidP="00924371"/>
        </w:tc>
        <w:tc>
          <w:tcPr>
            <w:tcW w:w="936" w:type="dxa"/>
          </w:tcPr>
          <w:p w14:paraId="39FB47C1" w14:textId="77777777" w:rsidR="00AD53CF" w:rsidRDefault="00AD53CF" w:rsidP="00924371"/>
        </w:tc>
        <w:tc>
          <w:tcPr>
            <w:tcW w:w="864" w:type="dxa"/>
          </w:tcPr>
          <w:p w14:paraId="77FC7B12" w14:textId="77777777" w:rsidR="00AD53CF" w:rsidRDefault="00AD53CF" w:rsidP="00924371">
            <w:r>
              <w:t>CMD</w:t>
            </w:r>
          </w:p>
          <w:p w14:paraId="2C0A5814" w14:textId="77777777" w:rsidR="00AD53CF" w:rsidRDefault="00AD53CF" w:rsidP="00924371">
            <w:proofErr w:type="spellStart"/>
            <w:r>
              <w:t>kDataBlock</w:t>
            </w:r>
            <w:proofErr w:type="spellEnd"/>
          </w:p>
        </w:tc>
        <w:tc>
          <w:tcPr>
            <w:tcW w:w="2706" w:type="dxa"/>
          </w:tcPr>
          <w:p w14:paraId="23E1B888" w14:textId="77777777" w:rsidR="00AD53CF" w:rsidRDefault="00AD53CF" w:rsidP="00924371">
            <w:r>
              <w:t>DATA</w:t>
            </w:r>
          </w:p>
        </w:tc>
        <w:tc>
          <w:tcPr>
            <w:tcW w:w="1069" w:type="dxa"/>
          </w:tcPr>
          <w:p w14:paraId="2570F4E7" w14:textId="77777777" w:rsidR="00AD53CF" w:rsidRDefault="00AD53CF" w:rsidP="00924371">
            <w:r>
              <w:t>CRC</w:t>
            </w:r>
          </w:p>
        </w:tc>
      </w:tr>
      <w:tr w:rsidR="00A819B5" w14:paraId="20B93FE0" w14:textId="77777777" w:rsidTr="00924371">
        <w:tc>
          <w:tcPr>
            <w:tcW w:w="1342" w:type="dxa"/>
          </w:tcPr>
          <w:p w14:paraId="586DA69E" w14:textId="77777777" w:rsidR="00AD53CF" w:rsidRPr="005D6C19" w:rsidRDefault="00AD53CF" w:rsidP="00924371">
            <w:pPr>
              <w:rPr>
                <w:b/>
                <w:bCs/>
              </w:rPr>
            </w:pPr>
            <w:r w:rsidRPr="005D6C19">
              <w:rPr>
                <w:b/>
                <w:bCs/>
              </w:rPr>
              <w:t>MISO</w:t>
            </w:r>
          </w:p>
        </w:tc>
        <w:tc>
          <w:tcPr>
            <w:tcW w:w="903" w:type="dxa"/>
          </w:tcPr>
          <w:p w14:paraId="019DF1B7" w14:textId="77777777" w:rsidR="00AD53CF" w:rsidRDefault="00AD53CF" w:rsidP="00924371">
            <w:r>
              <w:t>CMD</w:t>
            </w:r>
          </w:p>
          <w:p w14:paraId="234EA5B1" w14:textId="48F68244" w:rsidR="00AD53CF" w:rsidRDefault="00AD53CF" w:rsidP="00924371">
            <w:proofErr w:type="spellStart"/>
            <w:r>
              <w:t>k</w:t>
            </w:r>
            <w:r w:rsidR="00A819B5">
              <w:t>ReadFromMaster</w:t>
            </w:r>
            <w:proofErr w:type="spellEnd"/>
          </w:p>
        </w:tc>
        <w:tc>
          <w:tcPr>
            <w:tcW w:w="990" w:type="dxa"/>
          </w:tcPr>
          <w:p w14:paraId="1B373139" w14:textId="77777777" w:rsidR="00AD53CF" w:rsidRDefault="00AD53CF" w:rsidP="00924371">
            <w:r>
              <w:t>ADDR</w:t>
            </w:r>
          </w:p>
        </w:tc>
        <w:tc>
          <w:tcPr>
            <w:tcW w:w="1080" w:type="dxa"/>
          </w:tcPr>
          <w:p w14:paraId="2F682658" w14:textId="77777777" w:rsidR="00AD53CF" w:rsidRDefault="00AD53CF" w:rsidP="00924371">
            <w:r>
              <w:t>OFFSET</w:t>
            </w:r>
          </w:p>
        </w:tc>
        <w:tc>
          <w:tcPr>
            <w:tcW w:w="900" w:type="dxa"/>
          </w:tcPr>
          <w:p w14:paraId="4993DCDD" w14:textId="77777777" w:rsidR="00AD53CF" w:rsidRDefault="00AD53CF" w:rsidP="00924371">
            <w:r>
              <w:t>LEN</w:t>
            </w:r>
          </w:p>
        </w:tc>
        <w:tc>
          <w:tcPr>
            <w:tcW w:w="936" w:type="dxa"/>
          </w:tcPr>
          <w:p w14:paraId="488CF924" w14:textId="77777777" w:rsidR="00AD53CF" w:rsidRDefault="00AD53CF" w:rsidP="00924371">
            <w:r>
              <w:t>CRC</w:t>
            </w:r>
          </w:p>
        </w:tc>
        <w:tc>
          <w:tcPr>
            <w:tcW w:w="864" w:type="dxa"/>
          </w:tcPr>
          <w:p w14:paraId="633EBCFB" w14:textId="77777777" w:rsidR="00AD53CF" w:rsidRDefault="00AD53CF" w:rsidP="00924371"/>
        </w:tc>
        <w:tc>
          <w:tcPr>
            <w:tcW w:w="2706" w:type="dxa"/>
          </w:tcPr>
          <w:p w14:paraId="78E4E064" w14:textId="77777777" w:rsidR="00AD53CF" w:rsidRDefault="00AD53CF" w:rsidP="00924371"/>
        </w:tc>
        <w:tc>
          <w:tcPr>
            <w:tcW w:w="1069" w:type="dxa"/>
          </w:tcPr>
          <w:p w14:paraId="7F815C27" w14:textId="77777777" w:rsidR="00AD53CF" w:rsidRDefault="00AD53CF" w:rsidP="00924371"/>
        </w:tc>
      </w:tr>
    </w:tbl>
    <w:p w14:paraId="7137761D" w14:textId="49AD474C" w:rsidR="00AD53CF" w:rsidRPr="00AD53CF" w:rsidRDefault="00AD53CF" w:rsidP="00AD53CF">
      <w:r>
        <w:t>Handshake line goes LO.</w:t>
      </w:r>
    </w:p>
    <w:p w14:paraId="297D7B8A" w14:textId="77777777" w:rsidR="00AD53CF" w:rsidRDefault="00AD53CF" w:rsidP="00AD53CF"/>
    <w:p w14:paraId="5C044E07" w14:textId="77777777" w:rsidR="00AD53CF" w:rsidRPr="00AD53CF" w:rsidRDefault="00AD53CF" w:rsidP="00AD53CF"/>
    <w:p w14:paraId="22154A98" w14:textId="77777777" w:rsidR="00A819B5" w:rsidRDefault="00A819B5">
      <w:pPr>
        <w:rPr>
          <w:rFonts w:ascii="Calibri" w:eastAsiaTheme="majorEastAsia" w:hAnsi="Calibri" w:cstheme="majorHAnsi"/>
          <w:b/>
          <w:iCs/>
          <w:highlight w:val="lightGray"/>
        </w:rPr>
      </w:pPr>
      <w:r>
        <w:rPr>
          <w:rFonts w:cstheme="majorHAnsi"/>
          <w:highlight w:val="lightGray"/>
        </w:rPr>
        <w:br w:type="page"/>
      </w:r>
    </w:p>
    <w:p w14:paraId="73217CC2" w14:textId="660E55F4" w:rsidR="0068576B" w:rsidRDefault="00D8251D" w:rsidP="00D8251D">
      <w:pPr>
        <w:pStyle w:val="Heading3"/>
        <w:numPr>
          <w:ilvl w:val="2"/>
          <w:numId w:val="19"/>
        </w:numPr>
      </w:pPr>
      <w:r>
        <w:lastRenderedPageBreak/>
        <w:t>SPI Exchange Examples</w:t>
      </w:r>
    </w:p>
    <w:p w14:paraId="217677EB" w14:textId="382109B6" w:rsidR="00C4345C" w:rsidRPr="00C4345C" w:rsidRDefault="00C4345C" w:rsidP="00C4345C">
      <w:r>
        <w:t>Below is a non-exhaustive list of example transactions illustrating how some of the SPI packet definitions are used for communication between the RP2040 and ESP32.</w:t>
      </w:r>
    </w:p>
    <w:p w14:paraId="67D26680" w14:textId="0B8FD027" w:rsidR="00944981" w:rsidRDefault="005349B0" w:rsidP="00D8251D">
      <w:pPr>
        <w:pStyle w:val="Heading4"/>
        <w:numPr>
          <w:ilvl w:val="3"/>
          <w:numId w:val="19"/>
        </w:numPr>
      </w:pPr>
      <w:r>
        <w:t xml:space="preserve">RP2040 </w:t>
      </w:r>
      <w:r w:rsidR="00C4345C">
        <w:t>writes small object to ESP32 without ACK</w:t>
      </w:r>
    </w:p>
    <w:p w14:paraId="0FD3ACED" w14:textId="7B9FB2DA" w:rsidR="003D50B8" w:rsidRDefault="003D50B8" w:rsidP="005349B0">
      <w:pPr>
        <w:pStyle w:val="ListParagraph"/>
        <w:numPr>
          <w:ilvl w:val="0"/>
          <w:numId w:val="25"/>
        </w:numPr>
      </w:pPr>
      <w:r>
        <w:t>RP2040 asserts chip select.</w:t>
      </w:r>
    </w:p>
    <w:p w14:paraId="0282FA2D" w14:textId="4FC96EE4" w:rsidR="005349B0" w:rsidRDefault="003D50B8" w:rsidP="005349B0">
      <w:pPr>
        <w:pStyle w:val="ListParagraph"/>
        <w:numPr>
          <w:ilvl w:val="0"/>
          <w:numId w:val="25"/>
        </w:numPr>
      </w:pPr>
      <w:r>
        <w:t xml:space="preserve">RP2040 sends </w:t>
      </w:r>
      <w:r w:rsidR="00C4345C">
        <w:t>single transfer</w:t>
      </w:r>
      <w:r w:rsidR="005349B0">
        <w:t xml:space="preserve"> with CMD = </w:t>
      </w:r>
      <w:proofErr w:type="spellStart"/>
      <w:r w:rsidR="00C4345C">
        <w:t>kCmdWriteToSlave</w:t>
      </w:r>
      <w:proofErr w:type="spellEnd"/>
      <w:r w:rsidR="00C4345C">
        <w:t>.</w:t>
      </w:r>
    </w:p>
    <w:p w14:paraId="72A24CDD" w14:textId="7ECCF49C" w:rsidR="00C4345C" w:rsidRDefault="003D50B8" w:rsidP="00C4345C">
      <w:pPr>
        <w:pStyle w:val="ListParagraph"/>
        <w:numPr>
          <w:ilvl w:val="0"/>
          <w:numId w:val="25"/>
        </w:numPr>
      </w:pPr>
      <w:r>
        <w:t>RP2040 de-asserts chip select.</w:t>
      </w:r>
    </w:p>
    <w:p w14:paraId="5F71083A" w14:textId="24690922" w:rsidR="00C4345C" w:rsidRDefault="00C4345C" w:rsidP="00D8251D">
      <w:pPr>
        <w:pStyle w:val="Heading4"/>
        <w:numPr>
          <w:ilvl w:val="3"/>
          <w:numId w:val="19"/>
        </w:numPr>
      </w:pPr>
      <w:r>
        <w:t>RP2040 writes small object to ESP32 with ACK</w:t>
      </w:r>
    </w:p>
    <w:p w14:paraId="2AB16BDF" w14:textId="78220BB2" w:rsidR="00C4345C" w:rsidRDefault="00C4345C" w:rsidP="00C4345C">
      <w:pPr>
        <w:pStyle w:val="ListParagraph"/>
        <w:numPr>
          <w:ilvl w:val="0"/>
          <w:numId w:val="30"/>
        </w:numPr>
      </w:pPr>
      <w:r>
        <w:t>RP2040 to ESP32 single write</w:t>
      </w:r>
    </w:p>
    <w:p w14:paraId="0F1FB19A" w14:textId="089DD999" w:rsidR="00C4345C" w:rsidRDefault="00C4345C" w:rsidP="00C4345C">
      <w:pPr>
        <w:pStyle w:val="ListParagraph"/>
        <w:numPr>
          <w:ilvl w:val="1"/>
          <w:numId w:val="30"/>
        </w:numPr>
      </w:pPr>
      <w:r>
        <w:t>RP2040 asserts chip select.</w:t>
      </w:r>
    </w:p>
    <w:p w14:paraId="063BE721" w14:textId="7D95218C" w:rsidR="00C4345C" w:rsidRDefault="00C4345C" w:rsidP="00C4345C">
      <w:pPr>
        <w:pStyle w:val="ListParagraph"/>
        <w:numPr>
          <w:ilvl w:val="1"/>
          <w:numId w:val="30"/>
        </w:numPr>
      </w:pPr>
      <w:r>
        <w:t xml:space="preserve">RP2040 sends single transfer with CMD = </w:t>
      </w:r>
      <w:proofErr w:type="spellStart"/>
      <w:r>
        <w:t>kCmdWriteToSlaveRequireAck</w:t>
      </w:r>
      <w:proofErr w:type="spellEnd"/>
      <w:r>
        <w:t>.</w:t>
      </w:r>
    </w:p>
    <w:p w14:paraId="55314325" w14:textId="69394274" w:rsidR="00C4345C" w:rsidRDefault="00C4345C" w:rsidP="00C4345C">
      <w:pPr>
        <w:pStyle w:val="ListParagraph"/>
        <w:numPr>
          <w:ilvl w:val="1"/>
          <w:numId w:val="30"/>
        </w:numPr>
      </w:pPr>
      <w:r>
        <w:t>RP2040 de-asserts chip select and waits for handshake.</w:t>
      </w:r>
    </w:p>
    <w:p w14:paraId="03E84D32" w14:textId="7737112B" w:rsidR="00C4345C" w:rsidRDefault="00C4345C" w:rsidP="00C4345C">
      <w:pPr>
        <w:pStyle w:val="ListParagraph"/>
        <w:numPr>
          <w:ilvl w:val="0"/>
          <w:numId w:val="30"/>
        </w:numPr>
      </w:pPr>
      <w:r>
        <w:t>ESP32 to RP2040 handshake</w:t>
      </w:r>
    </w:p>
    <w:p w14:paraId="1595D03B" w14:textId="4D279E14" w:rsidR="00C4345C" w:rsidRDefault="00C4345C" w:rsidP="00C4345C">
      <w:pPr>
        <w:pStyle w:val="ListParagraph"/>
        <w:numPr>
          <w:ilvl w:val="1"/>
          <w:numId w:val="30"/>
        </w:numPr>
      </w:pPr>
      <w:r>
        <w:t>ESP32 asserts HANDSHAKE line.</w:t>
      </w:r>
    </w:p>
    <w:p w14:paraId="6F2E0820" w14:textId="169A886C" w:rsidR="00C4345C" w:rsidRDefault="00C4345C" w:rsidP="00C4345C">
      <w:pPr>
        <w:pStyle w:val="ListParagraph"/>
        <w:numPr>
          <w:ilvl w:val="1"/>
          <w:numId w:val="30"/>
        </w:numPr>
      </w:pPr>
      <w:r>
        <w:t>RP2040 asserts chip select.</w:t>
      </w:r>
    </w:p>
    <w:p w14:paraId="0EAC5A3D" w14:textId="6F8A075F" w:rsidR="00C4345C" w:rsidRDefault="00C4345C" w:rsidP="00C4345C">
      <w:pPr>
        <w:pStyle w:val="ListParagraph"/>
        <w:numPr>
          <w:ilvl w:val="1"/>
          <w:numId w:val="30"/>
        </w:numPr>
      </w:pPr>
      <w:r>
        <w:t>RP2040 reads the first byte of the incoming message to determine that it’s an ACK. If the message is an ACK, the transaction was acknowledged and succeeds, otherwise an error is thrown.</w:t>
      </w:r>
    </w:p>
    <w:p w14:paraId="39DA4C24" w14:textId="5DBDF8C2" w:rsidR="00C4345C" w:rsidRDefault="00C4345C" w:rsidP="00C4345C">
      <w:pPr>
        <w:pStyle w:val="ListParagraph"/>
        <w:numPr>
          <w:ilvl w:val="1"/>
          <w:numId w:val="30"/>
        </w:numPr>
      </w:pPr>
      <w:r>
        <w:t>RP2040 de-asserts chip select.</w:t>
      </w:r>
    </w:p>
    <w:p w14:paraId="5C746494" w14:textId="3EB3F74E" w:rsidR="00C4345C" w:rsidRDefault="00C4345C" w:rsidP="00C4345C">
      <w:pPr>
        <w:pStyle w:val="ListParagraph"/>
        <w:numPr>
          <w:ilvl w:val="1"/>
          <w:numId w:val="30"/>
        </w:numPr>
      </w:pPr>
      <w:r>
        <w:t>ESP32 de-asserts HANDSHAKE line.</w:t>
      </w:r>
    </w:p>
    <w:p w14:paraId="78E8239A" w14:textId="2F6CF9D1" w:rsidR="00C4345C" w:rsidRDefault="00C4345C" w:rsidP="00D8251D">
      <w:pPr>
        <w:pStyle w:val="Heading4"/>
        <w:numPr>
          <w:ilvl w:val="3"/>
          <w:numId w:val="19"/>
        </w:numPr>
      </w:pPr>
      <w:r>
        <w:t>RP2040 writes large object to ESP32 with ACK</w:t>
      </w:r>
    </w:p>
    <w:p w14:paraId="7CB216C4" w14:textId="74202A50" w:rsidR="00C4345C" w:rsidRPr="00C4345C" w:rsidRDefault="00C4345C" w:rsidP="00C4345C">
      <w:pPr>
        <w:pStyle w:val="ListParagraph"/>
        <w:numPr>
          <w:ilvl w:val="0"/>
          <w:numId w:val="30"/>
        </w:numPr>
      </w:pPr>
      <w:r>
        <w:t>RP2040 breaks large object into multiple single transfers, each of which gets sent in the same manner as “RP2040 writes small object to ESP32 with ACK”. The offset for each transfer gets incremented based on the starting address and size of the previous chunk that was successfully sent.</w:t>
      </w:r>
    </w:p>
    <w:p w14:paraId="7280FF35" w14:textId="4B29CA8F" w:rsidR="0068576B" w:rsidRDefault="00C4345C" w:rsidP="0068576B">
      <w:pPr>
        <w:pStyle w:val="Heading4"/>
        <w:numPr>
          <w:ilvl w:val="3"/>
          <w:numId w:val="19"/>
        </w:numPr>
      </w:pPr>
      <w:r>
        <w:t>ESP32 reads small object from RP2040 without ACK</w:t>
      </w:r>
    </w:p>
    <w:p w14:paraId="0AB2AC1B" w14:textId="05C3A90E" w:rsidR="00C4345C" w:rsidRDefault="00C4345C" w:rsidP="00C4345C">
      <w:pPr>
        <w:pStyle w:val="ListParagraph"/>
        <w:numPr>
          <w:ilvl w:val="0"/>
          <w:numId w:val="30"/>
        </w:numPr>
      </w:pPr>
      <w:r>
        <w:t>ESP32 asserts HANDSHAKE line.</w:t>
      </w:r>
    </w:p>
    <w:p w14:paraId="32AAF8EF" w14:textId="69D09AC5" w:rsidR="00C4345C" w:rsidRDefault="00C4345C" w:rsidP="00C4345C">
      <w:pPr>
        <w:pStyle w:val="ListParagraph"/>
        <w:numPr>
          <w:ilvl w:val="0"/>
          <w:numId w:val="30"/>
        </w:numPr>
      </w:pPr>
      <w:r>
        <w:t>RP2040 asserts chip select.</w:t>
      </w:r>
    </w:p>
    <w:p w14:paraId="43A50B75" w14:textId="0B9AC979" w:rsidR="00C4345C" w:rsidRDefault="00C4345C" w:rsidP="00C4345C">
      <w:pPr>
        <w:pStyle w:val="ListParagraph"/>
        <w:numPr>
          <w:ilvl w:val="0"/>
          <w:numId w:val="30"/>
        </w:numPr>
      </w:pPr>
      <w:r>
        <w:t xml:space="preserve">RP2040 reads first byte of incoming message and determines that it’s a </w:t>
      </w:r>
      <w:proofErr w:type="spellStart"/>
      <w:r>
        <w:t>kCmdReadFromMaster</w:t>
      </w:r>
      <w:proofErr w:type="spellEnd"/>
      <w:r>
        <w:t>. RP2040 reads the address, offset, and length fields and writes its response into the remainder of the packet.</w:t>
      </w:r>
    </w:p>
    <w:p w14:paraId="61B9530E" w14:textId="4B40C453" w:rsidR="00C4345C" w:rsidRDefault="00C4345C" w:rsidP="00C4345C">
      <w:pPr>
        <w:pStyle w:val="ListParagraph"/>
        <w:numPr>
          <w:ilvl w:val="0"/>
          <w:numId w:val="30"/>
        </w:numPr>
      </w:pPr>
      <w:r>
        <w:t>RP2040 de-asserts chip select.</w:t>
      </w:r>
    </w:p>
    <w:p w14:paraId="13E9311E" w14:textId="1A5FEB1B" w:rsidR="00C4345C" w:rsidRDefault="00C4345C" w:rsidP="00C4345C">
      <w:pPr>
        <w:pStyle w:val="ListParagraph"/>
        <w:numPr>
          <w:ilvl w:val="0"/>
          <w:numId w:val="30"/>
        </w:numPr>
      </w:pPr>
      <w:r>
        <w:t>ESP32 de-asserts HANDSHAKE line.</w:t>
      </w:r>
    </w:p>
    <w:p w14:paraId="1B2A936B" w14:textId="6859A5A1" w:rsidR="00554AA4" w:rsidRDefault="00554AA4">
      <w:r>
        <w:br w:type="page"/>
      </w:r>
    </w:p>
    <w:p w14:paraId="5234021B" w14:textId="5993C95D" w:rsidR="00554AA4" w:rsidRDefault="00554AA4" w:rsidP="00554AA4">
      <w:pPr>
        <w:pStyle w:val="Heading2"/>
        <w:numPr>
          <w:ilvl w:val="1"/>
          <w:numId w:val="19"/>
        </w:numPr>
      </w:pPr>
      <w:r>
        <w:lastRenderedPageBreak/>
        <w:t>Object Dictionary</w:t>
      </w:r>
    </w:p>
    <w:p w14:paraId="5806608F" w14:textId="797748C3" w:rsidR="00554AA4" w:rsidRDefault="00554AA4" w:rsidP="00554AA4">
      <w:r>
        <w:t xml:space="preserve">Within each SPI packet, object dictionary definitions are used to convert the address, offset, and payload fields into actions that are performed on the RP2040 and ESP32. For instance, the RP2040 can write to the </w:t>
      </w:r>
      <w:proofErr w:type="spellStart"/>
      <w:r>
        <w:t>kAddrRawTransponderPacket</w:t>
      </w:r>
      <w:proofErr w:type="spellEnd"/>
      <w:r>
        <w:t xml:space="preserve"> address via SPI in order to forward a received transponder packet to the ESP32’s onboard aircraft dictionary.</w:t>
      </w:r>
    </w:p>
    <w:p w14:paraId="6E22BABA" w14:textId="52F35260" w:rsidR="007E7E06" w:rsidRDefault="007E7E06" w:rsidP="00554AA4">
      <w:r>
        <w:t>Dictionary addresses and their contents are shown below.</w:t>
      </w:r>
    </w:p>
    <w:tbl>
      <w:tblPr>
        <w:tblStyle w:val="TableGrid"/>
        <w:tblW w:w="0" w:type="auto"/>
        <w:tblLook w:val="04A0" w:firstRow="1" w:lastRow="0" w:firstColumn="1" w:lastColumn="0" w:noHBand="0" w:noVBand="1"/>
      </w:tblPr>
      <w:tblGrid>
        <w:gridCol w:w="998"/>
        <w:gridCol w:w="1593"/>
        <w:gridCol w:w="1050"/>
        <w:gridCol w:w="854"/>
        <w:gridCol w:w="6295"/>
      </w:tblGrid>
      <w:tr w:rsidR="007E7E06" w14:paraId="570C10D8" w14:textId="77777777" w:rsidTr="007E7E06">
        <w:tc>
          <w:tcPr>
            <w:tcW w:w="998" w:type="dxa"/>
          </w:tcPr>
          <w:p w14:paraId="225D7FB4" w14:textId="448CA73C" w:rsidR="007E7E06" w:rsidRPr="007E7E06" w:rsidRDefault="007E7E06" w:rsidP="007E7E06">
            <w:pPr>
              <w:jc w:val="center"/>
              <w:rPr>
                <w:b/>
                <w:bCs/>
              </w:rPr>
            </w:pPr>
            <w:r w:rsidRPr="007E7E06">
              <w:rPr>
                <w:b/>
                <w:bCs/>
              </w:rPr>
              <w:t>Address</w:t>
            </w:r>
          </w:p>
        </w:tc>
        <w:tc>
          <w:tcPr>
            <w:tcW w:w="1593" w:type="dxa"/>
          </w:tcPr>
          <w:p w14:paraId="77F8E298" w14:textId="650C6652" w:rsidR="007E7E06" w:rsidRPr="007E7E06" w:rsidRDefault="007E7E06" w:rsidP="007E7E06">
            <w:pPr>
              <w:jc w:val="center"/>
              <w:rPr>
                <w:b/>
                <w:bCs/>
              </w:rPr>
            </w:pPr>
            <w:r w:rsidRPr="007E7E06">
              <w:rPr>
                <w:b/>
                <w:bCs/>
              </w:rPr>
              <w:t>Name</w:t>
            </w:r>
          </w:p>
        </w:tc>
        <w:tc>
          <w:tcPr>
            <w:tcW w:w="1050" w:type="dxa"/>
          </w:tcPr>
          <w:p w14:paraId="757094DE" w14:textId="0AE52B78" w:rsidR="007E7E06" w:rsidRPr="007E7E06" w:rsidRDefault="007E7E06" w:rsidP="007E7E06">
            <w:pPr>
              <w:jc w:val="center"/>
              <w:rPr>
                <w:b/>
                <w:bCs/>
              </w:rPr>
            </w:pPr>
            <w:r w:rsidRPr="007E7E06">
              <w:rPr>
                <w:b/>
                <w:bCs/>
              </w:rPr>
              <w:t>RP2040 R/W</w:t>
            </w:r>
          </w:p>
        </w:tc>
        <w:tc>
          <w:tcPr>
            <w:tcW w:w="854" w:type="dxa"/>
          </w:tcPr>
          <w:p w14:paraId="2EA48D8F" w14:textId="1C86AB91" w:rsidR="007E7E06" w:rsidRPr="007E7E06" w:rsidRDefault="007E7E06" w:rsidP="007E7E06">
            <w:pPr>
              <w:jc w:val="center"/>
              <w:rPr>
                <w:b/>
                <w:bCs/>
              </w:rPr>
            </w:pPr>
            <w:r w:rsidRPr="007E7E06">
              <w:rPr>
                <w:b/>
                <w:bCs/>
              </w:rPr>
              <w:t>ESP32 R/W</w:t>
            </w:r>
          </w:p>
        </w:tc>
        <w:tc>
          <w:tcPr>
            <w:tcW w:w="6295" w:type="dxa"/>
          </w:tcPr>
          <w:p w14:paraId="2219E8FE" w14:textId="2413EAD7" w:rsidR="007E7E06" w:rsidRPr="007E7E06" w:rsidRDefault="009E7D7B" w:rsidP="00554AA4">
            <w:pPr>
              <w:rPr>
                <w:b/>
                <w:bCs/>
              </w:rPr>
            </w:pPr>
            <w:r>
              <w:rPr>
                <w:b/>
                <w:bCs/>
              </w:rPr>
              <w:t>Dictionary Contents</w:t>
            </w:r>
          </w:p>
        </w:tc>
      </w:tr>
      <w:tr w:rsidR="007E7E06" w14:paraId="249D5B8B" w14:textId="77777777" w:rsidTr="007E7E06">
        <w:tc>
          <w:tcPr>
            <w:tcW w:w="998" w:type="dxa"/>
          </w:tcPr>
          <w:p w14:paraId="04EF0DA2" w14:textId="42EC86BE" w:rsidR="007E7E06" w:rsidRDefault="007E7E06" w:rsidP="007E7E06">
            <w:pPr>
              <w:jc w:val="center"/>
            </w:pPr>
            <w:r>
              <w:t>0x01</w:t>
            </w:r>
          </w:p>
        </w:tc>
        <w:tc>
          <w:tcPr>
            <w:tcW w:w="1593" w:type="dxa"/>
          </w:tcPr>
          <w:p w14:paraId="61EAA730" w14:textId="28DEC729" w:rsidR="007E7E06" w:rsidRDefault="007E7E06" w:rsidP="007E7E06">
            <w:pPr>
              <w:jc w:val="center"/>
            </w:pPr>
            <w:r>
              <w:t>Firmware Version</w:t>
            </w:r>
          </w:p>
        </w:tc>
        <w:tc>
          <w:tcPr>
            <w:tcW w:w="1050" w:type="dxa"/>
          </w:tcPr>
          <w:p w14:paraId="1690027F" w14:textId="0CBFCA06" w:rsidR="007E7E06" w:rsidRDefault="007E7E06" w:rsidP="007E7E06">
            <w:pPr>
              <w:jc w:val="center"/>
            </w:pPr>
            <w:r>
              <w:t>-</w:t>
            </w:r>
          </w:p>
        </w:tc>
        <w:tc>
          <w:tcPr>
            <w:tcW w:w="854" w:type="dxa"/>
          </w:tcPr>
          <w:p w14:paraId="594CAFE2" w14:textId="22E707A3" w:rsidR="007E7E06" w:rsidRDefault="007E7E06" w:rsidP="007E7E06">
            <w:pPr>
              <w:jc w:val="center"/>
            </w:pPr>
            <w:r>
              <w:t>R</w:t>
            </w:r>
          </w:p>
        </w:tc>
        <w:tc>
          <w:tcPr>
            <w:tcW w:w="6295" w:type="dxa"/>
          </w:tcPr>
          <w:p w14:paraId="74D6042B" w14:textId="79D77266" w:rsidR="007E7E06" w:rsidRDefault="007E7E06" w:rsidP="00554AA4">
            <w:r>
              <w:t>Firmware version as a uint32_t.</w:t>
            </w:r>
          </w:p>
          <w:p w14:paraId="65A2B19D" w14:textId="77777777" w:rsidR="007E7E06" w:rsidRDefault="007E7E06" w:rsidP="00554AA4"/>
          <w:p w14:paraId="3A5F2FBC" w14:textId="77777777" w:rsidR="007E7E06" w:rsidRDefault="007E7E06" w:rsidP="00554AA4">
            <w:r>
              <w:t>Major, minor, and patch versions are each represented as a uint8_t, so the full firmware version is expressed as follows.</w:t>
            </w:r>
          </w:p>
          <w:p w14:paraId="37C58DFF" w14:textId="77777777" w:rsidR="007E7E06" w:rsidRDefault="007E7E06" w:rsidP="00554AA4"/>
          <w:p w14:paraId="01CA1637" w14:textId="77777777" w:rsidR="007E7E06" w:rsidRPr="007E7E06" w:rsidRDefault="007E7E06" w:rsidP="007E7E06">
            <w:pPr>
              <w:pStyle w:val="NoSpacing"/>
              <w:rPr>
                <w:rFonts w:ascii="Courier New" w:hAnsi="Courier New" w:cs="Courier New"/>
              </w:rPr>
            </w:pPr>
            <w:r w:rsidRPr="007E7E06">
              <w:rPr>
                <w:rFonts w:ascii="Courier New" w:hAnsi="Courier New" w:cs="Courier New"/>
              </w:rPr>
              <w:t xml:space="preserve">const uint32_t </w:t>
            </w:r>
            <w:proofErr w:type="spellStart"/>
            <w:proofErr w:type="gramStart"/>
            <w:r w:rsidRPr="007E7E06">
              <w:rPr>
                <w:rFonts w:ascii="Courier New" w:hAnsi="Courier New" w:cs="Courier New"/>
              </w:rPr>
              <w:t>ObjectDictionary</w:t>
            </w:r>
            <w:proofErr w:type="spellEnd"/>
            <w:r w:rsidRPr="007E7E06">
              <w:rPr>
                <w:rFonts w:ascii="Courier New" w:hAnsi="Courier New" w:cs="Courier New"/>
              </w:rPr>
              <w:t>::</w:t>
            </w:r>
            <w:proofErr w:type="spellStart"/>
            <w:proofErr w:type="gramEnd"/>
            <w:r w:rsidRPr="007E7E06">
              <w:rPr>
                <w:rFonts w:ascii="Courier New" w:hAnsi="Courier New" w:cs="Courier New"/>
              </w:rPr>
              <w:t>kFirmwareVersion</w:t>
            </w:r>
            <w:proofErr w:type="spellEnd"/>
            <w:r w:rsidRPr="007E7E06">
              <w:rPr>
                <w:rFonts w:ascii="Courier New" w:hAnsi="Courier New" w:cs="Courier New"/>
              </w:rPr>
              <w:t xml:space="preserve"> =</w:t>
            </w:r>
          </w:p>
          <w:p w14:paraId="021CC424" w14:textId="40C2FCB8" w:rsidR="007E7E06" w:rsidRDefault="007E7E06" w:rsidP="007E7E06">
            <w:pPr>
              <w:pStyle w:val="NoSpacing"/>
            </w:pPr>
            <w:r w:rsidRPr="007E7E06">
              <w:rPr>
                <w:rFonts w:ascii="Courier New" w:hAnsi="Courier New" w:cs="Courier New"/>
              </w:rPr>
              <w:t xml:space="preserve">    (</w:t>
            </w:r>
            <w:proofErr w:type="spellStart"/>
            <w:r w:rsidRPr="007E7E06">
              <w:rPr>
                <w:rFonts w:ascii="Courier New" w:hAnsi="Courier New" w:cs="Courier New"/>
              </w:rPr>
              <w:t>kFirmwareVersionMajor</w:t>
            </w:r>
            <w:proofErr w:type="spellEnd"/>
            <w:r w:rsidRPr="007E7E06">
              <w:rPr>
                <w:rFonts w:ascii="Courier New" w:hAnsi="Courier New" w:cs="Courier New"/>
              </w:rPr>
              <w:t>) &lt;&lt; 16 | (</w:t>
            </w:r>
            <w:proofErr w:type="spellStart"/>
            <w:r w:rsidRPr="007E7E06">
              <w:rPr>
                <w:rFonts w:ascii="Courier New" w:hAnsi="Courier New" w:cs="Courier New"/>
              </w:rPr>
              <w:t>kFirmwareVersionMinor</w:t>
            </w:r>
            <w:proofErr w:type="spellEnd"/>
            <w:r w:rsidRPr="007E7E06">
              <w:rPr>
                <w:rFonts w:ascii="Courier New" w:hAnsi="Courier New" w:cs="Courier New"/>
              </w:rPr>
              <w:t>) &lt;&lt; 8 | (</w:t>
            </w:r>
            <w:proofErr w:type="spellStart"/>
            <w:r w:rsidRPr="007E7E06">
              <w:rPr>
                <w:rFonts w:ascii="Courier New" w:hAnsi="Courier New" w:cs="Courier New"/>
              </w:rPr>
              <w:t>kFirmwareVersionPatch</w:t>
            </w:r>
            <w:proofErr w:type="spellEnd"/>
            <w:r w:rsidRPr="007E7E06">
              <w:rPr>
                <w:rFonts w:ascii="Courier New" w:hAnsi="Courier New" w:cs="Courier New"/>
              </w:rPr>
              <w:t>);</w:t>
            </w:r>
          </w:p>
        </w:tc>
      </w:tr>
      <w:tr w:rsidR="007E7E06" w14:paraId="5B382DDF" w14:textId="77777777" w:rsidTr="007E7E06">
        <w:tc>
          <w:tcPr>
            <w:tcW w:w="998" w:type="dxa"/>
          </w:tcPr>
          <w:p w14:paraId="665E7B10" w14:textId="65CA83BB" w:rsidR="007E7E06" w:rsidRDefault="007E7E06" w:rsidP="007E7E06">
            <w:pPr>
              <w:jc w:val="center"/>
            </w:pPr>
            <w:r>
              <w:t>0x02</w:t>
            </w:r>
          </w:p>
        </w:tc>
        <w:tc>
          <w:tcPr>
            <w:tcW w:w="1593" w:type="dxa"/>
          </w:tcPr>
          <w:p w14:paraId="51A413A1" w14:textId="25F7622E" w:rsidR="007E7E06" w:rsidRDefault="007E7E06" w:rsidP="007E7E06">
            <w:pPr>
              <w:jc w:val="center"/>
            </w:pPr>
            <w:r>
              <w:t>Scratch Register</w:t>
            </w:r>
          </w:p>
        </w:tc>
        <w:tc>
          <w:tcPr>
            <w:tcW w:w="1050" w:type="dxa"/>
          </w:tcPr>
          <w:p w14:paraId="34C77960" w14:textId="3A1D20DA" w:rsidR="007E7E06" w:rsidRDefault="007E7E06" w:rsidP="007E7E06">
            <w:pPr>
              <w:jc w:val="center"/>
            </w:pPr>
            <w:r>
              <w:t>RW</w:t>
            </w:r>
          </w:p>
        </w:tc>
        <w:tc>
          <w:tcPr>
            <w:tcW w:w="854" w:type="dxa"/>
          </w:tcPr>
          <w:p w14:paraId="1E91DE8F" w14:textId="3A7262DE" w:rsidR="007E7E06" w:rsidRDefault="007E7E06" w:rsidP="007E7E06">
            <w:pPr>
              <w:jc w:val="center"/>
            </w:pPr>
            <w:r>
              <w:t>RW</w:t>
            </w:r>
          </w:p>
        </w:tc>
        <w:tc>
          <w:tcPr>
            <w:tcW w:w="6295" w:type="dxa"/>
          </w:tcPr>
          <w:p w14:paraId="5D13C9F9" w14:textId="0773CDB3" w:rsidR="007E7E06" w:rsidRDefault="007E7E06" w:rsidP="00554AA4">
            <w:r>
              <w:t>Scratch register (uint32_t) that can be read or written to confirm that serial communication is working.</w:t>
            </w:r>
          </w:p>
        </w:tc>
      </w:tr>
      <w:tr w:rsidR="007E7E06" w14:paraId="253FBFD4" w14:textId="77777777" w:rsidTr="007E7E06">
        <w:tc>
          <w:tcPr>
            <w:tcW w:w="998" w:type="dxa"/>
          </w:tcPr>
          <w:p w14:paraId="7C712108" w14:textId="3F746C32" w:rsidR="007E7E06" w:rsidRDefault="007E7E06" w:rsidP="007E7E06">
            <w:pPr>
              <w:jc w:val="center"/>
            </w:pPr>
            <w:r>
              <w:t>0x03</w:t>
            </w:r>
          </w:p>
        </w:tc>
        <w:tc>
          <w:tcPr>
            <w:tcW w:w="1593" w:type="dxa"/>
          </w:tcPr>
          <w:p w14:paraId="1B0D192F" w14:textId="4B2F3A3F" w:rsidR="007E7E06" w:rsidRDefault="007E7E06" w:rsidP="007E7E06">
            <w:pPr>
              <w:jc w:val="center"/>
            </w:pPr>
            <w:r>
              <w:t>Settings Data</w:t>
            </w:r>
          </w:p>
        </w:tc>
        <w:tc>
          <w:tcPr>
            <w:tcW w:w="1050" w:type="dxa"/>
          </w:tcPr>
          <w:p w14:paraId="608BE921" w14:textId="20E15255" w:rsidR="007E7E06" w:rsidRDefault="007E7E06" w:rsidP="007E7E06">
            <w:pPr>
              <w:jc w:val="center"/>
            </w:pPr>
            <w:r>
              <w:t>RW</w:t>
            </w:r>
          </w:p>
        </w:tc>
        <w:tc>
          <w:tcPr>
            <w:tcW w:w="854" w:type="dxa"/>
          </w:tcPr>
          <w:p w14:paraId="727B74A5" w14:textId="141ABED6" w:rsidR="007E7E06" w:rsidRDefault="007E7E06" w:rsidP="007E7E06">
            <w:pPr>
              <w:jc w:val="center"/>
            </w:pPr>
            <w:r>
              <w:t>RW</w:t>
            </w:r>
          </w:p>
        </w:tc>
        <w:tc>
          <w:tcPr>
            <w:tcW w:w="6295" w:type="dxa"/>
          </w:tcPr>
          <w:p w14:paraId="0536E019" w14:textId="13BF5AD8" w:rsidR="007E7E06" w:rsidRDefault="007E7E06" w:rsidP="00554AA4">
            <w:r>
              <w:t xml:space="preserve">Access to the </w:t>
            </w:r>
            <w:proofErr w:type="spellStart"/>
            <w:r>
              <w:t>SettingsManager’s</w:t>
            </w:r>
            <w:proofErr w:type="spellEnd"/>
            <w:r>
              <w:t xml:space="preserve"> settings struct. Used to synchronize settings information between the RP2040 and the ESP32. Note that settings are stored in EEPROM which is only accessible to the RP2040, so on startup the ESP32 will query the RP2040 for settings information.</w:t>
            </w:r>
          </w:p>
        </w:tc>
      </w:tr>
      <w:tr w:rsidR="007E7E06" w14:paraId="163D8C94" w14:textId="77777777" w:rsidTr="007E7E06">
        <w:tc>
          <w:tcPr>
            <w:tcW w:w="998" w:type="dxa"/>
          </w:tcPr>
          <w:p w14:paraId="34F7ACC3" w14:textId="7D975CF7" w:rsidR="007E7E06" w:rsidRDefault="007E7E06" w:rsidP="007E7E06">
            <w:pPr>
              <w:jc w:val="center"/>
            </w:pPr>
            <w:r>
              <w:t>0x04</w:t>
            </w:r>
          </w:p>
        </w:tc>
        <w:tc>
          <w:tcPr>
            <w:tcW w:w="1593" w:type="dxa"/>
          </w:tcPr>
          <w:p w14:paraId="1CAB79C7" w14:textId="57D4DFEB" w:rsidR="007E7E06" w:rsidRDefault="007E7E06" w:rsidP="007E7E06">
            <w:pPr>
              <w:jc w:val="center"/>
            </w:pPr>
            <w:r>
              <w:t>Raw Transponder Packet</w:t>
            </w:r>
          </w:p>
        </w:tc>
        <w:tc>
          <w:tcPr>
            <w:tcW w:w="1050" w:type="dxa"/>
          </w:tcPr>
          <w:p w14:paraId="7BAB825B" w14:textId="1C9F2B71" w:rsidR="007E7E06" w:rsidRDefault="007E7E06" w:rsidP="007E7E06">
            <w:pPr>
              <w:jc w:val="center"/>
            </w:pPr>
            <w:r>
              <w:t>-</w:t>
            </w:r>
          </w:p>
        </w:tc>
        <w:tc>
          <w:tcPr>
            <w:tcW w:w="854" w:type="dxa"/>
          </w:tcPr>
          <w:p w14:paraId="796B7EF6" w14:textId="21524533" w:rsidR="007E7E06" w:rsidRDefault="007E7E06" w:rsidP="007E7E06">
            <w:pPr>
              <w:jc w:val="center"/>
            </w:pPr>
            <w:r>
              <w:t>W</w:t>
            </w:r>
          </w:p>
        </w:tc>
        <w:tc>
          <w:tcPr>
            <w:tcW w:w="6295" w:type="dxa"/>
          </w:tcPr>
          <w:p w14:paraId="76BC2DE8" w14:textId="77777777" w:rsidR="007E7E06" w:rsidRDefault="007E7E06" w:rsidP="00554AA4">
            <w:r>
              <w:t xml:space="preserve">Raw transponder packet sink for RP2040 to write to in order to send </w:t>
            </w:r>
            <w:proofErr w:type="spellStart"/>
            <w:r>
              <w:t>RawTransponderPacket</w:t>
            </w:r>
            <w:proofErr w:type="spellEnd"/>
            <w:r>
              <w:t xml:space="preserve"> objects to the ESP32 in order for it to maintain its own aircraft dictionary.</w:t>
            </w:r>
          </w:p>
          <w:p w14:paraId="4DE8A004" w14:textId="77777777" w:rsidR="007E7E06" w:rsidRDefault="007E7E06" w:rsidP="00554AA4"/>
          <w:p w14:paraId="2BF2A1FF" w14:textId="6003EAE5" w:rsidR="007E7E06" w:rsidRDefault="007E7E06" w:rsidP="00554AA4">
            <w:r>
              <w:t>No longer used in favor of the Raw Transponder Packet Array sink, which consolidates multiple packets together to save bandwidth.</w:t>
            </w:r>
          </w:p>
        </w:tc>
      </w:tr>
      <w:tr w:rsidR="007E7E06" w14:paraId="09020ADC" w14:textId="77777777" w:rsidTr="007E7E06">
        <w:tc>
          <w:tcPr>
            <w:tcW w:w="998" w:type="dxa"/>
          </w:tcPr>
          <w:p w14:paraId="690EA763" w14:textId="31108079" w:rsidR="007E7E06" w:rsidRDefault="007E7E06" w:rsidP="007E7E06">
            <w:pPr>
              <w:jc w:val="center"/>
            </w:pPr>
            <w:r>
              <w:t>0x05</w:t>
            </w:r>
          </w:p>
        </w:tc>
        <w:tc>
          <w:tcPr>
            <w:tcW w:w="1593" w:type="dxa"/>
          </w:tcPr>
          <w:p w14:paraId="7238690A" w14:textId="40A94699" w:rsidR="007E7E06" w:rsidRDefault="007E7E06" w:rsidP="007E7E06">
            <w:pPr>
              <w:jc w:val="center"/>
            </w:pPr>
            <w:r>
              <w:t>Decoded Transponder Packet</w:t>
            </w:r>
          </w:p>
        </w:tc>
        <w:tc>
          <w:tcPr>
            <w:tcW w:w="1050" w:type="dxa"/>
          </w:tcPr>
          <w:p w14:paraId="792289EF" w14:textId="39063712" w:rsidR="007E7E06" w:rsidRDefault="007E7E06" w:rsidP="007E7E06">
            <w:pPr>
              <w:jc w:val="center"/>
            </w:pPr>
            <w:r>
              <w:t>-</w:t>
            </w:r>
          </w:p>
        </w:tc>
        <w:tc>
          <w:tcPr>
            <w:tcW w:w="854" w:type="dxa"/>
          </w:tcPr>
          <w:p w14:paraId="3D1285D8" w14:textId="2D9B8B2C" w:rsidR="007E7E06" w:rsidRDefault="007E7E06" w:rsidP="007E7E06">
            <w:pPr>
              <w:jc w:val="center"/>
            </w:pPr>
            <w:r>
              <w:t>-</w:t>
            </w:r>
          </w:p>
        </w:tc>
        <w:tc>
          <w:tcPr>
            <w:tcW w:w="6295" w:type="dxa"/>
          </w:tcPr>
          <w:p w14:paraId="0AA5783A" w14:textId="087C710D" w:rsidR="007E7E06" w:rsidRDefault="007E7E06" w:rsidP="00554AA4">
            <w:r>
              <w:t>Not currently supported, but available for future use in case it makes sense to send decoded transponder packets from the RP2040 to the ESP32 in order to save compute for packet decoding (at the cost of additional bandwidth for the larger packet size).</w:t>
            </w:r>
          </w:p>
        </w:tc>
      </w:tr>
      <w:tr w:rsidR="009E7D7B" w14:paraId="11E9EC64" w14:textId="77777777" w:rsidTr="007E7E06">
        <w:tc>
          <w:tcPr>
            <w:tcW w:w="998" w:type="dxa"/>
          </w:tcPr>
          <w:p w14:paraId="6D18ADF7" w14:textId="12CFB2A0" w:rsidR="009E7D7B" w:rsidRDefault="009E7D7B" w:rsidP="007E7E06">
            <w:pPr>
              <w:jc w:val="center"/>
            </w:pPr>
            <w:r>
              <w:t>0xB</w:t>
            </w:r>
          </w:p>
        </w:tc>
        <w:tc>
          <w:tcPr>
            <w:tcW w:w="1593" w:type="dxa"/>
          </w:tcPr>
          <w:p w14:paraId="66D6CFF8" w14:textId="6B00B77E" w:rsidR="009E7D7B" w:rsidRDefault="009E7D7B" w:rsidP="007E7E06">
            <w:pPr>
              <w:jc w:val="center"/>
            </w:pPr>
            <w:r>
              <w:t>Raw Transponder Packet Array</w:t>
            </w:r>
          </w:p>
        </w:tc>
        <w:tc>
          <w:tcPr>
            <w:tcW w:w="1050" w:type="dxa"/>
          </w:tcPr>
          <w:p w14:paraId="59F54505" w14:textId="158C5AE1" w:rsidR="009E7D7B" w:rsidRDefault="009E7D7B" w:rsidP="007E7E06">
            <w:pPr>
              <w:jc w:val="center"/>
            </w:pPr>
            <w:r>
              <w:t>-</w:t>
            </w:r>
          </w:p>
        </w:tc>
        <w:tc>
          <w:tcPr>
            <w:tcW w:w="854" w:type="dxa"/>
          </w:tcPr>
          <w:p w14:paraId="3165A82F" w14:textId="44873830" w:rsidR="009E7D7B" w:rsidRDefault="009E7D7B" w:rsidP="007E7E06">
            <w:pPr>
              <w:jc w:val="center"/>
            </w:pPr>
            <w:r>
              <w:t>W</w:t>
            </w:r>
          </w:p>
        </w:tc>
        <w:tc>
          <w:tcPr>
            <w:tcW w:w="6295" w:type="dxa"/>
          </w:tcPr>
          <w:p w14:paraId="23F1E4F9" w14:textId="0A9B3234" w:rsidR="009E7D7B" w:rsidRDefault="009E7D7B" w:rsidP="00554AA4">
            <w:r>
              <w:t xml:space="preserve">Sink for Raw Transponder Packets flowing from the RP2040 to the ESP32. Data written to this address consists of a one-byte value for the number of packets being sent, and then an array of </w:t>
            </w:r>
            <w:proofErr w:type="spellStart"/>
            <w:r>
              <w:t>RawTransponderPacket</w:t>
            </w:r>
            <w:proofErr w:type="spellEnd"/>
            <w:r>
              <w:t xml:space="preserve"> objects.</w:t>
            </w:r>
          </w:p>
        </w:tc>
      </w:tr>
      <w:tr w:rsidR="009E7D7B" w14:paraId="488BAEB5" w14:textId="77777777" w:rsidTr="007E7E06">
        <w:tc>
          <w:tcPr>
            <w:tcW w:w="998" w:type="dxa"/>
          </w:tcPr>
          <w:p w14:paraId="667B2302" w14:textId="6E92705D" w:rsidR="009E7D7B" w:rsidRDefault="009E7D7B" w:rsidP="007E7E06">
            <w:pPr>
              <w:jc w:val="center"/>
            </w:pPr>
            <w:r>
              <w:t>0xC</w:t>
            </w:r>
          </w:p>
        </w:tc>
        <w:tc>
          <w:tcPr>
            <w:tcW w:w="1593" w:type="dxa"/>
          </w:tcPr>
          <w:p w14:paraId="1CFAF1CC" w14:textId="0AD3A7E4" w:rsidR="009E7D7B" w:rsidRDefault="009E7D7B" w:rsidP="007E7E06">
            <w:pPr>
              <w:jc w:val="center"/>
            </w:pPr>
            <w:r>
              <w:t>Decoded Transponder Packet Array</w:t>
            </w:r>
          </w:p>
        </w:tc>
        <w:tc>
          <w:tcPr>
            <w:tcW w:w="1050" w:type="dxa"/>
          </w:tcPr>
          <w:p w14:paraId="621AF26E" w14:textId="74DC925E" w:rsidR="009E7D7B" w:rsidRDefault="009E7D7B" w:rsidP="007E7E06">
            <w:pPr>
              <w:jc w:val="center"/>
            </w:pPr>
            <w:r>
              <w:t>-</w:t>
            </w:r>
          </w:p>
        </w:tc>
        <w:tc>
          <w:tcPr>
            <w:tcW w:w="854" w:type="dxa"/>
          </w:tcPr>
          <w:p w14:paraId="3ED33F33" w14:textId="4CE8175C" w:rsidR="009E7D7B" w:rsidRDefault="009E7D7B" w:rsidP="007E7E06">
            <w:pPr>
              <w:jc w:val="center"/>
            </w:pPr>
            <w:r>
              <w:t>-</w:t>
            </w:r>
          </w:p>
        </w:tc>
        <w:tc>
          <w:tcPr>
            <w:tcW w:w="6295" w:type="dxa"/>
          </w:tcPr>
          <w:p w14:paraId="492C6E2E" w14:textId="17BDF60B" w:rsidR="009E7D7B" w:rsidRDefault="009E7D7B" w:rsidP="00554AA4">
            <w:r>
              <w:t>Reserved for future use.</w:t>
            </w:r>
          </w:p>
        </w:tc>
      </w:tr>
      <w:tr w:rsidR="009E7D7B" w14:paraId="3650B552" w14:textId="77777777" w:rsidTr="007E7E06">
        <w:tc>
          <w:tcPr>
            <w:tcW w:w="998" w:type="dxa"/>
          </w:tcPr>
          <w:p w14:paraId="59F7F63D" w14:textId="4B6CE9BB" w:rsidR="009E7D7B" w:rsidRDefault="009E7D7B" w:rsidP="007E7E06">
            <w:pPr>
              <w:jc w:val="center"/>
            </w:pPr>
            <w:r>
              <w:t>0x06</w:t>
            </w:r>
          </w:p>
        </w:tc>
        <w:tc>
          <w:tcPr>
            <w:tcW w:w="1593" w:type="dxa"/>
          </w:tcPr>
          <w:p w14:paraId="18AE6FA2" w14:textId="5EF2206A" w:rsidR="009E7D7B" w:rsidRDefault="009E7D7B" w:rsidP="007E7E06">
            <w:pPr>
              <w:jc w:val="center"/>
            </w:pPr>
            <w:r>
              <w:t>Base MAC</w:t>
            </w:r>
          </w:p>
        </w:tc>
        <w:tc>
          <w:tcPr>
            <w:tcW w:w="1050" w:type="dxa"/>
          </w:tcPr>
          <w:p w14:paraId="76FD5BC9" w14:textId="09D26F3B" w:rsidR="009E7D7B" w:rsidRDefault="009E7D7B" w:rsidP="007E7E06">
            <w:pPr>
              <w:jc w:val="center"/>
            </w:pPr>
            <w:r>
              <w:t>-</w:t>
            </w:r>
          </w:p>
        </w:tc>
        <w:tc>
          <w:tcPr>
            <w:tcW w:w="854" w:type="dxa"/>
          </w:tcPr>
          <w:p w14:paraId="70B7283A" w14:textId="6901F369" w:rsidR="009E7D7B" w:rsidRDefault="009E7D7B" w:rsidP="007E7E06">
            <w:pPr>
              <w:jc w:val="center"/>
            </w:pPr>
            <w:r>
              <w:t>R</w:t>
            </w:r>
          </w:p>
        </w:tc>
        <w:tc>
          <w:tcPr>
            <w:tcW w:w="6295" w:type="dxa"/>
          </w:tcPr>
          <w:p w14:paraId="3D8F1CCD" w14:textId="389E60ED" w:rsidR="009E7D7B" w:rsidRDefault="009E7D7B" w:rsidP="00554AA4">
            <w:r>
              <w:t>Allows the RP2040 to query the base MAC address on the ESP32. All default MAC address values are calculated from the base MAC address.</w:t>
            </w:r>
          </w:p>
        </w:tc>
      </w:tr>
      <w:tr w:rsidR="009E7D7B" w14:paraId="038B4A65" w14:textId="77777777" w:rsidTr="007E7E06">
        <w:tc>
          <w:tcPr>
            <w:tcW w:w="998" w:type="dxa"/>
          </w:tcPr>
          <w:p w14:paraId="60699FA0" w14:textId="7DD69B86" w:rsidR="009E7D7B" w:rsidRDefault="009E7D7B" w:rsidP="007E7E06">
            <w:pPr>
              <w:jc w:val="center"/>
            </w:pPr>
            <w:r>
              <w:t>0x07</w:t>
            </w:r>
          </w:p>
        </w:tc>
        <w:tc>
          <w:tcPr>
            <w:tcW w:w="1593" w:type="dxa"/>
          </w:tcPr>
          <w:p w14:paraId="4F1DB502" w14:textId="23066685" w:rsidR="009E7D7B" w:rsidRDefault="009E7D7B" w:rsidP="007E7E06">
            <w:pPr>
              <w:jc w:val="center"/>
            </w:pPr>
            <w:proofErr w:type="spellStart"/>
            <w:r>
              <w:t>WiFi</w:t>
            </w:r>
            <w:proofErr w:type="spellEnd"/>
            <w:r>
              <w:t xml:space="preserve"> Station MAC</w:t>
            </w:r>
          </w:p>
        </w:tc>
        <w:tc>
          <w:tcPr>
            <w:tcW w:w="1050" w:type="dxa"/>
          </w:tcPr>
          <w:p w14:paraId="41B5FF8B" w14:textId="05F109E4" w:rsidR="009E7D7B" w:rsidRDefault="009E7D7B" w:rsidP="007E7E06">
            <w:pPr>
              <w:jc w:val="center"/>
            </w:pPr>
            <w:r>
              <w:t>-</w:t>
            </w:r>
          </w:p>
        </w:tc>
        <w:tc>
          <w:tcPr>
            <w:tcW w:w="854" w:type="dxa"/>
          </w:tcPr>
          <w:p w14:paraId="7E194DF6" w14:textId="0B1522EF" w:rsidR="009E7D7B" w:rsidRDefault="009E7D7B" w:rsidP="007E7E06">
            <w:pPr>
              <w:jc w:val="center"/>
            </w:pPr>
            <w:r>
              <w:t>R</w:t>
            </w:r>
          </w:p>
        </w:tc>
        <w:tc>
          <w:tcPr>
            <w:tcW w:w="6295" w:type="dxa"/>
          </w:tcPr>
          <w:p w14:paraId="2BD0C7BC" w14:textId="73ED4AD5" w:rsidR="009E7D7B" w:rsidRDefault="009E7D7B" w:rsidP="00554AA4">
            <w:r>
              <w:t xml:space="preserve">Allows the RP2040 to query the MAC address that the ESP32 uses while operating as a </w:t>
            </w:r>
            <w:proofErr w:type="spellStart"/>
            <w:r>
              <w:t>WiFi</w:t>
            </w:r>
            <w:proofErr w:type="spellEnd"/>
            <w:r>
              <w:t xml:space="preserve"> station (connected to an existing network).</w:t>
            </w:r>
          </w:p>
        </w:tc>
      </w:tr>
      <w:tr w:rsidR="009E7D7B" w14:paraId="0A52A209" w14:textId="77777777" w:rsidTr="007E7E06">
        <w:tc>
          <w:tcPr>
            <w:tcW w:w="998" w:type="dxa"/>
          </w:tcPr>
          <w:p w14:paraId="1A9447CE" w14:textId="50801C89" w:rsidR="009E7D7B" w:rsidRDefault="009E7D7B" w:rsidP="007E7E06">
            <w:pPr>
              <w:jc w:val="center"/>
            </w:pPr>
            <w:r>
              <w:lastRenderedPageBreak/>
              <w:t>0x08</w:t>
            </w:r>
          </w:p>
        </w:tc>
        <w:tc>
          <w:tcPr>
            <w:tcW w:w="1593" w:type="dxa"/>
          </w:tcPr>
          <w:p w14:paraId="45937477" w14:textId="3808C73F" w:rsidR="009E7D7B" w:rsidRDefault="009E7D7B" w:rsidP="007E7E06">
            <w:pPr>
              <w:jc w:val="center"/>
            </w:pPr>
            <w:proofErr w:type="spellStart"/>
            <w:r>
              <w:t>WiFi</w:t>
            </w:r>
            <w:proofErr w:type="spellEnd"/>
            <w:r>
              <w:t xml:space="preserve"> Access Point MAC</w:t>
            </w:r>
          </w:p>
        </w:tc>
        <w:tc>
          <w:tcPr>
            <w:tcW w:w="1050" w:type="dxa"/>
          </w:tcPr>
          <w:p w14:paraId="44E7CFC6" w14:textId="44E9D9A8" w:rsidR="009E7D7B" w:rsidRDefault="009E7D7B" w:rsidP="007E7E06">
            <w:pPr>
              <w:jc w:val="center"/>
            </w:pPr>
            <w:r>
              <w:t>-</w:t>
            </w:r>
          </w:p>
        </w:tc>
        <w:tc>
          <w:tcPr>
            <w:tcW w:w="854" w:type="dxa"/>
          </w:tcPr>
          <w:p w14:paraId="0C1AB0E8" w14:textId="5A4FC9A9" w:rsidR="009E7D7B" w:rsidRDefault="009E7D7B" w:rsidP="007E7E06">
            <w:pPr>
              <w:jc w:val="center"/>
            </w:pPr>
            <w:r>
              <w:t>R</w:t>
            </w:r>
          </w:p>
        </w:tc>
        <w:tc>
          <w:tcPr>
            <w:tcW w:w="6295" w:type="dxa"/>
          </w:tcPr>
          <w:p w14:paraId="77015CD0" w14:textId="0C279500" w:rsidR="009E7D7B" w:rsidRDefault="009E7D7B" w:rsidP="00554AA4">
            <w:r>
              <w:t xml:space="preserve">Allows the RP2040 to query the MAC address that the ESP32 uses while operating as a </w:t>
            </w:r>
            <w:proofErr w:type="spellStart"/>
            <w:r>
              <w:t>WiFi</w:t>
            </w:r>
            <w:proofErr w:type="spellEnd"/>
            <w:r>
              <w:t xml:space="preserve"> access point (hosting its own network).</w:t>
            </w:r>
          </w:p>
        </w:tc>
      </w:tr>
      <w:tr w:rsidR="009E7D7B" w14:paraId="111C8012" w14:textId="77777777" w:rsidTr="007E7E06">
        <w:tc>
          <w:tcPr>
            <w:tcW w:w="998" w:type="dxa"/>
          </w:tcPr>
          <w:p w14:paraId="1E685971" w14:textId="7B258BB2" w:rsidR="009E7D7B" w:rsidRDefault="009E7D7B" w:rsidP="007E7E06">
            <w:pPr>
              <w:jc w:val="center"/>
            </w:pPr>
            <w:r>
              <w:t>0x09</w:t>
            </w:r>
          </w:p>
        </w:tc>
        <w:tc>
          <w:tcPr>
            <w:tcW w:w="1593" w:type="dxa"/>
          </w:tcPr>
          <w:p w14:paraId="243BF727" w14:textId="30038683" w:rsidR="009E7D7B" w:rsidRDefault="009E7D7B" w:rsidP="007E7E06">
            <w:pPr>
              <w:jc w:val="center"/>
            </w:pPr>
            <w:r>
              <w:t>Bluetooth MAC</w:t>
            </w:r>
          </w:p>
        </w:tc>
        <w:tc>
          <w:tcPr>
            <w:tcW w:w="1050" w:type="dxa"/>
          </w:tcPr>
          <w:p w14:paraId="2B85685D" w14:textId="41F84B1C" w:rsidR="009E7D7B" w:rsidRDefault="009E7D7B" w:rsidP="007E7E06">
            <w:pPr>
              <w:jc w:val="center"/>
            </w:pPr>
            <w:r>
              <w:t>-</w:t>
            </w:r>
          </w:p>
        </w:tc>
        <w:tc>
          <w:tcPr>
            <w:tcW w:w="854" w:type="dxa"/>
          </w:tcPr>
          <w:p w14:paraId="38017F6B" w14:textId="6D664E88" w:rsidR="009E7D7B" w:rsidRDefault="009E7D7B" w:rsidP="007E7E06">
            <w:pPr>
              <w:jc w:val="center"/>
            </w:pPr>
            <w:r>
              <w:t>R</w:t>
            </w:r>
          </w:p>
        </w:tc>
        <w:tc>
          <w:tcPr>
            <w:tcW w:w="6295" w:type="dxa"/>
          </w:tcPr>
          <w:p w14:paraId="2C81F839" w14:textId="2EE54983" w:rsidR="009E7D7B" w:rsidRDefault="009E7D7B" w:rsidP="00554AA4">
            <w:r>
              <w:t>Allows the RP2040 to query the MAC address that the ESP32 uses for its Bluetooth interface.</w:t>
            </w:r>
          </w:p>
        </w:tc>
      </w:tr>
      <w:tr w:rsidR="009E7D7B" w14:paraId="3C170571" w14:textId="77777777" w:rsidTr="007E7E06">
        <w:tc>
          <w:tcPr>
            <w:tcW w:w="998" w:type="dxa"/>
          </w:tcPr>
          <w:p w14:paraId="5A58392D" w14:textId="44AC171B" w:rsidR="009E7D7B" w:rsidRDefault="009E7D7B" w:rsidP="007E7E06">
            <w:pPr>
              <w:jc w:val="center"/>
            </w:pPr>
            <w:r>
              <w:t>0xA</w:t>
            </w:r>
          </w:p>
        </w:tc>
        <w:tc>
          <w:tcPr>
            <w:tcW w:w="1593" w:type="dxa"/>
          </w:tcPr>
          <w:p w14:paraId="05965848" w14:textId="337701E1" w:rsidR="009E7D7B" w:rsidRDefault="009E7D7B" w:rsidP="007E7E06">
            <w:pPr>
              <w:jc w:val="center"/>
            </w:pPr>
            <w:r>
              <w:t>Console</w:t>
            </w:r>
          </w:p>
        </w:tc>
        <w:tc>
          <w:tcPr>
            <w:tcW w:w="1050" w:type="dxa"/>
          </w:tcPr>
          <w:p w14:paraId="73C568F7" w14:textId="31723892" w:rsidR="009E7D7B" w:rsidRDefault="009E7D7B" w:rsidP="007E7E06">
            <w:pPr>
              <w:jc w:val="center"/>
            </w:pPr>
            <w:r>
              <w:t>R</w:t>
            </w:r>
          </w:p>
        </w:tc>
        <w:tc>
          <w:tcPr>
            <w:tcW w:w="854" w:type="dxa"/>
          </w:tcPr>
          <w:p w14:paraId="7758CF60" w14:textId="5258BDB2" w:rsidR="009E7D7B" w:rsidRDefault="009E7D7B" w:rsidP="007E7E06">
            <w:pPr>
              <w:jc w:val="center"/>
            </w:pPr>
            <w:r>
              <w:t>W</w:t>
            </w:r>
          </w:p>
        </w:tc>
        <w:tc>
          <w:tcPr>
            <w:tcW w:w="6295" w:type="dxa"/>
          </w:tcPr>
          <w:p w14:paraId="3877C5E5" w14:textId="77777777" w:rsidR="009E7D7B" w:rsidRDefault="009E7D7B" w:rsidP="00554AA4">
            <w:r>
              <w:t>Allows the ESP32 to forward network console commands (for network-based control and OTA updates) to the RP2040. These commands are interpreted by the RP2040 as if they were entered directly via the USB console.</w:t>
            </w:r>
          </w:p>
          <w:p w14:paraId="36A34C62" w14:textId="77777777" w:rsidR="009E7D7B" w:rsidRDefault="009E7D7B" w:rsidP="00554AA4"/>
          <w:p w14:paraId="25189BA0" w14:textId="71EE3D2B" w:rsidR="009E7D7B" w:rsidRDefault="009E7D7B" w:rsidP="00554AA4">
            <w:r>
              <w:t>Allows the RP2040 to send AT command replies to the ESP32. Note that other console prints (e.g. informational logs / warnings / errors) are not forwarded to the network console interface in order to preserve SPI link bandwidth.</w:t>
            </w:r>
          </w:p>
        </w:tc>
      </w:tr>
    </w:tbl>
    <w:p w14:paraId="7347F81B" w14:textId="5F38154F" w:rsidR="007A70A9" w:rsidRDefault="007A70A9" w:rsidP="00554AA4"/>
    <w:p w14:paraId="05965417" w14:textId="77777777" w:rsidR="007A70A9" w:rsidRDefault="007A70A9">
      <w:r>
        <w:br w:type="page"/>
      </w:r>
    </w:p>
    <w:p w14:paraId="609C1756" w14:textId="7C2E9256" w:rsidR="007E7E06" w:rsidRDefault="007A70A9" w:rsidP="007A70A9">
      <w:pPr>
        <w:pStyle w:val="Heading1"/>
        <w:numPr>
          <w:ilvl w:val="0"/>
          <w:numId w:val="19"/>
        </w:numPr>
      </w:pPr>
      <w:r>
        <w:lastRenderedPageBreak/>
        <w:t>ADS-B Decoder</w:t>
      </w:r>
    </w:p>
    <w:p w14:paraId="60A2D9C4" w14:textId="2FB12A68" w:rsidR="008B480A" w:rsidRDefault="008B480A" w:rsidP="008B480A">
      <w:proofErr w:type="spellStart"/>
      <w:r>
        <w:t>ooOOoo</w:t>
      </w:r>
      <w:proofErr w:type="spellEnd"/>
      <w:r>
        <w:t xml:space="preserve"> magic</w:t>
      </w:r>
    </w:p>
    <w:p w14:paraId="3D184016" w14:textId="77777777" w:rsidR="008B480A" w:rsidRDefault="008B480A" w:rsidP="008B480A"/>
    <w:p w14:paraId="744B5420" w14:textId="6F9C1EC3" w:rsidR="008B480A" w:rsidRPr="008B480A" w:rsidRDefault="008B480A" w:rsidP="008B480A">
      <w:proofErr w:type="spellStart"/>
      <w:r>
        <w:t>jk</w:t>
      </w:r>
      <w:proofErr w:type="spellEnd"/>
      <w:r>
        <w:t xml:space="preserve"> I’ll write this up later</w:t>
      </w:r>
    </w:p>
    <w:sectPr w:rsidR="008B480A" w:rsidRPr="008B480A" w:rsidSect="00884D5A">
      <w:headerReference w:type="default" r:id="rId8"/>
      <w:footerReference w:type="default" r:id="rId9"/>
      <w:headerReference w:type="first" r:id="rId10"/>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SemiBold">
    <w:panose1 w:val="000007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21CE17E5" w:rsidR="00884D5A" w:rsidRPr="00EA076D" w:rsidRDefault="00983D5D" w:rsidP="00A17A84">
    <w:pPr>
      <w:pStyle w:val="NoSpacing"/>
      <w:spacing w:before="240"/>
      <w:jc w:val="both"/>
      <w:rPr>
        <w:color w:val="FFFFFF" w:themeColor="background1"/>
      </w:rPr>
    </w:pPr>
    <w:r>
      <w:rPr>
        <w:rFonts w:ascii="Poppins SemiBold" w:hAnsi="Poppins SemiBold" w:cs="Poppins SemiBold"/>
        <w:b/>
        <w:bCs/>
        <w:noProof/>
        <w:color w:val="FFFFFF" w:themeColor="background1"/>
      </w:rPr>
      <mc:AlternateContent>
        <mc:Choice Requires="wps">
          <w:drawing>
            <wp:anchor distT="0" distB="0" distL="114300" distR="114300" simplePos="0" relativeHeight="251658752" behindDoc="1" locked="0" layoutInCell="1" allowOverlap="1" wp14:anchorId="43EE4E68" wp14:editId="72E53821">
              <wp:simplePos x="0" y="0"/>
              <wp:positionH relativeFrom="column">
                <wp:posOffset>-1042670</wp:posOffset>
              </wp:positionH>
              <wp:positionV relativeFrom="paragraph">
                <wp:posOffset>635</wp:posOffset>
              </wp:positionV>
              <wp:extent cx="8444230" cy="1073150"/>
              <wp:effectExtent l="0" t="0" r="0" b="3810"/>
              <wp:wrapNone/>
              <wp:docPr id="7345570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4230" cy="1073150"/>
                      </a:xfrm>
                      <a:prstGeom prst="rect">
                        <a:avLst/>
                      </a:prstGeom>
                      <a:solidFill>
                        <a:srgbClr val="00AD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DB7A" id="Rectangle 2" o:spid="_x0000_s1026" style="position:absolute;margin-left:-82.1pt;margin-top:.05pt;width:664.9pt;height: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" fillcolor="#00ad4d" stroked="f"/>
          </w:pict>
        </mc:Fallback>
      </mc:AlternateConten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w:t>
    </w:r>
    <w:r w:rsidR="003D50B8">
      <w:rPr>
        <w:rFonts w:ascii="Poppins SemiBold" w:hAnsi="Poppins SemiBold" w:cs="Poppins SemiBold"/>
        <w:b/>
        <w:bCs/>
        <w:color w:val="FFFFFF" w:themeColor="background1"/>
      </w:rPr>
      <w:t>Firmware</w:t>
    </w:r>
    <w:r w:rsidR="00002F1F">
      <w:rPr>
        <w:rFonts w:ascii="Poppins SemiBold" w:hAnsi="Poppins SemiBold" w:cs="Poppins SemiBold"/>
        <w:b/>
        <w:bCs/>
        <w:color w:val="FFFFFF" w:themeColor="background1"/>
      </w:rPr>
      <w:t xml:space="preserve"> Reference Guide</w:t>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4931ED74"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F423D8">
      <w:rPr>
        <w:color w:val="FFFFFF" w:themeColor="background1"/>
      </w:rPr>
      <w:t>5</w:t>
    </w:r>
    <w:r w:rsidR="00291F53" w:rsidRPr="00EA076D">
      <w:rPr>
        <w:color w:val="FFFFFF" w:themeColor="background1"/>
      </w:rPr>
      <w:t>.</w:t>
    </w:r>
    <w:r w:rsidR="00F423D8">
      <w:rPr>
        <w:color w:val="FFFFFF" w:themeColor="background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4B582457" w:rsidR="00135062" w:rsidRDefault="0015645E" w:rsidP="004B759E">
    <w:pPr>
      <w:pStyle w:val="Header"/>
    </w:pPr>
    <w:r>
      <w:rPr>
        <w:noProof/>
      </w:rPr>
      <w:drawing>
        <wp:anchor distT="0" distB="0" distL="114300" distR="114300" simplePos="0" relativeHeight="251659776" behindDoc="0" locked="0" layoutInCell="1" allowOverlap="1" wp14:anchorId="6232E066" wp14:editId="1AAB629D">
          <wp:simplePos x="0" y="0"/>
          <wp:positionH relativeFrom="margin">
            <wp:align>right</wp:align>
          </wp:positionH>
          <wp:positionV relativeFrom="paragraph">
            <wp:posOffset>3810</wp:posOffset>
          </wp:positionV>
          <wp:extent cx="906780" cy="566420"/>
          <wp:effectExtent l="0" t="0" r="7620" b="5080"/>
          <wp:wrapSquare wrapText="bothSides"/>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566420"/>
                  </a:xfrm>
                  <a:prstGeom prst="rect">
                    <a:avLst/>
                  </a:prstGeom>
                  <a:noFill/>
                  <a:ln>
                    <a:noFill/>
                  </a:ln>
                </pic:spPr>
              </pic:pic>
            </a:graphicData>
          </a:graphic>
        </wp:anchor>
      </w:drawing>
    </w:r>
    <w:r w:rsidR="00FA0AA4">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7019DCE0" w:rsidR="004B759E" w:rsidRDefault="0015645E" w:rsidP="004B759E">
    <w:pPr>
      <w:pStyle w:val="Header"/>
      <w:jc w:val="right"/>
    </w:pPr>
    <w:r>
      <w:rPr>
        <w:noProof/>
      </w:rPr>
      <w:drawing>
        <wp:inline distT="0" distB="0" distL="0" distR="0" wp14:anchorId="2B3B806D" wp14:editId="24BAA39A">
          <wp:extent cx="906780" cy="566738"/>
          <wp:effectExtent l="0" t="0" r="0" b="0"/>
          <wp:docPr id="11758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31FA3"/>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5162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E0F6CD7"/>
    <w:multiLevelType w:val="multilevel"/>
    <w:tmpl w:val="624C7896"/>
    <w:numStyleLink w:val="Style1"/>
  </w:abstractNum>
  <w:abstractNum w:abstractNumId="5" w15:restartNumberingAfterBreak="0">
    <w:nsid w:val="1F3D1915"/>
    <w:multiLevelType w:val="hybridMultilevel"/>
    <w:tmpl w:val="BFDAC82A"/>
    <w:lvl w:ilvl="0" w:tplc="5658EC16">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24A0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A46F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D206C64"/>
    <w:multiLevelType w:val="hybridMultilevel"/>
    <w:tmpl w:val="F8E8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549347F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F76A67"/>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8B82D8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6A6B46F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62F44"/>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77FD09A1"/>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790873DE"/>
    <w:multiLevelType w:val="hybridMultilevel"/>
    <w:tmpl w:val="93F0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DA4C6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2"/>
  </w:num>
  <w:num w:numId="2" w16cid:durableId="2058501990">
    <w:abstractNumId w:val="16"/>
  </w:num>
  <w:num w:numId="3" w16cid:durableId="1935090610">
    <w:abstractNumId w:val="8"/>
  </w:num>
  <w:num w:numId="4" w16cid:durableId="492642808">
    <w:abstractNumId w:val="19"/>
  </w:num>
  <w:num w:numId="5" w16cid:durableId="486746746">
    <w:abstractNumId w:val="14"/>
  </w:num>
  <w:num w:numId="6" w16cid:durableId="1499425795">
    <w:abstractNumId w:val="1"/>
  </w:num>
  <w:num w:numId="7" w16cid:durableId="1077366054">
    <w:abstractNumId w:val="13"/>
  </w:num>
  <w:num w:numId="8" w16cid:durableId="485248970">
    <w:abstractNumId w:val="7"/>
  </w:num>
  <w:num w:numId="9" w16cid:durableId="1349871291">
    <w:abstractNumId w:val="20"/>
  </w:num>
  <w:num w:numId="10" w16cid:durableId="1665357682">
    <w:abstractNumId w:val="22"/>
  </w:num>
  <w:num w:numId="11" w16cid:durableId="1574461307">
    <w:abstractNumId w:val="15"/>
  </w:num>
  <w:num w:numId="12" w16cid:durableId="969045482">
    <w:abstractNumId w:val="9"/>
  </w:num>
  <w:num w:numId="13" w16cid:durableId="1392578920">
    <w:abstractNumId w:val="17"/>
  </w:num>
  <w:num w:numId="14" w16cid:durableId="2011372482">
    <w:abstractNumId w:val="4"/>
  </w:num>
  <w:num w:numId="15" w16cid:durableId="962031710">
    <w:abstractNumId w:val="10"/>
  </w:num>
  <w:num w:numId="16" w16cid:durableId="206187554">
    <w:abstractNumId w:val="25"/>
  </w:num>
  <w:num w:numId="17" w16cid:durableId="1118136544">
    <w:abstractNumId w:val="3"/>
  </w:num>
  <w:num w:numId="18" w16cid:durableId="1016269116">
    <w:abstractNumId w:val="23"/>
  </w:num>
  <w:num w:numId="19" w16cid:durableId="2121409608">
    <w:abstractNumId w:val="6"/>
  </w:num>
  <w:num w:numId="20" w16cid:durableId="926691961">
    <w:abstractNumId w:val="27"/>
  </w:num>
  <w:num w:numId="21" w16cid:durableId="1877084683">
    <w:abstractNumId w:val="24"/>
  </w:num>
  <w:num w:numId="22" w16cid:durableId="409236340">
    <w:abstractNumId w:val="21"/>
  </w:num>
  <w:num w:numId="23" w16cid:durableId="90973918">
    <w:abstractNumId w:val="26"/>
  </w:num>
  <w:num w:numId="24" w16cid:durableId="611133157">
    <w:abstractNumId w:val="18"/>
  </w:num>
  <w:num w:numId="25" w16cid:durableId="1468818486">
    <w:abstractNumId w:val="5"/>
  </w:num>
  <w:num w:numId="26" w16cid:durableId="1892884401">
    <w:abstractNumId w:val="0"/>
  </w:num>
  <w:num w:numId="27" w16cid:durableId="131751182">
    <w:abstractNumId w:val="11"/>
  </w:num>
  <w:num w:numId="28" w16cid:durableId="1144814259">
    <w:abstractNumId w:val="29"/>
  </w:num>
  <w:num w:numId="29" w16cid:durableId="359009614">
    <w:abstractNumId w:val="12"/>
  </w:num>
  <w:num w:numId="30" w16cid:durableId="19033695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12289">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3"/>
    <w:rsid w:val="00002EEE"/>
    <w:rsid w:val="00002F1F"/>
    <w:rsid w:val="00004756"/>
    <w:rsid w:val="000172B7"/>
    <w:rsid w:val="000227C7"/>
    <w:rsid w:val="00022F56"/>
    <w:rsid w:val="00060C53"/>
    <w:rsid w:val="00061E04"/>
    <w:rsid w:val="00070D76"/>
    <w:rsid w:val="00081252"/>
    <w:rsid w:val="000C10ED"/>
    <w:rsid w:val="000D57D9"/>
    <w:rsid w:val="00105D43"/>
    <w:rsid w:val="001143BD"/>
    <w:rsid w:val="001305CC"/>
    <w:rsid w:val="00135062"/>
    <w:rsid w:val="00137C63"/>
    <w:rsid w:val="0015645E"/>
    <w:rsid w:val="001675EC"/>
    <w:rsid w:val="0018449B"/>
    <w:rsid w:val="00187C19"/>
    <w:rsid w:val="001A3262"/>
    <w:rsid w:val="001C4BEA"/>
    <w:rsid w:val="001C5595"/>
    <w:rsid w:val="001E2AEF"/>
    <w:rsid w:val="001F58BC"/>
    <w:rsid w:val="00200117"/>
    <w:rsid w:val="00216AC8"/>
    <w:rsid w:val="00216FE8"/>
    <w:rsid w:val="002342D4"/>
    <w:rsid w:val="0023708F"/>
    <w:rsid w:val="00244EAF"/>
    <w:rsid w:val="002859FF"/>
    <w:rsid w:val="00291F53"/>
    <w:rsid w:val="002930A9"/>
    <w:rsid w:val="002A757F"/>
    <w:rsid w:val="002F6998"/>
    <w:rsid w:val="0033229A"/>
    <w:rsid w:val="00334633"/>
    <w:rsid w:val="00385C68"/>
    <w:rsid w:val="00386258"/>
    <w:rsid w:val="003C53A7"/>
    <w:rsid w:val="003D09FC"/>
    <w:rsid w:val="003D50B8"/>
    <w:rsid w:val="003E6509"/>
    <w:rsid w:val="003E6EDA"/>
    <w:rsid w:val="003F2A63"/>
    <w:rsid w:val="00401737"/>
    <w:rsid w:val="00405083"/>
    <w:rsid w:val="00407889"/>
    <w:rsid w:val="00407AE1"/>
    <w:rsid w:val="00416FA3"/>
    <w:rsid w:val="00420233"/>
    <w:rsid w:val="00430DA8"/>
    <w:rsid w:val="00455DB1"/>
    <w:rsid w:val="00456EEE"/>
    <w:rsid w:val="004673CC"/>
    <w:rsid w:val="004A19FE"/>
    <w:rsid w:val="004B759E"/>
    <w:rsid w:val="004D19F3"/>
    <w:rsid w:val="004D6610"/>
    <w:rsid w:val="004D6EDB"/>
    <w:rsid w:val="004F3C0E"/>
    <w:rsid w:val="004F4403"/>
    <w:rsid w:val="004F7122"/>
    <w:rsid w:val="00516292"/>
    <w:rsid w:val="00533362"/>
    <w:rsid w:val="005349B0"/>
    <w:rsid w:val="00540829"/>
    <w:rsid w:val="0054743F"/>
    <w:rsid w:val="00551424"/>
    <w:rsid w:val="00551F1A"/>
    <w:rsid w:val="00552369"/>
    <w:rsid w:val="005537F0"/>
    <w:rsid w:val="00554AA4"/>
    <w:rsid w:val="00573403"/>
    <w:rsid w:val="00576730"/>
    <w:rsid w:val="005A4872"/>
    <w:rsid w:val="005B15AC"/>
    <w:rsid w:val="005B2C53"/>
    <w:rsid w:val="005C2B6E"/>
    <w:rsid w:val="005D6C19"/>
    <w:rsid w:val="005F5B50"/>
    <w:rsid w:val="00636166"/>
    <w:rsid w:val="00661E5C"/>
    <w:rsid w:val="00670312"/>
    <w:rsid w:val="00672300"/>
    <w:rsid w:val="0068576B"/>
    <w:rsid w:val="006863E9"/>
    <w:rsid w:val="006F69E6"/>
    <w:rsid w:val="007074ED"/>
    <w:rsid w:val="0074699F"/>
    <w:rsid w:val="007762E3"/>
    <w:rsid w:val="00797B10"/>
    <w:rsid w:val="007A70A9"/>
    <w:rsid w:val="007E7E06"/>
    <w:rsid w:val="007F0BCE"/>
    <w:rsid w:val="007F7DD3"/>
    <w:rsid w:val="00841C46"/>
    <w:rsid w:val="00844B94"/>
    <w:rsid w:val="00864099"/>
    <w:rsid w:val="00867AD5"/>
    <w:rsid w:val="00874E74"/>
    <w:rsid w:val="00875A6F"/>
    <w:rsid w:val="008770CB"/>
    <w:rsid w:val="00884D5A"/>
    <w:rsid w:val="008850CC"/>
    <w:rsid w:val="008910D3"/>
    <w:rsid w:val="0089643D"/>
    <w:rsid w:val="00897615"/>
    <w:rsid w:val="008B480A"/>
    <w:rsid w:val="008C61DA"/>
    <w:rsid w:val="008C7F31"/>
    <w:rsid w:val="008D3B98"/>
    <w:rsid w:val="008E14C2"/>
    <w:rsid w:val="008E2C41"/>
    <w:rsid w:val="008E2E00"/>
    <w:rsid w:val="008E5AEA"/>
    <w:rsid w:val="008F406F"/>
    <w:rsid w:val="008F7ADA"/>
    <w:rsid w:val="00914208"/>
    <w:rsid w:val="00926A91"/>
    <w:rsid w:val="009325CB"/>
    <w:rsid w:val="00937483"/>
    <w:rsid w:val="00944981"/>
    <w:rsid w:val="00956E9A"/>
    <w:rsid w:val="0096002A"/>
    <w:rsid w:val="00960418"/>
    <w:rsid w:val="00961947"/>
    <w:rsid w:val="0097675E"/>
    <w:rsid w:val="00983D5D"/>
    <w:rsid w:val="0099588D"/>
    <w:rsid w:val="009A29D5"/>
    <w:rsid w:val="009B49EC"/>
    <w:rsid w:val="009D4BDC"/>
    <w:rsid w:val="009E7D7B"/>
    <w:rsid w:val="00A04635"/>
    <w:rsid w:val="00A17A84"/>
    <w:rsid w:val="00A21155"/>
    <w:rsid w:val="00A40465"/>
    <w:rsid w:val="00A819B5"/>
    <w:rsid w:val="00AA0453"/>
    <w:rsid w:val="00AA3904"/>
    <w:rsid w:val="00AB5A9F"/>
    <w:rsid w:val="00AC2E82"/>
    <w:rsid w:val="00AC42C9"/>
    <w:rsid w:val="00AD53CF"/>
    <w:rsid w:val="00AE2CEA"/>
    <w:rsid w:val="00AF35BD"/>
    <w:rsid w:val="00B65FF7"/>
    <w:rsid w:val="00B66195"/>
    <w:rsid w:val="00B73C68"/>
    <w:rsid w:val="00BE61DE"/>
    <w:rsid w:val="00C00475"/>
    <w:rsid w:val="00C05544"/>
    <w:rsid w:val="00C15B9F"/>
    <w:rsid w:val="00C239CC"/>
    <w:rsid w:val="00C409E5"/>
    <w:rsid w:val="00C4345C"/>
    <w:rsid w:val="00C611CC"/>
    <w:rsid w:val="00C77EB7"/>
    <w:rsid w:val="00C85A8C"/>
    <w:rsid w:val="00C86B09"/>
    <w:rsid w:val="00C912B7"/>
    <w:rsid w:val="00C95BEA"/>
    <w:rsid w:val="00CA5DE0"/>
    <w:rsid w:val="00CC0849"/>
    <w:rsid w:val="00CE5555"/>
    <w:rsid w:val="00D06650"/>
    <w:rsid w:val="00D13F1F"/>
    <w:rsid w:val="00D20238"/>
    <w:rsid w:val="00D8054B"/>
    <w:rsid w:val="00D8251D"/>
    <w:rsid w:val="00D84C1C"/>
    <w:rsid w:val="00DB3014"/>
    <w:rsid w:val="00DB556D"/>
    <w:rsid w:val="00DC2058"/>
    <w:rsid w:val="00DF1A57"/>
    <w:rsid w:val="00DF3482"/>
    <w:rsid w:val="00E12670"/>
    <w:rsid w:val="00E15E15"/>
    <w:rsid w:val="00E35EAF"/>
    <w:rsid w:val="00E53C0D"/>
    <w:rsid w:val="00E55DA3"/>
    <w:rsid w:val="00E64251"/>
    <w:rsid w:val="00E66DA1"/>
    <w:rsid w:val="00E70035"/>
    <w:rsid w:val="00EA076D"/>
    <w:rsid w:val="00EA5B2A"/>
    <w:rsid w:val="00EB24F6"/>
    <w:rsid w:val="00EE3F68"/>
    <w:rsid w:val="00EE69A4"/>
    <w:rsid w:val="00F15560"/>
    <w:rsid w:val="00F423D8"/>
    <w:rsid w:val="00F44968"/>
    <w:rsid w:val="00F52C06"/>
    <w:rsid w:val="00F634BB"/>
    <w:rsid w:val="00F64017"/>
    <w:rsid w:val="00F745FB"/>
    <w:rsid w:val="00F74C29"/>
    <w:rsid w:val="00F91173"/>
    <w:rsid w:val="00FA0AA4"/>
    <w:rsid w:val="00FA5ABC"/>
    <w:rsid w:val="00FB129B"/>
    <w:rsid w:val="00FC0334"/>
    <w:rsid w:val="00FD0C6D"/>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F"/>
  </w:style>
  <w:style w:type="paragraph" w:styleId="Heading1">
    <w:name w:val="heading 1"/>
    <w:basedOn w:val="Normal"/>
    <w:next w:val="Normal"/>
    <w:link w:val="Heading1Char"/>
    <w:uiPriority w:val="9"/>
    <w:qFormat/>
    <w:rsid w:val="005B2C53"/>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2C53"/>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477916100">
      <w:bodyDiv w:val="1"/>
      <w:marLeft w:val="0"/>
      <w:marRight w:val="0"/>
      <w:marTop w:val="0"/>
      <w:marBottom w:val="0"/>
      <w:divBdr>
        <w:top w:val="none" w:sz="0" w:space="0" w:color="auto"/>
        <w:left w:val="none" w:sz="0" w:space="0" w:color="auto"/>
        <w:bottom w:val="none" w:sz="0" w:space="0" w:color="auto"/>
        <w:right w:val="none" w:sz="0" w:space="0" w:color="auto"/>
      </w:divBdr>
    </w:div>
    <w:div w:id="1715226490">
      <w:bodyDiv w:val="1"/>
      <w:marLeft w:val="0"/>
      <w:marRight w:val="0"/>
      <w:marTop w:val="0"/>
      <w:marBottom w:val="0"/>
      <w:divBdr>
        <w:top w:val="none" w:sz="0" w:space="0" w:color="auto"/>
        <w:left w:val="none" w:sz="0" w:space="0" w:color="auto"/>
        <w:bottom w:val="none" w:sz="0" w:space="0" w:color="auto"/>
        <w:right w:val="none" w:sz="0" w:space="0" w:color="auto"/>
      </w:divBdr>
      <w:divsChild>
        <w:div w:id="502430311">
          <w:marLeft w:val="0"/>
          <w:marRight w:val="0"/>
          <w:marTop w:val="0"/>
          <w:marBottom w:val="0"/>
          <w:divBdr>
            <w:top w:val="none" w:sz="0" w:space="0" w:color="auto"/>
            <w:left w:val="none" w:sz="0" w:space="0" w:color="auto"/>
            <w:bottom w:val="none" w:sz="0" w:space="0" w:color="auto"/>
            <w:right w:val="none" w:sz="0" w:space="0" w:color="auto"/>
          </w:divBdr>
          <w:divsChild>
            <w:div w:id="1843082493">
              <w:marLeft w:val="0"/>
              <w:marRight w:val="0"/>
              <w:marTop w:val="0"/>
              <w:marBottom w:val="0"/>
              <w:divBdr>
                <w:top w:val="none" w:sz="0" w:space="0" w:color="auto"/>
                <w:left w:val="none" w:sz="0" w:space="0" w:color="auto"/>
                <w:bottom w:val="none" w:sz="0" w:space="0" w:color="auto"/>
                <w:right w:val="none" w:sz="0" w:space="0" w:color="auto"/>
              </w:divBdr>
            </w:div>
            <w:div w:id="17217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339">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7224</TotalTime>
  <Pages>12</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39</cp:revision>
  <cp:lastPrinted>2024-09-01T07:19:00Z</cp:lastPrinted>
  <dcterms:created xsi:type="dcterms:W3CDTF">2024-09-02T22:50:00Z</dcterms:created>
  <dcterms:modified xsi:type="dcterms:W3CDTF">2024-11-28T09:24:00Z</dcterms:modified>
</cp:coreProperties>
</file>